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39044" w14:textId="16D55F99" w:rsidR="00BD350A" w:rsidRDefault="00166CC3" w:rsidP="00BD350A">
      <w:pPr>
        <w:pStyle w:val="Image"/>
        <w:rPr>
          <w:rStyle w:val="LabID"/>
        </w:rPr>
      </w:pPr>
      <w:bookmarkStart w:id="0" w:name="_Toc417026994"/>
      <w:bookmarkStart w:id="1" w:name="_Toc416699685"/>
      <w:bookmarkStart w:id="2" w:name="_Toc428363864"/>
      <w:bookmarkStart w:id="3" w:name="_Toc428368895"/>
      <w:r w:rsidRPr="00D067D9">
        <w:rPr>
          <w:noProof/>
        </w:rPr>
        <w:drawing>
          <wp:anchor distT="0" distB="0" distL="114300" distR="114300" simplePos="0" relativeHeight="251732992" behindDoc="0" locked="0" layoutInCell="1" allowOverlap="1" wp14:anchorId="12C12410" wp14:editId="1E013A40">
            <wp:simplePos x="0" y="0"/>
            <wp:positionH relativeFrom="margin">
              <wp:align>left</wp:align>
            </wp:positionH>
            <wp:positionV relativeFrom="page">
              <wp:posOffset>592455</wp:posOffset>
            </wp:positionV>
            <wp:extent cx="2436277" cy="1011115"/>
            <wp:effectExtent l="0" t="0" r="0" b="0"/>
            <wp:wrapNone/>
            <wp:docPr id="12" name="Microsoft Power Platform logo">
              <a:extLst xmlns:a="http://schemas.openxmlformats.org/drawingml/2006/main">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oft Power Platform logo">
                      <a:extLst>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6277" cy="1011115"/>
                    </a:xfrm>
                    <a:prstGeom prst="rect">
                      <a:avLst/>
                    </a:prstGeom>
                    <a:noFill/>
                  </pic:spPr>
                </pic:pic>
              </a:graphicData>
            </a:graphic>
            <wp14:sizeRelH relativeFrom="margin">
              <wp14:pctWidth>0</wp14:pctWidth>
            </wp14:sizeRelH>
            <wp14:sizeRelV relativeFrom="margin">
              <wp14:pctHeight>0</wp14:pctHeight>
            </wp14:sizeRelV>
          </wp:anchor>
        </w:drawing>
      </w:r>
      <w:r w:rsidR="00BD350A">
        <w:rPr>
          <w:noProof/>
        </w:rPr>
        <mc:AlternateContent>
          <mc:Choice Requires="wps">
            <w:drawing>
              <wp:inline distT="0" distB="0" distL="0" distR="0" wp14:anchorId="66220A4C" wp14:editId="1ED2C302">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5D79B6"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" fillcolor="#eaeaea" stroked="f" strokeweight="2pt">
                <w10:anchorlock/>
              </v:rect>
            </w:pict>
          </mc:Fallback>
        </mc:AlternateContent>
      </w:r>
      <w:r w:rsidR="00BD350A">
        <w:rPr>
          <w:rFonts w:ascii="Segoe UI" w:hAnsi="Segoe UI"/>
          <w:noProof/>
          <w:sz w:val="40"/>
        </w:rPr>
        <mc:AlternateContent>
          <mc:Choice Requires="wps">
            <w:drawing>
              <wp:inline distT="0" distB="0" distL="0" distR="0" wp14:anchorId="5585FFE5" wp14:editId="4B3F988F">
                <wp:extent cx="6323330" cy="2819400"/>
                <wp:effectExtent l="0" t="0" r="20320" b="19050"/>
                <wp:docPr id="4" name="Text Box 4"/>
                <wp:cNvGraphicFramePr/>
                <a:graphic xmlns:a="http://schemas.openxmlformats.org/drawingml/2006/main">
                  <a:graphicData uri="http://schemas.microsoft.com/office/word/2010/wordprocessingShape">
                    <wps:wsp>
                      <wps:cNvSpPr txBox="1"/>
                      <wps:spPr>
                        <a:xfrm>
                          <a:off x="0" y="0"/>
                          <a:ext cx="6323330" cy="2819400"/>
                        </a:xfrm>
                        <a:prstGeom prst="rect">
                          <a:avLst/>
                        </a:prstGeom>
                        <a:solidFill>
                          <a:srgbClr val="191919"/>
                        </a:solidFill>
                        <a:ln w="6350">
                          <a:solidFill>
                            <a:prstClr val="black"/>
                          </a:solidFill>
                        </a:ln>
                      </wps:spPr>
                      <wps:txbx>
                        <w:txbxContent>
                          <w:p w14:paraId="3E6480C9" w14:textId="58662E43" w:rsidR="00BD350A" w:rsidRPr="00D067D9" w:rsidRDefault="00617CB9"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Modern Excel Analyst</w:t>
                            </w:r>
                            <w:r w:rsidR="00BD350A">
                              <w:rPr>
                                <w:rFonts w:ascii="Segoe UI Semibold" w:hAnsi="Segoe UI Semibold" w:cs="Segoe UI Semibold"/>
                                <w:color w:val="FFFFFF" w:themeColor="background1"/>
                                <w:sz w:val="96"/>
                                <w:szCs w:val="96"/>
                              </w:rPr>
                              <w:t xml:space="preserve"> </w:t>
                            </w:r>
                            <w:r w:rsidR="00BD350A" w:rsidRPr="00D067D9">
                              <w:rPr>
                                <w:rFonts w:ascii="Segoe UI Semibold" w:hAnsi="Segoe UI Semibold" w:cs="Segoe UI Semibold"/>
                                <w:color w:val="FFFFFF" w:themeColor="background1"/>
                                <w:sz w:val="96"/>
                                <w:szCs w:val="96"/>
                              </w:rP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85FFE5" id="_x0000_t202" coordsize="21600,21600" o:spt="202" path="m,l,21600r21600,l21600,xe">
                <v:stroke joinstyle="miter"/>
                <v:path gradientshapeok="t" o:connecttype="rect"/>
              </v:shapetype>
              <v:shape id="Text Box 4" o:spid="_x0000_s1026" type="#_x0000_t202" style="width:497.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" fillcolor="#191919" strokeweight=".5pt">
                <v:textbox>
                  <w:txbxContent>
                    <w:p w14:paraId="3E6480C9" w14:textId="58662E43" w:rsidR="00BD350A" w:rsidRPr="00D067D9" w:rsidRDefault="00617CB9"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Modern Excel Analyst</w:t>
                      </w:r>
                      <w:r w:rsidR="00BD350A">
                        <w:rPr>
                          <w:rFonts w:ascii="Segoe UI Semibold" w:hAnsi="Segoe UI Semibold" w:cs="Segoe UI Semibold"/>
                          <w:color w:val="FFFFFF" w:themeColor="background1"/>
                          <w:sz w:val="96"/>
                          <w:szCs w:val="96"/>
                        </w:rPr>
                        <w:t xml:space="preserve"> </w:t>
                      </w:r>
                      <w:r w:rsidR="00BD350A" w:rsidRPr="00D067D9">
                        <w:rPr>
                          <w:rFonts w:ascii="Segoe UI Semibold" w:hAnsi="Segoe UI Semibold" w:cs="Segoe UI Semibold"/>
                          <w:color w:val="FFFFFF" w:themeColor="background1"/>
                          <w:sz w:val="96"/>
                          <w:szCs w:val="96"/>
                        </w:rPr>
                        <w:t>in a Day</w:t>
                      </w:r>
                    </w:p>
                  </w:txbxContent>
                </v:textbox>
                <w10:anchorlock/>
              </v:shape>
            </w:pict>
          </mc:Fallback>
        </mc:AlternateContent>
      </w:r>
    </w:p>
    <w:p w14:paraId="51424AF5" w14:textId="77777777" w:rsidR="00BD350A" w:rsidRDefault="00BD350A" w:rsidP="00BD350A">
      <w:pPr>
        <w:rPr>
          <w:rStyle w:val="LabID"/>
        </w:rPr>
      </w:pPr>
    </w:p>
    <w:p w14:paraId="77427311" w14:textId="0F3A44D9" w:rsidR="00BD350A" w:rsidRDefault="0025669A" w:rsidP="00BD350A">
      <w:pPr>
        <w:rPr>
          <w:rStyle w:val="LabID"/>
        </w:rPr>
      </w:pPr>
      <w:r>
        <w:rPr>
          <w:rStyle w:val="LabID"/>
        </w:rPr>
        <w:t>Lab 03A</w:t>
      </w:r>
    </w:p>
    <w:p w14:paraId="31657CBB" w14:textId="2DDB894F" w:rsidR="00A14D5D" w:rsidRDefault="0000769F" w:rsidP="00A73EF2">
      <w:pPr>
        <w:rPr>
          <w:rStyle w:val="LabTitle"/>
        </w:rPr>
      </w:pPr>
      <w:r>
        <w:rPr>
          <w:rStyle w:val="LabTitle"/>
        </w:rPr>
        <w:t>Power BI &amp; Excel better together</w:t>
      </w:r>
      <w:r w:rsidR="00354F89">
        <w:rPr>
          <w:rStyle w:val="LabTitle"/>
        </w:rPr>
        <w:t xml:space="preserve"> – </w:t>
      </w:r>
      <w:r w:rsidR="00813DF2">
        <w:rPr>
          <w:rStyle w:val="LabTitle"/>
        </w:rPr>
        <w:t>Creating an Excel report using a</w:t>
      </w:r>
      <w:r>
        <w:rPr>
          <w:rStyle w:val="LabTitle"/>
        </w:rPr>
        <w:t xml:space="preserve"> </w:t>
      </w:r>
      <w:r w:rsidR="00354F89">
        <w:rPr>
          <w:rStyle w:val="LabTitle"/>
        </w:rPr>
        <w:t xml:space="preserve">Power </w:t>
      </w:r>
      <w:r>
        <w:rPr>
          <w:rStyle w:val="LabTitle"/>
        </w:rPr>
        <w:t>BI Data</w:t>
      </w:r>
      <w:r w:rsidR="00813DF2">
        <w:rPr>
          <w:rStyle w:val="LabTitle"/>
        </w:rPr>
        <w:t>set</w:t>
      </w:r>
      <w:r>
        <w:rPr>
          <w:rStyle w:val="LabTitle"/>
        </w:rPr>
        <w:t xml:space="preserve"> </w:t>
      </w:r>
    </w:p>
    <w:p w14:paraId="1D6ED419" w14:textId="77777777" w:rsidR="004134B5" w:rsidRDefault="004134B5" w:rsidP="00BD350A">
      <w:pPr>
        <w:pStyle w:val="Heading1"/>
      </w:pPr>
      <w:r>
        <w:lastRenderedPageBreak/>
        <w:t>Overview</w:t>
      </w:r>
      <w:bookmarkEnd w:id="0"/>
      <w:bookmarkEnd w:id="1"/>
      <w:bookmarkEnd w:id="2"/>
      <w:bookmarkEnd w:id="3"/>
    </w:p>
    <w:p w14:paraId="3FCB8578" w14:textId="1EE1F68B"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lab is </w:t>
      </w:r>
      <w:r w:rsidR="000320E7">
        <w:t>3</w:t>
      </w:r>
      <w:r w:rsidR="0000769F">
        <w:t>0</w:t>
      </w:r>
      <w:r w:rsidRPr="007624D4">
        <w:t xml:space="preserve"> minutes</w:t>
      </w:r>
      <w:r w:rsidR="00BD350A">
        <w:t>.</w:t>
      </w:r>
    </w:p>
    <w:p w14:paraId="7DCC23E2" w14:textId="6D592E4E" w:rsidR="00460F15" w:rsidRDefault="007169B5" w:rsidP="00A35670">
      <w:r>
        <w:t xml:space="preserve">In this lab, </w:t>
      </w:r>
      <w:r w:rsidR="00B77EAC">
        <w:t>you will</w:t>
      </w:r>
      <w:r w:rsidR="00354F89">
        <w:t xml:space="preserve"> complete the following tasks:</w:t>
      </w:r>
    </w:p>
    <w:p w14:paraId="66BEB926" w14:textId="399056CF" w:rsidR="0000769F" w:rsidRDefault="0000769F" w:rsidP="0000769F">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 xml:space="preserve">Publish </w:t>
      </w:r>
      <w:r w:rsidR="00B318AA">
        <w:rPr>
          <w:color w:val="505050" w:themeColor="text1"/>
          <w:sz w:val="24"/>
          <w:szCs w:val="24"/>
        </w:rPr>
        <w:t>a</w:t>
      </w:r>
      <w:r>
        <w:rPr>
          <w:color w:val="505050" w:themeColor="text1"/>
          <w:sz w:val="24"/>
          <w:szCs w:val="24"/>
        </w:rPr>
        <w:t xml:space="preserve"> Power BI Desktop Dataset &amp; Report to the </w:t>
      </w:r>
      <w:r w:rsidR="00201E10">
        <w:rPr>
          <w:color w:val="505050" w:themeColor="text1"/>
          <w:sz w:val="24"/>
          <w:szCs w:val="24"/>
        </w:rPr>
        <w:t>Power BI service</w:t>
      </w:r>
    </w:p>
    <w:p w14:paraId="3DD1C896" w14:textId="479A641C" w:rsidR="0000769F" w:rsidRPr="00B51939" w:rsidRDefault="00144074" w:rsidP="0000769F">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 xml:space="preserve">Download, Install, and </w:t>
      </w:r>
      <w:r w:rsidR="00692A1B">
        <w:rPr>
          <w:color w:val="505050" w:themeColor="text1"/>
          <w:sz w:val="24"/>
          <w:szCs w:val="24"/>
        </w:rPr>
        <w:t xml:space="preserve">Use Analyze in Excel </w:t>
      </w:r>
    </w:p>
    <w:p w14:paraId="3408FDE8" w14:textId="4C149468" w:rsidR="0000769F" w:rsidRPr="00B51939" w:rsidRDefault="0000769F" w:rsidP="0000769F">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Build a</w:t>
      </w:r>
      <w:r w:rsidR="00813DF2">
        <w:rPr>
          <w:color w:val="505050" w:themeColor="text1"/>
          <w:sz w:val="24"/>
          <w:szCs w:val="24"/>
        </w:rPr>
        <w:t>n</w:t>
      </w:r>
      <w:r>
        <w:rPr>
          <w:color w:val="505050" w:themeColor="text1"/>
          <w:sz w:val="24"/>
          <w:szCs w:val="24"/>
        </w:rPr>
        <w:t xml:space="preserve"> Excel </w:t>
      </w:r>
      <w:r w:rsidR="00567713">
        <w:rPr>
          <w:color w:val="505050" w:themeColor="text1"/>
          <w:sz w:val="24"/>
          <w:szCs w:val="24"/>
        </w:rPr>
        <w:t>R</w:t>
      </w:r>
      <w:r w:rsidR="00813DF2">
        <w:rPr>
          <w:color w:val="505050" w:themeColor="text1"/>
          <w:sz w:val="24"/>
          <w:szCs w:val="24"/>
        </w:rPr>
        <w:t xml:space="preserve">eport using </w:t>
      </w:r>
      <w:r w:rsidR="00AF6347">
        <w:rPr>
          <w:color w:val="505050" w:themeColor="text1"/>
          <w:sz w:val="24"/>
          <w:szCs w:val="24"/>
        </w:rPr>
        <w:t>a Power BI Dataset</w:t>
      </w:r>
    </w:p>
    <w:p w14:paraId="68AA424F" w14:textId="77777777" w:rsidR="0000769F" w:rsidRPr="00B51939" w:rsidRDefault="0000769F" w:rsidP="0000769F">
      <w:pPr>
        <w:pStyle w:val="ListParagraph"/>
        <w:spacing w:before="120" w:after="0" w:line="240" w:lineRule="auto"/>
        <w:contextualSpacing w:val="0"/>
        <w:jc w:val="both"/>
        <w:rPr>
          <w:color w:val="505050" w:themeColor="text1"/>
          <w:sz w:val="24"/>
          <w:szCs w:val="24"/>
        </w:rPr>
      </w:pPr>
    </w:p>
    <w:p w14:paraId="274062BD" w14:textId="77777777" w:rsidR="00B92E7B" w:rsidRDefault="00B92E7B" w:rsidP="00B92E7B">
      <w:r>
        <w:rPr>
          <w:b/>
          <w:bCs/>
        </w:rPr>
        <w:t>NOTE:</w:t>
      </w:r>
      <w:r>
        <w:t xml:space="preserve">  This lab has been created based on the sales activities of the </w:t>
      </w:r>
      <w:r>
        <w:rPr>
          <w:i/>
          <w:iCs/>
        </w:rPr>
        <w:t>fictitious</w:t>
      </w:r>
      <w:r>
        <w:t xml:space="preserve"> Wi-Fi company called </w:t>
      </w:r>
      <w:proofErr w:type="spellStart"/>
      <w:r>
        <w:t>SureWi</w:t>
      </w:r>
      <w:proofErr w:type="spellEnd"/>
      <w:r>
        <w:t xml:space="preserve"> which has been provided by P3 Adaptive </w:t>
      </w:r>
      <w:hyperlink r:id="rId12" w:history="1">
        <w:r>
          <w:rPr>
            <w:rStyle w:val="Hyperlink"/>
          </w:rPr>
          <w:t>https://p3adaptive.com/</w:t>
        </w:r>
      </w:hyperlink>
      <w:r>
        <w:t>.  The data is property of P3 Adaptive and has been shared with the purpose of demonstrating Excel and Power BI functionality with industry sample data.  Any use of this data must include this attribution to P3 Adaptive.</w:t>
      </w:r>
    </w:p>
    <w:p w14:paraId="2D677903" w14:textId="77777777" w:rsidR="00617CB9" w:rsidRDefault="00617CB9" w:rsidP="00A35670"/>
    <w:p w14:paraId="7E1E6536" w14:textId="6AAA4621" w:rsidR="00216D4D" w:rsidRPr="00216D4D" w:rsidRDefault="00BD350A" w:rsidP="00216D4D">
      <w:pPr>
        <w:pStyle w:val="Heading1"/>
      </w:pPr>
      <w:r>
        <w:lastRenderedPageBreak/>
        <w:t xml:space="preserve">Exercise 1: </w:t>
      </w:r>
      <w:r w:rsidR="00216D4D" w:rsidRPr="00216D4D">
        <w:t xml:space="preserve">Publish </w:t>
      </w:r>
      <w:r w:rsidR="00B318AA">
        <w:t>a</w:t>
      </w:r>
      <w:r w:rsidR="00216D4D" w:rsidRPr="00216D4D">
        <w:t xml:space="preserve"> Power BI Desktop Dataset &amp; Report to the </w:t>
      </w:r>
      <w:r w:rsidR="00201E10">
        <w:t>Power BI service</w:t>
      </w:r>
    </w:p>
    <w:p w14:paraId="05F59CBF" w14:textId="457D3C2B" w:rsidR="00D75EA5" w:rsidRDefault="007169B5" w:rsidP="00D75EA5">
      <w:r w:rsidRPr="007169B5">
        <w:t xml:space="preserve">In this exercise, you will </w:t>
      </w:r>
      <w:r w:rsidR="00617CB9">
        <w:t xml:space="preserve">use </w:t>
      </w:r>
      <w:r w:rsidR="00216D4D">
        <w:t>Power BI</w:t>
      </w:r>
      <w:r w:rsidR="00617CB9">
        <w:t xml:space="preserve"> </w:t>
      </w:r>
      <w:r w:rsidR="00216D4D">
        <w:t xml:space="preserve">Desktop </w:t>
      </w:r>
      <w:r w:rsidR="00617CB9">
        <w:t xml:space="preserve">to </w:t>
      </w:r>
      <w:r w:rsidR="00216D4D">
        <w:t xml:space="preserve">publish your Dataset and Report to My </w:t>
      </w:r>
      <w:r w:rsidR="00B318AA">
        <w:t>w</w:t>
      </w:r>
      <w:r w:rsidR="00216D4D">
        <w:t xml:space="preserve">orkspace in the </w:t>
      </w:r>
      <w:r w:rsidR="00201E10">
        <w:t>Power BI service</w:t>
      </w:r>
      <w:r w:rsidR="00216D4D">
        <w:t>.</w:t>
      </w:r>
    </w:p>
    <w:p w14:paraId="2D872FC4" w14:textId="77777777" w:rsidR="00216D4D" w:rsidRPr="004C258B" w:rsidRDefault="00216D4D" w:rsidP="00216D4D">
      <w:pPr>
        <w:pStyle w:val="Heading3"/>
      </w:pPr>
      <w:r>
        <w:t>Task 1: Launch Power BI Desktop</w:t>
      </w:r>
    </w:p>
    <w:p w14:paraId="3640308B" w14:textId="691713EE" w:rsidR="00216D4D" w:rsidRDefault="00216D4D" w:rsidP="00216D4D">
      <w:r w:rsidRPr="00F15EC2">
        <w:t xml:space="preserve">In this task, you will </w:t>
      </w:r>
      <w:r>
        <w:t>launch Power BI Desktop and open a PBIX file.</w:t>
      </w:r>
    </w:p>
    <w:p w14:paraId="57932321" w14:textId="77777777" w:rsidR="00216D4D" w:rsidRDefault="00216D4D" w:rsidP="00216D4D">
      <w:pPr>
        <w:pStyle w:val="Step"/>
      </w:pPr>
      <w:r>
        <w:t>Launch Power BI Desktop.</w:t>
      </w:r>
    </w:p>
    <w:p w14:paraId="42B792A3" w14:textId="77777777" w:rsidR="00216D4D" w:rsidRDefault="00216D4D" w:rsidP="00216D4D">
      <w:pPr>
        <w:pStyle w:val="Step"/>
        <w:numPr>
          <w:ilvl w:val="0"/>
          <w:numId w:val="0"/>
        </w:numPr>
        <w:ind w:left="397"/>
      </w:pPr>
      <w:r>
        <w:rPr>
          <w:noProof/>
        </w:rPr>
        <w:drawing>
          <wp:inline distT="0" distB="0" distL="0" distR="0" wp14:anchorId="051611FA" wp14:editId="0DEA1188">
            <wp:extent cx="475488" cy="475488"/>
            <wp:effectExtent l="0" t="0" r="0" b="1270"/>
            <wp:docPr id="5" name="Picture 5" descr="Power BI Ico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wer BI Icon 2020"/>
                    <pic:cNvPicPr/>
                  </pic:nvPicPr>
                  <pic:blipFill>
                    <a:blip r:embed="rId13"/>
                    <a:stretch>
                      <a:fillRect/>
                    </a:stretch>
                  </pic:blipFill>
                  <pic:spPr>
                    <a:xfrm>
                      <a:off x="0" y="0"/>
                      <a:ext cx="475488" cy="475488"/>
                    </a:xfrm>
                    <a:prstGeom prst="rect">
                      <a:avLst/>
                    </a:prstGeom>
                  </pic:spPr>
                </pic:pic>
              </a:graphicData>
            </a:graphic>
          </wp:inline>
        </w:drawing>
      </w:r>
    </w:p>
    <w:p w14:paraId="17815567" w14:textId="77777777" w:rsidR="00216D4D" w:rsidRDefault="00216D4D" w:rsidP="00216D4D">
      <w:pPr>
        <w:pStyle w:val="Step"/>
      </w:pPr>
      <w:r>
        <w:t>If applicable, use the “x” in the upper right-hand corner to close the Welcome window.</w:t>
      </w:r>
    </w:p>
    <w:p w14:paraId="57B61041" w14:textId="77777777" w:rsidR="00216D4D" w:rsidRPr="004C258B" w:rsidRDefault="00216D4D" w:rsidP="00216D4D">
      <w:pPr>
        <w:pStyle w:val="Heading3"/>
      </w:pPr>
      <w:r>
        <w:t>Task 2: Open the PBIX file</w:t>
      </w:r>
    </w:p>
    <w:p w14:paraId="7E9A8485" w14:textId="1E8883EE" w:rsidR="00216D4D" w:rsidRDefault="00216D4D" w:rsidP="00216D4D">
      <w:r w:rsidRPr="00F15EC2">
        <w:t xml:space="preserve">In this task, you will </w:t>
      </w:r>
      <w:r>
        <w:t>navigate and open the starting PBIX file</w:t>
      </w:r>
      <w:r w:rsidR="00B318AA">
        <w:t xml:space="preserve"> with the Dataset and Report created from Lab 02</w:t>
      </w:r>
      <w:r>
        <w:t>.</w:t>
      </w:r>
    </w:p>
    <w:p w14:paraId="08DAECA3" w14:textId="3B6A3D6B" w:rsidR="00216D4D" w:rsidRDefault="00B318AA" w:rsidP="00216D4D">
      <w:pPr>
        <w:pStyle w:val="Step"/>
      </w:pPr>
      <w:r w:rsidRPr="00B318AA">
        <w:t xml:space="preserve">Select </w:t>
      </w:r>
      <w:r w:rsidR="00216D4D" w:rsidRPr="008B14E9">
        <w:rPr>
          <w:u w:val="single"/>
        </w:rPr>
        <w:t>File</w:t>
      </w:r>
      <w:r w:rsidR="00216D4D">
        <w:t xml:space="preserve"> &gt; </w:t>
      </w:r>
      <w:r w:rsidR="00216D4D" w:rsidRPr="008B14E9">
        <w:rPr>
          <w:u w:val="single"/>
        </w:rPr>
        <w:t>Open report</w:t>
      </w:r>
      <w:r w:rsidR="00216D4D">
        <w:t xml:space="preserve"> &gt; </w:t>
      </w:r>
      <w:r w:rsidR="00216D4D" w:rsidRPr="008B14E9">
        <w:rPr>
          <w:u w:val="single"/>
        </w:rPr>
        <w:t>Browse reports</w:t>
      </w:r>
      <w:r w:rsidR="00216D4D" w:rsidRPr="004422A7">
        <w:t>.</w:t>
      </w:r>
    </w:p>
    <w:p w14:paraId="51B4E8AE" w14:textId="77777777" w:rsidR="00216D4D" w:rsidRDefault="00216D4D" w:rsidP="00216D4D">
      <w:pPr>
        <w:pStyle w:val="Step"/>
        <w:numPr>
          <w:ilvl w:val="0"/>
          <w:numId w:val="0"/>
        </w:numPr>
        <w:ind w:left="397"/>
      </w:pPr>
      <w:r w:rsidRPr="00970BE4">
        <w:rPr>
          <w:noProof/>
        </w:rPr>
        <mc:AlternateContent>
          <mc:Choice Requires="wps">
            <w:drawing>
              <wp:anchor distT="0" distB="0" distL="114300" distR="114300" simplePos="0" relativeHeight="251662336" behindDoc="0" locked="0" layoutInCell="1" allowOverlap="1" wp14:anchorId="67736483" wp14:editId="30245C5A">
                <wp:simplePos x="0" y="0"/>
                <wp:positionH relativeFrom="column">
                  <wp:posOffset>6179820</wp:posOffset>
                </wp:positionH>
                <wp:positionV relativeFrom="paragraph">
                  <wp:posOffset>457200</wp:posOffset>
                </wp:positionV>
                <wp:extent cx="373380" cy="411480"/>
                <wp:effectExtent l="57150" t="38100" r="45720" b="83820"/>
                <wp:wrapNone/>
                <wp:docPr id="8" name="Straight Arrow Connector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9F1F55" id="_x0000_t32" coordsize="21600,21600" o:spt="32" o:oned="t" path="m,l21600,21600e" filled="f">
                <v:path arrowok="t" fillok="f" o:connecttype="none"/>
                <o:lock v:ext="edit" shapetype="t"/>
              </v:shapetype>
              <v:shape id="Straight Arrow Connector 8" o:spid="_x0000_s1026" type="#_x0000_t32" alt="&quot;&quot;" style="position:absolute;margin-left:486.6pt;margin-top:36pt;width:29.4pt;height:32.4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" strokecolor="#f26522 [3208]" strokeweight="3pt">
                <v:stroke endarrow="block"/>
                <v:shadow on="t" color="black" opacity="22937f" origin=",.5" offset="0,.63889mm"/>
              </v:shape>
            </w:pict>
          </mc:Fallback>
        </mc:AlternateContent>
      </w:r>
      <w:r w:rsidRPr="00970BE4">
        <w:rPr>
          <w:noProof/>
        </w:rPr>
        <mc:AlternateContent>
          <mc:Choice Requires="wps">
            <w:drawing>
              <wp:anchor distT="0" distB="0" distL="114300" distR="114300" simplePos="0" relativeHeight="251661312" behindDoc="0" locked="0" layoutInCell="1" allowOverlap="1" wp14:anchorId="4FD2D289" wp14:editId="7DF7BDE3">
                <wp:simplePos x="0" y="0"/>
                <wp:positionH relativeFrom="margin">
                  <wp:posOffset>293370</wp:posOffset>
                </wp:positionH>
                <wp:positionV relativeFrom="paragraph">
                  <wp:posOffset>681990</wp:posOffset>
                </wp:positionV>
                <wp:extent cx="1409700" cy="259080"/>
                <wp:effectExtent l="0" t="0" r="19050" b="2667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09700" cy="2590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4E51C" id="Rectangle 7" o:spid="_x0000_s1026" alt="&quot;&quot;" style="position:absolute;margin-left:23.1pt;margin-top:53.7pt;width:111pt;height:20.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" filled="f" strokecolor="#f26522 [3208]" strokeweight="2pt">
                <v:stroke dashstyle="1 1"/>
                <w10:wrap anchorx="margin"/>
              </v:rect>
            </w:pict>
          </mc:Fallback>
        </mc:AlternateContent>
      </w:r>
      <w:r>
        <w:rPr>
          <w:noProof/>
        </w:rPr>
        <w:drawing>
          <wp:inline distT="0" distB="0" distL="0" distR="0" wp14:anchorId="6BD65ED9" wp14:editId="0C76947B">
            <wp:extent cx="6025896" cy="1225296"/>
            <wp:effectExtent l="19050" t="19050" r="13335" b="13335"/>
            <wp:docPr id="6" name="Picture 6" descr="Open report window with the Browse report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_Open_report.png"/>
                    <pic:cNvPicPr/>
                  </pic:nvPicPr>
                  <pic:blipFill>
                    <a:blip r:embed="rId14"/>
                    <a:stretch>
                      <a:fillRect/>
                    </a:stretch>
                  </pic:blipFill>
                  <pic:spPr>
                    <a:xfrm>
                      <a:off x="0" y="0"/>
                      <a:ext cx="6025896" cy="1225296"/>
                    </a:xfrm>
                    <a:prstGeom prst="rect">
                      <a:avLst/>
                    </a:prstGeom>
                    <a:ln>
                      <a:solidFill>
                        <a:schemeClr val="bg1">
                          <a:lumMod val="50000"/>
                        </a:schemeClr>
                      </a:solidFill>
                    </a:ln>
                  </pic:spPr>
                </pic:pic>
              </a:graphicData>
            </a:graphic>
          </wp:inline>
        </w:drawing>
      </w:r>
    </w:p>
    <w:p w14:paraId="244F2F48" w14:textId="0C3BC765" w:rsidR="00216D4D" w:rsidRDefault="00216D4D" w:rsidP="00216D4D">
      <w:pPr>
        <w:pStyle w:val="Step"/>
        <w:rPr>
          <w:rStyle w:val="EmphasizeText"/>
          <w:b w:val="0"/>
          <w:bCs w:val="0"/>
        </w:rPr>
      </w:pPr>
      <w:r>
        <w:t xml:space="preserve">Navigate to the </w:t>
      </w:r>
      <w:r w:rsidRPr="002F6347">
        <w:rPr>
          <w:rStyle w:val="EmphasizeText"/>
        </w:rPr>
        <w:t>&lt;</w:t>
      </w:r>
      <w:proofErr w:type="spellStart"/>
      <w:r w:rsidRPr="002F6347">
        <w:rPr>
          <w:rStyle w:val="EmphasizeText"/>
        </w:rPr>
        <w:t>CourseFolder</w:t>
      </w:r>
      <w:proofErr w:type="spellEnd"/>
      <w:r w:rsidRPr="002F6347">
        <w:rPr>
          <w:rStyle w:val="EmphasizeText"/>
        </w:rPr>
        <w:t>&gt;</w:t>
      </w:r>
      <w:r w:rsidRPr="00911550">
        <w:rPr>
          <w:rStyle w:val="EmphasizeText"/>
          <w:b w:val="0"/>
          <w:bCs w:val="0"/>
        </w:rPr>
        <w:t>\</w:t>
      </w:r>
      <w:r w:rsidRPr="00911550">
        <w:rPr>
          <w:b/>
          <w:bCs/>
        </w:rPr>
        <w:t>Attendee\Lab Materials\</w:t>
      </w:r>
      <w:r w:rsidR="0025669A">
        <w:rPr>
          <w:b/>
          <w:bCs/>
        </w:rPr>
        <w:t>Lab 03A</w:t>
      </w:r>
      <w:r w:rsidRPr="003271F7">
        <w:rPr>
          <w:rStyle w:val="EmphasizeText"/>
        </w:rPr>
        <w:t>\</w:t>
      </w:r>
      <w:r w:rsidR="00D0454A" w:rsidRPr="00D0454A">
        <w:rPr>
          <w:rStyle w:val="EmphasizeText"/>
          <w:b w:val="0"/>
          <w:bCs w:val="0"/>
        </w:rPr>
        <w:t xml:space="preserve"> folder</w:t>
      </w:r>
      <w:r w:rsidRPr="003271F7">
        <w:rPr>
          <w:rStyle w:val="EmphasizeText"/>
          <w:b w:val="0"/>
          <w:bCs w:val="0"/>
        </w:rPr>
        <w:t>.</w:t>
      </w:r>
    </w:p>
    <w:p w14:paraId="7CB4F37F" w14:textId="4D7A8D06" w:rsidR="00216D4D" w:rsidRDefault="00216D4D" w:rsidP="00216D4D">
      <w:pPr>
        <w:pStyle w:val="Step"/>
      </w:pPr>
      <w:r>
        <w:t xml:space="preserve">Select the file </w:t>
      </w:r>
      <w:r w:rsidRPr="00A8612C">
        <w:rPr>
          <w:b/>
          <w:bCs/>
        </w:rPr>
        <w:t>“</w:t>
      </w:r>
      <w:r w:rsidRPr="00FE7FD0">
        <w:rPr>
          <w:rStyle w:val="EmphasizeText"/>
        </w:rPr>
        <w:t xml:space="preserve">MAIAD </w:t>
      </w:r>
      <w:r w:rsidR="0025669A">
        <w:rPr>
          <w:rStyle w:val="EmphasizeText"/>
        </w:rPr>
        <w:t>Lab 03A</w:t>
      </w:r>
      <w:r w:rsidRPr="00FE7FD0">
        <w:rPr>
          <w:rStyle w:val="EmphasizeText"/>
        </w:rPr>
        <w:t xml:space="preserve"> </w:t>
      </w:r>
      <w:r w:rsidR="00D0454A">
        <w:rPr>
          <w:rStyle w:val="EmphasizeText"/>
        </w:rPr>
        <w:t>–</w:t>
      </w:r>
      <w:r w:rsidRPr="00FE7FD0">
        <w:rPr>
          <w:rStyle w:val="EmphasizeText"/>
        </w:rPr>
        <w:t xml:space="preserve"> Power</w:t>
      </w:r>
      <w:r w:rsidR="00D0454A">
        <w:rPr>
          <w:rStyle w:val="EmphasizeText"/>
        </w:rPr>
        <w:t xml:space="preserve"> </w:t>
      </w:r>
      <w:r w:rsidRPr="00FE7FD0">
        <w:rPr>
          <w:rStyle w:val="EmphasizeText"/>
        </w:rPr>
        <w:t xml:space="preserve">BI </w:t>
      </w:r>
      <w:proofErr w:type="spellStart"/>
      <w:r w:rsidRPr="00FE7FD0">
        <w:rPr>
          <w:rStyle w:val="EmphasizeText"/>
        </w:rPr>
        <w:t>Model</w:t>
      </w:r>
      <w:r>
        <w:rPr>
          <w:rStyle w:val="EmphasizeText"/>
        </w:rPr>
        <w:t>.pbix</w:t>
      </w:r>
      <w:proofErr w:type="spellEnd"/>
      <w:r>
        <w:rPr>
          <w:rStyle w:val="EmphasizeText"/>
        </w:rPr>
        <w:t>”</w:t>
      </w:r>
      <w:r>
        <w:t xml:space="preserve"> and choose </w:t>
      </w:r>
      <w:r w:rsidRPr="008B14E9">
        <w:rPr>
          <w:u w:val="single"/>
        </w:rPr>
        <w:t>Open</w:t>
      </w:r>
      <w:r>
        <w:t>.</w:t>
      </w:r>
    </w:p>
    <w:p w14:paraId="1E22F33D" w14:textId="43AF6BF2" w:rsidR="005705C4" w:rsidRPr="004C258B" w:rsidRDefault="005705C4" w:rsidP="005705C4">
      <w:pPr>
        <w:pStyle w:val="Heading3"/>
      </w:pPr>
      <w:r>
        <w:t>Task 3: Publish the PBIX file to the Service</w:t>
      </w:r>
    </w:p>
    <w:p w14:paraId="3DDA2AED" w14:textId="17729513" w:rsidR="005705C4" w:rsidRDefault="005705C4" w:rsidP="005705C4">
      <w:r w:rsidRPr="00F15EC2">
        <w:t xml:space="preserve">In this task, you will </w:t>
      </w:r>
      <w:r>
        <w:t xml:space="preserve">publish the </w:t>
      </w:r>
      <w:r w:rsidR="00B318AA">
        <w:t>Dataset</w:t>
      </w:r>
      <w:r>
        <w:t xml:space="preserve"> and </w:t>
      </w:r>
      <w:r w:rsidR="00B318AA">
        <w:t>R</w:t>
      </w:r>
      <w:r>
        <w:t xml:space="preserve">eport from the Power BI Desktop file to the </w:t>
      </w:r>
      <w:r w:rsidR="00201E10">
        <w:t>Power BI service</w:t>
      </w:r>
      <w:r>
        <w:t>.</w:t>
      </w:r>
    </w:p>
    <w:p w14:paraId="5064B7A1" w14:textId="2609ADBC" w:rsidR="00D91A16" w:rsidRDefault="00D91A16" w:rsidP="005705C4">
      <w:pPr>
        <w:pStyle w:val="Step"/>
      </w:pPr>
      <w:bookmarkStart w:id="4" w:name="_Toc428363866"/>
      <w:bookmarkStart w:id="5" w:name="_Toc428368897"/>
      <w:r>
        <w:t xml:space="preserve">First, you will need to sign in to Power BI.  Click on </w:t>
      </w:r>
      <w:r w:rsidRPr="00D91A16">
        <w:rPr>
          <w:u w:val="single"/>
        </w:rPr>
        <w:t>Sign in</w:t>
      </w:r>
      <w:r>
        <w:t xml:space="preserve"> located in the upper right-hand corner of Power BI Desktop.</w:t>
      </w:r>
    </w:p>
    <w:p w14:paraId="4C88AB02" w14:textId="162AA74D" w:rsidR="00D91A16" w:rsidRDefault="00D91A16" w:rsidP="00D91A16">
      <w:pPr>
        <w:pStyle w:val="Step"/>
        <w:numPr>
          <w:ilvl w:val="0"/>
          <w:numId w:val="0"/>
        </w:numPr>
        <w:ind w:left="397"/>
      </w:pPr>
      <w:r>
        <w:rPr>
          <w:noProof/>
        </w:rPr>
        <w:drawing>
          <wp:inline distT="0" distB="0" distL="0" distR="0" wp14:anchorId="7D60E9F2" wp14:editId="252C3385">
            <wp:extent cx="2276856" cy="347472"/>
            <wp:effectExtent l="19050" t="19050" r="9525" b="14605"/>
            <wp:docPr id="54" name="Picture 54" descr="Sign in located in the upper right-hand corner of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ign in located in the upper right-hand corner of Power BI Desktop."/>
                    <pic:cNvPicPr/>
                  </pic:nvPicPr>
                  <pic:blipFill>
                    <a:blip r:embed="rId15"/>
                    <a:stretch>
                      <a:fillRect/>
                    </a:stretch>
                  </pic:blipFill>
                  <pic:spPr>
                    <a:xfrm>
                      <a:off x="0" y="0"/>
                      <a:ext cx="2276856" cy="347472"/>
                    </a:xfrm>
                    <a:prstGeom prst="rect">
                      <a:avLst/>
                    </a:prstGeom>
                    <a:ln>
                      <a:solidFill>
                        <a:schemeClr val="bg1">
                          <a:lumMod val="50000"/>
                        </a:schemeClr>
                      </a:solidFill>
                    </a:ln>
                  </pic:spPr>
                </pic:pic>
              </a:graphicData>
            </a:graphic>
          </wp:inline>
        </w:drawing>
      </w:r>
    </w:p>
    <w:p w14:paraId="2CD39F15" w14:textId="151EC693" w:rsidR="00D91A16" w:rsidRDefault="00D91A16" w:rsidP="005705C4">
      <w:pPr>
        <w:pStyle w:val="Step"/>
      </w:pPr>
      <w:r>
        <w:lastRenderedPageBreak/>
        <w:t xml:space="preserve">Next, you will need to enter your Power BI </w:t>
      </w:r>
      <w:r w:rsidRPr="00D91A16">
        <w:rPr>
          <w:u w:val="single"/>
        </w:rPr>
        <w:t>username</w:t>
      </w:r>
      <w:r>
        <w:t xml:space="preserve"> and </w:t>
      </w:r>
      <w:r w:rsidRPr="00D91A16">
        <w:rPr>
          <w:u w:val="single"/>
        </w:rPr>
        <w:t>password</w:t>
      </w:r>
      <w:r>
        <w:t>.  Once signed in, you will notice the Sign in changes to become your name.</w:t>
      </w:r>
    </w:p>
    <w:p w14:paraId="24D6BBE3" w14:textId="6D79B007" w:rsidR="00D91A16" w:rsidRDefault="00D91A16" w:rsidP="00D91A16">
      <w:pPr>
        <w:pStyle w:val="Step"/>
        <w:numPr>
          <w:ilvl w:val="0"/>
          <w:numId w:val="0"/>
        </w:numPr>
        <w:ind w:left="397"/>
      </w:pPr>
      <w:r>
        <w:rPr>
          <w:noProof/>
        </w:rPr>
        <w:drawing>
          <wp:inline distT="0" distB="0" distL="0" distR="0" wp14:anchorId="7062F89F" wp14:editId="078BEC9F">
            <wp:extent cx="2377440" cy="1527048"/>
            <wp:effectExtent l="19050" t="19050" r="22860" b="16510"/>
            <wp:docPr id="72" name="Picture 72" descr="Sign 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ign in window"/>
                    <pic:cNvPicPr/>
                  </pic:nvPicPr>
                  <pic:blipFill>
                    <a:blip r:embed="rId16"/>
                    <a:stretch>
                      <a:fillRect/>
                    </a:stretch>
                  </pic:blipFill>
                  <pic:spPr>
                    <a:xfrm>
                      <a:off x="0" y="0"/>
                      <a:ext cx="2377440" cy="1527048"/>
                    </a:xfrm>
                    <a:prstGeom prst="rect">
                      <a:avLst/>
                    </a:prstGeom>
                    <a:ln>
                      <a:solidFill>
                        <a:schemeClr val="bg1">
                          <a:lumMod val="50000"/>
                        </a:schemeClr>
                      </a:solidFill>
                    </a:ln>
                  </pic:spPr>
                </pic:pic>
              </a:graphicData>
            </a:graphic>
          </wp:inline>
        </w:drawing>
      </w:r>
    </w:p>
    <w:p w14:paraId="18837E03" w14:textId="58B4A2CF" w:rsidR="005705C4" w:rsidRDefault="005D6DE2" w:rsidP="005705C4">
      <w:pPr>
        <w:pStyle w:val="Step"/>
      </w:pPr>
      <w:r>
        <w:t xml:space="preserve">From the </w:t>
      </w:r>
      <w:r w:rsidRPr="00B318AA">
        <w:rPr>
          <w:u w:val="single"/>
        </w:rPr>
        <w:t>Home</w:t>
      </w:r>
      <w:r>
        <w:t xml:space="preserve"> tab in the main menu, s</w:t>
      </w:r>
      <w:r w:rsidR="005705C4">
        <w:t xml:space="preserve">elect the </w:t>
      </w:r>
      <w:r w:rsidRPr="00B318AA">
        <w:rPr>
          <w:u w:val="single"/>
        </w:rPr>
        <w:t>Publish</w:t>
      </w:r>
      <w:r>
        <w:t xml:space="preserve"> button.</w:t>
      </w:r>
    </w:p>
    <w:p w14:paraId="022E10A7" w14:textId="3062E274" w:rsidR="00E366EC" w:rsidRDefault="00953581" w:rsidP="005D6DE2">
      <w:pPr>
        <w:pStyle w:val="Step"/>
        <w:numPr>
          <w:ilvl w:val="0"/>
          <w:numId w:val="0"/>
        </w:numPr>
        <w:ind w:left="397"/>
      </w:pPr>
      <w:r w:rsidRPr="00AF6347">
        <w:rPr>
          <w:noProof/>
          <w:color w:val="BB141A" w:themeColor="background2"/>
        </w:rPr>
        <mc:AlternateContent>
          <mc:Choice Requires="wps">
            <w:drawing>
              <wp:anchor distT="0" distB="0" distL="114300" distR="114300" simplePos="0" relativeHeight="251671552" behindDoc="0" locked="0" layoutInCell="1" allowOverlap="1" wp14:anchorId="2513BD9A" wp14:editId="243C9B76">
                <wp:simplePos x="0" y="0"/>
                <wp:positionH relativeFrom="column">
                  <wp:posOffset>5859780</wp:posOffset>
                </wp:positionH>
                <wp:positionV relativeFrom="paragraph">
                  <wp:posOffset>36830</wp:posOffset>
                </wp:positionV>
                <wp:extent cx="373380" cy="411480"/>
                <wp:effectExtent l="57150" t="38100" r="64770" b="83820"/>
                <wp:wrapNone/>
                <wp:docPr id="17" name="Straight Arrow Connector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D5C8" id="Straight Arrow Connector 17" o:spid="_x0000_s1026" type="#_x0000_t32" alt="&quot;&quot;" style="position:absolute;margin-left:461.4pt;margin-top:2.9pt;width:29.4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" strokecolor="#f26522 [3208]" strokeweight="3pt">
                <v:stroke endarrow="block"/>
                <v:shadow on="t" color="black" opacity="22937f" origin=",.5" offset="0,.63889mm"/>
              </v:shape>
            </w:pict>
          </mc:Fallback>
        </mc:AlternateContent>
      </w:r>
      <w:r w:rsidR="00E366EC">
        <w:rPr>
          <w:noProof/>
        </w:rPr>
        <w:drawing>
          <wp:inline distT="0" distB="0" distL="0" distR="0" wp14:anchorId="0D890769" wp14:editId="4F447321">
            <wp:extent cx="6332220" cy="899160"/>
            <wp:effectExtent l="19050" t="19050" r="11430" b="15240"/>
            <wp:docPr id="30" name="Picture 30" descr="Power BI main menu with Home tab select and Publish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ower BI main menu with Home tab select and Publish button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899160"/>
                    </a:xfrm>
                    <a:prstGeom prst="rect">
                      <a:avLst/>
                    </a:prstGeom>
                    <a:noFill/>
                    <a:ln>
                      <a:solidFill>
                        <a:schemeClr val="bg1">
                          <a:lumMod val="50000"/>
                        </a:schemeClr>
                      </a:solidFill>
                    </a:ln>
                  </pic:spPr>
                </pic:pic>
              </a:graphicData>
            </a:graphic>
          </wp:inline>
        </w:drawing>
      </w:r>
    </w:p>
    <w:p w14:paraId="2AD3BF1D" w14:textId="3C3EBE41" w:rsidR="005D6DE2" w:rsidRDefault="005D6DE2" w:rsidP="005705C4">
      <w:pPr>
        <w:pStyle w:val="Step"/>
      </w:pPr>
      <w:r>
        <w:t xml:space="preserve">Select </w:t>
      </w:r>
      <w:r w:rsidRPr="00953581">
        <w:rPr>
          <w:u w:val="single"/>
        </w:rPr>
        <w:t xml:space="preserve">My </w:t>
      </w:r>
      <w:r w:rsidR="00953581" w:rsidRPr="00953581">
        <w:rPr>
          <w:u w:val="single"/>
        </w:rPr>
        <w:t>w</w:t>
      </w:r>
      <w:r w:rsidRPr="00953581">
        <w:rPr>
          <w:u w:val="single"/>
        </w:rPr>
        <w:t>orkspace</w:t>
      </w:r>
      <w:r>
        <w:t>.</w:t>
      </w:r>
    </w:p>
    <w:p w14:paraId="672A3DE9" w14:textId="7026B1D8" w:rsidR="005D6DE2" w:rsidRDefault="00953581" w:rsidP="005D6DE2">
      <w:pPr>
        <w:pStyle w:val="Step"/>
        <w:numPr>
          <w:ilvl w:val="0"/>
          <w:numId w:val="0"/>
        </w:numPr>
        <w:ind w:left="397"/>
      </w:pPr>
      <w:r w:rsidRPr="00AF6347">
        <w:rPr>
          <w:noProof/>
          <w:color w:val="BB141A" w:themeColor="background2"/>
        </w:rPr>
        <mc:AlternateContent>
          <mc:Choice Requires="wps">
            <w:drawing>
              <wp:anchor distT="0" distB="0" distL="114300" distR="114300" simplePos="0" relativeHeight="251675648" behindDoc="0" locked="0" layoutInCell="1" allowOverlap="1" wp14:anchorId="2BCC8A0F" wp14:editId="392BF001">
                <wp:simplePos x="0" y="0"/>
                <wp:positionH relativeFrom="column">
                  <wp:posOffset>3429000</wp:posOffset>
                </wp:positionH>
                <wp:positionV relativeFrom="paragraph">
                  <wp:posOffset>1938655</wp:posOffset>
                </wp:positionV>
                <wp:extent cx="373380" cy="411480"/>
                <wp:effectExtent l="57150" t="38100" r="64770" b="8382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506FA" id="Straight Arrow Connector 19" o:spid="_x0000_s1026" type="#_x0000_t32" alt="&quot;&quot;" style="position:absolute;margin-left:270pt;margin-top:152.65pt;width:29.4pt;height:3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" strokecolor="#f26522 [3208]" strokeweight="3pt">
                <v:stroke endarrow="block"/>
                <v:shadow on="t" color="black" opacity="22937f" origin=",.5" offset="0,.63889mm"/>
              </v:shape>
            </w:pict>
          </mc:Fallback>
        </mc:AlternateContent>
      </w:r>
      <w:r w:rsidRPr="00AF6347">
        <w:rPr>
          <w:noProof/>
          <w:color w:val="BB141A" w:themeColor="background2"/>
        </w:rPr>
        <mc:AlternateContent>
          <mc:Choice Requires="wps">
            <w:drawing>
              <wp:anchor distT="0" distB="0" distL="114300" distR="114300" simplePos="0" relativeHeight="251673600" behindDoc="0" locked="0" layoutInCell="1" allowOverlap="1" wp14:anchorId="77554B3E" wp14:editId="4424CA38">
                <wp:simplePos x="0" y="0"/>
                <wp:positionH relativeFrom="margin">
                  <wp:posOffset>506730</wp:posOffset>
                </wp:positionH>
                <wp:positionV relativeFrom="paragraph">
                  <wp:posOffset>757555</wp:posOffset>
                </wp:positionV>
                <wp:extent cx="4312920" cy="251460"/>
                <wp:effectExtent l="0" t="0" r="11430" b="15240"/>
                <wp:wrapNone/>
                <wp:docPr id="18" name="Rectangle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312920" cy="251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C5489" id="Rectangle 18" o:spid="_x0000_s1026" alt="&quot;&quot;" style="position:absolute;margin-left:39.9pt;margin-top:59.65pt;width:339.6pt;height:19.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" filled="f" strokecolor="#f26522 [3208]" strokeweight="2pt">
                <v:stroke dashstyle="1 1"/>
                <w10:wrap anchorx="margin"/>
              </v:rect>
            </w:pict>
          </mc:Fallback>
        </mc:AlternateContent>
      </w:r>
      <w:r w:rsidR="005D6DE2">
        <w:rPr>
          <w:noProof/>
        </w:rPr>
        <w:drawing>
          <wp:inline distT="0" distB="0" distL="0" distR="0" wp14:anchorId="1B4FD050" wp14:editId="60929864">
            <wp:extent cx="4919472" cy="2779776"/>
            <wp:effectExtent l="19050" t="19050" r="14605" b="20955"/>
            <wp:docPr id="26" name="Picture 26" descr="Publish to Power BI window with My workspa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_PBID_Publish_MyWorkspace.png"/>
                    <pic:cNvPicPr/>
                  </pic:nvPicPr>
                  <pic:blipFill>
                    <a:blip r:embed="rId18"/>
                    <a:stretch>
                      <a:fillRect/>
                    </a:stretch>
                  </pic:blipFill>
                  <pic:spPr>
                    <a:xfrm>
                      <a:off x="0" y="0"/>
                      <a:ext cx="4919472" cy="2779776"/>
                    </a:xfrm>
                    <a:prstGeom prst="rect">
                      <a:avLst/>
                    </a:prstGeom>
                    <a:ln>
                      <a:solidFill>
                        <a:schemeClr val="bg1">
                          <a:lumMod val="50000"/>
                        </a:schemeClr>
                      </a:solidFill>
                    </a:ln>
                  </pic:spPr>
                </pic:pic>
              </a:graphicData>
            </a:graphic>
          </wp:inline>
        </w:drawing>
      </w:r>
    </w:p>
    <w:p w14:paraId="01814E35" w14:textId="6E0D8B0A" w:rsidR="00953581" w:rsidRDefault="00953581" w:rsidP="00953581">
      <w:pPr>
        <w:pStyle w:val="Step"/>
      </w:pPr>
      <w:r>
        <w:t xml:space="preserve">Choose the </w:t>
      </w:r>
      <w:r w:rsidRPr="00953581">
        <w:rPr>
          <w:u w:val="single"/>
        </w:rPr>
        <w:t>Select</w:t>
      </w:r>
      <w:r>
        <w:t xml:space="preserve"> button – to publish the data model and report page to the </w:t>
      </w:r>
      <w:r w:rsidR="00201E10">
        <w:t>Power BI service</w:t>
      </w:r>
      <w:r>
        <w:t>.</w:t>
      </w:r>
    </w:p>
    <w:p w14:paraId="5FEB89A8" w14:textId="33CB66A5" w:rsidR="005D6DE2" w:rsidRPr="005D6DE2" w:rsidRDefault="005D6DE2" w:rsidP="005D6DE2">
      <w:pPr>
        <w:pStyle w:val="Step"/>
        <w:numPr>
          <w:ilvl w:val="0"/>
          <w:numId w:val="0"/>
        </w:numPr>
        <w:ind w:left="397"/>
        <w:rPr>
          <w:color w:val="BB141A" w:themeColor="background2"/>
        </w:rPr>
      </w:pPr>
      <w:r w:rsidRPr="005D6DE2">
        <w:rPr>
          <w:color w:val="BB141A" w:themeColor="background2"/>
        </w:rPr>
        <w:t xml:space="preserve">Note:  All users have My </w:t>
      </w:r>
      <w:r w:rsidR="00953581">
        <w:rPr>
          <w:color w:val="BB141A" w:themeColor="background2"/>
        </w:rPr>
        <w:t>w</w:t>
      </w:r>
      <w:r w:rsidRPr="005D6DE2">
        <w:rPr>
          <w:color w:val="BB141A" w:themeColor="background2"/>
        </w:rPr>
        <w:t>orkspace</w:t>
      </w:r>
      <w:r w:rsidR="00B318AA">
        <w:rPr>
          <w:color w:val="BB141A" w:themeColor="background2"/>
        </w:rPr>
        <w:t xml:space="preserve"> in </w:t>
      </w:r>
      <w:r w:rsidR="00201E10">
        <w:rPr>
          <w:color w:val="BB141A" w:themeColor="background2"/>
        </w:rPr>
        <w:t>Power BI service</w:t>
      </w:r>
      <w:r w:rsidRPr="005D6DE2">
        <w:rPr>
          <w:color w:val="BB141A" w:themeColor="background2"/>
        </w:rPr>
        <w:t xml:space="preserve"> – this is your </w:t>
      </w:r>
      <w:r w:rsidR="00953581" w:rsidRPr="00953581">
        <w:rPr>
          <w:i/>
          <w:iCs/>
          <w:color w:val="BB141A" w:themeColor="background2"/>
        </w:rPr>
        <w:t>personal</w:t>
      </w:r>
      <w:r w:rsidR="00953581">
        <w:rPr>
          <w:color w:val="BB141A" w:themeColor="background2"/>
        </w:rPr>
        <w:t xml:space="preserve"> </w:t>
      </w:r>
      <w:r w:rsidRPr="005D6DE2">
        <w:rPr>
          <w:color w:val="BB141A" w:themeColor="background2"/>
        </w:rPr>
        <w:t>sandbox.  Every organization has different Workspace</w:t>
      </w:r>
      <w:r w:rsidR="00953581">
        <w:rPr>
          <w:color w:val="BB141A" w:themeColor="background2"/>
        </w:rPr>
        <w:t>s</w:t>
      </w:r>
      <w:r w:rsidRPr="005D6DE2">
        <w:rPr>
          <w:color w:val="BB141A" w:themeColor="background2"/>
        </w:rPr>
        <w:t>.</w:t>
      </w:r>
      <w:r>
        <w:rPr>
          <w:color w:val="BB141A" w:themeColor="background2"/>
        </w:rPr>
        <w:t xml:space="preserve">  Workspaces can be </w:t>
      </w:r>
      <w:r w:rsidR="00953581">
        <w:rPr>
          <w:color w:val="BB141A" w:themeColor="background2"/>
        </w:rPr>
        <w:t>created,</w:t>
      </w:r>
      <w:r>
        <w:rPr>
          <w:color w:val="BB141A" w:themeColor="background2"/>
        </w:rPr>
        <w:t xml:space="preserve"> and user</w:t>
      </w:r>
      <w:r w:rsidR="00953581">
        <w:rPr>
          <w:color w:val="BB141A" w:themeColor="background2"/>
        </w:rPr>
        <w:t>s</w:t>
      </w:r>
      <w:r>
        <w:rPr>
          <w:color w:val="BB141A" w:themeColor="background2"/>
        </w:rPr>
        <w:t xml:space="preserve"> can be added to Workspaces to </w:t>
      </w:r>
      <w:r w:rsidR="00953581">
        <w:rPr>
          <w:color w:val="BB141A" w:themeColor="background2"/>
        </w:rPr>
        <w:t>share</w:t>
      </w:r>
      <w:r>
        <w:rPr>
          <w:color w:val="BB141A" w:themeColor="background2"/>
        </w:rPr>
        <w:t xml:space="preserve"> </w:t>
      </w:r>
      <w:r w:rsidR="00B318AA">
        <w:rPr>
          <w:color w:val="BB141A" w:themeColor="background2"/>
        </w:rPr>
        <w:t>D</w:t>
      </w:r>
      <w:r>
        <w:rPr>
          <w:color w:val="BB141A" w:themeColor="background2"/>
        </w:rPr>
        <w:t xml:space="preserve">atasets and </w:t>
      </w:r>
      <w:r w:rsidR="00B318AA">
        <w:rPr>
          <w:color w:val="BB141A" w:themeColor="background2"/>
        </w:rPr>
        <w:t>R</w:t>
      </w:r>
      <w:r>
        <w:rPr>
          <w:color w:val="BB141A" w:themeColor="background2"/>
        </w:rPr>
        <w:t>eport</w:t>
      </w:r>
      <w:r w:rsidR="00B318AA">
        <w:rPr>
          <w:color w:val="BB141A" w:themeColor="background2"/>
        </w:rPr>
        <w:t>s</w:t>
      </w:r>
      <w:r>
        <w:rPr>
          <w:color w:val="BB141A" w:themeColor="background2"/>
        </w:rPr>
        <w:t xml:space="preserve"> across the organization.</w:t>
      </w:r>
    </w:p>
    <w:p w14:paraId="5183C2AD" w14:textId="2ADC601A" w:rsidR="005D6DE2" w:rsidRDefault="005D6DE2" w:rsidP="005705C4">
      <w:pPr>
        <w:pStyle w:val="Step"/>
      </w:pPr>
      <w:r>
        <w:t xml:space="preserve">Once </w:t>
      </w:r>
      <w:r w:rsidR="00B318AA">
        <w:t xml:space="preserve">the </w:t>
      </w:r>
      <w:r>
        <w:t>publish is successful, you will see the “</w:t>
      </w:r>
      <w:r w:rsidR="00953581">
        <w:t>S</w:t>
      </w:r>
      <w:r>
        <w:t>uccess</w:t>
      </w:r>
      <w:r w:rsidR="00953581">
        <w:t>!</w:t>
      </w:r>
      <w:r>
        <w:t xml:space="preserve">” message with a link that you can click to open the report in the </w:t>
      </w:r>
      <w:r w:rsidR="00201E10">
        <w:t>Power BI service</w:t>
      </w:r>
      <w:r>
        <w:t>.</w:t>
      </w:r>
    </w:p>
    <w:p w14:paraId="635F9205" w14:textId="77777777" w:rsidR="00D91A16" w:rsidRDefault="00D91A16" w:rsidP="00D91A16">
      <w:pPr>
        <w:pStyle w:val="Step"/>
        <w:numPr>
          <w:ilvl w:val="0"/>
          <w:numId w:val="0"/>
        </w:numPr>
        <w:ind w:left="397"/>
      </w:pPr>
    </w:p>
    <w:p w14:paraId="564E087C" w14:textId="1CEAED67" w:rsidR="005D6DE2" w:rsidRDefault="005D6DE2" w:rsidP="005705C4">
      <w:pPr>
        <w:pStyle w:val="Step"/>
      </w:pPr>
      <w:r>
        <w:lastRenderedPageBreak/>
        <w:t xml:space="preserve">Click on the </w:t>
      </w:r>
      <w:r w:rsidR="00953581" w:rsidRPr="00953581">
        <w:rPr>
          <w:u w:val="single"/>
        </w:rPr>
        <w:t xml:space="preserve">Open ‘MAIAD </w:t>
      </w:r>
      <w:r w:rsidR="0025669A">
        <w:rPr>
          <w:u w:val="single"/>
        </w:rPr>
        <w:t>Lab 03A</w:t>
      </w:r>
      <w:r w:rsidR="00953581" w:rsidRPr="00953581">
        <w:rPr>
          <w:u w:val="single"/>
        </w:rPr>
        <w:t xml:space="preserve"> – Power BI </w:t>
      </w:r>
      <w:proofErr w:type="spellStart"/>
      <w:r w:rsidR="00953581" w:rsidRPr="00953581">
        <w:rPr>
          <w:u w:val="single"/>
        </w:rPr>
        <w:t>Model</w:t>
      </w:r>
      <w:r w:rsidR="00B318AA">
        <w:rPr>
          <w:u w:val="single"/>
        </w:rPr>
        <w:t>.pbix</w:t>
      </w:r>
      <w:proofErr w:type="spellEnd"/>
      <w:r w:rsidR="00953581" w:rsidRPr="00B318AA">
        <w:rPr>
          <w:u w:val="single"/>
        </w:rPr>
        <w:t>’</w:t>
      </w:r>
      <w:r w:rsidR="008F54F0">
        <w:rPr>
          <w:u w:val="single"/>
        </w:rPr>
        <w:t xml:space="preserve"> </w:t>
      </w:r>
      <w:r w:rsidR="00B318AA" w:rsidRPr="00B318AA">
        <w:rPr>
          <w:u w:val="single"/>
        </w:rPr>
        <w:t>in Power BI</w:t>
      </w:r>
      <w:r w:rsidR="00953581">
        <w:t xml:space="preserve"> </w:t>
      </w:r>
      <w:r>
        <w:t>link.</w:t>
      </w:r>
    </w:p>
    <w:p w14:paraId="7BA25A3D" w14:textId="2184D644" w:rsidR="0025669A" w:rsidRDefault="0025669A" w:rsidP="0025669A">
      <w:pPr>
        <w:pStyle w:val="Step"/>
        <w:numPr>
          <w:ilvl w:val="0"/>
          <w:numId w:val="0"/>
        </w:numPr>
        <w:ind w:left="397"/>
      </w:pPr>
      <w:r>
        <w:rPr>
          <w:noProof/>
        </w:rPr>
        <w:drawing>
          <wp:inline distT="0" distB="0" distL="0" distR="0" wp14:anchorId="7E3DC99D" wp14:editId="05176B74">
            <wp:extent cx="4267200" cy="2514600"/>
            <wp:effectExtent l="0" t="0" r="0" b="0"/>
            <wp:docPr id="47" name="Picture 47" descr="Publishing to Power BI window with &quot;success&quo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ublishing to Power BI window with &quot;success&quot; mess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7200" cy="2514600"/>
                    </a:xfrm>
                    <a:prstGeom prst="rect">
                      <a:avLst/>
                    </a:prstGeom>
                    <a:noFill/>
                    <a:ln>
                      <a:noFill/>
                    </a:ln>
                  </pic:spPr>
                </pic:pic>
              </a:graphicData>
            </a:graphic>
          </wp:inline>
        </w:drawing>
      </w:r>
    </w:p>
    <w:p w14:paraId="5BF74985" w14:textId="25BB9B92" w:rsidR="005D6DE2" w:rsidRDefault="00953581" w:rsidP="0025669A">
      <w:pPr>
        <w:pStyle w:val="Step"/>
        <w:numPr>
          <w:ilvl w:val="0"/>
          <w:numId w:val="0"/>
        </w:numPr>
        <w:ind w:left="397"/>
      </w:pPr>
      <w:r>
        <w:t>After clicking on the link, y</w:t>
      </w:r>
      <w:r w:rsidR="008F2D64">
        <w:t xml:space="preserve">ou will be navigated to your browser where you will see your report published to </w:t>
      </w:r>
      <w:r w:rsidR="00201E10">
        <w:t>Power BI service</w:t>
      </w:r>
      <w:r w:rsidR="006A046D">
        <w:t xml:space="preserve"> in your My workspace location</w:t>
      </w:r>
      <w:r w:rsidR="00B318AA">
        <w:t>.</w:t>
      </w:r>
    </w:p>
    <w:p w14:paraId="187AEA86" w14:textId="7E5A8F5A" w:rsidR="008F2D64" w:rsidRDefault="008F2D64" w:rsidP="008F2D64">
      <w:pPr>
        <w:pStyle w:val="Step"/>
        <w:numPr>
          <w:ilvl w:val="0"/>
          <w:numId w:val="0"/>
        </w:numPr>
        <w:ind w:left="397"/>
        <w:rPr>
          <w:color w:val="BB141A" w:themeColor="background2"/>
        </w:rPr>
      </w:pPr>
      <w:r w:rsidRPr="008F2D64">
        <w:rPr>
          <w:color w:val="BB141A" w:themeColor="background2"/>
        </w:rPr>
        <w:t xml:space="preserve">Note:  </w:t>
      </w:r>
      <w:r w:rsidR="00B318AA">
        <w:rPr>
          <w:color w:val="BB141A" w:themeColor="background2"/>
        </w:rPr>
        <w:t xml:space="preserve">To navigate directly </w:t>
      </w:r>
      <w:r w:rsidR="00EA7E06">
        <w:rPr>
          <w:color w:val="BB141A" w:themeColor="background2"/>
        </w:rPr>
        <w:t xml:space="preserve">to </w:t>
      </w:r>
      <w:r w:rsidR="00201E10">
        <w:rPr>
          <w:color w:val="BB141A" w:themeColor="background2"/>
        </w:rPr>
        <w:t>Power BI service</w:t>
      </w:r>
      <w:r w:rsidRPr="008F2D64">
        <w:rPr>
          <w:color w:val="BB141A" w:themeColor="background2"/>
        </w:rPr>
        <w:t xml:space="preserve"> </w:t>
      </w:r>
      <w:r w:rsidR="00B318AA">
        <w:rPr>
          <w:color w:val="BB141A" w:themeColor="background2"/>
        </w:rPr>
        <w:t xml:space="preserve">enter the </w:t>
      </w:r>
      <w:r w:rsidRPr="008F2D64">
        <w:rPr>
          <w:color w:val="BB141A" w:themeColor="background2"/>
        </w:rPr>
        <w:t xml:space="preserve">URL:  </w:t>
      </w:r>
      <w:hyperlink r:id="rId20" w:history="1">
        <w:r w:rsidRPr="008F2D64">
          <w:rPr>
            <w:rStyle w:val="Hyperlink"/>
            <w:color w:val="BB141A" w:themeColor="background2"/>
          </w:rPr>
          <w:t>https://app.powerbi.com</w:t>
        </w:r>
      </w:hyperlink>
      <w:r w:rsidR="00B318AA" w:rsidRPr="00B318AA">
        <w:rPr>
          <w:rStyle w:val="Hyperlink"/>
          <w:color w:val="BB141A" w:themeColor="background2"/>
          <w:u w:val="none"/>
        </w:rPr>
        <w:t xml:space="preserve"> in </w:t>
      </w:r>
      <w:r w:rsidR="00B318AA">
        <w:rPr>
          <w:rStyle w:val="Hyperlink"/>
          <w:color w:val="BB141A" w:themeColor="background2"/>
          <w:u w:val="none"/>
        </w:rPr>
        <w:t>your browser.</w:t>
      </w:r>
    </w:p>
    <w:p w14:paraId="68A0E93A" w14:textId="511124FA" w:rsidR="008F2D64" w:rsidRDefault="008F2D64" w:rsidP="008F2D64">
      <w:pPr>
        <w:pStyle w:val="Step"/>
        <w:numPr>
          <w:ilvl w:val="0"/>
          <w:numId w:val="0"/>
        </w:numPr>
        <w:ind w:left="397"/>
        <w:rPr>
          <w:color w:val="BB141A" w:themeColor="background2"/>
        </w:rPr>
      </w:pPr>
      <w:r>
        <w:rPr>
          <w:noProof/>
          <w:color w:val="BB141A" w:themeColor="background2"/>
        </w:rPr>
        <w:drawing>
          <wp:inline distT="0" distB="0" distL="0" distR="0" wp14:anchorId="7BAE9D1C" wp14:editId="443FEF12">
            <wp:extent cx="6123184" cy="2642812"/>
            <wp:effectExtent l="19050" t="19050" r="11430" b="24765"/>
            <wp:docPr id="46" name="Picture 46" descr="Power BI Service with MAIAD - PBI Report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ower BI Service with MAIAD - PBI Report displayed"/>
                    <pic:cNvPicPr/>
                  </pic:nvPicPr>
                  <pic:blipFill>
                    <a:blip r:embed="rId21"/>
                    <a:stretch>
                      <a:fillRect/>
                    </a:stretch>
                  </pic:blipFill>
                  <pic:spPr>
                    <a:xfrm>
                      <a:off x="0" y="0"/>
                      <a:ext cx="6123184" cy="2642812"/>
                    </a:xfrm>
                    <a:prstGeom prst="rect">
                      <a:avLst/>
                    </a:prstGeom>
                    <a:ln>
                      <a:solidFill>
                        <a:schemeClr val="bg1">
                          <a:lumMod val="50000"/>
                        </a:schemeClr>
                      </a:solidFill>
                    </a:ln>
                  </pic:spPr>
                </pic:pic>
              </a:graphicData>
            </a:graphic>
          </wp:inline>
        </w:drawing>
      </w:r>
    </w:p>
    <w:p w14:paraId="1E1FDB87" w14:textId="2259CE19" w:rsidR="00A065E8" w:rsidRDefault="00A065E8" w:rsidP="00A065E8">
      <w:pPr>
        <w:pStyle w:val="Step"/>
        <w:numPr>
          <w:ilvl w:val="0"/>
          <w:numId w:val="0"/>
        </w:numPr>
        <w:ind w:left="397"/>
        <w:rPr>
          <w:color w:val="BB141A" w:themeColor="background2"/>
        </w:rPr>
      </w:pPr>
      <w:r w:rsidRPr="008F2D64">
        <w:rPr>
          <w:color w:val="BB141A" w:themeColor="background2"/>
        </w:rPr>
        <w:t xml:space="preserve">Note:  </w:t>
      </w:r>
      <w:r>
        <w:rPr>
          <w:color w:val="BB141A" w:themeColor="background2"/>
        </w:rPr>
        <w:t xml:space="preserve">Selected report page, slicers and filters are captured as default settings when published to the </w:t>
      </w:r>
      <w:r w:rsidR="00201E10">
        <w:rPr>
          <w:color w:val="BB141A" w:themeColor="background2"/>
        </w:rPr>
        <w:t>Power BI service</w:t>
      </w:r>
      <w:r>
        <w:rPr>
          <w:color w:val="BB141A" w:themeColor="background2"/>
        </w:rPr>
        <w:t>.</w:t>
      </w:r>
    </w:p>
    <w:p w14:paraId="19C4633D" w14:textId="77777777" w:rsidR="00A065E8" w:rsidRPr="008F2D64" w:rsidRDefault="00A065E8" w:rsidP="008F2D64">
      <w:pPr>
        <w:pStyle w:val="Step"/>
        <w:numPr>
          <w:ilvl w:val="0"/>
          <w:numId w:val="0"/>
        </w:numPr>
        <w:ind w:left="397"/>
        <w:rPr>
          <w:color w:val="BB141A" w:themeColor="background2"/>
        </w:rPr>
      </w:pPr>
    </w:p>
    <w:p w14:paraId="10127191" w14:textId="5B182042" w:rsidR="008F2D64" w:rsidRDefault="008F2D64" w:rsidP="008F2D64">
      <w:pPr>
        <w:pStyle w:val="Heading1"/>
      </w:pPr>
      <w:r>
        <w:lastRenderedPageBreak/>
        <w:t xml:space="preserve">Exercise </w:t>
      </w:r>
      <w:r w:rsidR="00692A1B">
        <w:t>2</w:t>
      </w:r>
      <w:r>
        <w:t xml:space="preserve">: </w:t>
      </w:r>
      <w:r w:rsidR="00144074">
        <w:t xml:space="preserve">Download, Install, and </w:t>
      </w:r>
      <w:r w:rsidR="00692A1B">
        <w:t xml:space="preserve">Use Analyze </w:t>
      </w:r>
      <w:r w:rsidR="006A046D">
        <w:t>i</w:t>
      </w:r>
      <w:r w:rsidR="00692A1B">
        <w:t>n Excel</w:t>
      </w:r>
      <w:r>
        <w:t xml:space="preserve"> </w:t>
      </w:r>
    </w:p>
    <w:p w14:paraId="2E9B7E4D" w14:textId="31003EE5" w:rsidR="008F2D64" w:rsidRDefault="008F2D64" w:rsidP="008F2D64">
      <w:r w:rsidRPr="007169B5">
        <w:t xml:space="preserve">In this exercise, you will </w:t>
      </w:r>
      <w:r w:rsidR="00144074">
        <w:t xml:space="preserve">download the Analyze in Excel libraries </w:t>
      </w:r>
      <w:r w:rsidR="00880DDD">
        <w:t xml:space="preserve">and </w:t>
      </w:r>
      <w:r>
        <w:t xml:space="preserve">use </w:t>
      </w:r>
      <w:r w:rsidR="00692A1B">
        <w:t xml:space="preserve">Analyze in Excel </w:t>
      </w:r>
      <w:r w:rsidR="006A046D">
        <w:t>to connect</w:t>
      </w:r>
      <w:r w:rsidR="00584F40">
        <w:t xml:space="preserve"> to the</w:t>
      </w:r>
      <w:r w:rsidR="00880DDD">
        <w:t xml:space="preserve"> published “</w:t>
      </w:r>
      <w:r w:rsidR="00880DDD" w:rsidRPr="00F44F25">
        <w:t xml:space="preserve">MAIAD </w:t>
      </w:r>
      <w:r w:rsidR="0025669A">
        <w:t>Lab 03A</w:t>
      </w:r>
      <w:r w:rsidR="00880DDD" w:rsidRPr="00F44F25">
        <w:t xml:space="preserve"> – Power BI Model</w:t>
      </w:r>
      <w:r w:rsidR="00880DDD">
        <w:t>” in Power BI from with</w:t>
      </w:r>
      <w:r w:rsidR="006A046D">
        <w:t xml:space="preserve">in </w:t>
      </w:r>
      <w:r w:rsidR="00880DDD">
        <w:t xml:space="preserve">the </w:t>
      </w:r>
      <w:r w:rsidR="00692A1B">
        <w:t>Excel</w:t>
      </w:r>
      <w:r w:rsidR="00880DDD">
        <w:t xml:space="preserve"> application</w:t>
      </w:r>
      <w:r w:rsidR="00584F40">
        <w:t>.</w:t>
      </w:r>
    </w:p>
    <w:p w14:paraId="7AB51DFC" w14:textId="57DE5D9A" w:rsidR="00F8577F" w:rsidRPr="004C258B" w:rsidRDefault="00F8577F" w:rsidP="00F8577F">
      <w:pPr>
        <w:pStyle w:val="Heading3"/>
      </w:pPr>
      <w:r>
        <w:t>Task 1: Download Analyze in Excel updates</w:t>
      </w:r>
    </w:p>
    <w:p w14:paraId="114C4855" w14:textId="3148491C" w:rsidR="00F8577F" w:rsidRDefault="00F8577F" w:rsidP="00F8577F">
      <w:r w:rsidRPr="00F15EC2">
        <w:t xml:space="preserve">In this task, you will </w:t>
      </w:r>
      <w:r w:rsidR="00880DDD">
        <w:t>download</w:t>
      </w:r>
      <w:r>
        <w:t xml:space="preserve"> a one-time download of Excel libraries</w:t>
      </w:r>
      <w:r w:rsidR="00880DDD">
        <w:t xml:space="preserve"> that enables Excel to connect to Power BI Datasets</w:t>
      </w:r>
      <w:r>
        <w:t>.</w:t>
      </w:r>
    </w:p>
    <w:p w14:paraId="3BCB5692" w14:textId="5907E2F7" w:rsidR="00F8577F" w:rsidRDefault="00880DDD" w:rsidP="00144074">
      <w:pPr>
        <w:pStyle w:val="Step"/>
      </w:pPr>
      <w:r w:rsidRPr="00351D79">
        <w:rPr>
          <w:noProof/>
        </w:rPr>
        <mc:AlternateContent>
          <mc:Choice Requires="wps">
            <w:drawing>
              <wp:anchor distT="0" distB="0" distL="114300" distR="114300" simplePos="0" relativeHeight="251753472" behindDoc="0" locked="0" layoutInCell="1" allowOverlap="1" wp14:anchorId="43476041" wp14:editId="526EA3B4">
                <wp:simplePos x="0" y="0"/>
                <wp:positionH relativeFrom="column">
                  <wp:posOffset>1859280</wp:posOffset>
                </wp:positionH>
                <wp:positionV relativeFrom="paragraph">
                  <wp:posOffset>391795</wp:posOffset>
                </wp:positionV>
                <wp:extent cx="529590" cy="251460"/>
                <wp:effectExtent l="57150" t="38100" r="41910" b="91440"/>
                <wp:wrapNone/>
                <wp:docPr id="2" name="Straight Arrow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529590" cy="2514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EF6AF" id="Straight Arrow Connector 2" o:spid="_x0000_s1026" type="#_x0000_t32" alt="&quot;&quot;" style="position:absolute;margin-left:146.4pt;margin-top:30.85pt;width:41.7pt;height:19.8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" strokecolor="#f26522 [3208]" strokeweight="3pt">
                <v:stroke endarrow="block"/>
                <v:shadow on="t" color="black" opacity="22937f" origin=",.5" offset="0,.63889mm"/>
              </v:shape>
            </w:pict>
          </mc:Fallback>
        </mc:AlternateContent>
      </w:r>
      <w:r w:rsidR="00F8577F">
        <w:t xml:space="preserve">From within the </w:t>
      </w:r>
      <w:r w:rsidR="00201E10">
        <w:t>Power BI service</w:t>
      </w:r>
      <w:r w:rsidR="00F8577F">
        <w:t xml:space="preserve">, select </w:t>
      </w:r>
      <w:r w:rsidR="00F8577F" w:rsidRPr="00144074">
        <w:rPr>
          <w:u w:val="single"/>
        </w:rPr>
        <w:t>Analyze in Excel updates</w:t>
      </w:r>
      <w:r>
        <w:t xml:space="preserve"> </w:t>
      </w:r>
      <w:r w:rsidR="00F8577F">
        <w:t>from the Download</w:t>
      </w:r>
      <w:r w:rsidR="00144074">
        <w:t>s</w:t>
      </w:r>
      <w:r w:rsidR="00F8577F">
        <w:t xml:space="preserve"> menu </w:t>
      </w:r>
      <w:r>
        <w:t>which is in</w:t>
      </w:r>
      <w:r w:rsidR="00F8577F">
        <w:t xml:space="preserve"> the upper right</w:t>
      </w:r>
      <w:r w:rsidR="00144074">
        <w:t xml:space="preserve"> corner</w:t>
      </w:r>
      <w:r w:rsidR="00F8577F">
        <w:t>.</w:t>
      </w:r>
    </w:p>
    <w:p w14:paraId="142E375B" w14:textId="5D46451E" w:rsidR="00F8577F" w:rsidRDefault="00F8577F" w:rsidP="00F8577F">
      <w:pPr>
        <w:pStyle w:val="Step"/>
        <w:numPr>
          <w:ilvl w:val="0"/>
          <w:numId w:val="0"/>
        </w:numPr>
        <w:ind w:left="397"/>
      </w:pPr>
      <w:r w:rsidRPr="00351D79">
        <w:rPr>
          <w:noProof/>
        </w:rPr>
        <mc:AlternateContent>
          <mc:Choice Requires="wps">
            <w:drawing>
              <wp:anchor distT="0" distB="0" distL="114300" distR="114300" simplePos="0" relativeHeight="251755520" behindDoc="0" locked="0" layoutInCell="1" allowOverlap="1" wp14:anchorId="5B482036" wp14:editId="798B16AA">
                <wp:simplePos x="0" y="0"/>
                <wp:positionH relativeFrom="margin">
                  <wp:posOffset>278130</wp:posOffset>
                </wp:positionH>
                <wp:positionV relativeFrom="paragraph">
                  <wp:posOffset>1673861</wp:posOffset>
                </wp:positionV>
                <wp:extent cx="1669415" cy="327660"/>
                <wp:effectExtent l="0" t="0" r="26035" b="15240"/>
                <wp:wrapNone/>
                <wp:docPr id="9"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9415" cy="3276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41AF3" id="Rectangle 9" o:spid="_x0000_s1026" alt="&quot;&quot;" style="position:absolute;margin-left:21.9pt;margin-top:131.8pt;width:131.45pt;height:25.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" filled="f" strokecolor="#f26522 [3208]" strokeweight="2pt">
                <v:stroke dashstyle="1 1"/>
                <w10:wrap anchorx="margin"/>
              </v:rect>
            </w:pict>
          </mc:Fallback>
        </mc:AlternateContent>
      </w:r>
      <w:r>
        <w:rPr>
          <w:noProof/>
        </w:rPr>
        <w:drawing>
          <wp:inline distT="0" distB="0" distL="0" distR="0" wp14:anchorId="5FDE7DF6" wp14:editId="1A0DA0D1">
            <wp:extent cx="1673352" cy="1993392"/>
            <wp:effectExtent l="19050" t="19050" r="22225" b="26035"/>
            <wp:docPr id="1" name="Picture 1" descr="Download menu with Analyze in Excel updat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menu with Analyze in Excel updates option."/>
                    <pic:cNvPicPr/>
                  </pic:nvPicPr>
                  <pic:blipFill>
                    <a:blip r:embed="rId22"/>
                    <a:stretch>
                      <a:fillRect/>
                    </a:stretch>
                  </pic:blipFill>
                  <pic:spPr>
                    <a:xfrm>
                      <a:off x="0" y="0"/>
                      <a:ext cx="1673352" cy="1993392"/>
                    </a:xfrm>
                    <a:prstGeom prst="rect">
                      <a:avLst/>
                    </a:prstGeom>
                    <a:ln>
                      <a:solidFill>
                        <a:schemeClr val="bg1">
                          <a:lumMod val="50000"/>
                        </a:schemeClr>
                      </a:solidFill>
                    </a:ln>
                  </pic:spPr>
                </pic:pic>
              </a:graphicData>
            </a:graphic>
          </wp:inline>
        </w:drawing>
      </w:r>
    </w:p>
    <w:p w14:paraId="2BAA6E76" w14:textId="5537DF2B" w:rsidR="00144074" w:rsidRDefault="00144074" w:rsidP="00484A41">
      <w:pPr>
        <w:pStyle w:val="Step"/>
      </w:pPr>
      <w:r>
        <w:t xml:space="preserve">Select the </w:t>
      </w:r>
      <w:r w:rsidRPr="00144074">
        <w:rPr>
          <w:u w:val="single"/>
        </w:rPr>
        <w:t>Download</w:t>
      </w:r>
      <w:r>
        <w:t xml:space="preserve"> button.</w:t>
      </w:r>
    </w:p>
    <w:p w14:paraId="5360E998" w14:textId="1E105BF2" w:rsidR="00144074" w:rsidRPr="00144074" w:rsidRDefault="00144074" w:rsidP="00144074">
      <w:pPr>
        <w:pStyle w:val="Step"/>
        <w:numPr>
          <w:ilvl w:val="0"/>
          <w:numId w:val="0"/>
        </w:numPr>
        <w:ind w:left="397"/>
      </w:pPr>
      <w:r>
        <w:rPr>
          <w:noProof/>
        </w:rPr>
        <w:drawing>
          <wp:inline distT="0" distB="0" distL="0" distR="0" wp14:anchorId="74A423E9" wp14:editId="59DD4E31">
            <wp:extent cx="2944368" cy="3172968"/>
            <wp:effectExtent l="19050" t="19050" r="27940" b="27940"/>
            <wp:docPr id="14" name="Picture 14" descr="Analyze in Excel updates window with Downloa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alyze in Excel updates window with Download button."/>
                    <pic:cNvPicPr/>
                  </pic:nvPicPr>
                  <pic:blipFill>
                    <a:blip r:embed="rId23"/>
                    <a:stretch>
                      <a:fillRect/>
                    </a:stretch>
                  </pic:blipFill>
                  <pic:spPr>
                    <a:xfrm>
                      <a:off x="0" y="0"/>
                      <a:ext cx="2944368" cy="3172968"/>
                    </a:xfrm>
                    <a:prstGeom prst="rect">
                      <a:avLst/>
                    </a:prstGeom>
                    <a:ln>
                      <a:solidFill>
                        <a:schemeClr val="bg1">
                          <a:lumMod val="50000"/>
                        </a:schemeClr>
                      </a:solidFill>
                    </a:ln>
                  </pic:spPr>
                </pic:pic>
              </a:graphicData>
            </a:graphic>
          </wp:inline>
        </w:drawing>
      </w:r>
    </w:p>
    <w:p w14:paraId="06BBBBE2" w14:textId="7900FA17" w:rsidR="00880DDD" w:rsidRPr="004C258B" w:rsidRDefault="00880DDD" w:rsidP="00880DDD">
      <w:pPr>
        <w:pStyle w:val="Heading3"/>
      </w:pPr>
      <w:r>
        <w:lastRenderedPageBreak/>
        <w:t>Task 2: Install Analyze in Excel</w:t>
      </w:r>
    </w:p>
    <w:p w14:paraId="6B237FAD" w14:textId="07F61023" w:rsidR="00880DDD" w:rsidRDefault="00880DDD" w:rsidP="00880DDD">
      <w:r w:rsidRPr="00F15EC2">
        <w:t xml:space="preserve">In this task, you will </w:t>
      </w:r>
      <w:r>
        <w:t>install the Excel libraries that enable Excel to connect to Power BI Datasets.</w:t>
      </w:r>
    </w:p>
    <w:p w14:paraId="70D722A5" w14:textId="46921351" w:rsidR="00F8577F" w:rsidRPr="00144074" w:rsidRDefault="00F44F25" w:rsidP="00484A41">
      <w:pPr>
        <w:pStyle w:val="Step"/>
      </w:pPr>
      <w:r>
        <w:rPr>
          <w:rFonts w:ascii="Segoe UI" w:hAnsi="Segoe UI" w:cs="Segoe UI"/>
          <w:color w:val="171717"/>
          <w:shd w:val="clear" w:color="auto" w:fill="FFFFFF"/>
        </w:rPr>
        <w:t xml:space="preserve">Once the </w:t>
      </w:r>
      <w:r w:rsidR="00144074">
        <w:rPr>
          <w:rFonts w:ascii="Segoe UI" w:hAnsi="Segoe UI" w:cs="Segoe UI"/>
          <w:color w:val="171717"/>
          <w:shd w:val="clear" w:color="auto" w:fill="FFFFFF"/>
        </w:rPr>
        <w:t xml:space="preserve">download </w:t>
      </w:r>
      <w:r>
        <w:rPr>
          <w:rFonts w:ascii="Segoe UI" w:hAnsi="Segoe UI" w:cs="Segoe UI"/>
          <w:color w:val="171717"/>
          <w:shd w:val="clear" w:color="auto" w:fill="FFFFFF"/>
        </w:rPr>
        <w:t xml:space="preserve">completes, </w:t>
      </w:r>
      <w:r w:rsidR="00880DDD">
        <w:rPr>
          <w:rFonts w:ascii="Segoe UI" w:hAnsi="Segoe UI" w:cs="Segoe UI"/>
          <w:color w:val="171717"/>
          <w:shd w:val="clear" w:color="auto" w:fill="FFFFFF"/>
        </w:rPr>
        <w:t xml:space="preserve">the installation </w:t>
      </w:r>
      <w:r w:rsidR="00144074">
        <w:rPr>
          <w:rFonts w:ascii="Segoe UI" w:hAnsi="Segoe UI" w:cs="Segoe UI"/>
          <w:color w:val="171717"/>
          <w:shd w:val="clear" w:color="auto" w:fill="FFFFFF"/>
        </w:rPr>
        <w:t xml:space="preserve">file will </w:t>
      </w:r>
      <w:r w:rsidR="00880DDD">
        <w:rPr>
          <w:rFonts w:ascii="Segoe UI" w:hAnsi="Segoe UI" w:cs="Segoe UI"/>
          <w:color w:val="171717"/>
          <w:shd w:val="clear" w:color="auto" w:fill="FFFFFF"/>
        </w:rPr>
        <w:t>be in</w:t>
      </w:r>
      <w:r w:rsidR="00144074" w:rsidRPr="00F8577F">
        <w:rPr>
          <w:rFonts w:ascii="Segoe UI" w:hAnsi="Segoe UI" w:cs="Segoe UI"/>
          <w:color w:val="171717"/>
          <w:shd w:val="clear" w:color="auto" w:fill="FFFFFF"/>
        </w:rPr>
        <w:t xml:space="preserve"> </w:t>
      </w:r>
      <w:r w:rsidR="00144074">
        <w:t>bottom left-hand side of your browser.</w:t>
      </w:r>
      <w:r w:rsidR="00144074" w:rsidRPr="00F8577F">
        <w:rPr>
          <w:rFonts w:ascii="Segoe UI" w:hAnsi="Segoe UI" w:cs="Segoe UI"/>
          <w:color w:val="171717"/>
          <w:shd w:val="clear" w:color="auto" w:fill="FFFFFF"/>
        </w:rPr>
        <w:t xml:space="preserve"> </w:t>
      </w:r>
      <w:r>
        <w:rPr>
          <w:rFonts w:ascii="Segoe UI" w:hAnsi="Segoe UI" w:cs="Segoe UI"/>
          <w:color w:val="171717"/>
          <w:shd w:val="clear" w:color="auto" w:fill="FFFFFF"/>
        </w:rPr>
        <w:t xml:space="preserve">Select the </w:t>
      </w:r>
      <w:r w:rsidRPr="00F44F25">
        <w:rPr>
          <w:rFonts w:ascii="Segoe UI" w:hAnsi="Segoe UI" w:cs="Segoe UI"/>
          <w:color w:val="171717"/>
          <w:u w:val="single"/>
          <w:shd w:val="clear" w:color="auto" w:fill="FFFFFF"/>
        </w:rPr>
        <w:t>Open</w:t>
      </w:r>
      <w:r>
        <w:rPr>
          <w:rFonts w:ascii="Segoe UI" w:hAnsi="Segoe UI" w:cs="Segoe UI"/>
          <w:color w:val="171717"/>
          <w:shd w:val="clear" w:color="auto" w:fill="FFFFFF"/>
        </w:rPr>
        <w:t xml:space="preserve"> menu option on the file to</w:t>
      </w:r>
      <w:r w:rsidR="00F8577F" w:rsidRPr="00F44F25">
        <w:rPr>
          <w:rFonts w:ascii="Segoe UI" w:hAnsi="Segoe UI" w:cs="Segoe UI"/>
          <w:color w:val="171717"/>
          <w:shd w:val="clear" w:color="auto" w:fill="FFFFFF"/>
        </w:rPr>
        <w:t xml:space="preserve"> </w:t>
      </w:r>
      <w:r>
        <w:rPr>
          <w:rFonts w:ascii="Segoe UI" w:hAnsi="Segoe UI" w:cs="Segoe UI"/>
          <w:color w:val="171717"/>
          <w:shd w:val="clear" w:color="auto" w:fill="FFFFFF"/>
        </w:rPr>
        <w:t xml:space="preserve">launch </w:t>
      </w:r>
      <w:r w:rsidR="00F8577F" w:rsidRPr="00F8577F">
        <w:rPr>
          <w:rFonts w:ascii="Segoe UI" w:hAnsi="Segoe UI" w:cs="Segoe UI"/>
          <w:color w:val="171717"/>
          <w:shd w:val="clear" w:color="auto" w:fill="FFFFFF"/>
        </w:rPr>
        <w:t xml:space="preserve">the </w:t>
      </w:r>
      <w:r w:rsidRPr="00F8577F">
        <w:rPr>
          <w:rFonts w:ascii="Segoe UI" w:hAnsi="Segoe UI" w:cs="Segoe UI"/>
          <w:color w:val="171717"/>
          <w:shd w:val="clear" w:color="auto" w:fill="FFFFFF"/>
        </w:rPr>
        <w:t>(.</w:t>
      </w:r>
      <w:proofErr w:type="spellStart"/>
      <w:r w:rsidRPr="00F8577F">
        <w:rPr>
          <w:rFonts w:ascii="Segoe UI" w:hAnsi="Segoe UI" w:cs="Segoe UI"/>
          <w:color w:val="171717"/>
          <w:shd w:val="clear" w:color="auto" w:fill="FFFFFF"/>
        </w:rPr>
        <w:t>msi</w:t>
      </w:r>
      <w:proofErr w:type="spellEnd"/>
      <w:r w:rsidRPr="00F8577F">
        <w:rPr>
          <w:rFonts w:ascii="Segoe UI" w:hAnsi="Segoe UI" w:cs="Segoe UI"/>
          <w:color w:val="171717"/>
          <w:shd w:val="clear" w:color="auto" w:fill="FFFFFF"/>
        </w:rPr>
        <w:t>)</w:t>
      </w:r>
      <w:r>
        <w:rPr>
          <w:rFonts w:ascii="Segoe UI" w:hAnsi="Segoe UI" w:cs="Segoe UI"/>
          <w:color w:val="171717"/>
          <w:shd w:val="clear" w:color="auto" w:fill="FFFFFF"/>
        </w:rPr>
        <w:t xml:space="preserve"> </w:t>
      </w:r>
      <w:r w:rsidR="00F8577F" w:rsidRPr="00F8577F">
        <w:rPr>
          <w:rFonts w:ascii="Segoe UI" w:hAnsi="Segoe UI" w:cs="Segoe UI"/>
          <w:color w:val="171717"/>
          <w:shd w:val="clear" w:color="auto" w:fill="FFFFFF"/>
        </w:rPr>
        <w:t>installer</w:t>
      </w:r>
      <w:r>
        <w:rPr>
          <w:rFonts w:ascii="Segoe UI" w:hAnsi="Segoe UI" w:cs="Segoe UI"/>
          <w:color w:val="171717"/>
          <w:shd w:val="clear" w:color="auto" w:fill="FFFFFF"/>
        </w:rPr>
        <w:t xml:space="preserve"> wizard.</w:t>
      </w:r>
    </w:p>
    <w:p w14:paraId="17A5A34A" w14:textId="38905FD5" w:rsidR="00144074" w:rsidRDefault="0029117D" w:rsidP="00144074">
      <w:pPr>
        <w:pStyle w:val="Step"/>
        <w:numPr>
          <w:ilvl w:val="0"/>
          <w:numId w:val="0"/>
        </w:numPr>
        <w:ind w:left="397"/>
      </w:pPr>
      <w:r w:rsidRPr="00351D79">
        <w:rPr>
          <w:noProof/>
        </w:rPr>
        <mc:AlternateContent>
          <mc:Choice Requires="wps">
            <w:drawing>
              <wp:anchor distT="0" distB="0" distL="114300" distR="114300" simplePos="0" relativeHeight="251761664" behindDoc="0" locked="0" layoutInCell="1" allowOverlap="1" wp14:anchorId="4474FD8B" wp14:editId="67F175A3">
                <wp:simplePos x="0" y="0"/>
                <wp:positionH relativeFrom="margin">
                  <wp:posOffset>1954530</wp:posOffset>
                </wp:positionH>
                <wp:positionV relativeFrom="paragraph">
                  <wp:posOffset>372110</wp:posOffset>
                </wp:positionV>
                <wp:extent cx="2004060" cy="175260"/>
                <wp:effectExtent l="0" t="0" r="15240" b="15240"/>
                <wp:wrapNone/>
                <wp:docPr id="24" name="Rectangle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04060" cy="1752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B1404" id="Rectangle 24" o:spid="_x0000_s1026" alt="&quot;&quot;" style="position:absolute;margin-left:153.9pt;margin-top:29.3pt;width:157.8pt;height:13.8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" filled="f" strokecolor="#f26522 [3208]" strokeweight="2pt">
                <v:stroke dashstyle="1 1"/>
                <w10:wrap anchorx="margin"/>
              </v:rect>
            </w:pict>
          </mc:Fallback>
        </mc:AlternateContent>
      </w:r>
      <w:r w:rsidRPr="00AF6347">
        <w:rPr>
          <w:noProof/>
          <w:color w:val="BB141A" w:themeColor="background2"/>
        </w:rPr>
        <mc:AlternateContent>
          <mc:Choice Requires="wps">
            <w:drawing>
              <wp:anchor distT="0" distB="0" distL="114300" distR="114300" simplePos="0" relativeHeight="251757568" behindDoc="0" locked="0" layoutInCell="1" allowOverlap="1" wp14:anchorId="101ACE15" wp14:editId="353ACE0D">
                <wp:simplePos x="0" y="0"/>
                <wp:positionH relativeFrom="margin">
                  <wp:align>left</wp:align>
                </wp:positionH>
                <wp:positionV relativeFrom="paragraph">
                  <wp:posOffset>1115060</wp:posOffset>
                </wp:positionV>
                <wp:extent cx="373380" cy="411480"/>
                <wp:effectExtent l="57150" t="38100" r="64770" b="83820"/>
                <wp:wrapNone/>
                <wp:docPr id="21" name="Straight Arrow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49611" id="Straight Arrow Connector 21" o:spid="_x0000_s1026" type="#_x0000_t32" alt="&quot;&quot;" style="position:absolute;margin-left:0;margin-top:87.8pt;width:29.4pt;height:32.4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" strokecolor="#f26522 [3208]" strokeweight="3pt">
                <v:stroke endarrow="block"/>
                <v:shadow on="t" color="black" opacity="22937f" origin=",.5" offset="0,.63889mm"/>
                <w10:wrap anchorx="margin"/>
              </v:shape>
            </w:pict>
          </mc:Fallback>
        </mc:AlternateContent>
      </w:r>
      <w:r w:rsidR="00144074">
        <w:rPr>
          <w:noProof/>
        </w:rPr>
        <w:drawing>
          <wp:inline distT="0" distB="0" distL="0" distR="0" wp14:anchorId="39125943" wp14:editId="46485587">
            <wp:extent cx="3858768" cy="2139696"/>
            <wp:effectExtent l="19050" t="19050" r="27940" b="13335"/>
            <wp:docPr id="15" name="Picture 15" descr="Bottom left browser image displaying the (.msi) file and the Ope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ttom left browser image displaying the (.msi) file and the Open menu option."/>
                    <pic:cNvPicPr/>
                  </pic:nvPicPr>
                  <pic:blipFill>
                    <a:blip r:embed="rId24"/>
                    <a:stretch>
                      <a:fillRect/>
                    </a:stretch>
                  </pic:blipFill>
                  <pic:spPr>
                    <a:xfrm>
                      <a:off x="0" y="0"/>
                      <a:ext cx="3858768" cy="2139696"/>
                    </a:xfrm>
                    <a:prstGeom prst="rect">
                      <a:avLst/>
                    </a:prstGeom>
                    <a:ln>
                      <a:solidFill>
                        <a:schemeClr val="bg1">
                          <a:lumMod val="50000"/>
                        </a:schemeClr>
                      </a:solidFill>
                    </a:ln>
                  </pic:spPr>
                </pic:pic>
              </a:graphicData>
            </a:graphic>
          </wp:inline>
        </w:drawing>
      </w:r>
    </w:p>
    <w:p w14:paraId="1D7499CE" w14:textId="1BB26430" w:rsidR="00F44F25" w:rsidRPr="00F44F25" w:rsidRDefault="00F44F25" w:rsidP="00F44F25">
      <w:pPr>
        <w:pStyle w:val="Step"/>
      </w:pPr>
      <w:r>
        <w:rPr>
          <w:rFonts w:ascii="Segoe UI" w:hAnsi="Segoe UI" w:cs="Segoe UI"/>
          <w:color w:val="171717"/>
          <w:shd w:val="clear" w:color="auto" w:fill="FFFFFF"/>
        </w:rPr>
        <w:t>Follow the wizard steps to install the Analyze in Excel libraries.</w:t>
      </w:r>
    </w:p>
    <w:p w14:paraId="2F99247A" w14:textId="3A3127C3" w:rsidR="00F44F25" w:rsidRPr="00144074" w:rsidRDefault="0029117D" w:rsidP="00F44F25">
      <w:pPr>
        <w:pStyle w:val="Step"/>
        <w:numPr>
          <w:ilvl w:val="0"/>
          <w:numId w:val="0"/>
        </w:numPr>
        <w:ind w:left="397"/>
      </w:pPr>
      <w:r w:rsidRPr="00AF6347">
        <w:rPr>
          <w:noProof/>
          <w:color w:val="BB141A" w:themeColor="background2"/>
        </w:rPr>
        <mc:AlternateContent>
          <mc:Choice Requires="wps">
            <w:drawing>
              <wp:anchor distT="0" distB="0" distL="114300" distR="114300" simplePos="0" relativeHeight="251759616" behindDoc="0" locked="0" layoutInCell="1" allowOverlap="1" wp14:anchorId="0ACF48C6" wp14:editId="2BFF886A">
                <wp:simplePos x="0" y="0"/>
                <wp:positionH relativeFrom="column">
                  <wp:posOffset>2251710</wp:posOffset>
                </wp:positionH>
                <wp:positionV relativeFrom="paragraph">
                  <wp:posOffset>2670175</wp:posOffset>
                </wp:positionV>
                <wp:extent cx="373380" cy="411480"/>
                <wp:effectExtent l="57150" t="38100" r="64770" b="83820"/>
                <wp:wrapNone/>
                <wp:docPr id="22" name="Straight Arrow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A15D0" id="Straight Arrow Connector 22" o:spid="_x0000_s1026" type="#_x0000_t32" alt="&quot;&quot;" style="position:absolute;margin-left:177.3pt;margin-top:210.25pt;width:29.4pt;height:3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" strokecolor="#f26522 [3208]" strokeweight="3pt">
                <v:stroke endarrow="block"/>
                <v:shadow on="t" color="black" opacity="22937f" origin=",.5" offset="0,.63889mm"/>
              </v:shape>
            </w:pict>
          </mc:Fallback>
        </mc:AlternateContent>
      </w:r>
      <w:r w:rsidR="00F44F25">
        <w:rPr>
          <w:noProof/>
        </w:rPr>
        <w:drawing>
          <wp:inline distT="0" distB="0" distL="0" distR="0" wp14:anchorId="7BEC628B" wp14:editId="062B4D7D">
            <wp:extent cx="4471416" cy="3401568"/>
            <wp:effectExtent l="0" t="0" r="5715" b="8890"/>
            <wp:docPr id="16" name="Picture 16" descr="Analyze in Excel install wizar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nalyze in Excel install wizard window."/>
                    <pic:cNvPicPr/>
                  </pic:nvPicPr>
                  <pic:blipFill>
                    <a:blip r:embed="rId25"/>
                    <a:stretch>
                      <a:fillRect/>
                    </a:stretch>
                  </pic:blipFill>
                  <pic:spPr>
                    <a:xfrm>
                      <a:off x="0" y="0"/>
                      <a:ext cx="4471416" cy="3401568"/>
                    </a:xfrm>
                    <a:prstGeom prst="rect">
                      <a:avLst/>
                    </a:prstGeom>
                  </pic:spPr>
                </pic:pic>
              </a:graphicData>
            </a:graphic>
          </wp:inline>
        </w:drawing>
      </w:r>
    </w:p>
    <w:p w14:paraId="0CAA2081" w14:textId="33129A20" w:rsidR="008F2D64" w:rsidRPr="004C258B" w:rsidRDefault="008F2D64" w:rsidP="008F2D64">
      <w:pPr>
        <w:pStyle w:val="Heading3"/>
      </w:pPr>
      <w:r>
        <w:t xml:space="preserve">Task </w:t>
      </w:r>
      <w:r w:rsidR="0029117D">
        <w:t>3</w:t>
      </w:r>
      <w:r>
        <w:t xml:space="preserve">: </w:t>
      </w:r>
      <w:r w:rsidR="0029117D">
        <w:t>L</w:t>
      </w:r>
      <w:r w:rsidR="00F44F25">
        <w:t>aunch Analyze in Excel</w:t>
      </w:r>
      <w:r w:rsidR="0029117D">
        <w:t xml:space="preserve"> from Datasets</w:t>
      </w:r>
      <w:r w:rsidR="00E3741F">
        <w:t xml:space="preserve"> + dataflows</w:t>
      </w:r>
    </w:p>
    <w:p w14:paraId="75ADA5CA" w14:textId="0B3F211E" w:rsidR="008F2D64" w:rsidRDefault="008F2D64" w:rsidP="008F2D64">
      <w:r w:rsidRPr="00F15EC2">
        <w:t xml:space="preserve">In this task, you will </w:t>
      </w:r>
      <w:r w:rsidR="00692A1B">
        <w:t>navigate to the Datasets</w:t>
      </w:r>
      <w:r w:rsidR="00E3741F">
        <w:t xml:space="preserve"> + dataflows</w:t>
      </w:r>
      <w:r w:rsidR="00692A1B">
        <w:t xml:space="preserve"> location in </w:t>
      </w:r>
      <w:r w:rsidR="0029117D">
        <w:t xml:space="preserve">the </w:t>
      </w:r>
      <w:r w:rsidR="00201E10">
        <w:t>Power BI service</w:t>
      </w:r>
      <w:r w:rsidR="00F44F25">
        <w:t xml:space="preserve"> to launch Analyze in Excel using the “</w:t>
      </w:r>
      <w:r w:rsidR="00F44F25" w:rsidRPr="00F44F25">
        <w:t xml:space="preserve">MAIAD </w:t>
      </w:r>
      <w:r w:rsidR="0025669A">
        <w:t>Lab 03A</w:t>
      </w:r>
      <w:r w:rsidR="00F44F25" w:rsidRPr="00F44F25">
        <w:t xml:space="preserve"> – Power BI Model</w:t>
      </w:r>
      <w:r w:rsidR="00F44F25">
        <w:t>” Dataset</w:t>
      </w:r>
      <w:r w:rsidR="006A046D">
        <w:t>.</w:t>
      </w:r>
    </w:p>
    <w:p w14:paraId="21BE27AD" w14:textId="128DA930" w:rsidR="008F2D64" w:rsidRDefault="006A046D" w:rsidP="008F2D64">
      <w:pPr>
        <w:pStyle w:val="Step"/>
      </w:pPr>
      <w:r>
        <w:t xml:space="preserve">From the left-hand pane navigation, select </w:t>
      </w:r>
      <w:r w:rsidRPr="006D5267">
        <w:rPr>
          <w:u w:val="single"/>
        </w:rPr>
        <w:t>My workspace</w:t>
      </w:r>
      <w:r w:rsidR="00584F40">
        <w:t>.</w:t>
      </w:r>
    </w:p>
    <w:p w14:paraId="31A7D668" w14:textId="135BD57B" w:rsidR="008F2D64" w:rsidRDefault="00584F40" w:rsidP="008F2D64">
      <w:pPr>
        <w:pStyle w:val="Step"/>
      </w:pPr>
      <w:r>
        <w:lastRenderedPageBreak/>
        <w:t xml:space="preserve">Select the </w:t>
      </w:r>
      <w:r w:rsidRPr="006D5267">
        <w:rPr>
          <w:u w:val="single"/>
        </w:rPr>
        <w:t>Datasets</w:t>
      </w:r>
      <w:r w:rsidR="00DC1541">
        <w:rPr>
          <w:u w:val="single"/>
        </w:rPr>
        <w:t xml:space="preserve"> + dataflows</w:t>
      </w:r>
      <w:r>
        <w:t xml:space="preserve"> </w:t>
      </w:r>
      <w:r w:rsidR="006D5267">
        <w:t xml:space="preserve">navigation </w:t>
      </w:r>
      <w:r>
        <w:t xml:space="preserve">option. </w:t>
      </w:r>
    </w:p>
    <w:p w14:paraId="603E298B" w14:textId="291352C7" w:rsidR="00990465" w:rsidRDefault="00DC1541" w:rsidP="00990465">
      <w:pPr>
        <w:pStyle w:val="Step"/>
        <w:numPr>
          <w:ilvl w:val="0"/>
          <w:numId w:val="0"/>
        </w:numPr>
        <w:ind w:left="397"/>
      </w:pPr>
      <w:r w:rsidRPr="00351D79">
        <w:rPr>
          <w:noProof/>
        </w:rPr>
        <mc:AlternateContent>
          <mc:Choice Requires="wps">
            <w:drawing>
              <wp:anchor distT="0" distB="0" distL="114300" distR="114300" simplePos="0" relativeHeight="251736064" behindDoc="0" locked="0" layoutInCell="1" allowOverlap="1" wp14:anchorId="730F470A" wp14:editId="4F0435F7">
                <wp:simplePos x="0" y="0"/>
                <wp:positionH relativeFrom="margin">
                  <wp:posOffset>2030730</wp:posOffset>
                </wp:positionH>
                <wp:positionV relativeFrom="paragraph">
                  <wp:posOffset>1934845</wp:posOffset>
                </wp:positionV>
                <wp:extent cx="3368040" cy="312420"/>
                <wp:effectExtent l="0" t="0" r="22860" b="11430"/>
                <wp:wrapNone/>
                <wp:docPr id="69" name="Rectangle 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368040" cy="3124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8C05" id="Rectangle 69" o:spid="_x0000_s1026" alt="&quot;&quot;" style="position:absolute;margin-left:159.9pt;margin-top:152.35pt;width:265.2pt;height:24.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" filled="f" strokecolor="#f26522 [3208]" strokeweight="2pt">
                <v:stroke dashstyle="1 1"/>
                <w10:wrap anchorx="margin"/>
              </v:rect>
            </w:pict>
          </mc:Fallback>
        </mc:AlternateContent>
      </w:r>
      <w:r w:rsidRPr="00351D79">
        <w:rPr>
          <w:noProof/>
        </w:rPr>
        <mc:AlternateContent>
          <mc:Choice Requires="wps">
            <w:drawing>
              <wp:anchor distT="0" distB="0" distL="114300" distR="114300" simplePos="0" relativeHeight="251738112" behindDoc="0" locked="0" layoutInCell="1" allowOverlap="1" wp14:anchorId="44E74D73" wp14:editId="60533DEB">
                <wp:simplePos x="0" y="0"/>
                <wp:positionH relativeFrom="column">
                  <wp:posOffset>-167640</wp:posOffset>
                </wp:positionH>
                <wp:positionV relativeFrom="paragraph">
                  <wp:posOffset>2828290</wp:posOffset>
                </wp:positionV>
                <wp:extent cx="373380" cy="411480"/>
                <wp:effectExtent l="57150" t="38100" r="64770" b="83820"/>
                <wp:wrapNone/>
                <wp:docPr id="71" name="Straight Arrow Connector 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D8BBE6" id="_x0000_t32" coordsize="21600,21600" o:spt="32" o:oned="t" path="m,l21600,21600e" filled="f">
                <v:path arrowok="t" fillok="f" o:connecttype="none"/>
                <o:lock v:ext="edit" shapetype="t"/>
              </v:shapetype>
              <v:shape id="Straight Arrow Connector 71" o:spid="_x0000_s1026" type="#_x0000_t32" alt="&quot;&quot;" style="position:absolute;margin-left:-13.2pt;margin-top:222.7pt;width:29.4pt;height:32.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" strokecolor="#f26522 [3208]" strokeweight="3pt">
                <v:stroke endarrow="block"/>
                <v:shadow on="t" color="black" opacity="22937f" origin=",.5" offset="0,.63889mm"/>
              </v:shape>
            </w:pict>
          </mc:Fallback>
        </mc:AlternateContent>
      </w:r>
      <w:r w:rsidRPr="00351D79">
        <w:rPr>
          <w:noProof/>
        </w:rPr>
        <mc:AlternateContent>
          <mc:Choice Requires="wps">
            <w:drawing>
              <wp:anchor distT="0" distB="0" distL="114300" distR="114300" simplePos="0" relativeHeight="251735040" behindDoc="0" locked="0" layoutInCell="1" allowOverlap="1" wp14:anchorId="55071635" wp14:editId="6005FE82">
                <wp:simplePos x="0" y="0"/>
                <wp:positionH relativeFrom="column">
                  <wp:posOffset>2415540</wp:posOffset>
                </wp:positionH>
                <wp:positionV relativeFrom="paragraph">
                  <wp:posOffset>868680</wp:posOffset>
                </wp:positionV>
                <wp:extent cx="373380" cy="411480"/>
                <wp:effectExtent l="57150" t="38100" r="64770" b="83820"/>
                <wp:wrapNone/>
                <wp:docPr id="68" name="Straight Arrow Connector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20B4A" id="Straight Arrow Connector 68" o:spid="_x0000_s1026" type="#_x0000_t32" alt="&quot;&quot;" style="position:absolute;margin-left:190.2pt;margin-top:68.4pt;width:29.4pt;height:3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" strokecolor="#f26522 [3208]" strokeweight="3pt">
                <v:stroke endarrow="block"/>
                <v:shadow on="t" color="black" opacity="22937f" origin=",.5" offset="0,.63889mm"/>
              </v:shape>
            </w:pict>
          </mc:Fallback>
        </mc:AlternateContent>
      </w:r>
      <w:r>
        <w:rPr>
          <w:noProof/>
        </w:rPr>
        <w:drawing>
          <wp:inline distT="0" distB="0" distL="0" distR="0" wp14:anchorId="636DCFBB" wp14:editId="390B712F">
            <wp:extent cx="5138928" cy="3410712"/>
            <wp:effectExtent l="19050" t="19050" r="24130" b="18415"/>
            <wp:docPr id="20" name="Picture 20" descr="Power BI Service with MAIAD - Lab 03 - Power BI Model displayed in Datasets from My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ower BI Service with MAIAD - Lab 03 - Power BI Model displayed in Datasets from My workspa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8928" cy="3410712"/>
                    </a:xfrm>
                    <a:prstGeom prst="rect">
                      <a:avLst/>
                    </a:prstGeom>
                    <a:noFill/>
                    <a:ln>
                      <a:solidFill>
                        <a:schemeClr val="bg1">
                          <a:lumMod val="50000"/>
                        </a:schemeClr>
                      </a:solidFill>
                    </a:ln>
                  </pic:spPr>
                </pic:pic>
              </a:graphicData>
            </a:graphic>
          </wp:inline>
        </w:drawing>
      </w:r>
    </w:p>
    <w:p w14:paraId="107DB072" w14:textId="0056DE5E" w:rsidR="006D5267" w:rsidRDefault="006D5267" w:rsidP="006D5267">
      <w:pPr>
        <w:pStyle w:val="Step"/>
        <w:numPr>
          <w:ilvl w:val="0"/>
          <w:numId w:val="0"/>
        </w:numPr>
        <w:ind w:left="397"/>
      </w:pPr>
      <w:r w:rsidRPr="008F2D64">
        <w:rPr>
          <w:color w:val="BB141A" w:themeColor="background2"/>
        </w:rPr>
        <w:t xml:space="preserve">Note:  </w:t>
      </w:r>
      <w:r>
        <w:rPr>
          <w:color w:val="BB141A" w:themeColor="background2"/>
        </w:rPr>
        <w:t>Whe</w:t>
      </w:r>
      <w:r w:rsidR="008F54F0">
        <w:rPr>
          <w:color w:val="BB141A" w:themeColor="background2"/>
        </w:rPr>
        <w:t>n</w:t>
      </w:r>
      <w:r>
        <w:rPr>
          <w:color w:val="BB141A" w:themeColor="background2"/>
        </w:rPr>
        <w:t xml:space="preserve"> you publish your PBIX file to the service, </w:t>
      </w:r>
      <w:r w:rsidR="00F44F25">
        <w:rPr>
          <w:color w:val="BB141A" w:themeColor="background2"/>
        </w:rPr>
        <w:t>there are</w:t>
      </w:r>
      <w:r>
        <w:rPr>
          <w:color w:val="BB141A" w:themeColor="background2"/>
        </w:rPr>
        <w:t xml:space="preserve"> </w:t>
      </w:r>
      <w:r w:rsidR="005950A7">
        <w:rPr>
          <w:color w:val="BB141A" w:themeColor="background2"/>
        </w:rPr>
        <w:t>two</w:t>
      </w:r>
      <w:r>
        <w:rPr>
          <w:color w:val="BB141A" w:themeColor="background2"/>
        </w:rPr>
        <w:t xml:space="preserve"> Power BI artifacts</w:t>
      </w:r>
      <w:r w:rsidR="00F44F25">
        <w:rPr>
          <w:color w:val="BB141A" w:themeColor="background2"/>
        </w:rPr>
        <w:t xml:space="preserve"> created</w:t>
      </w:r>
      <w:r>
        <w:rPr>
          <w:color w:val="BB141A" w:themeColor="background2"/>
        </w:rPr>
        <w:t xml:space="preserve">: the Data Model will </w:t>
      </w:r>
      <w:r w:rsidR="008F54F0">
        <w:rPr>
          <w:color w:val="BB141A" w:themeColor="background2"/>
        </w:rPr>
        <w:t>be in</w:t>
      </w:r>
      <w:r>
        <w:rPr>
          <w:color w:val="BB141A" w:themeColor="background2"/>
        </w:rPr>
        <w:t xml:space="preserve"> </w:t>
      </w:r>
      <w:r w:rsidRPr="005950A7">
        <w:rPr>
          <w:color w:val="BB141A" w:themeColor="background2"/>
          <w:u w:val="single"/>
        </w:rPr>
        <w:t>Datasets</w:t>
      </w:r>
      <w:r w:rsidR="00E3741F">
        <w:rPr>
          <w:color w:val="BB141A" w:themeColor="background2"/>
          <w:u w:val="single"/>
        </w:rPr>
        <w:t xml:space="preserve"> +dataflows</w:t>
      </w:r>
      <w:r>
        <w:rPr>
          <w:color w:val="BB141A" w:themeColor="background2"/>
        </w:rPr>
        <w:t xml:space="preserve"> and Report Pages will be in </w:t>
      </w:r>
      <w:r w:rsidRPr="005950A7">
        <w:rPr>
          <w:color w:val="BB141A" w:themeColor="background2"/>
          <w:u w:val="single"/>
        </w:rPr>
        <w:t>Reports</w:t>
      </w:r>
      <w:r>
        <w:rPr>
          <w:color w:val="BB141A" w:themeColor="background2"/>
        </w:rPr>
        <w:t>.</w:t>
      </w:r>
    </w:p>
    <w:p w14:paraId="43649616" w14:textId="025998A3" w:rsidR="008E3C75" w:rsidRDefault="008E3C75" w:rsidP="008E3C75">
      <w:pPr>
        <w:pStyle w:val="Step"/>
      </w:pPr>
      <w:r>
        <w:t xml:space="preserve">From the </w:t>
      </w:r>
      <w:r w:rsidR="00F44F25">
        <w:t>“</w:t>
      </w:r>
      <w:r w:rsidR="00F44F25" w:rsidRPr="00F44F25">
        <w:t xml:space="preserve">MAIAD </w:t>
      </w:r>
      <w:r w:rsidR="0025669A">
        <w:t>Lab 03A</w:t>
      </w:r>
      <w:r w:rsidR="00F44F25" w:rsidRPr="00F44F25">
        <w:t xml:space="preserve"> – Power BI Model</w:t>
      </w:r>
      <w:r w:rsidR="00F44F25">
        <w:t xml:space="preserve">” </w:t>
      </w:r>
      <w:r>
        <w:t>Dataset</w:t>
      </w:r>
      <w:r w:rsidR="00F44F25">
        <w:t xml:space="preserve"> select</w:t>
      </w:r>
      <w:r>
        <w:t xml:space="preserve"> </w:t>
      </w:r>
      <w:r w:rsidRPr="006D5267">
        <w:rPr>
          <w:u w:val="single"/>
        </w:rPr>
        <w:t>More options</w:t>
      </w:r>
      <w:r w:rsidR="00F44F25">
        <w:t xml:space="preserve"> and then</w:t>
      </w:r>
      <w:r>
        <w:t xml:space="preserve"> choose the </w:t>
      </w:r>
      <w:r w:rsidRPr="005950A7">
        <w:rPr>
          <w:u w:val="single"/>
        </w:rPr>
        <w:t>Analyze in Excel</w:t>
      </w:r>
      <w:r>
        <w:t xml:space="preserve"> </w:t>
      </w:r>
      <w:r w:rsidR="00F44F25">
        <w:t xml:space="preserve">menu </w:t>
      </w:r>
      <w:r>
        <w:t xml:space="preserve">option. </w:t>
      </w:r>
    </w:p>
    <w:p w14:paraId="76EDA719" w14:textId="7209E5A5" w:rsidR="00E529B4" w:rsidRDefault="00DC1541" w:rsidP="00DC1541">
      <w:pPr>
        <w:pStyle w:val="Step"/>
        <w:numPr>
          <w:ilvl w:val="0"/>
          <w:numId w:val="0"/>
        </w:numPr>
        <w:ind w:left="397"/>
        <w:jc w:val="center"/>
      </w:pPr>
      <w:r w:rsidRPr="00351D79">
        <w:rPr>
          <w:noProof/>
        </w:rPr>
        <mc:AlternateContent>
          <mc:Choice Requires="wps">
            <w:drawing>
              <wp:anchor distT="0" distB="0" distL="114300" distR="114300" simplePos="0" relativeHeight="251744256" behindDoc="0" locked="0" layoutInCell="1" allowOverlap="1" wp14:anchorId="69B65147" wp14:editId="108B04B1">
                <wp:simplePos x="0" y="0"/>
                <wp:positionH relativeFrom="column">
                  <wp:posOffset>4082415</wp:posOffset>
                </wp:positionH>
                <wp:positionV relativeFrom="paragraph">
                  <wp:posOffset>212090</wp:posOffset>
                </wp:positionV>
                <wp:extent cx="373380" cy="411480"/>
                <wp:effectExtent l="57150" t="38100" r="45720" b="83820"/>
                <wp:wrapNone/>
                <wp:docPr id="83" name="Straight Arrow Connector 8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9F981" id="Straight Arrow Connector 83" o:spid="_x0000_s1026" type="#_x0000_t32" alt="&quot;&quot;" style="position:absolute;margin-left:321.45pt;margin-top:16.7pt;width:29.4pt;height:32.4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" strokecolor="#f26522 [3208]" strokeweight="3pt">
                <v:stroke endarrow="block"/>
                <v:shadow on="t" color="black" opacity="22937f" origin=",.5" offset="0,.63889mm"/>
              </v:shape>
            </w:pict>
          </mc:Fallback>
        </mc:AlternateContent>
      </w:r>
      <w:r w:rsidRPr="00351D79">
        <w:rPr>
          <w:noProof/>
        </w:rPr>
        <mc:AlternateContent>
          <mc:Choice Requires="wps">
            <w:drawing>
              <wp:anchor distT="0" distB="0" distL="114300" distR="114300" simplePos="0" relativeHeight="251745280" behindDoc="0" locked="0" layoutInCell="1" allowOverlap="1" wp14:anchorId="79B508EF" wp14:editId="065546D5">
                <wp:simplePos x="0" y="0"/>
                <wp:positionH relativeFrom="margin">
                  <wp:posOffset>3829050</wp:posOffset>
                </wp:positionH>
                <wp:positionV relativeFrom="paragraph">
                  <wp:posOffset>913765</wp:posOffset>
                </wp:positionV>
                <wp:extent cx="1211580" cy="243840"/>
                <wp:effectExtent l="0" t="0" r="26670" b="22860"/>
                <wp:wrapNone/>
                <wp:docPr id="84" name="Rectangle 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11580" cy="2438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8E01E" id="Rectangle 84" o:spid="_x0000_s1026" alt="&quot;&quot;" style="position:absolute;margin-left:301.5pt;margin-top:71.95pt;width:95.4pt;height:19.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" filled="f" strokecolor="#f26522 [3208]" strokeweight="2pt">
                <v:stroke dashstyle="1 1"/>
                <w10:wrap anchorx="margin"/>
              </v:rect>
            </w:pict>
          </mc:Fallback>
        </mc:AlternateContent>
      </w:r>
      <w:r>
        <w:rPr>
          <w:noProof/>
        </w:rPr>
        <w:drawing>
          <wp:inline distT="0" distB="0" distL="0" distR="0" wp14:anchorId="2BDCC6D0" wp14:editId="63C99617">
            <wp:extent cx="3630168" cy="3502152"/>
            <wp:effectExtent l="19050" t="19050" r="27940" b="22225"/>
            <wp:docPr id="23" name="Picture 23" descr="Power BI Service Dataset More menu showing the Analyze in Exce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ower BI Service Dataset More menu showing the Analyze in Excel op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30168" cy="3502152"/>
                    </a:xfrm>
                    <a:prstGeom prst="rect">
                      <a:avLst/>
                    </a:prstGeom>
                    <a:noFill/>
                    <a:ln>
                      <a:solidFill>
                        <a:schemeClr val="bg1">
                          <a:lumMod val="50000"/>
                        </a:schemeClr>
                      </a:solidFill>
                    </a:ln>
                  </pic:spPr>
                </pic:pic>
              </a:graphicData>
            </a:graphic>
          </wp:inline>
        </w:drawing>
      </w:r>
    </w:p>
    <w:p w14:paraId="04DE92E7" w14:textId="2E2B0F77" w:rsidR="008E3C75" w:rsidRDefault="008E3C75" w:rsidP="008E3C75">
      <w:pPr>
        <w:pStyle w:val="Step"/>
        <w:numPr>
          <w:ilvl w:val="0"/>
          <w:numId w:val="0"/>
        </w:numPr>
        <w:ind w:left="397"/>
      </w:pPr>
    </w:p>
    <w:p w14:paraId="30F33348" w14:textId="2CAC50AC" w:rsidR="008E3C75" w:rsidRPr="004C258B" w:rsidRDefault="008E3C75" w:rsidP="008E3C75">
      <w:pPr>
        <w:pStyle w:val="Heading3"/>
      </w:pPr>
      <w:r>
        <w:t xml:space="preserve">Task </w:t>
      </w:r>
      <w:r w:rsidR="0029117D">
        <w:t>4</w:t>
      </w:r>
      <w:r>
        <w:t xml:space="preserve">: </w:t>
      </w:r>
      <w:r w:rsidR="00DC66DB">
        <w:t xml:space="preserve">Launch the </w:t>
      </w:r>
      <w:r w:rsidR="0029117D">
        <w:t xml:space="preserve">Analyze in </w:t>
      </w:r>
      <w:r w:rsidR="00DC66DB">
        <w:t>Excel file</w:t>
      </w:r>
    </w:p>
    <w:p w14:paraId="7D031F87" w14:textId="378BEA85" w:rsidR="008E3C75" w:rsidRDefault="008E3C75" w:rsidP="008E3C75">
      <w:r w:rsidRPr="00F15EC2">
        <w:t xml:space="preserve">In this task, you will </w:t>
      </w:r>
      <w:r>
        <w:t xml:space="preserve">launch the Excel file </w:t>
      </w:r>
      <w:r w:rsidR="00DC66DB">
        <w:t xml:space="preserve">that has been connected to the </w:t>
      </w:r>
      <w:r w:rsidR="0029117D">
        <w:t>“</w:t>
      </w:r>
      <w:r w:rsidR="0029117D" w:rsidRPr="00F44F25">
        <w:t xml:space="preserve">MAIAD </w:t>
      </w:r>
      <w:r w:rsidR="0025669A">
        <w:t>Lab 03A</w:t>
      </w:r>
      <w:r w:rsidR="0029117D" w:rsidRPr="00F44F25">
        <w:t xml:space="preserve"> – Power BI Model</w:t>
      </w:r>
      <w:r w:rsidR="0029117D">
        <w:t xml:space="preserve">” </w:t>
      </w:r>
      <w:r w:rsidR="00DC66DB">
        <w:t>Data Model.</w:t>
      </w:r>
    </w:p>
    <w:p w14:paraId="7BDD7E18" w14:textId="0B18DA5B" w:rsidR="008E3C75" w:rsidRDefault="008E3C75" w:rsidP="008E3C75">
      <w:pPr>
        <w:pStyle w:val="Step"/>
      </w:pPr>
      <w:r>
        <w:t xml:space="preserve">From the </w:t>
      </w:r>
      <w:r w:rsidR="00DC66DB">
        <w:t xml:space="preserve">bottom left-hand side of your browser, select the Excel file and </w:t>
      </w:r>
      <w:r w:rsidR="00DC66DB" w:rsidRPr="00F44F25">
        <w:rPr>
          <w:u w:val="single"/>
        </w:rPr>
        <w:t>Open</w:t>
      </w:r>
      <w:r w:rsidR="00DC66DB">
        <w:t xml:space="preserve"> option.</w:t>
      </w:r>
    </w:p>
    <w:p w14:paraId="209B8CDD" w14:textId="094D76D5" w:rsidR="008E3C75" w:rsidRDefault="00415A8F" w:rsidP="00300642">
      <w:pPr>
        <w:pStyle w:val="Step"/>
        <w:numPr>
          <w:ilvl w:val="0"/>
          <w:numId w:val="0"/>
        </w:numPr>
        <w:ind w:left="397"/>
      </w:pPr>
      <w:r w:rsidRPr="00351D79">
        <w:rPr>
          <w:noProof/>
        </w:rPr>
        <mc:AlternateContent>
          <mc:Choice Requires="wps">
            <w:drawing>
              <wp:anchor distT="0" distB="0" distL="114300" distR="114300" simplePos="0" relativeHeight="251749376" behindDoc="0" locked="0" layoutInCell="1" allowOverlap="1" wp14:anchorId="7BADB1C2" wp14:editId="555F991F">
                <wp:simplePos x="0" y="0"/>
                <wp:positionH relativeFrom="leftMargin">
                  <wp:posOffset>693420</wp:posOffset>
                </wp:positionH>
                <wp:positionV relativeFrom="paragraph">
                  <wp:posOffset>3075305</wp:posOffset>
                </wp:positionV>
                <wp:extent cx="373380" cy="411480"/>
                <wp:effectExtent l="57150" t="38100" r="64770" b="83820"/>
                <wp:wrapNone/>
                <wp:docPr id="88" name="Straight Arrow Connector 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F2B00" id="Straight Arrow Connector 88" o:spid="_x0000_s1026" type="#_x0000_t32" alt="&quot;&quot;" style="position:absolute;margin-left:54.6pt;margin-top:242.15pt;width:29.4pt;height:32.4pt;z-index:2517493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" strokecolor="#f26522 [3208]" strokeweight="3pt">
                <v:stroke endarrow="block"/>
                <v:shadow on="t" color="black" opacity="22937f" origin=",.5" offset="0,.63889mm"/>
                <w10:wrap anchorx="margin"/>
              </v:shape>
            </w:pict>
          </mc:Fallback>
        </mc:AlternateContent>
      </w:r>
      <w:r w:rsidRPr="00351D79">
        <w:rPr>
          <w:noProof/>
        </w:rPr>
        <mc:AlternateContent>
          <mc:Choice Requires="wps">
            <w:drawing>
              <wp:anchor distT="0" distB="0" distL="114300" distR="114300" simplePos="0" relativeHeight="251751424" behindDoc="0" locked="0" layoutInCell="1" allowOverlap="1" wp14:anchorId="6F16E157" wp14:editId="4C680201">
                <wp:simplePos x="0" y="0"/>
                <wp:positionH relativeFrom="margin">
                  <wp:posOffset>1680210</wp:posOffset>
                </wp:positionH>
                <wp:positionV relativeFrom="paragraph">
                  <wp:posOffset>2510155</wp:posOffset>
                </wp:positionV>
                <wp:extent cx="1638300" cy="182880"/>
                <wp:effectExtent l="0" t="0" r="19050" b="26670"/>
                <wp:wrapNone/>
                <wp:docPr id="89" name="Rectangle 8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38300" cy="1828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4F2E4" id="Rectangle 89" o:spid="_x0000_s1026" alt="&quot;&quot;" style="position:absolute;margin-left:132.3pt;margin-top:197.65pt;width:129pt;height:14.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" filled="f" strokecolor="#f26522 [3208]" strokeweight="2pt">
                <v:stroke dashstyle="1 1"/>
                <w10:wrap anchorx="margin"/>
              </v:rect>
            </w:pict>
          </mc:Fallback>
        </mc:AlternateContent>
      </w:r>
      <w:r>
        <w:rPr>
          <w:noProof/>
        </w:rPr>
        <w:drawing>
          <wp:inline distT="0" distB="0" distL="0" distR="0" wp14:anchorId="473890BF" wp14:editId="5C9A8F25">
            <wp:extent cx="5148072" cy="3739896"/>
            <wp:effectExtent l="19050" t="19050" r="14605" b="13335"/>
            <wp:docPr id="80" name="Picture 80" descr="Power BI Service with the Excel file from Analyze in Excel displayed and the Open option selected on the Exce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ower BI Service with the Excel file from Analyze in Excel displayed and the Open option selected on the Excel fi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8072" cy="3739896"/>
                    </a:xfrm>
                    <a:prstGeom prst="rect">
                      <a:avLst/>
                    </a:prstGeom>
                    <a:noFill/>
                    <a:ln>
                      <a:solidFill>
                        <a:schemeClr val="bg1">
                          <a:lumMod val="50000"/>
                        </a:schemeClr>
                      </a:solidFill>
                    </a:ln>
                  </pic:spPr>
                </pic:pic>
              </a:graphicData>
            </a:graphic>
          </wp:inline>
        </w:drawing>
      </w:r>
    </w:p>
    <w:p w14:paraId="463CF5DA" w14:textId="3FF48247" w:rsidR="00DC66DB" w:rsidRDefault="00300642" w:rsidP="00DC66DB">
      <w:pPr>
        <w:pStyle w:val="Step"/>
      </w:pPr>
      <w:r>
        <w:t xml:space="preserve">Once Excel launches, you may need to click the buttons to </w:t>
      </w:r>
      <w:r w:rsidR="00DC66DB" w:rsidRPr="00300642">
        <w:rPr>
          <w:u w:val="single"/>
        </w:rPr>
        <w:t>Enable</w:t>
      </w:r>
      <w:r w:rsidRPr="00300642">
        <w:rPr>
          <w:u w:val="single"/>
        </w:rPr>
        <w:t xml:space="preserve"> Editing</w:t>
      </w:r>
      <w:r>
        <w:t xml:space="preserve"> and </w:t>
      </w:r>
      <w:r w:rsidRPr="00300642">
        <w:rPr>
          <w:u w:val="single"/>
        </w:rPr>
        <w:t>Enable Content</w:t>
      </w:r>
      <w:r>
        <w:rPr>
          <w:u w:val="single"/>
        </w:rPr>
        <w:t>.</w:t>
      </w:r>
      <w:r w:rsidR="008828F7" w:rsidRPr="008828F7">
        <w:t xml:space="preserve"> This </w:t>
      </w:r>
      <w:r w:rsidR="008828F7">
        <w:t>allows</w:t>
      </w:r>
      <w:r w:rsidR="005B640A">
        <w:t xml:space="preserve"> Excel to connect to the data model published to the </w:t>
      </w:r>
      <w:r w:rsidR="00201E10">
        <w:t>Power BI service</w:t>
      </w:r>
      <w:r w:rsidR="005B640A">
        <w:t xml:space="preserve">, which is an external data connection to Microsoft’s Azure storage in the cloud. </w:t>
      </w:r>
    </w:p>
    <w:p w14:paraId="449B6DD1" w14:textId="7AD6F0D4" w:rsidR="00300642" w:rsidRDefault="00300642" w:rsidP="00300642">
      <w:pPr>
        <w:pStyle w:val="Step"/>
        <w:numPr>
          <w:ilvl w:val="0"/>
          <w:numId w:val="0"/>
        </w:numPr>
        <w:ind w:left="397"/>
      </w:pPr>
      <w:r>
        <w:rPr>
          <w:noProof/>
        </w:rPr>
        <w:drawing>
          <wp:inline distT="0" distB="0" distL="0" distR="0" wp14:anchorId="22E1DBD2" wp14:editId="6230E108">
            <wp:extent cx="6332220" cy="1473200"/>
            <wp:effectExtent l="19050" t="19050" r="11430" b="12700"/>
            <wp:docPr id="90" name="Picture 90" descr="Enable Editing and Enable Content message an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Enable Editing and Enable Content message and buttons"/>
                    <pic:cNvPicPr/>
                  </pic:nvPicPr>
                  <pic:blipFill>
                    <a:blip r:embed="rId29"/>
                    <a:stretch>
                      <a:fillRect/>
                    </a:stretch>
                  </pic:blipFill>
                  <pic:spPr>
                    <a:xfrm>
                      <a:off x="0" y="0"/>
                      <a:ext cx="6332220" cy="1473200"/>
                    </a:xfrm>
                    <a:prstGeom prst="rect">
                      <a:avLst/>
                    </a:prstGeom>
                    <a:ln>
                      <a:solidFill>
                        <a:schemeClr val="bg1">
                          <a:lumMod val="50000"/>
                        </a:schemeClr>
                      </a:solidFill>
                    </a:ln>
                  </pic:spPr>
                </pic:pic>
              </a:graphicData>
            </a:graphic>
          </wp:inline>
        </w:drawing>
      </w:r>
    </w:p>
    <w:p w14:paraId="2126464E" w14:textId="13B8D32D" w:rsidR="00FB218D" w:rsidRDefault="00FB218D" w:rsidP="00FB218D">
      <w:pPr>
        <w:pStyle w:val="Step"/>
        <w:numPr>
          <w:ilvl w:val="0"/>
          <w:numId w:val="0"/>
        </w:numPr>
        <w:ind w:left="397"/>
      </w:pPr>
      <w:r w:rsidRPr="008F2D64">
        <w:rPr>
          <w:color w:val="BB141A" w:themeColor="background2"/>
        </w:rPr>
        <w:t xml:space="preserve">Note:  </w:t>
      </w:r>
      <w:r>
        <w:rPr>
          <w:color w:val="BB141A" w:themeColor="background2"/>
        </w:rPr>
        <w:t xml:space="preserve">If you are not </w:t>
      </w:r>
      <w:r w:rsidR="005B640A">
        <w:rPr>
          <w:color w:val="BB141A" w:themeColor="background2"/>
        </w:rPr>
        <w:t>prompted</w:t>
      </w:r>
      <w:r>
        <w:rPr>
          <w:color w:val="BB141A" w:themeColor="background2"/>
        </w:rPr>
        <w:t xml:space="preserve"> with </w:t>
      </w:r>
      <w:r w:rsidRPr="005B640A">
        <w:rPr>
          <w:color w:val="BB141A" w:themeColor="background2"/>
          <w:u w:val="single"/>
        </w:rPr>
        <w:t>both</w:t>
      </w:r>
      <w:r>
        <w:rPr>
          <w:color w:val="BB141A" w:themeColor="background2"/>
        </w:rPr>
        <w:t xml:space="preserve"> </w:t>
      </w:r>
      <w:r w:rsidR="005B640A">
        <w:rPr>
          <w:color w:val="BB141A" w:themeColor="background2"/>
        </w:rPr>
        <w:t xml:space="preserve">the </w:t>
      </w:r>
      <w:r>
        <w:rPr>
          <w:color w:val="BB141A" w:themeColor="background2"/>
        </w:rPr>
        <w:t>Enable Editing and Enable Content message</w:t>
      </w:r>
      <w:r w:rsidR="005B640A">
        <w:rPr>
          <w:color w:val="BB141A" w:themeColor="background2"/>
        </w:rPr>
        <w:t>s</w:t>
      </w:r>
      <w:r>
        <w:rPr>
          <w:color w:val="BB141A" w:themeColor="background2"/>
        </w:rPr>
        <w:t>, you may need to check your Options &gt; Trust Center &gt; Trust Center Settings… to ensure you</w:t>
      </w:r>
      <w:r w:rsidR="005B640A">
        <w:rPr>
          <w:color w:val="BB141A" w:themeColor="background2"/>
        </w:rPr>
        <w:t>r</w:t>
      </w:r>
      <w:r>
        <w:rPr>
          <w:color w:val="BB141A" w:themeColor="background2"/>
        </w:rPr>
        <w:t xml:space="preserve"> Message Bar Settings are turned on.</w:t>
      </w:r>
    </w:p>
    <w:p w14:paraId="5CB927E9" w14:textId="77777777" w:rsidR="00DC66DB" w:rsidRDefault="00DC66DB" w:rsidP="008E3C75">
      <w:pPr>
        <w:pStyle w:val="Step"/>
        <w:numPr>
          <w:ilvl w:val="0"/>
          <w:numId w:val="0"/>
        </w:numPr>
      </w:pPr>
    </w:p>
    <w:p w14:paraId="6FC6607E" w14:textId="02D8FD4B" w:rsidR="00AF6347" w:rsidRPr="00216D4D" w:rsidRDefault="00AF6347" w:rsidP="00AF6347">
      <w:pPr>
        <w:pStyle w:val="Heading1"/>
      </w:pPr>
      <w:r>
        <w:lastRenderedPageBreak/>
        <w:t xml:space="preserve">Exercise </w:t>
      </w:r>
      <w:r w:rsidR="00692A1B">
        <w:t>3</w:t>
      </w:r>
      <w:r>
        <w:t>: Build a</w:t>
      </w:r>
      <w:r w:rsidR="00813DF2">
        <w:t>n</w:t>
      </w:r>
      <w:r>
        <w:t xml:space="preserve"> Excel </w:t>
      </w:r>
      <w:r w:rsidR="00813DF2">
        <w:t>report using</w:t>
      </w:r>
      <w:r>
        <w:t xml:space="preserve"> a Power BI </w:t>
      </w:r>
      <w:r w:rsidR="00813DF2">
        <w:t>D</w:t>
      </w:r>
      <w:r>
        <w:t>ataset</w:t>
      </w:r>
    </w:p>
    <w:p w14:paraId="2870C3A0" w14:textId="4F121731" w:rsidR="00AF6347" w:rsidRDefault="00AF6347" w:rsidP="00AF6347">
      <w:r w:rsidRPr="007169B5">
        <w:t xml:space="preserve">In this exercise, you will </w:t>
      </w:r>
      <w:r w:rsidR="003476EF">
        <w:t xml:space="preserve">create a report in Excel using </w:t>
      </w:r>
      <w:r w:rsidR="00880DDD">
        <w:t xml:space="preserve">the </w:t>
      </w:r>
      <w:r w:rsidR="00562211">
        <w:t>Power BI Dataset</w:t>
      </w:r>
      <w:r w:rsidR="00880DDD">
        <w:t xml:space="preserve"> connected to “</w:t>
      </w:r>
      <w:r w:rsidR="00880DDD" w:rsidRPr="00F44F25">
        <w:t xml:space="preserve">MAIAD </w:t>
      </w:r>
      <w:r w:rsidR="0025669A">
        <w:t>Lab 03A</w:t>
      </w:r>
      <w:r w:rsidR="00880DDD" w:rsidRPr="00F44F25">
        <w:t xml:space="preserve"> – Power BI Model</w:t>
      </w:r>
      <w:r w:rsidR="00880DDD">
        <w:t>” created using Analyze in Excel</w:t>
      </w:r>
      <w:r w:rsidR="00813DF2">
        <w:t>.</w:t>
      </w:r>
      <w:r w:rsidR="00562211">
        <w:t xml:space="preserve"> </w:t>
      </w:r>
      <w:r w:rsidR="00813DF2">
        <w:t>The</w:t>
      </w:r>
      <w:r w:rsidR="00562211">
        <w:t xml:space="preserve"> Excel </w:t>
      </w:r>
      <w:r w:rsidR="00813DF2">
        <w:t xml:space="preserve">report will contain a </w:t>
      </w:r>
      <w:r w:rsidR="003476EF">
        <w:t>PivotTable</w:t>
      </w:r>
      <w:r w:rsidR="00562211">
        <w:t xml:space="preserve">, </w:t>
      </w:r>
      <w:r w:rsidR="00813DF2">
        <w:t xml:space="preserve">a </w:t>
      </w:r>
      <w:r w:rsidR="003476EF">
        <w:t>PivotChart</w:t>
      </w:r>
      <w:r w:rsidR="00562211">
        <w:t xml:space="preserve"> and C</w:t>
      </w:r>
      <w:r w:rsidR="00813DF2">
        <w:t>UBE</w:t>
      </w:r>
      <w:r w:rsidR="00562211">
        <w:t xml:space="preserve"> formulas.</w:t>
      </w:r>
    </w:p>
    <w:p w14:paraId="090DA2BA" w14:textId="570DB9AC" w:rsidR="00AF6347" w:rsidRPr="004C258B" w:rsidRDefault="00AF6347" w:rsidP="00AF6347">
      <w:pPr>
        <w:pStyle w:val="Heading3"/>
      </w:pPr>
      <w:r>
        <w:t xml:space="preserve">Task 1: </w:t>
      </w:r>
      <w:r w:rsidR="00562211">
        <w:t xml:space="preserve">Add Measures to the PivotTable </w:t>
      </w:r>
      <w:r w:rsidR="00184791">
        <w:t>Fields Values</w:t>
      </w:r>
    </w:p>
    <w:p w14:paraId="6B2865A0" w14:textId="5E42BB83" w:rsidR="00AF6347" w:rsidRDefault="00AF6347" w:rsidP="00AF6347">
      <w:r w:rsidRPr="00F15EC2">
        <w:t xml:space="preserve">In this task, you will </w:t>
      </w:r>
      <w:r w:rsidR="006B2B9B">
        <w:t xml:space="preserve">populate the PivotTable with </w:t>
      </w:r>
      <w:r w:rsidR="00184791">
        <w:t>Measure f</w:t>
      </w:r>
      <w:r w:rsidR="006B2B9B">
        <w:t>ields from the Power BI Dataset connection.</w:t>
      </w:r>
    </w:p>
    <w:p w14:paraId="1A05E39A" w14:textId="380AB5E1" w:rsidR="0002301C" w:rsidRDefault="0002301C" w:rsidP="0002301C">
      <w:pPr>
        <w:pStyle w:val="Step"/>
      </w:pPr>
      <w:r>
        <w:t xml:space="preserve">From the </w:t>
      </w:r>
      <w:r>
        <w:rPr>
          <w:u w:val="single"/>
        </w:rPr>
        <w:t>PivotTable Fields</w:t>
      </w:r>
      <w:r>
        <w:t xml:space="preserve"> window, select the Gear icon and change to the Fields </w:t>
      </w:r>
      <w:proofErr w:type="spellStart"/>
      <w:r>
        <w:t>Sectrion</w:t>
      </w:r>
      <w:proofErr w:type="spellEnd"/>
      <w:r>
        <w:t xml:space="preserve"> and Areas Section Side-By-Side option.</w:t>
      </w:r>
    </w:p>
    <w:p w14:paraId="68B2F683" w14:textId="06B1F2B3" w:rsidR="0002301C" w:rsidRDefault="0002301C" w:rsidP="0002301C">
      <w:pPr>
        <w:ind w:left="397"/>
      </w:pPr>
      <w:r w:rsidRPr="00AF6347">
        <w:rPr>
          <w:noProof/>
          <w:color w:val="BB141A" w:themeColor="background2"/>
        </w:rPr>
        <mc:AlternateContent>
          <mc:Choice Requires="wps">
            <w:drawing>
              <wp:anchor distT="0" distB="0" distL="114300" distR="114300" simplePos="0" relativeHeight="251769856" behindDoc="0" locked="0" layoutInCell="1" allowOverlap="1" wp14:anchorId="64065F1B" wp14:editId="24EE5BF0">
                <wp:simplePos x="0" y="0"/>
                <wp:positionH relativeFrom="margin">
                  <wp:posOffset>567690</wp:posOffset>
                </wp:positionH>
                <wp:positionV relativeFrom="paragraph">
                  <wp:posOffset>951230</wp:posOffset>
                </wp:positionV>
                <wp:extent cx="2465070" cy="388620"/>
                <wp:effectExtent l="0" t="0" r="11430" b="11430"/>
                <wp:wrapNone/>
                <wp:docPr id="79" name="Rectangle 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465070" cy="3886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8B5BB" id="Rectangle 79" o:spid="_x0000_s1026" alt="&quot;&quot;" style="position:absolute;margin-left:44.7pt;margin-top:74.9pt;width:194.1pt;height:30.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" filled="f" strokecolor="#f26522 [3208]" strokeweight="2pt">
                <v:stroke dashstyle="1 1"/>
                <w10:wrap anchorx="margin"/>
              </v:rect>
            </w:pict>
          </mc:Fallback>
        </mc:AlternateContent>
      </w:r>
      <w:r w:rsidRPr="00AF6347">
        <w:rPr>
          <w:noProof/>
          <w:color w:val="BB141A" w:themeColor="background2"/>
        </w:rPr>
        <mc:AlternateContent>
          <mc:Choice Requires="wps">
            <w:drawing>
              <wp:anchor distT="0" distB="0" distL="114300" distR="114300" simplePos="0" relativeHeight="251767808" behindDoc="0" locked="0" layoutInCell="1" allowOverlap="1" wp14:anchorId="12A769A5" wp14:editId="5DAC009E">
                <wp:simplePos x="0" y="0"/>
                <wp:positionH relativeFrom="column">
                  <wp:posOffset>1729740</wp:posOffset>
                </wp:positionH>
                <wp:positionV relativeFrom="paragraph">
                  <wp:posOffset>-5080</wp:posOffset>
                </wp:positionV>
                <wp:extent cx="373380" cy="411480"/>
                <wp:effectExtent l="57150" t="38100" r="45720" b="83820"/>
                <wp:wrapNone/>
                <wp:docPr id="66" name="Straight Arrow Connector 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B6B4" id="Straight Arrow Connector 66" o:spid="_x0000_s1026" type="#_x0000_t32" alt="&quot;&quot;" style="position:absolute;margin-left:136.2pt;margin-top:-.4pt;width:29.4pt;height:32.4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" strokecolor="#f26522 [3208]" strokeweight="3pt">
                <v:stroke endarrow="block"/>
                <v:shadow on="t" color="black" opacity="22937f" origin=",.5" offset="0,.63889mm"/>
              </v:shape>
            </w:pict>
          </mc:Fallback>
        </mc:AlternateContent>
      </w:r>
      <w:r>
        <w:rPr>
          <w:noProof/>
        </w:rPr>
        <w:drawing>
          <wp:inline distT="0" distB="0" distL="0" distR="0" wp14:anchorId="6A451194" wp14:editId="2A4162AD">
            <wp:extent cx="2758440" cy="2537460"/>
            <wp:effectExtent l="19050" t="19050" r="22860" b="15240"/>
            <wp:docPr id="63" name="Picture 63" descr="PivotTable Fields highlighting the Gea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ivotTable Fields highlighting the Gear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8440" cy="2537460"/>
                    </a:xfrm>
                    <a:prstGeom prst="rect">
                      <a:avLst/>
                    </a:prstGeom>
                    <a:noFill/>
                    <a:ln>
                      <a:solidFill>
                        <a:schemeClr val="bg1">
                          <a:lumMod val="50000"/>
                        </a:schemeClr>
                      </a:solidFill>
                    </a:ln>
                  </pic:spPr>
                </pic:pic>
              </a:graphicData>
            </a:graphic>
          </wp:inline>
        </w:drawing>
      </w:r>
    </w:p>
    <w:p w14:paraId="7F0B0E79" w14:textId="77777777" w:rsidR="0002301C" w:rsidRDefault="0002301C" w:rsidP="0002301C">
      <w:pPr>
        <w:ind w:left="397"/>
        <w:rPr>
          <w:color w:val="BB141A" w:themeColor="background2"/>
        </w:rPr>
      </w:pPr>
      <w:r w:rsidRPr="008F2D64">
        <w:rPr>
          <w:color w:val="BB141A" w:themeColor="background2"/>
        </w:rPr>
        <w:t xml:space="preserve">Note:  </w:t>
      </w:r>
      <w:r>
        <w:rPr>
          <w:color w:val="BB141A" w:themeColor="background2"/>
        </w:rPr>
        <w:t xml:space="preserve">By default, the PivotTable Fields are displayed with the </w:t>
      </w:r>
      <w:r w:rsidRPr="0002301C">
        <w:rPr>
          <w:color w:val="BB141A" w:themeColor="background2"/>
          <w:u w:val="single"/>
        </w:rPr>
        <w:t>Fields Section and Areas Section Stacked</w:t>
      </w:r>
      <w:r>
        <w:rPr>
          <w:color w:val="BB141A" w:themeColor="background2"/>
        </w:rPr>
        <w:t xml:space="preserve">.  The instructions that follow have the Pivot Table Fields displayed as </w:t>
      </w:r>
      <w:r w:rsidRPr="0002301C">
        <w:rPr>
          <w:color w:val="BB141A" w:themeColor="background2"/>
          <w:u w:val="single"/>
        </w:rPr>
        <w:t>Fields Section and Areas Section Side-By-Side</w:t>
      </w:r>
      <w:r>
        <w:rPr>
          <w:color w:val="BB141A" w:themeColor="background2"/>
        </w:rPr>
        <w:t xml:space="preserve">.  </w:t>
      </w:r>
    </w:p>
    <w:p w14:paraId="73B86197" w14:textId="2D224B2F" w:rsidR="0002301C" w:rsidRDefault="0002301C" w:rsidP="0002301C">
      <w:pPr>
        <w:ind w:left="397"/>
      </w:pPr>
    </w:p>
    <w:p w14:paraId="17AB2424" w14:textId="1B96394B" w:rsidR="0002301C" w:rsidRDefault="0002301C" w:rsidP="0002301C">
      <w:pPr>
        <w:ind w:left="397"/>
      </w:pPr>
    </w:p>
    <w:p w14:paraId="6D20BF45" w14:textId="1C56AFC8" w:rsidR="0002301C" w:rsidRDefault="0002301C" w:rsidP="0002301C">
      <w:pPr>
        <w:ind w:left="397"/>
      </w:pPr>
    </w:p>
    <w:p w14:paraId="44A24CEB" w14:textId="216DB53B" w:rsidR="0002301C" w:rsidRDefault="0002301C" w:rsidP="0002301C">
      <w:pPr>
        <w:ind w:left="397"/>
      </w:pPr>
    </w:p>
    <w:p w14:paraId="08CE5474" w14:textId="6E8AAC92" w:rsidR="0002301C" w:rsidRDefault="0002301C" w:rsidP="0002301C">
      <w:pPr>
        <w:ind w:left="397"/>
      </w:pPr>
    </w:p>
    <w:p w14:paraId="590B535A" w14:textId="22897658" w:rsidR="0002301C" w:rsidRDefault="0002301C" w:rsidP="0002301C">
      <w:pPr>
        <w:ind w:left="397"/>
      </w:pPr>
    </w:p>
    <w:p w14:paraId="143CA3D0" w14:textId="77777777" w:rsidR="0002301C" w:rsidRDefault="0002301C" w:rsidP="0002301C">
      <w:pPr>
        <w:ind w:left="397"/>
      </w:pPr>
    </w:p>
    <w:p w14:paraId="02A1F494" w14:textId="4542889D" w:rsidR="00562211" w:rsidRDefault="008B745B" w:rsidP="00562211">
      <w:pPr>
        <w:pStyle w:val="Step"/>
      </w:pPr>
      <w:r>
        <w:lastRenderedPageBreak/>
        <w:t xml:space="preserve">From the </w:t>
      </w:r>
      <w:r w:rsidRPr="008B745B">
        <w:rPr>
          <w:u w:val="single"/>
        </w:rPr>
        <w:t>Offices</w:t>
      </w:r>
      <w:r>
        <w:t xml:space="preserve"> measure table,</w:t>
      </w:r>
      <w:r w:rsidR="006B2B9B">
        <w:t xml:space="preserve"> drag the </w:t>
      </w:r>
      <w:r w:rsidRPr="008B745B">
        <w:rPr>
          <w:u w:val="single"/>
        </w:rPr>
        <w:t>[# of Offices]</w:t>
      </w:r>
      <w:r>
        <w:t xml:space="preserve"> measure to the </w:t>
      </w:r>
      <w:r w:rsidRPr="008B745B">
        <w:rPr>
          <w:u w:val="single"/>
        </w:rPr>
        <w:t>Values</w:t>
      </w:r>
      <w:r>
        <w:t xml:space="preserve"> section in the PivotTable Fields List.</w:t>
      </w:r>
    </w:p>
    <w:p w14:paraId="75447F06" w14:textId="5AFD7C3B" w:rsidR="008B745B" w:rsidRDefault="008B745B" w:rsidP="008B745B">
      <w:pPr>
        <w:pStyle w:val="Step"/>
      </w:pPr>
      <w:r>
        <w:t xml:space="preserve">From the </w:t>
      </w:r>
      <w:r w:rsidRPr="008B745B">
        <w:rPr>
          <w:u w:val="single"/>
        </w:rPr>
        <w:t>Contracts</w:t>
      </w:r>
      <w:r>
        <w:t xml:space="preserve"> measure table, click the </w:t>
      </w:r>
      <w:r w:rsidRPr="008B745B">
        <w:rPr>
          <w:u w:val="single"/>
        </w:rPr>
        <w:t>checkbox</w:t>
      </w:r>
      <w:r>
        <w:t xml:space="preserve"> for the </w:t>
      </w:r>
      <w:r w:rsidRPr="008B745B">
        <w:rPr>
          <w:u w:val="single"/>
        </w:rPr>
        <w:t>[</w:t>
      </w:r>
      <w:r>
        <w:rPr>
          <w:u w:val="single"/>
        </w:rPr>
        <w:t>Total Contracts</w:t>
      </w:r>
      <w:r w:rsidRPr="008B745B">
        <w:rPr>
          <w:u w:val="single"/>
        </w:rPr>
        <w:t>]</w:t>
      </w:r>
      <w:r>
        <w:t xml:space="preserve"> &amp; </w:t>
      </w:r>
      <w:r w:rsidRPr="008B745B">
        <w:rPr>
          <w:u w:val="single"/>
        </w:rPr>
        <w:t>[MRR Won - Contracts]</w:t>
      </w:r>
      <w:r>
        <w:t xml:space="preserve"> measures to the </w:t>
      </w:r>
      <w:r w:rsidRPr="008B745B">
        <w:rPr>
          <w:u w:val="single"/>
        </w:rPr>
        <w:t>Values</w:t>
      </w:r>
      <w:r>
        <w:t xml:space="preserve"> section in the PivotTable Fields List.</w:t>
      </w:r>
    </w:p>
    <w:p w14:paraId="15AF1D93" w14:textId="38C46725" w:rsidR="008B745B" w:rsidRDefault="008B745B" w:rsidP="008B745B">
      <w:pPr>
        <w:pStyle w:val="Step"/>
        <w:numPr>
          <w:ilvl w:val="0"/>
          <w:numId w:val="0"/>
        </w:numPr>
        <w:ind w:left="397"/>
      </w:pPr>
      <w:r w:rsidRPr="00AF6347">
        <w:rPr>
          <w:noProof/>
          <w:color w:val="BB141A" w:themeColor="background2"/>
        </w:rPr>
        <mc:AlternateContent>
          <mc:Choice Requires="wps">
            <w:drawing>
              <wp:anchor distT="0" distB="0" distL="114300" distR="114300" simplePos="0" relativeHeight="251689984" behindDoc="0" locked="0" layoutInCell="1" allowOverlap="1" wp14:anchorId="72633F3C" wp14:editId="76AAA36F">
                <wp:simplePos x="0" y="0"/>
                <wp:positionH relativeFrom="column">
                  <wp:posOffset>1516380</wp:posOffset>
                </wp:positionH>
                <wp:positionV relativeFrom="paragraph">
                  <wp:posOffset>2733675</wp:posOffset>
                </wp:positionV>
                <wp:extent cx="373380" cy="411480"/>
                <wp:effectExtent l="57150" t="38100" r="64770" b="83820"/>
                <wp:wrapNone/>
                <wp:docPr id="28" name="Straight Arrow Connector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063D5" id="Straight Arrow Connector 28" o:spid="_x0000_s1026" type="#_x0000_t32" alt="&quot;&quot;" style="position:absolute;margin-left:119.4pt;margin-top:215.25pt;width:29.4pt;height:3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" strokecolor="#f26522 [3208]" strokeweight="3pt">
                <v:stroke endarrow="block"/>
                <v:shadow on="t" color="black" opacity="22937f" origin=",.5" offset="0,.63889mm"/>
              </v:shape>
            </w:pict>
          </mc:Fallback>
        </mc:AlternateContent>
      </w:r>
      <w:r w:rsidRPr="00AF6347">
        <w:rPr>
          <w:noProof/>
          <w:color w:val="BB141A" w:themeColor="background2"/>
        </w:rPr>
        <mc:AlternateContent>
          <mc:Choice Requires="wps">
            <w:drawing>
              <wp:anchor distT="0" distB="0" distL="114300" distR="114300" simplePos="0" relativeHeight="251694080" behindDoc="0" locked="0" layoutInCell="1" allowOverlap="1" wp14:anchorId="33377077" wp14:editId="70D1E915">
                <wp:simplePos x="0" y="0"/>
                <wp:positionH relativeFrom="margin">
                  <wp:posOffset>575310</wp:posOffset>
                </wp:positionH>
                <wp:positionV relativeFrom="paragraph">
                  <wp:posOffset>1998345</wp:posOffset>
                </wp:positionV>
                <wp:extent cx="1158240" cy="160020"/>
                <wp:effectExtent l="0" t="0" r="22860" b="11430"/>
                <wp:wrapNone/>
                <wp:docPr id="31" name="Rectangle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58240" cy="1600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01E9" id="Rectangle 31" o:spid="_x0000_s1026" alt="&quot;&quot;" style="position:absolute;margin-left:45.3pt;margin-top:157.35pt;width:91.2pt;height:12.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" filled="f" strokecolor="#f26522 [3208]" strokeweight="2pt">
                <v:stroke dashstyle="1 1"/>
                <w10:wrap anchorx="margin"/>
              </v:rect>
            </w:pict>
          </mc:Fallback>
        </mc:AlternateContent>
      </w:r>
      <w:r w:rsidRPr="00AF6347">
        <w:rPr>
          <w:noProof/>
          <w:color w:val="BB141A" w:themeColor="background2"/>
        </w:rPr>
        <mc:AlternateContent>
          <mc:Choice Requires="wps">
            <w:drawing>
              <wp:anchor distT="0" distB="0" distL="114300" distR="114300" simplePos="0" relativeHeight="251692032" behindDoc="0" locked="0" layoutInCell="1" allowOverlap="1" wp14:anchorId="1FC9797D" wp14:editId="1AEC2847">
                <wp:simplePos x="0" y="0"/>
                <wp:positionH relativeFrom="margin">
                  <wp:posOffset>575310</wp:posOffset>
                </wp:positionH>
                <wp:positionV relativeFrom="paragraph">
                  <wp:posOffset>1632585</wp:posOffset>
                </wp:positionV>
                <wp:extent cx="1158240" cy="160020"/>
                <wp:effectExtent l="0" t="0" r="22860" b="11430"/>
                <wp:wrapNone/>
                <wp:docPr id="29" name="Rectangle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58240" cy="1600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C1EE1" id="Rectangle 29" o:spid="_x0000_s1026" alt="&quot;&quot;" style="position:absolute;margin-left:45.3pt;margin-top:128.55pt;width:91.2pt;height:12.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" filled="f" strokecolor="#f26522 [3208]" strokeweight="2pt">
                <v:stroke dashstyle="1 1"/>
                <w10:wrap anchorx="margin"/>
              </v:rect>
            </w:pict>
          </mc:Fallback>
        </mc:AlternateContent>
      </w:r>
      <w:r w:rsidRPr="00AF6347">
        <w:rPr>
          <w:noProof/>
          <w:color w:val="BB141A" w:themeColor="background2"/>
        </w:rPr>
        <mc:AlternateContent>
          <mc:Choice Requires="wps">
            <w:drawing>
              <wp:anchor distT="0" distB="0" distL="114300" distR="114300" simplePos="0" relativeHeight="251687936" behindDoc="0" locked="0" layoutInCell="1" allowOverlap="1" wp14:anchorId="78E09A29" wp14:editId="0B4CC347">
                <wp:simplePos x="0" y="0"/>
                <wp:positionH relativeFrom="margin">
                  <wp:posOffset>575310</wp:posOffset>
                </wp:positionH>
                <wp:positionV relativeFrom="paragraph">
                  <wp:posOffset>1129665</wp:posOffset>
                </wp:positionV>
                <wp:extent cx="1158240" cy="160020"/>
                <wp:effectExtent l="0" t="0" r="22860" b="11430"/>
                <wp:wrapNone/>
                <wp:docPr id="27" name="Rectangle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58240" cy="1600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854EC" id="Rectangle 27" o:spid="_x0000_s1026" alt="&quot;&quot;" style="position:absolute;margin-left:45.3pt;margin-top:88.95pt;width:91.2pt;height:12.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" filled="f" strokecolor="#f26522 [3208]" strokeweight="2pt">
                <v:stroke dashstyle="1 1"/>
                <w10:wrap anchorx="margin"/>
              </v:rect>
            </w:pict>
          </mc:Fallback>
        </mc:AlternateContent>
      </w:r>
      <w:r>
        <w:rPr>
          <w:noProof/>
        </w:rPr>
        <w:drawing>
          <wp:inline distT="0" distB="0" distL="0" distR="0" wp14:anchorId="28A8CCCC" wp14:editId="65DA8AF7">
            <wp:extent cx="3474720" cy="4233672"/>
            <wp:effectExtent l="19050" t="19050" r="11430" b="14605"/>
            <wp:docPr id="13" name="Picture 13" descr="PivotTable Fields List window with the [# of Offices], [Total Contracts], and [MRR Won - Contracts] measures in the Valu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_XLSX_PivotTable_Add_Measure_Fields.png"/>
                    <pic:cNvPicPr/>
                  </pic:nvPicPr>
                  <pic:blipFill>
                    <a:blip r:embed="rId31"/>
                    <a:stretch>
                      <a:fillRect/>
                    </a:stretch>
                  </pic:blipFill>
                  <pic:spPr>
                    <a:xfrm>
                      <a:off x="0" y="0"/>
                      <a:ext cx="3474720" cy="4233672"/>
                    </a:xfrm>
                    <a:prstGeom prst="rect">
                      <a:avLst/>
                    </a:prstGeom>
                    <a:ln>
                      <a:solidFill>
                        <a:schemeClr val="bg1">
                          <a:lumMod val="50000"/>
                        </a:schemeClr>
                      </a:solidFill>
                    </a:ln>
                  </pic:spPr>
                </pic:pic>
              </a:graphicData>
            </a:graphic>
          </wp:inline>
        </w:drawing>
      </w:r>
    </w:p>
    <w:p w14:paraId="47ED08C5" w14:textId="60A2935E" w:rsidR="008B745B" w:rsidRDefault="008B745B" w:rsidP="008B745B">
      <w:pPr>
        <w:pStyle w:val="Step"/>
        <w:numPr>
          <w:ilvl w:val="0"/>
          <w:numId w:val="0"/>
        </w:numPr>
        <w:ind w:left="397"/>
        <w:rPr>
          <w:color w:val="BB141A" w:themeColor="background2"/>
        </w:rPr>
      </w:pPr>
      <w:r w:rsidRPr="008B745B">
        <w:rPr>
          <w:color w:val="BB141A" w:themeColor="background2"/>
        </w:rPr>
        <w:t xml:space="preserve">Note:  When </w:t>
      </w:r>
      <w:r>
        <w:rPr>
          <w:color w:val="BB141A" w:themeColor="background2"/>
        </w:rPr>
        <w:t xml:space="preserve">selecting fields from the measure tables, </w:t>
      </w:r>
      <w:r w:rsidRPr="008B745B">
        <w:rPr>
          <w:color w:val="BB141A" w:themeColor="background2"/>
        </w:rPr>
        <w:t xml:space="preserve">the checkbox </w:t>
      </w:r>
      <w:r>
        <w:rPr>
          <w:color w:val="BB141A" w:themeColor="background2"/>
        </w:rPr>
        <w:t xml:space="preserve">will move the field into the Values section by default – this is because only measures can go into the Values section of a PivotTable Field List when connecting Excel to a </w:t>
      </w:r>
      <w:r w:rsidR="00201E10">
        <w:rPr>
          <w:color w:val="BB141A" w:themeColor="background2"/>
        </w:rPr>
        <w:t>Power BI service</w:t>
      </w:r>
      <w:r>
        <w:rPr>
          <w:color w:val="BB141A" w:themeColor="background2"/>
        </w:rPr>
        <w:t xml:space="preserve"> Dataset.</w:t>
      </w:r>
    </w:p>
    <w:p w14:paraId="1FC71BAD" w14:textId="7565271E" w:rsidR="002B01B3" w:rsidRDefault="002B01B3" w:rsidP="00184791">
      <w:pPr>
        <w:pStyle w:val="Heading3"/>
      </w:pPr>
    </w:p>
    <w:p w14:paraId="449AB1D2" w14:textId="7DA48BF1" w:rsidR="0002301C" w:rsidRDefault="0002301C" w:rsidP="0002301C"/>
    <w:p w14:paraId="2C99A7C5" w14:textId="1DC5F6ED" w:rsidR="0002301C" w:rsidRDefault="0002301C" w:rsidP="0002301C"/>
    <w:p w14:paraId="4E9EAB14" w14:textId="3815F4F5" w:rsidR="0002301C" w:rsidRDefault="0002301C" w:rsidP="0002301C"/>
    <w:p w14:paraId="3D633AEA" w14:textId="22D7E9AB" w:rsidR="0002301C" w:rsidRDefault="0002301C" w:rsidP="0002301C"/>
    <w:p w14:paraId="502C039C" w14:textId="4393643E" w:rsidR="0002301C" w:rsidRDefault="0002301C" w:rsidP="0002301C"/>
    <w:p w14:paraId="08797FEF" w14:textId="382DAC65" w:rsidR="0002301C" w:rsidRDefault="0002301C" w:rsidP="0002301C"/>
    <w:p w14:paraId="4B3B7DDA" w14:textId="77777777" w:rsidR="0002301C" w:rsidRPr="0002301C" w:rsidRDefault="0002301C" w:rsidP="0002301C"/>
    <w:p w14:paraId="2F219209" w14:textId="77777777" w:rsidR="00C501D5" w:rsidRDefault="002B01B3" w:rsidP="002B01B3">
      <w:pPr>
        <w:pStyle w:val="Step"/>
      </w:pPr>
      <w:r>
        <w:lastRenderedPageBreak/>
        <w:t>Right click on the PivotTable</w:t>
      </w:r>
      <w:r w:rsidR="00C501D5">
        <w:t xml:space="preserve">, select the </w:t>
      </w:r>
      <w:r w:rsidR="00C501D5" w:rsidRPr="00C501D5">
        <w:rPr>
          <w:u w:val="single"/>
        </w:rPr>
        <w:t>PivotTable Options</w:t>
      </w:r>
      <w:r w:rsidR="00C501D5">
        <w:t>…</w:t>
      </w:r>
    </w:p>
    <w:p w14:paraId="4016C595" w14:textId="0EFA2701" w:rsidR="002B01B3" w:rsidRDefault="00C501D5" w:rsidP="002B01B3">
      <w:pPr>
        <w:pStyle w:val="Step"/>
        <w:numPr>
          <w:ilvl w:val="0"/>
          <w:numId w:val="0"/>
        </w:numPr>
        <w:ind w:left="397"/>
      </w:pPr>
      <w:r w:rsidRPr="00184791">
        <w:rPr>
          <w:noProof/>
        </w:rPr>
        <mc:AlternateContent>
          <mc:Choice Requires="wps">
            <w:drawing>
              <wp:anchor distT="0" distB="0" distL="114300" distR="114300" simplePos="0" relativeHeight="251763712" behindDoc="0" locked="0" layoutInCell="1" allowOverlap="1" wp14:anchorId="7DCC899B" wp14:editId="3FE7BACC">
                <wp:simplePos x="0" y="0"/>
                <wp:positionH relativeFrom="margin">
                  <wp:posOffset>864870</wp:posOffset>
                </wp:positionH>
                <wp:positionV relativeFrom="paragraph">
                  <wp:posOffset>2496185</wp:posOffset>
                </wp:positionV>
                <wp:extent cx="1249680" cy="220980"/>
                <wp:effectExtent l="0" t="0" r="26670" b="26670"/>
                <wp:wrapNone/>
                <wp:docPr id="25" name="Rectangle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49680" cy="2209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34AFA" id="Rectangle 25" o:spid="_x0000_s1026" alt="&quot;&quot;" style="position:absolute;margin-left:68.1pt;margin-top:196.55pt;width:98.4pt;height:17.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" filled="f" strokecolor="#f26522 [3208]" strokeweight="2pt">
                <v:stroke dashstyle="1 1"/>
                <w10:wrap anchorx="margin"/>
              </v:rect>
            </w:pict>
          </mc:Fallback>
        </mc:AlternateContent>
      </w:r>
      <w:r w:rsidR="002B01B3">
        <w:rPr>
          <w:noProof/>
        </w:rPr>
        <w:drawing>
          <wp:inline distT="0" distB="0" distL="0" distR="0" wp14:anchorId="5AA8018C" wp14:editId="7F4E156A">
            <wp:extent cx="2679192" cy="2944368"/>
            <wp:effectExtent l="19050" t="19050" r="26035" b="27940"/>
            <wp:docPr id="10" name="Picture 10" descr="Pivot Table menu displaying the PivotTable Option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ivot Table menu displaying the PivotTable Options menu i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9192" cy="2944368"/>
                    </a:xfrm>
                    <a:prstGeom prst="rect">
                      <a:avLst/>
                    </a:prstGeom>
                    <a:noFill/>
                    <a:ln>
                      <a:solidFill>
                        <a:schemeClr val="bg1">
                          <a:lumMod val="50000"/>
                        </a:schemeClr>
                      </a:solidFill>
                    </a:ln>
                  </pic:spPr>
                </pic:pic>
              </a:graphicData>
            </a:graphic>
          </wp:inline>
        </w:drawing>
      </w:r>
    </w:p>
    <w:p w14:paraId="17335C31" w14:textId="50F83F0C" w:rsidR="00C501D5" w:rsidRDefault="00C501D5" w:rsidP="00C501D5">
      <w:pPr>
        <w:pStyle w:val="Step"/>
      </w:pPr>
      <w:r>
        <w:t xml:space="preserve">Select Display and then de-select the checkbox to </w:t>
      </w:r>
      <w:r w:rsidRPr="00C501D5">
        <w:rPr>
          <w:u w:val="single"/>
        </w:rPr>
        <w:t>Show the Values row</w:t>
      </w:r>
      <w:r>
        <w:rPr>
          <w:u w:val="single"/>
        </w:rPr>
        <w:t>.</w:t>
      </w:r>
    </w:p>
    <w:p w14:paraId="22F4F268" w14:textId="56AA9C2D" w:rsidR="00C501D5" w:rsidRDefault="00C501D5" w:rsidP="00C501D5">
      <w:pPr>
        <w:pStyle w:val="Heading3"/>
        <w:ind w:left="397"/>
      </w:pPr>
      <w:r w:rsidRPr="00184791">
        <w:rPr>
          <w:noProof/>
        </w:rPr>
        <mc:AlternateContent>
          <mc:Choice Requires="wps">
            <w:drawing>
              <wp:anchor distT="0" distB="0" distL="114300" distR="114300" simplePos="0" relativeHeight="251765760" behindDoc="0" locked="0" layoutInCell="1" allowOverlap="1" wp14:anchorId="6A364FB9" wp14:editId="37F5FACD">
                <wp:simplePos x="0" y="0"/>
                <wp:positionH relativeFrom="margin">
                  <wp:align>left</wp:align>
                </wp:positionH>
                <wp:positionV relativeFrom="paragraph">
                  <wp:posOffset>1658620</wp:posOffset>
                </wp:positionV>
                <wp:extent cx="373380" cy="411480"/>
                <wp:effectExtent l="57150" t="38100" r="64770" b="83820"/>
                <wp:wrapNone/>
                <wp:docPr id="58" name="Straight Arrow Connector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00031" id="Straight Arrow Connector 58" o:spid="_x0000_s1026" type="#_x0000_t32" alt="&quot;&quot;" style="position:absolute;margin-left:0;margin-top:130.6pt;width:29.4pt;height:32.4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" strokecolor="#f26522 [3208]" strokeweight="3pt">
                <v:stroke endarrow="block"/>
                <v:shadow on="t" color="black" opacity="22937f" origin=",.5" offset="0,.63889mm"/>
                <w10:wrap anchorx="margin"/>
              </v:shape>
            </w:pict>
          </mc:Fallback>
        </mc:AlternateContent>
      </w:r>
      <w:r>
        <w:rPr>
          <w:noProof/>
        </w:rPr>
        <w:drawing>
          <wp:inline distT="0" distB="0" distL="0" distR="0" wp14:anchorId="218A1A0B" wp14:editId="07B7BCB6">
            <wp:extent cx="3246120" cy="3712464"/>
            <wp:effectExtent l="0" t="0" r="0" b="2540"/>
            <wp:docPr id="40" name="Picture 40" descr="PivotTable Options window with the Show the Values row check box de-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ivotTable Options window with the Show the Values row check box de-selec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6120" cy="3712464"/>
                    </a:xfrm>
                    <a:prstGeom prst="rect">
                      <a:avLst/>
                    </a:prstGeom>
                    <a:noFill/>
                    <a:ln>
                      <a:noFill/>
                    </a:ln>
                  </pic:spPr>
                </pic:pic>
              </a:graphicData>
            </a:graphic>
          </wp:inline>
        </w:drawing>
      </w:r>
    </w:p>
    <w:p w14:paraId="31F74D3B" w14:textId="43012CCB" w:rsidR="00C501D5" w:rsidRPr="00C501D5" w:rsidRDefault="00C501D5" w:rsidP="00C501D5">
      <w:r w:rsidRPr="008B745B">
        <w:rPr>
          <w:color w:val="BB141A" w:themeColor="background2"/>
        </w:rPr>
        <w:t xml:space="preserve">Note:  </w:t>
      </w:r>
      <w:r>
        <w:rPr>
          <w:color w:val="BB141A" w:themeColor="background2"/>
        </w:rPr>
        <w:t xml:space="preserve">This is done for </w:t>
      </w:r>
      <w:r w:rsidRPr="00C501D5">
        <w:rPr>
          <w:color w:val="BB141A" w:themeColor="background2"/>
        </w:rPr>
        <w:t>aesthetics</w:t>
      </w:r>
      <w:r>
        <w:rPr>
          <w:color w:val="BB141A" w:themeColor="background2"/>
        </w:rPr>
        <w:t xml:space="preserve"> purposes to remove the row with “Values” in the heading that happens by default when adding more than one measure into the Values section of the PivotTable </w:t>
      </w:r>
      <w:r w:rsidR="00A73DF6">
        <w:rPr>
          <w:color w:val="BB141A" w:themeColor="background2"/>
        </w:rPr>
        <w:t>F</w:t>
      </w:r>
      <w:r>
        <w:rPr>
          <w:color w:val="BB141A" w:themeColor="background2"/>
        </w:rPr>
        <w:t>ield</w:t>
      </w:r>
      <w:r w:rsidR="00A73DF6">
        <w:rPr>
          <w:color w:val="BB141A" w:themeColor="background2"/>
        </w:rPr>
        <w:t>s.</w:t>
      </w:r>
    </w:p>
    <w:p w14:paraId="1517C6BD" w14:textId="302F55A2" w:rsidR="00184791" w:rsidRPr="004C258B" w:rsidRDefault="00184791" w:rsidP="00184791">
      <w:pPr>
        <w:pStyle w:val="Heading3"/>
      </w:pPr>
      <w:r>
        <w:lastRenderedPageBreak/>
        <w:t>Task 2: Add Fields to the PivotTable Fields Row</w:t>
      </w:r>
      <w:r w:rsidR="00477A01">
        <w:t>s</w:t>
      </w:r>
    </w:p>
    <w:p w14:paraId="4C3004B2" w14:textId="6C17FF5F" w:rsidR="00184791" w:rsidRDefault="00184791" w:rsidP="00184791">
      <w:r w:rsidRPr="00F15EC2">
        <w:t xml:space="preserve">In this task, you will </w:t>
      </w:r>
      <w:r>
        <w:t xml:space="preserve">populate the PivotTable with </w:t>
      </w:r>
      <w:r w:rsidR="004A69CC">
        <w:t>Lookup</w:t>
      </w:r>
      <w:r>
        <w:t xml:space="preserve"> fields from the Power BI Dataset connection.</w:t>
      </w:r>
    </w:p>
    <w:p w14:paraId="69310ECE" w14:textId="076B0C20" w:rsidR="00184791" w:rsidRDefault="00184791" w:rsidP="00184791">
      <w:pPr>
        <w:pStyle w:val="Step"/>
      </w:pPr>
      <w:r>
        <w:t xml:space="preserve">From the </w:t>
      </w:r>
      <w:r w:rsidRPr="008B745B">
        <w:rPr>
          <w:u w:val="single"/>
        </w:rPr>
        <w:t>Offices</w:t>
      </w:r>
      <w:r>
        <w:t xml:space="preserve"> field table, drag the </w:t>
      </w:r>
      <w:r w:rsidRPr="008B745B">
        <w:rPr>
          <w:u w:val="single"/>
        </w:rPr>
        <w:t>[</w:t>
      </w:r>
      <w:r>
        <w:rPr>
          <w:u w:val="single"/>
        </w:rPr>
        <w:t>Region</w:t>
      </w:r>
      <w:r w:rsidRPr="008B745B">
        <w:rPr>
          <w:u w:val="single"/>
        </w:rPr>
        <w:t>]</w:t>
      </w:r>
      <w:r>
        <w:t xml:space="preserve"> and [District] columns to the </w:t>
      </w:r>
      <w:r>
        <w:rPr>
          <w:u w:val="single"/>
        </w:rPr>
        <w:t>Rows</w:t>
      </w:r>
      <w:r>
        <w:t xml:space="preserve"> section in the PivotTable Fields List.</w:t>
      </w:r>
    </w:p>
    <w:p w14:paraId="79F0B731" w14:textId="6BBDB13C" w:rsidR="00184791" w:rsidRDefault="00184791" w:rsidP="00184791">
      <w:pPr>
        <w:pStyle w:val="Step"/>
        <w:numPr>
          <w:ilvl w:val="0"/>
          <w:numId w:val="0"/>
        </w:numPr>
        <w:ind w:left="397"/>
      </w:pPr>
      <w:r w:rsidRPr="00184791">
        <w:rPr>
          <w:noProof/>
        </w:rPr>
        <mc:AlternateContent>
          <mc:Choice Requires="wps">
            <w:drawing>
              <wp:anchor distT="0" distB="0" distL="114300" distR="114300" simplePos="0" relativeHeight="251696128" behindDoc="0" locked="0" layoutInCell="1" allowOverlap="1" wp14:anchorId="3B4EF68B" wp14:editId="72A36A61">
                <wp:simplePos x="0" y="0"/>
                <wp:positionH relativeFrom="column">
                  <wp:posOffset>1527810</wp:posOffset>
                </wp:positionH>
                <wp:positionV relativeFrom="paragraph">
                  <wp:posOffset>2403475</wp:posOffset>
                </wp:positionV>
                <wp:extent cx="373380" cy="411480"/>
                <wp:effectExtent l="57150" t="38100" r="45720" b="83820"/>
                <wp:wrapNone/>
                <wp:docPr id="33" name="Straight Arrow Connector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21E6A" id="Straight Arrow Connector 33" o:spid="_x0000_s1026" type="#_x0000_t32" alt="&quot;&quot;" style="position:absolute;margin-left:120.3pt;margin-top:189.25pt;width:29.4pt;height:32.4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" strokecolor="#f26522 [3208]" strokeweight="3pt">
                <v:stroke endarrow="block"/>
                <v:shadow on="t" color="black" opacity="22937f" origin=",.5" offset="0,.63889mm"/>
              </v:shape>
            </w:pict>
          </mc:Fallback>
        </mc:AlternateContent>
      </w:r>
      <w:r w:rsidRPr="00184791">
        <w:rPr>
          <w:noProof/>
        </w:rPr>
        <mc:AlternateContent>
          <mc:Choice Requires="wps">
            <w:drawing>
              <wp:anchor distT="0" distB="0" distL="114300" distR="114300" simplePos="0" relativeHeight="251697152" behindDoc="0" locked="0" layoutInCell="1" allowOverlap="1" wp14:anchorId="59ADB49B" wp14:editId="0234F843">
                <wp:simplePos x="0" y="0"/>
                <wp:positionH relativeFrom="margin">
                  <wp:posOffset>560070</wp:posOffset>
                </wp:positionH>
                <wp:positionV relativeFrom="paragraph">
                  <wp:posOffset>2990215</wp:posOffset>
                </wp:positionV>
                <wp:extent cx="1280160" cy="327660"/>
                <wp:effectExtent l="0" t="0" r="15240" b="15240"/>
                <wp:wrapNone/>
                <wp:docPr id="34" name="Rectangle 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80160" cy="3276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56DDA" id="Rectangle 34" o:spid="_x0000_s1026" alt="&quot;&quot;" style="position:absolute;margin-left:44.1pt;margin-top:235.45pt;width:100.8pt;height:25.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" filled="f" strokecolor="#f26522 [3208]" strokeweight="2pt">
                <v:stroke dashstyle="1 1"/>
                <w10:wrap anchorx="margin"/>
              </v:rect>
            </w:pict>
          </mc:Fallback>
        </mc:AlternateContent>
      </w:r>
      <w:r>
        <w:rPr>
          <w:noProof/>
        </w:rPr>
        <w:drawing>
          <wp:inline distT="0" distB="0" distL="0" distR="0" wp14:anchorId="7B8D5A2F" wp14:editId="507E5596">
            <wp:extent cx="3465576" cy="4215384"/>
            <wp:effectExtent l="19050" t="19050" r="20955" b="13970"/>
            <wp:docPr id="32" name="Picture 32" descr="PivotTable Fields List window with the [Region] and [District] fields from theOffices table in the Row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1_XLSX_PivotTable_Add_Office_Fields.png"/>
                    <pic:cNvPicPr/>
                  </pic:nvPicPr>
                  <pic:blipFill>
                    <a:blip r:embed="rId34"/>
                    <a:stretch>
                      <a:fillRect/>
                    </a:stretch>
                  </pic:blipFill>
                  <pic:spPr>
                    <a:xfrm>
                      <a:off x="0" y="0"/>
                      <a:ext cx="3465576" cy="4215384"/>
                    </a:xfrm>
                    <a:prstGeom prst="rect">
                      <a:avLst/>
                    </a:prstGeom>
                    <a:ln>
                      <a:solidFill>
                        <a:schemeClr val="bg1">
                          <a:lumMod val="50000"/>
                        </a:schemeClr>
                      </a:solidFill>
                    </a:ln>
                  </pic:spPr>
                </pic:pic>
              </a:graphicData>
            </a:graphic>
          </wp:inline>
        </w:drawing>
      </w:r>
    </w:p>
    <w:p w14:paraId="5E0B6480" w14:textId="012D3111" w:rsidR="00184791" w:rsidRDefault="009C340D" w:rsidP="00184791">
      <w:pPr>
        <w:pStyle w:val="Step"/>
      </w:pPr>
      <w:r>
        <w:t>Use the mouse to p</w:t>
      </w:r>
      <w:r w:rsidR="003B0B89">
        <w:t>l</w:t>
      </w:r>
      <w:r>
        <w:t>ace the cursor in</w:t>
      </w:r>
      <w:r w:rsidR="00184791">
        <w:t xml:space="preserve"> </w:t>
      </w:r>
      <w:r w:rsidR="00922094">
        <w:rPr>
          <w:u w:val="single"/>
        </w:rPr>
        <w:t>Cell A1</w:t>
      </w:r>
      <w:r>
        <w:t xml:space="preserve"> and type the name “</w:t>
      </w:r>
      <w:r w:rsidRPr="009C340D">
        <w:rPr>
          <w:u w:val="single"/>
        </w:rPr>
        <w:t>Region &amp; District</w:t>
      </w:r>
      <w:r>
        <w:t xml:space="preserve">” into the cell to change the default </w:t>
      </w:r>
      <w:r w:rsidR="003B0B89">
        <w:t xml:space="preserve">heading </w:t>
      </w:r>
      <w:r>
        <w:t>name.</w:t>
      </w:r>
    </w:p>
    <w:p w14:paraId="06B11047" w14:textId="0996C361" w:rsidR="00184791" w:rsidRDefault="009C340D" w:rsidP="00184791">
      <w:pPr>
        <w:pStyle w:val="Step"/>
        <w:numPr>
          <w:ilvl w:val="0"/>
          <w:numId w:val="0"/>
        </w:numPr>
        <w:ind w:left="397"/>
      </w:pPr>
      <w:r w:rsidRPr="00184791">
        <w:rPr>
          <w:noProof/>
        </w:rPr>
        <mc:AlternateContent>
          <mc:Choice Requires="wps">
            <w:drawing>
              <wp:anchor distT="0" distB="0" distL="114300" distR="114300" simplePos="0" relativeHeight="251699200" behindDoc="0" locked="0" layoutInCell="1" allowOverlap="1" wp14:anchorId="16C5305F" wp14:editId="4524E0E8">
                <wp:simplePos x="0" y="0"/>
                <wp:positionH relativeFrom="margin">
                  <wp:posOffset>529590</wp:posOffset>
                </wp:positionH>
                <wp:positionV relativeFrom="paragraph">
                  <wp:posOffset>595630</wp:posOffset>
                </wp:positionV>
                <wp:extent cx="1287780" cy="198120"/>
                <wp:effectExtent l="0" t="0" r="26670" b="11430"/>
                <wp:wrapNone/>
                <wp:docPr id="37" name="Rectangle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87780" cy="1981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92B0B" id="Rectangle 37" o:spid="_x0000_s1026" alt="&quot;&quot;" style="position:absolute;margin-left:41.7pt;margin-top:46.9pt;width:101.4pt;height:15.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" filled="f" strokecolor="#f26522 [3208]" strokeweight="2pt">
                <v:stroke dashstyle="1 1"/>
                <w10:wrap anchorx="margin"/>
              </v:rect>
            </w:pict>
          </mc:Fallback>
        </mc:AlternateContent>
      </w:r>
      <w:r>
        <w:rPr>
          <w:noProof/>
        </w:rPr>
        <w:drawing>
          <wp:inline distT="0" distB="0" distL="0" distR="0" wp14:anchorId="1F6BF2B4" wp14:editId="5BCA809F">
            <wp:extent cx="4599432" cy="1554480"/>
            <wp:effectExtent l="19050" t="19050" r="10795" b="26670"/>
            <wp:docPr id="36" name="Picture 36" descr="Close up of the PivotTable header to show the label &quot;Region &amp; District&quot; in column A ro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1_XLSX_PivotTable_RenameHeading.png"/>
                    <pic:cNvPicPr/>
                  </pic:nvPicPr>
                  <pic:blipFill>
                    <a:blip r:embed="rId35"/>
                    <a:stretch>
                      <a:fillRect/>
                    </a:stretch>
                  </pic:blipFill>
                  <pic:spPr>
                    <a:xfrm>
                      <a:off x="0" y="0"/>
                      <a:ext cx="4599432" cy="1554480"/>
                    </a:xfrm>
                    <a:prstGeom prst="rect">
                      <a:avLst/>
                    </a:prstGeom>
                    <a:ln>
                      <a:solidFill>
                        <a:schemeClr val="bg1">
                          <a:lumMod val="50000"/>
                        </a:schemeClr>
                      </a:solidFill>
                    </a:ln>
                  </pic:spPr>
                </pic:pic>
              </a:graphicData>
            </a:graphic>
          </wp:inline>
        </w:drawing>
      </w:r>
    </w:p>
    <w:p w14:paraId="1D27576B" w14:textId="701E7857" w:rsidR="00562211" w:rsidRPr="004C258B" w:rsidRDefault="00562211" w:rsidP="00562211">
      <w:pPr>
        <w:pStyle w:val="Heading3"/>
      </w:pPr>
      <w:r>
        <w:t xml:space="preserve">Task </w:t>
      </w:r>
      <w:r w:rsidR="00184791">
        <w:t>3</w:t>
      </w:r>
      <w:r>
        <w:t>: Insert a PivotChart</w:t>
      </w:r>
    </w:p>
    <w:p w14:paraId="095168BC" w14:textId="603FC9A6" w:rsidR="00562211" w:rsidRDefault="00562211" w:rsidP="00562211">
      <w:r w:rsidRPr="00F15EC2">
        <w:t xml:space="preserve">In this task, you will </w:t>
      </w:r>
      <w:r w:rsidR="002D5014">
        <w:t>insert a PivotChart workspace into the Excel worksheet to the right of the PivotTable.  Then you will add fields to the Axis and Values sections.</w:t>
      </w:r>
    </w:p>
    <w:p w14:paraId="54CB5E0F" w14:textId="576FBCC3" w:rsidR="002D5014" w:rsidRDefault="002D5014" w:rsidP="00944557">
      <w:pPr>
        <w:pStyle w:val="Step"/>
      </w:pPr>
      <w:r>
        <w:lastRenderedPageBreak/>
        <w:t>Use your mouse to select</w:t>
      </w:r>
      <w:r w:rsidRPr="00922094">
        <w:t xml:space="preserve"> </w:t>
      </w:r>
      <w:r w:rsidR="00922094">
        <w:rPr>
          <w:u w:val="single"/>
        </w:rPr>
        <w:t>Cell E1</w:t>
      </w:r>
      <w:r w:rsidR="00944557">
        <w:t xml:space="preserve"> on the worksheet – this is the selects the location for the PivotChart.</w:t>
      </w:r>
    </w:p>
    <w:p w14:paraId="0B86DF96" w14:textId="07D3E9ED" w:rsidR="00944557" w:rsidRDefault="00944557" w:rsidP="00944557">
      <w:pPr>
        <w:pStyle w:val="Step"/>
        <w:numPr>
          <w:ilvl w:val="0"/>
          <w:numId w:val="0"/>
        </w:numPr>
        <w:ind w:left="397"/>
      </w:pPr>
      <w:r w:rsidRPr="00184791">
        <w:rPr>
          <w:noProof/>
        </w:rPr>
        <mc:AlternateContent>
          <mc:Choice Requires="wps">
            <w:drawing>
              <wp:anchor distT="0" distB="0" distL="114300" distR="114300" simplePos="0" relativeHeight="251701248" behindDoc="0" locked="0" layoutInCell="1" allowOverlap="1" wp14:anchorId="49ACEC09" wp14:editId="32D4F176">
                <wp:simplePos x="0" y="0"/>
                <wp:positionH relativeFrom="column">
                  <wp:posOffset>2716530</wp:posOffset>
                </wp:positionH>
                <wp:positionV relativeFrom="paragraph">
                  <wp:posOffset>903605</wp:posOffset>
                </wp:positionV>
                <wp:extent cx="373380" cy="411480"/>
                <wp:effectExtent l="57150" t="38100" r="64770" b="83820"/>
                <wp:wrapNone/>
                <wp:docPr id="39" name="Straight Arrow Connector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AE54C6" id="Straight Arrow Connector 39" o:spid="_x0000_s1026" type="#_x0000_t32" alt="&quot;&quot;" style="position:absolute;margin-left:213.9pt;margin-top:71.15pt;width:29.4pt;height:3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" strokecolor="#f26522 [3208]" strokeweight="3pt">
                <v:stroke endarrow="block"/>
                <v:shadow on="t" color="black" opacity="22937f" origin=",.5" offset="0,.63889mm"/>
              </v:shape>
            </w:pict>
          </mc:Fallback>
        </mc:AlternateContent>
      </w:r>
      <w:r>
        <w:rPr>
          <w:noProof/>
        </w:rPr>
        <w:drawing>
          <wp:inline distT="0" distB="0" distL="0" distR="0" wp14:anchorId="1F8B78D7" wp14:editId="48799100">
            <wp:extent cx="3648456" cy="1801368"/>
            <wp:effectExtent l="19050" t="19050" r="9525" b="27940"/>
            <wp:docPr id="42" name="Picture 42" descr="Worksheet with column E row 1 selected for location of new Pivo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_XLSX_InsertPivotChart_Cell.png"/>
                    <pic:cNvPicPr/>
                  </pic:nvPicPr>
                  <pic:blipFill>
                    <a:blip r:embed="rId36"/>
                    <a:stretch>
                      <a:fillRect/>
                    </a:stretch>
                  </pic:blipFill>
                  <pic:spPr>
                    <a:xfrm>
                      <a:off x="0" y="0"/>
                      <a:ext cx="3648456" cy="1801368"/>
                    </a:xfrm>
                    <a:prstGeom prst="rect">
                      <a:avLst/>
                    </a:prstGeom>
                    <a:ln>
                      <a:solidFill>
                        <a:schemeClr val="bg1">
                          <a:lumMod val="50000"/>
                        </a:schemeClr>
                      </a:solidFill>
                    </a:ln>
                  </pic:spPr>
                </pic:pic>
              </a:graphicData>
            </a:graphic>
          </wp:inline>
        </w:drawing>
      </w:r>
    </w:p>
    <w:p w14:paraId="7B436E2E" w14:textId="18FC9AA6" w:rsidR="00944557" w:rsidRDefault="00944557" w:rsidP="002D5014">
      <w:pPr>
        <w:pStyle w:val="Step"/>
      </w:pPr>
      <w:r w:rsidRPr="00184791">
        <w:rPr>
          <w:noProof/>
        </w:rPr>
        <mc:AlternateContent>
          <mc:Choice Requires="wps">
            <w:drawing>
              <wp:anchor distT="0" distB="0" distL="114300" distR="114300" simplePos="0" relativeHeight="251705344" behindDoc="0" locked="0" layoutInCell="1" allowOverlap="1" wp14:anchorId="5C3E822F" wp14:editId="2E4009CB">
                <wp:simplePos x="0" y="0"/>
                <wp:positionH relativeFrom="column">
                  <wp:posOffset>1295400</wp:posOffset>
                </wp:positionH>
                <wp:positionV relativeFrom="paragraph">
                  <wp:posOffset>367665</wp:posOffset>
                </wp:positionV>
                <wp:extent cx="373380" cy="411480"/>
                <wp:effectExtent l="57150" t="38100" r="45720" b="83820"/>
                <wp:wrapNone/>
                <wp:docPr id="43" name="Straight Arrow Connector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56B5A" id="Straight Arrow Connector 43" o:spid="_x0000_s1026" type="#_x0000_t32" alt="&quot;&quot;" style="position:absolute;margin-left:102pt;margin-top:28.95pt;width:29.4pt;height:32.4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" strokecolor="#f26522 [3208]" strokeweight="3pt">
                <v:stroke endarrow="block"/>
                <v:shadow on="t" color="black" opacity="22937f" origin=",.5" offset="0,.63889mm"/>
              </v:shape>
            </w:pict>
          </mc:Fallback>
        </mc:AlternateContent>
      </w:r>
      <w:r>
        <w:t xml:space="preserve">Select the </w:t>
      </w:r>
      <w:r w:rsidRPr="00944557">
        <w:rPr>
          <w:u w:val="single"/>
        </w:rPr>
        <w:t>Insert</w:t>
      </w:r>
      <w:r>
        <w:t xml:space="preserve"> tab on the main menu and select the </w:t>
      </w:r>
      <w:r w:rsidRPr="00477A01">
        <w:rPr>
          <w:u w:val="single"/>
        </w:rPr>
        <w:t>PivotChart</w:t>
      </w:r>
      <w:r>
        <w:t xml:space="preserve"> option from the </w:t>
      </w:r>
      <w:r w:rsidRPr="00477A01">
        <w:rPr>
          <w:u w:val="single"/>
        </w:rPr>
        <w:t>PivotChart button</w:t>
      </w:r>
      <w:r>
        <w:t xml:space="preserve"> drop down</w:t>
      </w:r>
      <w:r w:rsidR="00F436AA">
        <w:t>.</w:t>
      </w:r>
    </w:p>
    <w:p w14:paraId="3E2D1A30" w14:textId="1BF72F1B" w:rsidR="00944557" w:rsidRDefault="00944557" w:rsidP="00944557">
      <w:pPr>
        <w:pStyle w:val="Step"/>
        <w:numPr>
          <w:ilvl w:val="0"/>
          <w:numId w:val="0"/>
        </w:numPr>
        <w:ind w:left="397"/>
      </w:pPr>
      <w:r w:rsidRPr="00184791">
        <w:rPr>
          <w:noProof/>
        </w:rPr>
        <mc:AlternateContent>
          <mc:Choice Requires="wps">
            <w:drawing>
              <wp:anchor distT="0" distB="0" distL="114300" distR="114300" simplePos="0" relativeHeight="251707392" behindDoc="0" locked="0" layoutInCell="1" allowOverlap="1" wp14:anchorId="1DE25746" wp14:editId="69C486FD">
                <wp:simplePos x="0" y="0"/>
                <wp:positionH relativeFrom="margin">
                  <wp:posOffset>5444490</wp:posOffset>
                </wp:positionH>
                <wp:positionV relativeFrom="paragraph">
                  <wp:posOffset>433070</wp:posOffset>
                </wp:positionV>
                <wp:extent cx="373380" cy="411480"/>
                <wp:effectExtent l="0" t="0" r="26670" b="26670"/>
                <wp:wrapNone/>
                <wp:docPr id="44" name="Rectangle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3380" cy="41148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EE730" id="Rectangle 44" o:spid="_x0000_s1026" alt="&quot;&quot;" style="position:absolute;margin-left:428.7pt;margin-top:34.1pt;width:29.4pt;height:3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" filled="f" strokecolor="#f26522 [3208]" strokeweight="2pt">
                <w10:wrap anchorx="margin"/>
              </v:rect>
            </w:pict>
          </mc:Fallback>
        </mc:AlternateContent>
      </w:r>
      <w:r w:rsidRPr="00184791">
        <w:rPr>
          <w:noProof/>
        </w:rPr>
        <mc:AlternateContent>
          <mc:Choice Requires="wps">
            <w:drawing>
              <wp:anchor distT="0" distB="0" distL="114300" distR="114300" simplePos="0" relativeHeight="251703296" behindDoc="0" locked="0" layoutInCell="1" allowOverlap="1" wp14:anchorId="127AB0DC" wp14:editId="337B745F">
                <wp:simplePos x="0" y="0"/>
                <wp:positionH relativeFrom="margin">
                  <wp:posOffset>5444490</wp:posOffset>
                </wp:positionH>
                <wp:positionV relativeFrom="paragraph">
                  <wp:posOffset>875030</wp:posOffset>
                </wp:positionV>
                <wp:extent cx="1162050" cy="167640"/>
                <wp:effectExtent l="0" t="0" r="19050" b="22860"/>
                <wp:wrapNone/>
                <wp:docPr id="41" name="Rectangle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62050" cy="1676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9A415" id="Rectangle 41" o:spid="_x0000_s1026" alt="&quot;&quot;" style="position:absolute;margin-left:428.7pt;margin-top:68.9pt;width:91.5pt;height:13.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" filled="f" strokecolor="#f26522 [3208]" strokeweight="2pt">
                <v:stroke dashstyle="1 1"/>
                <w10:wrap anchorx="margin"/>
              </v:rect>
            </w:pict>
          </mc:Fallback>
        </mc:AlternateContent>
      </w:r>
      <w:r>
        <w:rPr>
          <w:noProof/>
        </w:rPr>
        <w:drawing>
          <wp:inline distT="0" distB="0" distL="0" distR="0" wp14:anchorId="30926354" wp14:editId="5CFF3282">
            <wp:extent cx="6332220" cy="1223711"/>
            <wp:effectExtent l="19050" t="19050" r="11430" b="14605"/>
            <wp:docPr id="38" name="Picture 38" descr="Insert tab on main menu with PivotChart button drop down selected and PivotChart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_XLSX_InsertPivotChart.png"/>
                    <pic:cNvPicPr/>
                  </pic:nvPicPr>
                  <pic:blipFill>
                    <a:blip r:embed="rId37"/>
                    <a:stretch>
                      <a:fillRect/>
                    </a:stretch>
                  </pic:blipFill>
                  <pic:spPr>
                    <a:xfrm>
                      <a:off x="0" y="0"/>
                      <a:ext cx="6332220" cy="1223711"/>
                    </a:xfrm>
                    <a:prstGeom prst="rect">
                      <a:avLst/>
                    </a:prstGeom>
                    <a:ln>
                      <a:solidFill>
                        <a:schemeClr val="bg1">
                          <a:lumMod val="50000"/>
                        </a:schemeClr>
                      </a:solidFill>
                    </a:ln>
                  </pic:spPr>
                </pic:pic>
              </a:graphicData>
            </a:graphic>
          </wp:inline>
        </w:drawing>
      </w:r>
    </w:p>
    <w:p w14:paraId="11CBEBBD" w14:textId="07B35628" w:rsidR="00F436AA" w:rsidRDefault="00F436AA" w:rsidP="002D5014">
      <w:pPr>
        <w:pStyle w:val="Step"/>
      </w:pPr>
      <w:r>
        <w:t xml:space="preserve">On the Create PivotChart window, select the </w:t>
      </w:r>
      <w:r w:rsidRPr="00F436AA">
        <w:rPr>
          <w:u w:val="single"/>
        </w:rPr>
        <w:t xml:space="preserve">Use an external </w:t>
      </w:r>
      <w:r w:rsidR="00477A01">
        <w:rPr>
          <w:u w:val="single"/>
        </w:rPr>
        <w:t xml:space="preserve">data </w:t>
      </w:r>
      <w:r w:rsidRPr="00F436AA">
        <w:rPr>
          <w:u w:val="single"/>
        </w:rPr>
        <w:t>source</w:t>
      </w:r>
      <w:r w:rsidRPr="00477A01">
        <w:t xml:space="preserve"> radio button</w:t>
      </w:r>
      <w:r>
        <w:t>.</w:t>
      </w:r>
    </w:p>
    <w:p w14:paraId="05FD00B9" w14:textId="56115D0F" w:rsidR="00D91A16" w:rsidRDefault="00D91A16" w:rsidP="002D5014">
      <w:pPr>
        <w:pStyle w:val="Step"/>
      </w:pPr>
      <w:r>
        <w:t xml:space="preserve">Select the </w:t>
      </w:r>
      <w:r w:rsidRPr="00F436AA">
        <w:rPr>
          <w:u w:val="single"/>
        </w:rPr>
        <w:t>Choose Connection</w:t>
      </w:r>
      <w:r>
        <w:t>… button.</w:t>
      </w:r>
    </w:p>
    <w:p w14:paraId="7F310D85" w14:textId="55B768E4" w:rsidR="00F436AA" w:rsidRDefault="0004565C" w:rsidP="00F436AA">
      <w:pPr>
        <w:pStyle w:val="Step"/>
        <w:numPr>
          <w:ilvl w:val="0"/>
          <w:numId w:val="0"/>
        </w:numPr>
        <w:ind w:left="397"/>
      </w:pPr>
      <w:r w:rsidRPr="00184791">
        <w:rPr>
          <w:noProof/>
        </w:rPr>
        <mc:AlternateContent>
          <mc:Choice Requires="wps">
            <w:drawing>
              <wp:anchor distT="0" distB="0" distL="114300" distR="114300" simplePos="0" relativeHeight="251714560" behindDoc="0" locked="0" layoutInCell="1" allowOverlap="1" wp14:anchorId="597108BE" wp14:editId="169C16CD">
                <wp:simplePos x="0" y="0"/>
                <wp:positionH relativeFrom="margin">
                  <wp:posOffset>697230</wp:posOffset>
                </wp:positionH>
                <wp:positionV relativeFrom="paragraph">
                  <wp:posOffset>916940</wp:posOffset>
                </wp:positionV>
                <wp:extent cx="883920" cy="175260"/>
                <wp:effectExtent l="0" t="0" r="11430" b="15240"/>
                <wp:wrapNone/>
                <wp:docPr id="52" name="Rectangl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83920" cy="1752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64B31" id="Rectangle 52" o:spid="_x0000_s1026" alt="&quot;&quot;" style="position:absolute;margin-left:54.9pt;margin-top:72.2pt;width:69.6pt;height:13.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" filled="f" strokecolor="#f26522 [3208]" strokeweight="2pt">
                <v:stroke dashstyle="1 1"/>
                <w10:wrap anchorx="margin"/>
              </v:rect>
            </w:pict>
          </mc:Fallback>
        </mc:AlternateContent>
      </w:r>
      <w:r w:rsidR="00F436AA" w:rsidRPr="00184791">
        <w:rPr>
          <w:noProof/>
        </w:rPr>
        <mc:AlternateContent>
          <mc:Choice Requires="wps">
            <w:drawing>
              <wp:anchor distT="0" distB="0" distL="114300" distR="114300" simplePos="0" relativeHeight="251712512" behindDoc="0" locked="0" layoutInCell="1" allowOverlap="1" wp14:anchorId="189DF7AA" wp14:editId="222C3FE6">
                <wp:simplePos x="0" y="0"/>
                <wp:positionH relativeFrom="margin">
                  <wp:align>left</wp:align>
                </wp:positionH>
                <wp:positionV relativeFrom="paragraph">
                  <wp:posOffset>364490</wp:posOffset>
                </wp:positionV>
                <wp:extent cx="373380" cy="411480"/>
                <wp:effectExtent l="57150" t="38100" r="64770" b="83820"/>
                <wp:wrapNone/>
                <wp:docPr id="51" name="Straight Arrow Connector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2099F" id="Straight Arrow Connector 51" o:spid="_x0000_s1026" type="#_x0000_t32" alt="&quot;&quot;" style="position:absolute;margin-left:0;margin-top:28.7pt;width:29.4pt;height:32.4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" strokecolor="#f26522 [3208]" strokeweight="3pt">
                <v:stroke endarrow="block"/>
                <v:shadow on="t" color="black" opacity="22937f" origin=",.5" offset="0,.63889mm"/>
                <w10:wrap anchorx="margin"/>
              </v:shape>
            </w:pict>
          </mc:Fallback>
        </mc:AlternateContent>
      </w:r>
      <w:r w:rsidR="00F436AA">
        <w:rPr>
          <w:noProof/>
        </w:rPr>
        <w:drawing>
          <wp:inline distT="0" distB="0" distL="0" distR="0" wp14:anchorId="1DEEBECB" wp14:editId="1742828B">
            <wp:extent cx="3200400" cy="2606040"/>
            <wp:effectExtent l="19050" t="19050" r="19050" b="22860"/>
            <wp:docPr id="45" name="Picture 45" descr="Create PivotChart window showing the Use an external data source radio button selected and the Choose Connectio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_XLSX_CreatePivotChartWindow.png"/>
                    <pic:cNvPicPr/>
                  </pic:nvPicPr>
                  <pic:blipFill>
                    <a:blip r:embed="rId38"/>
                    <a:stretch>
                      <a:fillRect/>
                    </a:stretch>
                  </pic:blipFill>
                  <pic:spPr>
                    <a:xfrm>
                      <a:off x="0" y="0"/>
                      <a:ext cx="3200400" cy="2606040"/>
                    </a:xfrm>
                    <a:prstGeom prst="rect">
                      <a:avLst/>
                    </a:prstGeom>
                    <a:ln>
                      <a:solidFill>
                        <a:schemeClr val="bg1">
                          <a:lumMod val="50000"/>
                        </a:schemeClr>
                      </a:solidFill>
                    </a:ln>
                  </pic:spPr>
                </pic:pic>
              </a:graphicData>
            </a:graphic>
          </wp:inline>
        </w:drawing>
      </w:r>
    </w:p>
    <w:p w14:paraId="22E8A92F" w14:textId="4457E1E5" w:rsidR="00477A01" w:rsidRDefault="00477A01" w:rsidP="00D91A16">
      <w:pPr>
        <w:pStyle w:val="Step"/>
        <w:numPr>
          <w:ilvl w:val="0"/>
          <w:numId w:val="0"/>
        </w:numPr>
        <w:ind w:left="397"/>
      </w:pPr>
    </w:p>
    <w:p w14:paraId="7A81F5E4" w14:textId="77777777" w:rsidR="0002301C" w:rsidRDefault="0002301C" w:rsidP="00D91A16">
      <w:pPr>
        <w:pStyle w:val="Step"/>
        <w:numPr>
          <w:ilvl w:val="0"/>
          <w:numId w:val="0"/>
        </w:numPr>
        <w:ind w:left="397"/>
      </w:pPr>
    </w:p>
    <w:p w14:paraId="32981964" w14:textId="5395EC6D" w:rsidR="00A73DF6" w:rsidRDefault="00477A01" w:rsidP="00D91A16">
      <w:pPr>
        <w:pStyle w:val="Step"/>
      </w:pPr>
      <w:r>
        <w:lastRenderedPageBreak/>
        <w:t xml:space="preserve">Then </w:t>
      </w:r>
      <w:r w:rsidR="00112E1B">
        <w:t>from</w:t>
      </w:r>
      <w:r w:rsidR="00F436AA">
        <w:t xml:space="preserve"> the </w:t>
      </w:r>
      <w:r w:rsidRPr="00D91A16">
        <w:rPr>
          <w:u w:val="single"/>
        </w:rPr>
        <w:t>Connections</w:t>
      </w:r>
      <w:r>
        <w:t xml:space="preserve"> tab and</w:t>
      </w:r>
      <w:r w:rsidR="00112E1B">
        <w:t xml:space="preserve"> the</w:t>
      </w:r>
      <w:r w:rsidR="00F436AA">
        <w:t xml:space="preserve"> </w:t>
      </w:r>
      <w:r w:rsidR="00F436AA" w:rsidRPr="00D91A16">
        <w:rPr>
          <w:u w:val="single"/>
        </w:rPr>
        <w:t xml:space="preserve">Connections in this Workbook </w:t>
      </w:r>
      <w:r w:rsidR="00112E1B">
        <w:t>section, select the</w:t>
      </w:r>
      <w:r w:rsidR="00F436AA">
        <w:t xml:space="preserve"> </w:t>
      </w:r>
      <w:r w:rsidR="00BF49EA">
        <w:t>pbiazure//api.powerbi.com connection string path name</w:t>
      </w:r>
      <w:r w:rsidR="00F436AA">
        <w:t xml:space="preserve"> to connect the PivotChart to the Power BI Dataset external data source.</w:t>
      </w:r>
    </w:p>
    <w:p w14:paraId="3E3CA02B" w14:textId="6BD7AFD9" w:rsidR="00A73DF6" w:rsidRDefault="00A73DF6" w:rsidP="00A73DF6">
      <w:pPr>
        <w:pStyle w:val="Step"/>
        <w:numPr>
          <w:ilvl w:val="0"/>
          <w:numId w:val="0"/>
        </w:numPr>
        <w:ind w:left="397"/>
      </w:pPr>
      <w:r>
        <w:rPr>
          <w:noProof/>
        </w:rPr>
        <w:drawing>
          <wp:inline distT="0" distB="0" distL="0" distR="0" wp14:anchorId="64076462" wp14:editId="430D1313">
            <wp:extent cx="2798064" cy="1362456"/>
            <wp:effectExtent l="19050" t="19050" r="21590" b="28575"/>
            <wp:docPr id="73" name="Picture 73" descr="Existing Connections window with the Connections tab selected, Connections in this Workbook section with the Power BI Service Azure connec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Existing Connections window with the Connections tab selected, Connections in this Workbook section with the Power BI Service Azure connection pat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8064" cy="1362456"/>
                    </a:xfrm>
                    <a:prstGeom prst="rect">
                      <a:avLst/>
                    </a:prstGeom>
                    <a:noFill/>
                    <a:ln>
                      <a:solidFill>
                        <a:schemeClr val="bg1">
                          <a:lumMod val="50000"/>
                        </a:schemeClr>
                      </a:solidFill>
                    </a:ln>
                  </pic:spPr>
                </pic:pic>
              </a:graphicData>
            </a:graphic>
          </wp:inline>
        </w:drawing>
      </w:r>
    </w:p>
    <w:p w14:paraId="46A7537C" w14:textId="4100192D" w:rsidR="00F436AA" w:rsidRDefault="00BF49EA" w:rsidP="00F436AA">
      <w:pPr>
        <w:pStyle w:val="Step"/>
        <w:numPr>
          <w:ilvl w:val="0"/>
          <w:numId w:val="0"/>
        </w:numPr>
        <w:ind w:left="397"/>
      </w:pPr>
      <w:r w:rsidRPr="008B745B">
        <w:rPr>
          <w:color w:val="BB141A" w:themeColor="background2"/>
        </w:rPr>
        <w:t xml:space="preserve">Note:  </w:t>
      </w:r>
      <w:r>
        <w:rPr>
          <w:color w:val="BB141A" w:themeColor="background2"/>
        </w:rPr>
        <w:t>The exact name of your pbiazure://api.powerbi.com connection string will be different than the one shown in the above image.  This is the unique connection location identifier for a published Power BI dataset artifact.</w:t>
      </w:r>
    </w:p>
    <w:p w14:paraId="3C80A3A6" w14:textId="399C049D" w:rsidR="00D0454A" w:rsidRDefault="00D0454A" w:rsidP="002D5014">
      <w:pPr>
        <w:pStyle w:val="Step"/>
      </w:pPr>
      <w:r>
        <w:t xml:space="preserve">Click </w:t>
      </w:r>
      <w:r w:rsidRPr="00D0454A">
        <w:rPr>
          <w:u w:val="single"/>
        </w:rPr>
        <w:t>OK</w:t>
      </w:r>
      <w:r w:rsidR="00D91A16">
        <w:rPr>
          <w:u w:val="single"/>
        </w:rPr>
        <w:t>.</w:t>
      </w:r>
    </w:p>
    <w:p w14:paraId="132BA501" w14:textId="766930C3" w:rsidR="00562211" w:rsidRDefault="002D5014" w:rsidP="002D5014">
      <w:pPr>
        <w:pStyle w:val="Step"/>
      </w:pPr>
      <w:r>
        <w:t xml:space="preserve">From the </w:t>
      </w:r>
      <w:r>
        <w:rPr>
          <w:u w:val="single"/>
        </w:rPr>
        <w:t>Quotes</w:t>
      </w:r>
      <w:r>
        <w:t xml:space="preserve"> measure table, click the </w:t>
      </w:r>
      <w:r w:rsidRPr="008B745B">
        <w:rPr>
          <w:u w:val="single"/>
        </w:rPr>
        <w:t>checkbox</w:t>
      </w:r>
      <w:r>
        <w:t xml:space="preserve"> next to the </w:t>
      </w:r>
      <w:r w:rsidRPr="008B745B">
        <w:rPr>
          <w:u w:val="single"/>
        </w:rPr>
        <w:t>[</w:t>
      </w:r>
      <w:r>
        <w:rPr>
          <w:u w:val="single"/>
        </w:rPr>
        <w:t>Won vs Potential MRR</w:t>
      </w:r>
      <w:r w:rsidRPr="008B745B">
        <w:rPr>
          <w:u w:val="single"/>
        </w:rPr>
        <w:t>]</w:t>
      </w:r>
      <w:r>
        <w:t xml:space="preserve"> measure to move the measure into the </w:t>
      </w:r>
      <w:r w:rsidRPr="008B745B">
        <w:rPr>
          <w:u w:val="single"/>
        </w:rPr>
        <w:t>Values</w:t>
      </w:r>
      <w:r>
        <w:t xml:space="preserve"> section in the Pivot</w:t>
      </w:r>
      <w:r w:rsidR="00BA4ABE">
        <w:t>Table</w:t>
      </w:r>
      <w:r>
        <w:t xml:space="preserve"> Fields List.</w:t>
      </w:r>
    </w:p>
    <w:p w14:paraId="0C65CD64" w14:textId="47AA1D7F" w:rsidR="00562211" w:rsidRDefault="00F436AA" w:rsidP="00F436AA">
      <w:pPr>
        <w:pStyle w:val="Step"/>
      </w:pPr>
      <w:r>
        <w:t xml:space="preserve">From the </w:t>
      </w:r>
      <w:r w:rsidRPr="008B745B">
        <w:rPr>
          <w:u w:val="single"/>
        </w:rPr>
        <w:t>Offices</w:t>
      </w:r>
      <w:r>
        <w:t xml:space="preserve"> field table, drag the </w:t>
      </w:r>
      <w:r w:rsidRPr="008B745B">
        <w:rPr>
          <w:u w:val="single"/>
        </w:rPr>
        <w:t>[</w:t>
      </w:r>
      <w:r>
        <w:rPr>
          <w:u w:val="single"/>
        </w:rPr>
        <w:t>Region</w:t>
      </w:r>
      <w:r w:rsidRPr="008B745B">
        <w:rPr>
          <w:u w:val="single"/>
        </w:rPr>
        <w:t>]</w:t>
      </w:r>
      <w:r>
        <w:t xml:space="preserve"> to the </w:t>
      </w:r>
      <w:r>
        <w:rPr>
          <w:u w:val="single"/>
        </w:rPr>
        <w:t>Rows</w:t>
      </w:r>
      <w:r>
        <w:t xml:space="preserve"> section in the Pivot</w:t>
      </w:r>
      <w:r w:rsidR="00BA4ABE">
        <w:t>Table</w:t>
      </w:r>
      <w:r>
        <w:t xml:space="preserve"> Fields List.</w:t>
      </w:r>
    </w:p>
    <w:p w14:paraId="78CDCD53" w14:textId="693E4E35" w:rsidR="00F436AA" w:rsidRDefault="0004565C" w:rsidP="00F436AA">
      <w:pPr>
        <w:pStyle w:val="Step"/>
        <w:numPr>
          <w:ilvl w:val="0"/>
          <w:numId w:val="0"/>
        </w:numPr>
        <w:ind w:left="397"/>
      </w:pPr>
      <w:r w:rsidRPr="00F436AA">
        <w:rPr>
          <w:noProof/>
        </w:rPr>
        <mc:AlternateContent>
          <mc:Choice Requires="wps">
            <w:drawing>
              <wp:anchor distT="0" distB="0" distL="114300" distR="114300" simplePos="0" relativeHeight="251709440" behindDoc="0" locked="0" layoutInCell="1" allowOverlap="1" wp14:anchorId="52167547" wp14:editId="24A869A2">
                <wp:simplePos x="0" y="0"/>
                <wp:positionH relativeFrom="margin">
                  <wp:posOffset>1931670</wp:posOffset>
                </wp:positionH>
                <wp:positionV relativeFrom="paragraph">
                  <wp:posOffset>2259330</wp:posOffset>
                </wp:positionV>
                <wp:extent cx="1470660" cy="1584960"/>
                <wp:effectExtent l="0" t="0" r="15240" b="15240"/>
                <wp:wrapNone/>
                <wp:docPr id="49" name="Rectangl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70660" cy="15849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F41C" id="Rectangle 49" o:spid="_x0000_s1026" alt="&quot;&quot;" style="position:absolute;margin-left:152.1pt;margin-top:177.9pt;width:115.8pt;height:124.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" filled="f" strokecolor="#f26522 [3208]" strokeweight="2pt">
                <v:stroke dashstyle="1 1"/>
                <w10:wrap anchorx="margin"/>
              </v:rect>
            </w:pict>
          </mc:Fallback>
        </mc:AlternateContent>
      </w:r>
      <w:r w:rsidRPr="00F436AA">
        <w:rPr>
          <w:noProof/>
        </w:rPr>
        <mc:AlternateContent>
          <mc:Choice Requires="wps">
            <w:drawing>
              <wp:anchor distT="0" distB="0" distL="114300" distR="114300" simplePos="0" relativeHeight="251716608" behindDoc="0" locked="0" layoutInCell="1" allowOverlap="1" wp14:anchorId="26099EE4" wp14:editId="52DDDE5D">
                <wp:simplePos x="0" y="0"/>
                <wp:positionH relativeFrom="margin">
                  <wp:align>left</wp:align>
                </wp:positionH>
                <wp:positionV relativeFrom="paragraph">
                  <wp:posOffset>3097530</wp:posOffset>
                </wp:positionV>
                <wp:extent cx="373380" cy="411480"/>
                <wp:effectExtent l="57150" t="38100" r="64770" b="83820"/>
                <wp:wrapNone/>
                <wp:docPr id="53" name="Straight Arrow Connector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76094" id="Straight Arrow Connector 53" o:spid="_x0000_s1026" type="#_x0000_t32" alt="&quot;&quot;" style="position:absolute;margin-left:0;margin-top:243.9pt;width:29.4pt;height:32.4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" strokecolor="#f26522 [3208]" strokeweight="3pt">
                <v:stroke endarrow="block"/>
                <v:shadow on="t" color="black" opacity="22937f" origin=",.5" offset="0,.63889mm"/>
                <w10:wrap anchorx="margin"/>
              </v:shape>
            </w:pict>
          </mc:Fallback>
        </mc:AlternateContent>
      </w:r>
      <w:r w:rsidRPr="00F436AA">
        <w:rPr>
          <w:noProof/>
        </w:rPr>
        <mc:AlternateContent>
          <mc:Choice Requires="wps">
            <w:drawing>
              <wp:anchor distT="0" distB="0" distL="114300" distR="114300" simplePos="0" relativeHeight="251710464" behindDoc="0" locked="0" layoutInCell="1" allowOverlap="1" wp14:anchorId="444986FC" wp14:editId="7D236B72">
                <wp:simplePos x="0" y="0"/>
                <wp:positionH relativeFrom="margin">
                  <wp:align>left</wp:align>
                </wp:positionH>
                <wp:positionV relativeFrom="paragraph">
                  <wp:posOffset>853440</wp:posOffset>
                </wp:positionV>
                <wp:extent cx="373380" cy="411480"/>
                <wp:effectExtent l="57150" t="38100" r="64770" b="83820"/>
                <wp:wrapNone/>
                <wp:docPr id="50" name="Straight Arrow Connector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C929F" id="Straight Arrow Connector 50" o:spid="_x0000_s1026" type="#_x0000_t32" alt="&quot;&quot;" style="position:absolute;margin-left:0;margin-top:67.2pt;width:29.4pt;height:32.4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" strokecolor="#f26522 [3208]" strokeweight="3pt">
                <v:stroke endarrow="block"/>
                <v:shadow on="t" color="black" opacity="22937f" origin=",.5" offset="0,.63889mm"/>
                <w10:wrap anchorx="margin"/>
              </v:shape>
            </w:pict>
          </mc:Fallback>
        </mc:AlternateContent>
      </w:r>
      <w:r w:rsidR="00F436AA">
        <w:rPr>
          <w:noProof/>
        </w:rPr>
        <w:drawing>
          <wp:inline distT="0" distB="0" distL="0" distR="0" wp14:anchorId="43FDAC9B" wp14:editId="2299EFA8">
            <wp:extent cx="3465576" cy="4215384"/>
            <wp:effectExtent l="19050" t="19050" r="20955" b="13970"/>
            <wp:docPr id="48" name="Picture 48" descr="PivotTable Fields with Offices[Region] in the Rows and [Won vs Potential MRR] measure from the Quotes table in th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_XLSX_PivotChart_Fields.png"/>
                    <pic:cNvPicPr/>
                  </pic:nvPicPr>
                  <pic:blipFill>
                    <a:blip r:embed="rId40"/>
                    <a:stretch>
                      <a:fillRect/>
                    </a:stretch>
                  </pic:blipFill>
                  <pic:spPr>
                    <a:xfrm>
                      <a:off x="0" y="0"/>
                      <a:ext cx="3465576" cy="4215384"/>
                    </a:xfrm>
                    <a:prstGeom prst="rect">
                      <a:avLst/>
                    </a:prstGeom>
                    <a:ln>
                      <a:solidFill>
                        <a:schemeClr val="bg1">
                          <a:lumMod val="50000"/>
                        </a:schemeClr>
                      </a:solidFill>
                    </a:ln>
                  </pic:spPr>
                </pic:pic>
              </a:graphicData>
            </a:graphic>
          </wp:inline>
        </w:drawing>
      </w:r>
    </w:p>
    <w:p w14:paraId="21F76A71" w14:textId="07A42B87" w:rsidR="001352B2" w:rsidRPr="004C258B" w:rsidRDefault="001352B2" w:rsidP="001352B2">
      <w:pPr>
        <w:pStyle w:val="Heading3"/>
      </w:pPr>
      <w:r>
        <w:lastRenderedPageBreak/>
        <w:t>Task 4: Format PivotChart</w:t>
      </w:r>
    </w:p>
    <w:p w14:paraId="2BBB3370" w14:textId="3C7F914F" w:rsidR="001352B2" w:rsidRDefault="001352B2" w:rsidP="001352B2">
      <w:r w:rsidRPr="00F15EC2">
        <w:t xml:space="preserve">In this task, you will </w:t>
      </w:r>
      <w:r>
        <w:t xml:space="preserve">format the PivotChart using </w:t>
      </w:r>
      <w:r w:rsidR="00BA4ABE">
        <w:t xml:space="preserve">some of </w:t>
      </w:r>
      <w:r w:rsidR="00F5333F">
        <w:t xml:space="preserve">the </w:t>
      </w:r>
      <w:r>
        <w:t>familiar formatting options in Excel.</w:t>
      </w:r>
    </w:p>
    <w:p w14:paraId="4BA4D62E" w14:textId="1EEC215A" w:rsidR="001352B2" w:rsidRDefault="00F5333F" w:rsidP="001352B2">
      <w:pPr>
        <w:pStyle w:val="Step"/>
      </w:pPr>
      <w:r>
        <w:t xml:space="preserve">From the </w:t>
      </w:r>
      <w:r w:rsidRPr="00F5333F">
        <w:rPr>
          <w:u w:val="single"/>
        </w:rPr>
        <w:t>Design</w:t>
      </w:r>
      <w:r>
        <w:t xml:space="preserve"> tab in the main menu, select </w:t>
      </w:r>
      <w:r w:rsidRPr="00F5333F">
        <w:rPr>
          <w:u w:val="single"/>
        </w:rPr>
        <w:t>Style 4</w:t>
      </w:r>
      <w:r>
        <w:t>.</w:t>
      </w:r>
    </w:p>
    <w:p w14:paraId="5486B002" w14:textId="63C83988" w:rsidR="00F5333F" w:rsidRDefault="00326D8C" w:rsidP="00F5333F">
      <w:pPr>
        <w:pStyle w:val="Step"/>
        <w:numPr>
          <w:ilvl w:val="0"/>
          <w:numId w:val="0"/>
        </w:numPr>
        <w:ind w:left="397"/>
      </w:pPr>
      <w:r w:rsidRPr="00F436AA">
        <w:rPr>
          <w:noProof/>
        </w:rPr>
        <mc:AlternateContent>
          <mc:Choice Requires="wps">
            <w:drawing>
              <wp:anchor distT="0" distB="0" distL="114300" distR="114300" simplePos="0" relativeHeight="251718656" behindDoc="0" locked="0" layoutInCell="1" allowOverlap="1" wp14:anchorId="57F21365" wp14:editId="6DF9B19B">
                <wp:simplePos x="0" y="0"/>
                <wp:positionH relativeFrom="margin">
                  <wp:posOffset>5863590</wp:posOffset>
                </wp:positionH>
                <wp:positionV relativeFrom="paragraph">
                  <wp:posOffset>-178435</wp:posOffset>
                </wp:positionV>
                <wp:extent cx="373380" cy="411480"/>
                <wp:effectExtent l="57150" t="38100" r="45720" b="83820"/>
                <wp:wrapNone/>
                <wp:docPr id="56" name="Straight Arrow Connector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84C19" id="Straight Arrow Connector 56" o:spid="_x0000_s1026" type="#_x0000_t32" alt="&quot;&quot;" style="position:absolute;margin-left:461.7pt;margin-top:-14.05pt;width:29.4pt;height:32.4pt;flip:x;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" strokecolor="#f26522 [3208]" strokeweight="3pt">
                <v:stroke endarrow="block"/>
                <v:shadow on="t" color="black" opacity="22937f" origin=",.5" offset="0,.63889mm"/>
                <w10:wrap anchorx="margin"/>
              </v:shape>
            </w:pict>
          </mc:Fallback>
        </mc:AlternateContent>
      </w:r>
      <w:r w:rsidR="00F5333F" w:rsidRPr="00F436AA">
        <w:rPr>
          <w:noProof/>
        </w:rPr>
        <mc:AlternateContent>
          <mc:Choice Requires="wps">
            <w:drawing>
              <wp:anchor distT="0" distB="0" distL="114300" distR="114300" simplePos="0" relativeHeight="251720704" behindDoc="0" locked="0" layoutInCell="1" allowOverlap="1" wp14:anchorId="5D47427E" wp14:editId="1F1F6665">
                <wp:simplePos x="0" y="0"/>
                <wp:positionH relativeFrom="margin">
                  <wp:posOffset>2800350</wp:posOffset>
                </wp:positionH>
                <wp:positionV relativeFrom="paragraph">
                  <wp:posOffset>412750</wp:posOffset>
                </wp:positionV>
                <wp:extent cx="480060" cy="449580"/>
                <wp:effectExtent l="0" t="0" r="15240" b="26670"/>
                <wp:wrapNone/>
                <wp:docPr id="57" name="Rectangle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0060" cy="4495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BC5D" id="Rectangle 57" o:spid="_x0000_s1026" alt="&quot;&quot;" style="position:absolute;margin-left:220.5pt;margin-top:32.5pt;width:37.8pt;height:35.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" filled="f" strokecolor="#f26522 [3208]" strokeweight="2pt">
                <v:stroke dashstyle="1 1"/>
                <w10:wrap anchorx="margin"/>
              </v:rect>
            </w:pict>
          </mc:Fallback>
        </mc:AlternateContent>
      </w:r>
      <w:r w:rsidR="00F5333F">
        <w:rPr>
          <w:noProof/>
        </w:rPr>
        <w:drawing>
          <wp:inline distT="0" distB="0" distL="0" distR="0" wp14:anchorId="5FB8016C" wp14:editId="11B0ADCB">
            <wp:extent cx="6332220" cy="1167130"/>
            <wp:effectExtent l="19050" t="19050" r="11430" b="13970"/>
            <wp:docPr id="55" name="Picture 55" descr="Design tab on the main menu with Style 4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7_XLSX_PivotChart_Design.png"/>
                    <pic:cNvPicPr/>
                  </pic:nvPicPr>
                  <pic:blipFill>
                    <a:blip r:embed="rId41"/>
                    <a:stretch>
                      <a:fillRect/>
                    </a:stretch>
                  </pic:blipFill>
                  <pic:spPr>
                    <a:xfrm>
                      <a:off x="0" y="0"/>
                      <a:ext cx="6332220" cy="1167130"/>
                    </a:xfrm>
                    <a:prstGeom prst="rect">
                      <a:avLst/>
                    </a:prstGeom>
                    <a:ln>
                      <a:solidFill>
                        <a:schemeClr val="bg1">
                          <a:lumMod val="50000"/>
                        </a:schemeClr>
                      </a:solidFill>
                    </a:ln>
                  </pic:spPr>
                </pic:pic>
              </a:graphicData>
            </a:graphic>
          </wp:inline>
        </w:drawing>
      </w:r>
    </w:p>
    <w:p w14:paraId="38CA01AC" w14:textId="77DF8E36" w:rsidR="00F5333F" w:rsidRDefault="00F5333F" w:rsidP="00F5333F">
      <w:pPr>
        <w:pStyle w:val="Step"/>
      </w:pPr>
      <w:r>
        <w:t xml:space="preserve">Double click into the Chart Title and change the default Title text to </w:t>
      </w:r>
      <w:r w:rsidRPr="00F5333F">
        <w:rPr>
          <w:u w:val="single"/>
        </w:rPr>
        <w:t>MMR Won % by Region</w:t>
      </w:r>
      <w:r>
        <w:t>.</w:t>
      </w:r>
    </w:p>
    <w:p w14:paraId="565F93BE" w14:textId="52360F47" w:rsidR="00F5333F" w:rsidRDefault="00F5333F" w:rsidP="00F5333F">
      <w:pPr>
        <w:pStyle w:val="Step"/>
      </w:pPr>
      <w:r w:rsidRPr="00F436AA">
        <w:rPr>
          <w:noProof/>
        </w:rPr>
        <mc:AlternateContent>
          <mc:Choice Requires="wps">
            <w:drawing>
              <wp:anchor distT="0" distB="0" distL="114300" distR="114300" simplePos="0" relativeHeight="251724800" behindDoc="0" locked="0" layoutInCell="1" allowOverlap="1" wp14:anchorId="6E13686E" wp14:editId="50CEB5ED">
                <wp:simplePos x="0" y="0"/>
                <wp:positionH relativeFrom="margin">
                  <wp:posOffset>4671060</wp:posOffset>
                </wp:positionH>
                <wp:positionV relativeFrom="paragraph">
                  <wp:posOffset>410210</wp:posOffset>
                </wp:positionV>
                <wp:extent cx="373380" cy="411480"/>
                <wp:effectExtent l="57150" t="38100" r="64770" b="83820"/>
                <wp:wrapNone/>
                <wp:docPr id="61" name="Straight Arrow Connector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5AE4B" id="Straight Arrow Connector 61" o:spid="_x0000_s1026" type="#_x0000_t32" alt="&quot;&quot;" style="position:absolute;margin-left:367.8pt;margin-top:32.3pt;width:29.4pt;height:32.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" strokecolor="#f26522 [3208]" strokeweight="3pt">
                <v:stroke endarrow="block"/>
                <v:shadow on="t" color="black" opacity="22937f" origin=",.5" offset="0,.63889mm"/>
                <w10:wrap anchorx="margin"/>
              </v:shape>
            </w:pict>
          </mc:Fallback>
        </mc:AlternateContent>
      </w:r>
      <w:r>
        <w:t xml:space="preserve">Use the mouse to hover over the upper right-hand side of the PivotChart to display the Chart Elements options and </w:t>
      </w:r>
      <w:r w:rsidRPr="00F5333F">
        <w:rPr>
          <w:u w:val="single"/>
        </w:rPr>
        <w:t xml:space="preserve">de-select the </w:t>
      </w:r>
      <w:r>
        <w:rPr>
          <w:u w:val="single"/>
        </w:rPr>
        <w:t xml:space="preserve">Legend </w:t>
      </w:r>
      <w:r w:rsidRPr="00F5333F">
        <w:rPr>
          <w:u w:val="single"/>
        </w:rPr>
        <w:t>checkbox</w:t>
      </w:r>
      <w:r>
        <w:t xml:space="preserve"> – to remove the Legend.</w:t>
      </w:r>
    </w:p>
    <w:p w14:paraId="21BB75C5" w14:textId="111E4B29" w:rsidR="00F5333F" w:rsidRDefault="00F5333F" w:rsidP="00F5333F">
      <w:pPr>
        <w:pStyle w:val="Step"/>
        <w:numPr>
          <w:ilvl w:val="0"/>
          <w:numId w:val="0"/>
        </w:numPr>
        <w:ind w:left="397"/>
      </w:pPr>
      <w:r w:rsidRPr="00F436AA">
        <w:rPr>
          <w:noProof/>
        </w:rPr>
        <mc:AlternateContent>
          <mc:Choice Requires="wps">
            <w:drawing>
              <wp:anchor distT="0" distB="0" distL="114300" distR="114300" simplePos="0" relativeHeight="251722752" behindDoc="0" locked="0" layoutInCell="1" allowOverlap="1" wp14:anchorId="71AC43F4" wp14:editId="12A7F780">
                <wp:simplePos x="0" y="0"/>
                <wp:positionH relativeFrom="margin">
                  <wp:posOffset>5383530</wp:posOffset>
                </wp:positionH>
                <wp:positionV relativeFrom="paragraph">
                  <wp:posOffset>1604010</wp:posOffset>
                </wp:positionV>
                <wp:extent cx="1203960" cy="167640"/>
                <wp:effectExtent l="0" t="0" r="15240" b="22860"/>
                <wp:wrapNone/>
                <wp:docPr id="60" name="Rectangle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03960" cy="1676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9C642" id="Rectangle 60" o:spid="_x0000_s1026" alt="&quot;&quot;" style="position:absolute;margin-left:423.9pt;margin-top:126.3pt;width:94.8pt;height:13.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" filled="f" strokecolor="#f26522 [3208]" strokeweight="2pt">
                <v:stroke dashstyle="1 1"/>
                <w10:wrap anchorx="margin"/>
              </v:rect>
            </w:pict>
          </mc:Fallback>
        </mc:AlternateContent>
      </w:r>
      <w:r>
        <w:rPr>
          <w:noProof/>
        </w:rPr>
        <w:drawing>
          <wp:inline distT="0" distB="0" distL="0" distR="0" wp14:anchorId="5648CA2D" wp14:editId="28FA221E">
            <wp:extent cx="6332220" cy="3343910"/>
            <wp:effectExtent l="19050" t="19050" r="11430" b="27940"/>
            <wp:docPr id="59" name="Picture 59" descr="PivotChart Chart Elements with the Legend checkbox de-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_XLSX_PivotChart_Legend.png"/>
                    <pic:cNvPicPr/>
                  </pic:nvPicPr>
                  <pic:blipFill>
                    <a:blip r:embed="rId42"/>
                    <a:stretch>
                      <a:fillRect/>
                    </a:stretch>
                  </pic:blipFill>
                  <pic:spPr>
                    <a:xfrm>
                      <a:off x="0" y="0"/>
                      <a:ext cx="6332220" cy="3343910"/>
                    </a:xfrm>
                    <a:prstGeom prst="rect">
                      <a:avLst/>
                    </a:prstGeom>
                    <a:ln>
                      <a:solidFill>
                        <a:schemeClr val="bg1">
                          <a:lumMod val="50000"/>
                        </a:schemeClr>
                      </a:solidFill>
                    </a:ln>
                  </pic:spPr>
                </pic:pic>
              </a:graphicData>
            </a:graphic>
          </wp:inline>
        </w:drawing>
      </w:r>
    </w:p>
    <w:p w14:paraId="5A2D88EF" w14:textId="20A2B276" w:rsidR="00562211" w:rsidRPr="004C258B" w:rsidRDefault="00562211" w:rsidP="00562211">
      <w:pPr>
        <w:pStyle w:val="Heading3"/>
      </w:pPr>
      <w:r>
        <w:t xml:space="preserve">Task </w:t>
      </w:r>
      <w:r w:rsidR="001352B2">
        <w:t>5</w:t>
      </w:r>
      <w:r>
        <w:t>: Add KPIs using CUBEVALUE</w:t>
      </w:r>
    </w:p>
    <w:p w14:paraId="1FEB22ED" w14:textId="464E33B2" w:rsidR="00562211" w:rsidRDefault="00562211" w:rsidP="00562211">
      <w:r w:rsidRPr="00F15EC2">
        <w:t xml:space="preserve">In this task, you will </w:t>
      </w:r>
      <w:r w:rsidR="00331B70">
        <w:t>use CUBE formulas to create high level KPIs for the report.</w:t>
      </w:r>
    </w:p>
    <w:p w14:paraId="69F33B21" w14:textId="5356702D" w:rsidR="00331B70" w:rsidRDefault="00331B70" w:rsidP="00562211">
      <w:pPr>
        <w:pStyle w:val="Step"/>
      </w:pPr>
      <w:r>
        <w:t xml:space="preserve">Use a </w:t>
      </w:r>
      <w:r w:rsidRPr="00331B70">
        <w:rPr>
          <w:u w:val="single"/>
        </w:rPr>
        <w:t>right-click on row 1</w:t>
      </w:r>
      <w:r>
        <w:t xml:space="preserve"> to </w:t>
      </w:r>
      <w:r w:rsidRPr="00331B70">
        <w:rPr>
          <w:u w:val="single"/>
        </w:rPr>
        <w:t>Insert</w:t>
      </w:r>
      <w:r>
        <w:t xml:space="preserve"> a row above the PivotTable and PivotChart.</w:t>
      </w:r>
    </w:p>
    <w:p w14:paraId="0ADD7AEF" w14:textId="7B4C093C" w:rsidR="00BF49EA" w:rsidRDefault="00BF49EA" w:rsidP="00BF49EA">
      <w:pPr>
        <w:pStyle w:val="Step"/>
      </w:pPr>
      <w:r>
        <w:t xml:space="preserve">Use </w:t>
      </w:r>
      <w:r w:rsidRPr="00BF49EA">
        <w:rPr>
          <w:u w:val="single"/>
        </w:rPr>
        <w:t>CTRL+Y</w:t>
      </w:r>
      <w:r>
        <w:t xml:space="preserve"> to repeat the last step and add another row above the PivotTable and PivotChart.</w:t>
      </w:r>
    </w:p>
    <w:p w14:paraId="65B6B410" w14:textId="76DD09BC" w:rsidR="00331B70" w:rsidRDefault="00331B70" w:rsidP="00331B70">
      <w:pPr>
        <w:pStyle w:val="Step"/>
      </w:pPr>
      <w:r>
        <w:t xml:space="preserve">Use a </w:t>
      </w:r>
      <w:r w:rsidRPr="00331B70">
        <w:rPr>
          <w:u w:val="single"/>
        </w:rPr>
        <w:t xml:space="preserve">right-click on </w:t>
      </w:r>
      <w:r>
        <w:rPr>
          <w:u w:val="single"/>
        </w:rPr>
        <w:t>column</w:t>
      </w:r>
      <w:r w:rsidRPr="00331B70">
        <w:rPr>
          <w:u w:val="single"/>
        </w:rPr>
        <w:t xml:space="preserve"> </w:t>
      </w:r>
      <w:r>
        <w:rPr>
          <w:u w:val="single"/>
        </w:rPr>
        <w:t>A</w:t>
      </w:r>
      <w:r>
        <w:t xml:space="preserve"> to </w:t>
      </w:r>
      <w:r w:rsidRPr="00331B70">
        <w:rPr>
          <w:u w:val="single"/>
        </w:rPr>
        <w:t>Insert</w:t>
      </w:r>
      <w:r>
        <w:t xml:space="preserve"> a column before the PivotTable.</w:t>
      </w:r>
    </w:p>
    <w:p w14:paraId="18CB73F9" w14:textId="108114A1" w:rsidR="00AB4400" w:rsidRPr="00AB4400" w:rsidRDefault="00AB4400" w:rsidP="00AB4400">
      <w:pPr>
        <w:pStyle w:val="Step"/>
        <w:numPr>
          <w:ilvl w:val="0"/>
          <w:numId w:val="0"/>
        </w:numPr>
        <w:ind w:left="397"/>
        <w:rPr>
          <w:color w:val="BB141A" w:themeColor="background2"/>
        </w:rPr>
      </w:pPr>
      <w:r w:rsidRPr="00AB4400">
        <w:rPr>
          <w:color w:val="BB141A" w:themeColor="background2"/>
        </w:rPr>
        <w:t>Note:  This provides a row</w:t>
      </w:r>
      <w:r>
        <w:rPr>
          <w:color w:val="BB141A" w:themeColor="background2"/>
        </w:rPr>
        <w:t xml:space="preserve"> and </w:t>
      </w:r>
      <w:r w:rsidRPr="00AB4400">
        <w:rPr>
          <w:color w:val="BB141A" w:themeColor="background2"/>
        </w:rPr>
        <w:t>column buffer for aesthetics purposes.</w:t>
      </w:r>
      <w:r w:rsidR="00BF49EA">
        <w:rPr>
          <w:color w:val="BB141A" w:themeColor="background2"/>
        </w:rPr>
        <w:t xml:space="preserve"> And provides a row for </w:t>
      </w:r>
      <w:r w:rsidR="00AB3558">
        <w:rPr>
          <w:color w:val="BB141A" w:themeColor="background2"/>
        </w:rPr>
        <w:t xml:space="preserve">a report heading and the KPIs using CUBEVALUE formulas. </w:t>
      </w:r>
    </w:p>
    <w:p w14:paraId="28636D19" w14:textId="105E0AC1" w:rsidR="006A5FE5" w:rsidRDefault="006A5FE5" w:rsidP="00562211">
      <w:pPr>
        <w:pStyle w:val="Step"/>
      </w:pPr>
      <w:r>
        <w:lastRenderedPageBreak/>
        <w:t xml:space="preserve">Right-click </w:t>
      </w:r>
      <w:r w:rsidRPr="006A5FE5">
        <w:rPr>
          <w:u w:val="single"/>
        </w:rPr>
        <w:t>column A and set the column with to 1</w:t>
      </w:r>
      <w:r>
        <w:t>.</w:t>
      </w:r>
    </w:p>
    <w:p w14:paraId="48FB5D24" w14:textId="56B2E762" w:rsidR="00AB4400" w:rsidRDefault="00AB4400" w:rsidP="00562211">
      <w:pPr>
        <w:pStyle w:val="Step"/>
      </w:pPr>
      <w:r>
        <w:t xml:space="preserve">Use </w:t>
      </w:r>
      <w:r w:rsidRPr="00AB4400">
        <w:rPr>
          <w:u w:val="single"/>
        </w:rPr>
        <w:t>Fill Color = Black</w:t>
      </w:r>
      <w:r>
        <w:t xml:space="preserve"> from the </w:t>
      </w:r>
      <w:r w:rsidRPr="00AB4400">
        <w:rPr>
          <w:u w:val="single"/>
        </w:rPr>
        <w:t>Home</w:t>
      </w:r>
      <w:r>
        <w:t xml:space="preserve"> tab on the main menu to create a report heading in row 2.</w:t>
      </w:r>
    </w:p>
    <w:p w14:paraId="5BBF95CA" w14:textId="3F665F59" w:rsidR="006A5FE5" w:rsidRDefault="006A5FE5" w:rsidP="00562211">
      <w:pPr>
        <w:pStyle w:val="Step"/>
      </w:pPr>
      <w:r>
        <w:t xml:space="preserve">Use </w:t>
      </w:r>
      <w:r w:rsidRPr="006A5FE5">
        <w:rPr>
          <w:u w:val="single"/>
        </w:rPr>
        <w:t>Font Color = Gold, Accent 4</w:t>
      </w:r>
      <w:r w:rsidRPr="006A5FE5">
        <w:t xml:space="preserve"> for</w:t>
      </w:r>
      <w:r>
        <w:t xml:space="preserve"> row 2.</w:t>
      </w:r>
    </w:p>
    <w:p w14:paraId="1AA7995E" w14:textId="2310B491" w:rsidR="00562211" w:rsidRDefault="00331B70" w:rsidP="00562211">
      <w:pPr>
        <w:pStyle w:val="Step"/>
      </w:pPr>
      <w:r>
        <w:t xml:space="preserve">Select </w:t>
      </w:r>
      <w:r w:rsidR="00922094" w:rsidRPr="00922094">
        <w:rPr>
          <w:u w:val="single"/>
        </w:rPr>
        <w:t>Cell I2</w:t>
      </w:r>
      <w:r>
        <w:t xml:space="preserve"> and enter the text “</w:t>
      </w:r>
      <w:r w:rsidRPr="00331B70">
        <w:rPr>
          <w:u w:val="single"/>
        </w:rPr>
        <w:t>Potential MRR:</w:t>
      </w:r>
      <w:r>
        <w:t>” – this will serve as the KPI description.</w:t>
      </w:r>
    </w:p>
    <w:p w14:paraId="797F2124" w14:textId="387E01C3" w:rsidR="00562211" w:rsidRDefault="00331B70" w:rsidP="00DA0AA3">
      <w:pPr>
        <w:pStyle w:val="Step"/>
      </w:pPr>
      <w:r>
        <w:t xml:space="preserve">In </w:t>
      </w:r>
      <w:r w:rsidR="00922094" w:rsidRPr="00922094">
        <w:rPr>
          <w:u w:val="single"/>
        </w:rPr>
        <w:t>Cell J2</w:t>
      </w:r>
      <w:r>
        <w:t xml:space="preserve"> enter the following CUBEVALUE formula and hit Enter:</w:t>
      </w:r>
    </w:p>
    <w:p w14:paraId="410A83B8" w14:textId="434780ED" w:rsidR="00331B70" w:rsidRDefault="00331B70" w:rsidP="00331B70">
      <w:pPr>
        <w:pStyle w:val="Step"/>
        <w:numPr>
          <w:ilvl w:val="0"/>
          <w:numId w:val="0"/>
        </w:numPr>
        <w:ind w:left="397"/>
        <w:rPr>
          <w:u w:val="single"/>
        </w:rPr>
      </w:pPr>
      <w:r w:rsidRPr="00AB4400">
        <w:rPr>
          <w:u w:val="single"/>
        </w:rPr>
        <w:t xml:space="preserve">=CUBEVALUE("Power BI - MAIAD </w:t>
      </w:r>
      <w:r w:rsidR="0025669A">
        <w:rPr>
          <w:u w:val="single"/>
        </w:rPr>
        <w:t>Lab 03A</w:t>
      </w:r>
      <w:r w:rsidRPr="00AB4400">
        <w:rPr>
          <w:u w:val="single"/>
        </w:rPr>
        <w:t xml:space="preserve"> </w:t>
      </w:r>
      <w:r w:rsidR="00622F44">
        <w:rPr>
          <w:u w:val="single"/>
        </w:rPr>
        <w:t>–</w:t>
      </w:r>
      <w:r w:rsidRPr="00AB4400">
        <w:rPr>
          <w:u w:val="single"/>
        </w:rPr>
        <w:t xml:space="preserve"> Power</w:t>
      </w:r>
      <w:r w:rsidR="00622F44">
        <w:rPr>
          <w:u w:val="single"/>
        </w:rPr>
        <w:t xml:space="preserve"> </w:t>
      </w:r>
      <w:r w:rsidRPr="00AB4400">
        <w:rPr>
          <w:u w:val="single"/>
        </w:rPr>
        <w:t>BI Model","[Measures].[Potential MRR]")</w:t>
      </w:r>
    </w:p>
    <w:p w14:paraId="2929E309" w14:textId="72A42BC7" w:rsidR="00A80CC9" w:rsidRPr="00AB4400" w:rsidRDefault="00A80CC9" w:rsidP="00331B70">
      <w:pPr>
        <w:pStyle w:val="Step"/>
        <w:numPr>
          <w:ilvl w:val="0"/>
          <w:numId w:val="0"/>
        </w:numPr>
        <w:ind w:left="397"/>
        <w:rPr>
          <w:u w:val="single"/>
        </w:rPr>
      </w:pPr>
      <w:r w:rsidRPr="00F436AA">
        <w:rPr>
          <w:noProof/>
        </w:rPr>
        <mc:AlternateContent>
          <mc:Choice Requires="wps">
            <w:drawing>
              <wp:anchor distT="0" distB="0" distL="114300" distR="114300" simplePos="0" relativeHeight="251726848" behindDoc="0" locked="0" layoutInCell="1" allowOverlap="1" wp14:anchorId="78AA87A6" wp14:editId="2526296E">
                <wp:simplePos x="0" y="0"/>
                <wp:positionH relativeFrom="margin">
                  <wp:posOffset>2030730</wp:posOffset>
                </wp:positionH>
                <wp:positionV relativeFrom="paragraph">
                  <wp:posOffset>1038860</wp:posOffset>
                </wp:positionV>
                <wp:extent cx="4008120" cy="144780"/>
                <wp:effectExtent l="0" t="0" r="11430" b="26670"/>
                <wp:wrapNone/>
                <wp:docPr id="64" name="Rectangle 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008120" cy="1447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A7B58" id="Rectangle 64" o:spid="_x0000_s1026" alt="&quot;&quot;" style="position:absolute;margin-left:159.9pt;margin-top:81.8pt;width:315.6pt;height:11.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" filled="f" strokecolor="#f26522 [3208]" strokeweight="2pt">
                <v:stroke dashstyle="1 1"/>
                <w10:wrap anchorx="margin"/>
              </v:rect>
            </w:pict>
          </mc:Fallback>
        </mc:AlternateContent>
      </w:r>
      <w:r>
        <w:rPr>
          <w:noProof/>
          <w:u w:val="single"/>
        </w:rPr>
        <w:drawing>
          <wp:inline distT="0" distB="0" distL="0" distR="0" wp14:anchorId="2159B8B0" wp14:editId="7C48BFC6">
            <wp:extent cx="6324600" cy="1638300"/>
            <wp:effectExtent l="0" t="0" r="0" b="0"/>
            <wp:docPr id="78" name="Picture 78" descr="Formula bar with CUBEVALUE formula for [Potential MRR] measur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Formula bar with CUBEVALUE formula for [Potential MRR] measure ac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4600" cy="1638300"/>
                    </a:xfrm>
                    <a:prstGeom prst="rect">
                      <a:avLst/>
                    </a:prstGeom>
                    <a:noFill/>
                    <a:ln>
                      <a:noFill/>
                    </a:ln>
                  </pic:spPr>
                </pic:pic>
              </a:graphicData>
            </a:graphic>
          </wp:inline>
        </w:drawing>
      </w:r>
    </w:p>
    <w:p w14:paraId="219A4082" w14:textId="40956E7E" w:rsidR="00BA4ABE" w:rsidRDefault="00BA4ABE" w:rsidP="00BA4ABE">
      <w:pPr>
        <w:pStyle w:val="Step"/>
        <w:numPr>
          <w:ilvl w:val="0"/>
          <w:numId w:val="0"/>
        </w:numPr>
        <w:ind w:left="397"/>
      </w:pPr>
      <w:r w:rsidRPr="003D47F3">
        <w:rPr>
          <w:color w:val="BB141A" w:themeColor="background2"/>
        </w:rPr>
        <w:t xml:space="preserve">Tip:  </w:t>
      </w:r>
      <w:r>
        <w:rPr>
          <w:color w:val="BB141A" w:themeColor="background2"/>
        </w:rPr>
        <w:t xml:space="preserve">As you type the CUBEVALUE formula, you will notice that </w:t>
      </w:r>
      <w:proofErr w:type="spellStart"/>
      <w:r>
        <w:rPr>
          <w:color w:val="BB141A" w:themeColor="background2"/>
        </w:rPr>
        <w:t>Intellisense</w:t>
      </w:r>
      <w:proofErr w:type="spellEnd"/>
      <w:r>
        <w:rPr>
          <w:color w:val="BB141A" w:themeColor="background2"/>
        </w:rPr>
        <w:t xml:space="preserve"> displays to guide you as to the syntax needed to complete the formula.  A CUBEVALUE formula can be combined for use with Slicers.</w:t>
      </w:r>
    </w:p>
    <w:p w14:paraId="654A64C6" w14:textId="25DEE281" w:rsidR="00AB4400" w:rsidRDefault="00AB4400" w:rsidP="00AB4400">
      <w:pPr>
        <w:pStyle w:val="Step"/>
      </w:pPr>
      <w:r>
        <w:t xml:space="preserve">Select </w:t>
      </w:r>
      <w:r w:rsidR="00922094" w:rsidRPr="00922094">
        <w:rPr>
          <w:u w:val="single"/>
        </w:rPr>
        <w:t>Cell K2</w:t>
      </w:r>
      <w:r>
        <w:t xml:space="preserve"> and enter the text “</w:t>
      </w:r>
      <w:r>
        <w:rPr>
          <w:u w:val="single"/>
        </w:rPr>
        <w:t>Won</w:t>
      </w:r>
      <w:r w:rsidRPr="00331B70">
        <w:rPr>
          <w:u w:val="single"/>
        </w:rPr>
        <w:t xml:space="preserve"> MRR:</w:t>
      </w:r>
      <w:r>
        <w:t>” – this will serve as the KPI description.</w:t>
      </w:r>
    </w:p>
    <w:p w14:paraId="7208FA5C" w14:textId="7F19CE07" w:rsidR="00AB4400" w:rsidRDefault="00AB4400" w:rsidP="00AB4400">
      <w:pPr>
        <w:pStyle w:val="Step"/>
      </w:pPr>
      <w:r>
        <w:t xml:space="preserve">In </w:t>
      </w:r>
      <w:r w:rsidR="00922094" w:rsidRPr="00922094">
        <w:rPr>
          <w:u w:val="single"/>
        </w:rPr>
        <w:t>Cell L2</w:t>
      </w:r>
      <w:r>
        <w:t xml:space="preserve"> enter the following CUBEVALUE formula and hit Enter:</w:t>
      </w:r>
    </w:p>
    <w:p w14:paraId="5D79A1D7" w14:textId="5C2BD442" w:rsidR="00AB4400" w:rsidRDefault="00AB4400" w:rsidP="00AB4400">
      <w:pPr>
        <w:pStyle w:val="Step"/>
        <w:numPr>
          <w:ilvl w:val="0"/>
          <w:numId w:val="0"/>
        </w:numPr>
        <w:ind w:left="397"/>
        <w:rPr>
          <w:u w:val="single"/>
        </w:rPr>
      </w:pPr>
      <w:r w:rsidRPr="00AB4400">
        <w:rPr>
          <w:u w:val="single"/>
        </w:rPr>
        <w:t xml:space="preserve">=CUBEVALUE("Power BI - MAIAD </w:t>
      </w:r>
      <w:r w:rsidR="0025669A">
        <w:rPr>
          <w:u w:val="single"/>
        </w:rPr>
        <w:t>Lab 03A</w:t>
      </w:r>
      <w:r w:rsidRPr="00AB4400">
        <w:rPr>
          <w:u w:val="single"/>
        </w:rPr>
        <w:t xml:space="preserve"> </w:t>
      </w:r>
      <w:r w:rsidR="00622F44">
        <w:rPr>
          <w:u w:val="single"/>
        </w:rPr>
        <w:t>–</w:t>
      </w:r>
      <w:r w:rsidRPr="00AB4400">
        <w:rPr>
          <w:u w:val="single"/>
        </w:rPr>
        <w:t xml:space="preserve"> Power</w:t>
      </w:r>
      <w:r w:rsidR="00622F44">
        <w:rPr>
          <w:u w:val="single"/>
        </w:rPr>
        <w:t xml:space="preserve"> </w:t>
      </w:r>
      <w:r w:rsidRPr="00AB4400">
        <w:rPr>
          <w:u w:val="single"/>
        </w:rPr>
        <w:t>BI Model","[Measures].[MRR Won - Contracts]")</w:t>
      </w:r>
    </w:p>
    <w:p w14:paraId="2251229C" w14:textId="4D8FF835" w:rsidR="00E529B4" w:rsidRDefault="00A80CC9" w:rsidP="00AB4400">
      <w:pPr>
        <w:pStyle w:val="Step"/>
        <w:numPr>
          <w:ilvl w:val="0"/>
          <w:numId w:val="0"/>
        </w:numPr>
        <w:ind w:left="397"/>
        <w:rPr>
          <w:u w:val="single"/>
        </w:rPr>
      </w:pPr>
      <w:r w:rsidRPr="00F436AA">
        <w:rPr>
          <w:noProof/>
        </w:rPr>
        <mc:AlternateContent>
          <mc:Choice Requires="wps">
            <w:drawing>
              <wp:anchor distT="0" distB="0" distL="114300" distR="114300" simplePos="0" relativeHeight="251728896" behindDoc="0" locked="0" layoutInCell="1" allowOverlap="1" wp14:anchorId="42DF9A1A" wp14:editId="44101CC1">
                <wp:simplePos x="0" y="0"/>
                <wp:positionH relativeFrom="margin">
                  <wp:posOffset>1748790</wp:posOffset>
                </wp:positionH>
                <wp:positionV relativeFrom="paragraph">
                  <wp:posOffset>857250</wp:posOffset>
                </wp:positionV>
                <wp:extent cx="3566160" cy="160020"/>
                <wp:effectExtent l="0" t="0" r="15240" b="11430"/>
                <wp:wrapNone/>
                <wp:docPr id="65" name="Rectangle 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66160" cy="1600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E70AA" id="Rectangle 65" o:spid="_x0000_s1026" alt="&quot;&quot;" style="position:absolute;margin-left:137.7pt;margin-top:67.5pt;width:280.8pt;height:12.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" filled="f" strokecolor="#f26522 [3208]" strokeweight="2pt">
                <v:stroke dashstyle="1 1"/>
                <w10:wrap anchorx="margin"/>
              </v:rect>
            </w:pict>
          </mc:Fallback>
        </mc:AlternateContent>
      </w:r>
      <w:r w:rsidR="00E529B4">
        <w:rPr>
          <w:noProof/>
          <w:u w:val="single"/>
        </w:rPr>
        <w:drawing>
          <wp:inline distT="0" distB="0" distL="0" distR="0" wp14:anchorId="55242F6E" wp14:editId="3BA1BE0C">
            <wp:extent cx="6446520" cy="1389888"/>
            <wp:effectExtent l="0" t="0" r="0" b="1270"/>
            <wp:docPr id="77" name="Picture 77" descr="Formula bar with CUBEVALUE formula for [MRR Won - Contract] measur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Formula bar with CUBEVALUE formula for [MRR Won - Contract] measure acce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6520" cy="1389888"/>
                    </a:xfrm>
                    <a:prstGeom prst="rect">
                      <a:avLst/>
                    </a:prstGeom>
                    <a:noFill/>
                    <a:ln>
                      <a:noFill/>
                    </a:ln>
                  </pic:spPr>
                </pic:pic>
              </a:graphicData>
            </a:graphic>
          </wp:inline>
        </w:drawing>
      </w:r>
    </w:p>
    <w:p w14:paraId="5E4D1A56" w14:textId="6B439B2B" w:rsidR="00AB4400" w:rsidRDefault="00AB4400" w:rsidP="00A80CC9">
      <w:pPr>
        <w:pStyle w:val="Step"/>
        <w:numPr>
          <w:ilvl w:val="0"/>
          <w:numId w:val="0"/>
        </w:numPr>
        <w:ind w:left="397" w:hanging="397"/>
      </w:pPr>
      <w:r>
        <w:tab/>
        <w:t xml:space="preserve">Select </w:t>
      </w:r>
      <w:r w:rsidR="00922094" w:rsidRPr="00922094">
        <w:rPr>
          <w:u w:val="single"/>
        </w:rPr>
        <w:t>Cell M2</w:t>
      </w:r>
      <w:r>
        <w:t xml:space="preserve"> and enter the text “</w:t>
      </w:r>
      <w:r w:rsidR="003D47F3">
        <w:rPr>
          <w:u w:val="single"/>
        </w:rPr>
        <w:t>% Won</w:t>
      </w:r>
      <w:r w:rsidRPr="00331B70">
        <w:rPr>
          <w:u w:val="single"/>
        </w:rPr>
        <w:t>:</w:t>
      </w:r>
      <w:r>
        <w:t>” – this will serve as the KPI description.</w:t>
      </w:r>
    </w:p>
    <w:p w14:paraId="1BA4BBF5" w14:textId="19CB58E2" w:rsidR="006A5FE5" w:rsidRDefault="006A5FE5" w:rsidP="00A80CC9">
      <w:pPr>
        <w:pStyle w:val="Step"/>
        <w:numPr>
          <w:ilvl w:val="0"/>
          <w:numId w:val="0"/>
        </w:numPr>
        <w:ind w:left="397" w:hanging="397"/>
      </w:pPr>
    </w:p>
    <w:p w14:paraId="291D9664" w14:textId="6F1F4E52" w:rsidR="006A5FE5" w:rsidRDefault="006A5FE5" w:rsidP="00A80CC9">
      <w:pPr>
        <w:pStyle w:val="Step"/>
        <w:numPr>
          <w:ilvl w:val="0"/>
          <w:numId w:val="0"/>
        </w:numPr>
        <w:ind w:left="397" w:hanging="397"/>
      </w:pPr>
    </w:p>
    <w:p w14:paraId="1F0C9162" w14:textId="40321E2A" w:rsidR="006A5FE5" w:rsidRDefault="006A5FE5" w:rsidP="00A80CC9">
      <w:pPr>
        <w:pStyle w:val="Step"/>
        <w:numPr>
          <w:ilvl w:val="0"/>
          <w:numId w:val="0"/>
        </w:numPr>
        <w:ind w:left="397" w:hanging="397"/>
      </w:pPr>
    </w:p>
    <w:p w14:paraId="5DBC089F" w14:textId="11A3B406" w:rsidR="006A5FE5" w:rsidRDefault="006A5FE5" w:rsidP="00A80CC9">
      <w:pPr>
        <w:pStyle w:val="Step"/>
        <w:numPr>
          <w:ilvl w:val="0"/>
          <w:numId w:val="0"/>
        </w:numPr>
        <w:ind w:left="397" w:hanging="397"/>
      </w:pPr>
    </w:p>
    <w:p w14:paraId="503E121C" w14:textId="77777777" w:rsidR="006A5FE5" w:rsidRDefault="006A5FE5" w:rsidP="00A80CC9">
      <w:pPr>
        <w:pStyle w:val="Step"/>
        <w:numPr>
          <w:ilvl w:val="0"/>
          <w:numId w:val="0"/>
        </w:numPr>
        <w:ind w:left="397" w:hanging="397"/>
      </w:pPr>
    </w:p>
    <w:p w14:paraId="4EF8306E" w14:textId="1DC4ADB9" w:rsidR="00AB4400" w:rsidRDefault="00AB4400" w:rsidP="00AB4400">
      <w:pPr>
        <w:pStyle w:val="Step"/>
      </w:pPr>
      <w:r>
        <w:lastRenderedPageBreak/>
        <w:t xml:space="preserve">In </w:t>
      </w:r>
      <w:r w:rsidR="00922094" w:rsidRPr="00922094">
        <w:rPr>
          <w:u w:val="single"/>
        </w:rPr>
        <w:t>Cell N2</w:t>
      </w:r>
      <w:r>
        <w:t xml:space="preserve"> enter the following </w:t>
      </w:r>
      <w:r w:rsidR="003D47F3">
        <w:t xml:space="preserve">Excel </w:t>
      </w:r>
      <w:r>
        <w:t>formula and hit Enter:</w:t>
      </w:r>
    </w:p>
    <w:p w14:paraId="2266C7FA" w14:textId="3750476B" w:rsidR="00AB4400" w:rsidRPr="00BA4ABE" w:rsidRDefault="00AB4400" w:rsidP="00AB4400">
      <w:pPr>
        <w:pStyle w:val="Step"/>
        <w:numPr>
          <w:ilvl w:val="0"/>
          <w:numId w:val="0"/>
        </w:numPr>
        <w:ind w:left="397"/>
        <w:rPr>
          <w:u w:val="single"/>
          <w14:textOutline w14:w="9525" w14:cap="rnd" w14:cmpd="sng" w14:algn="ctr">
            <w14:solidFill>
              <w14:schemeClr w14:val="bg1">
                <w14:lumMod w14:val="50000"/>
              </w14:schemeClr>
            </w14:solidFill>
            <w14:prstDash w14:val="solid"/>
            <w14:bevel/>
          </w14:textOutline>
        </w:rPr>
      </w:pPr>
      <w:r w:rsidRPr="00AB4400">
        <w:rPr>
          <w:u w:val="single"/>
        </w:rPr>
        <w:t>=</w:t>
      </w:r>
      <w:r w:rsidR="003D47F3">
        <w:rPr>
          <w:u w:val="single"/>
        </w:rPr>
        <w:t>L2/J2</w:t>
      </w:r>
    </w:p>
    <w:p w14:paraId="7F6EF229" w14:textId="74ED4E9E" w:rsidR="00AB4400" w:rsidRPr="00AB4400" w:rsidRDefault="00AB4400" w:rsidP="00AB4400">
      <w:pPr>
        <w:pStyle w:val="Step"/>
        <w:numPr>
          <w:ilvl w:val="0"/>
          <w:numId w:val="0"/>
        </w:numPr>
        <w:ind w:left="397"/>
        <w:rPr>
          <w:u w:val="single"/>
        </w:rPr>
      </w:pPr>
      <w:r w:rsidRPr="00F436AA">
        <w:rPr>
          <w:noProof/>
        </w:rPr>
        <mc:AlternateContent>
          <mc:Choice Requires="wps">
            <w:drawing>
              <wp:anchor distT="0" distB="0" distL="114300" distR="114300" simplePos="0" relativeHeight="251730944" behindDoc="0" locked="0" layoutInCell="1" allowOverlap="1" wp14:anchorId="14489767" wp14:editId="65A332AC">
                <wp:simplePos x="0" y="0"/>
                <wp:positionH relativeFrom="margin">
                  <wp:posOffset>1581150</wp:posOffset>
                </wp:positionH>
                <wp:positionV relativeFrom="paragraph">
                  <wp:posOffset>720090</wp:posOffset>
                </wp:positionV>
                <wp:extent cx="419100" cy="137160"/>
                <wp:effectExtent l="0" t="0" r="19050" b="15240"/>
                <wp:wrapNone/>
                <wp:docPr id="67" name="Rectangle 6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9100" cy="1371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7E89E" id="Rectangle 67" o:spid="_x0000_s1026" alt="&quot;&quot;" style="position:absolute;margin-left:124.5pt;margin-top:56.7pt;width:33pt;height:10.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" filled="f" strokecolor="#f26522 [3208]" strokeweight="2pt">
                <v:stroke dashstyle="1 1"/>
                <w10:wrap anchorx="margin"/>
              </v:rect>
            </w:pict>
          </mc:Fallback>
        </mc:AlternateContent>
      </w:r>
      <w:r>
        <w:rPr>
          <w:noProof/>
          <w:u w:val="single"/>
        </w:rPr>
        <w:drawing>
          <wp:inline distT="0" distB="0" distL="0" distR="0" wp14:anchorId="4EEDFF08" wp14:editId="1884874D">
            <wp:extent cx="6332220" cy="1149350"/>
            <wp:effectExtent l="19050" t="19050" r="11430" b="12700"/>
            <wp:docPr id="70" name="Picture 70" descr="Formula bar with an Excel cell divis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7_XLSX_CUBE_Formula.png"/>
                    <pic:cNvPicPr/>
                  </pic:nvPicPr>
                  <pic:blipFill>
                    <a:blip r:embed="rId45"/>
                    <a:stretch>
                      <a:fillRect/>
                    </a:stretch>
                  </pic:blipFill>
                  <pic:spPr>
                    <a:xfrm>
                      <a:off x="0" y="0"/>
                      <a:ext cx="6332220" cy="1149350"/>
                    </a:xfrm>
                    <a:prstGeom prst="rect">
                      <a:avLst/>
                    </a:prstGeom>
                    <a:ln>
                      <a:solidFill>
                        <a:schemeClr val="bg1">
                          <a:lumMod val="50000"/>
                        </a:schemeClr>
                      </a:solidFill>
                    </a:ln>
                  </pic:spPr>
                </pic:pic>
              </a:graphicData>
            </a:graphic>
          </wp:inline>
        </w:drawing>
      </w:r>
    </w:p>
    <w:p w14:paraId="00054590" w14:textId="70B9E699" w:rsidR="00AB4400" w:rsidRDefault="003D47F3" w:rsidP="00331B70">
      <w:pPr>
        <w:pStyle w:val="Step"/>
        <w:numPr>
          <w:ilvl w:val="0"/>
          <w:numId w:val="0"/>
        </w:numPr>
        <w:ind w:left="397"/>
        <w:rPr>
          <w:color w:val="BB141A" w:themeColor="background2"/>
        </w:rPr>
      </w:pPr>
      <w:r w:rsidRPr="003D47F3">
        <w:rPr>
          <w:color w:val="BB141A" w:themeColor="background2"/>
        </w:rPr>
        <w:t>Tip:  You can combine the familiarity and features of Excel with Dataset published to Power BI</w:t>
      </w:r>
      <w:r w:rsidR="00BA4ABE">
        <w:rPr>
          <w:color w:val="BB141A" w:themeColor="background2"/>
        </w:rPr>
        <w:t>!</w:t>
      </w:r>
    </w:p>
    <w:p w14:paraId="27E1977E" w14:textId="28329FEE" w:rsidR="000A1CC9" w:rsidRDefault="000A1CC9" w:rsidP="000A1CC9">
      <w:pPr>
        <w:pStyle w:val="Step"/>
      </w:pPr>
      <w:r>
        <w:t xml:space="preserve">Using a </w:t>
      </w:r>
      <w:r w:rsidRPr="000A1CC9">
        <w:rPr>
          <w:u w:val="single"/>
        </w:rPr>
        <w:t>right-click</w:t>
      </w:r>
      <w:r>
        <w:t xml:space="preserve">, select </w:t>
      </w:r>
      <w:r w:rsidRPr="000A1CC9">
        <w:rPr>
          <w:u w:val="single"/>
        </w:rPr>
        <w:t>Format Cell</w:t>
      </w:r>
      <w:r w:rsidRPr="000A1CC9">
        <w:t>s…</w:t>
      </w:r>
      <w:r>
        <w:t xml:space="preserve"> to </w:t>
      </w:r>
      <w:r w:rsidRPr="000A1CC9">
        <w:rPr>
          <w:u w:val="single"/>
        </w:rPr>
        <w:t>percentage</w:t>
      </w:r>
      <w:r>
        <w:t>.</w:t>
      </w:r>
    </w:p>
    <w:p w14:paraId="392E32EC" w14:textId="706FC727" w:rsidR="000A1CC9" w:rsidRDefault="000A1CC9" w:rsidP="000A1CC9">
      <w:pPr>
        <w:pStyle w:val="Step"/>
      </w:pPr>
      <w:r>
        <w:t xml:space="preserve">Select </w:t>
      </w:r>
      <w:r w:rsidRPr="000A1CC9">
        <w:rPr>
          <w:u w:val="single"/>
        </w:rPr>
        <w:t>File</w:t>
      </w:r>
      <w:r>
        <w:t xml:space="preserve"> from the Main Excel Ribbon Menu, then </w:t>
      </w:r>
      <w:r w:rsidRPr="000A1CC9">
        <w:rPr>
          <w:u w:val="single"/>
        </w:rPr>
        <w:t>Save As</w:t>
      </w:r>
      <w:r>
        <w:t>.</w:t>
      </w:r>
    </w:p>
    <w:p w14:paraId="590245EF" w14:textId="77777777" w:rsidR="000A1CC9" w:rsidRDefault="000A1CC9" w:rsidP="000A1CC9">
      <w:pPr>
        <w:pStyle w:val="Step"/>
        <w:rPr>
          <w:rStyle w:val="EmphasizeText"/>
          <w:b w:val="0"/>
          <w:bCs w:val="0"/>
        </w:rPr>
      </w:pPr>
      <w:r>
        <w:t xml:space="preserve">Navigate to the </w:t>
      </w:r>
      <w:r w:rsidRPr="002F6347">
        <w:rPr>
          <w:rStyle w:val="EmphasizeText"/>
        </w:rPr>
        <w:t>&lt;</w:t>
      </w:r>
      <w:proofErr w:type="spellStart"/>
      <w:r w:rsidRPr="002F6347">
        <w:rPr>
          <w:rStyle w:val="EmphasizeText"/>
        </w:rPr>
        <w:t>CourseFolder</w:t>
      </w:r>
      <w:proofErr w:type="spellEnd"/>
      <w:r w:rsidRPr="002F6347">
        <w:rPr>
          <w:rStyle w:val="EmphasizeText"/>
        </w:rPr>
        <w:t>&gt;</w:t>
      </w:r>
      <w:r w:rsidRPr="00911550">
        <w:rPr>
          <w:rStyle w:val="EmphasizeText"/>
          <w:b w:val="0"/>
          <w:bCs w:val="0"/>
        </w:rPr>
        <w:t>\</w:t>
      </w:r>
      <w:r w:rsidRPr="00911550">
        <w:rPr>
          <w:b/>
          <w:bCs/>
        </w:rPr>
        <w:t>Attendee\Lab Materials\</w:t>
      </w:r>
      <w:r>
        <w:rPr>
          <w:b/>
          <w:bCs/>
        </w:rPr>
        <w:t>Lab 03A</w:t>
      </w:r>
      <w:r w:rsidRPr="003271F7">
        <w:rPr>
          <w:rStyle w:val="EmphasizeText"/>
        </w:rPr>
        <w:t>\</w:t>
      </w:r>
      <w:r w:rsidRPr="00D0454A">
        <w:rPr>
          <w:rStyle w:val="EmphasizeText"/>
          <w:b w:val="0"/>
          <w:bCs w:val="0"/>
        </w:rPr>
        <w:t xml:space="preserve"> folder</w:t>
      </w:r>
      <w:r w:rsidRPr="003271F7">
        <w:rPr>
          <w:rStyle w:val="EmphasizeText"/>
          <w:b w:val="0"/>
          <w:bCs w:val="0"/>
        </w:rPr>
        <w:t>.</w:t>
      </w:r>
    </w:p>
    <w:p w14:paraId="4741CD59" w14:textId="181952DB" w:rsidR="000A1CC9" w:rsidRDefault="000A1CC9" w:rsidP="000A1CC9">
      <w:pPr>
        <w:pStyle w:val="Step"/>
      </w:pPr>
      <w:r>
        <w:t xml:space="preserve">Save the file as </w:t>
      </w:r>
      <w:r w:rsidRPr="00A8612C">
        <w:rPr>
          <w:b/>
          <w:bCs/>
        </w:rPr>
        <w:t>“</w:t>
      </w:r>
      <w:r w:rsidRPr="00FE7FD0">
        <w:rPr>
          <w:rStyle w:val="EmphasizeText"/>
        </w:rPr>
        <w:t xml:space="preserve">MAIAD </w:t>
      </w:r>
      <w:r>
        <w:rPr>
          <w:rStyle w:val="EmphasizeText"/>
        </w:rPr>
        <w:t>Lab 03A</w:t>
      </w:r>
      <w:r w:rsidRPr="00FE7FD0">
        <w:rPr>
          <w:rStyle w:val="EmphasizeText"/>
        </w:rPr>
        <w:t xml:space="preserve"> </w:t>
      </w:r>
      <w:r>
        <w:rPr>
          <w:rStyle w:val="EmphasizeText"/>
        </w:rPr>
        <w:t>–</w:t>
      </w:r>
      <w:r w:rsidRPr="00FE7FD0">
        <w:rPr>
          <w:rStyle w:val="EmphasizeText"/>
        </w:rPr>
        <w:t xml:space="preserve"> Power</w:t>
      </w:r>
      <w:r>
        <w:rPr>
          <w:rStyle w:val="EmphasizeText"/>
        </w:rPr>
        <w:t xml:space="preserve"> </w:t>
      </w:r>
      <w:r w:rsidRPr="00FE7FD0">
        <w:rPr>
          <w:rStyle w:val="EmphasizeText"/>
        </w:rPr>
        <w:t>BI Model</w:t>
      </w:r>
      <w:r>
        <w:rPr>
          <w:rStyle w:val="EmphasizeText"/>
        </w:rPr>
        <w:t xml:space="preserve"> – My </w:t>
      </w:r>
      <w:proofErr w:type="spellStart"/>
      <w:r>
        <w:rPr>
          <w:rStyle w:val="EmphasizeText"/>
        </w:rPr>
        <w:t>Solution.pbix</w:t>
      </w:r>
      <w:proofErr w:type="spellEnd"/>
      <w:r>
        <w:rPr>
          <w:rStyle w:val="EmphasizeText"/>
        </w:rPr>
        <w:t>”</w:t>
      </w:r>
      <w:r>
        <w:t>.</w:t>
      </w:r>
    </w:p>
    <w:p w14:paraId="26D08095" w14:textId="77777777" w:rsidR="000A1CC9" w:rsidRDefault="000A1CC9" w:rsidP="00331B70">
      <w:pPr>
        <w:pStyle w:val="Step"/>
        <w:numPr>
          <w:ilvl w:val="0"/>
          <w:numId w:val="0"/>
        </w:numPr>
        <w:ind w:left="397"/>
        <w:rPr>
          <w:color w:val="BB141A" w:themeColor="background2"/>
        </w:rPr>
      </w:pPr>
    </w:p>
    <w:p w14:paraId="5820023F" w14:textId="77777777" w:rsidR="0094419F" w:rsidRDefault="0094419F" w:rsidP="0094419F">
      <w:pPr>
        <w:pStyle w:val="Heading1"/>
      </w:pPr>
      <w:r>
        <w:lastRenderedPageBreak/>
        <w:t>Summary</w:t>
      </w:r>
    </w:p>
    <w:p w14:paraId="5F0307A5" w14:textId="07D86B9E" w:rsidR="0094419F" w:rsidRDefault="0094419F" w:rsidP="0094419F">
      <w:r>
        <w:t xml:space="preserve">In this lab, you published a Power BI Desktop Dataset and Report to the </w:t>
      </w:r>
      <w:r w:rsidR="00201E10">
        <w:t>Power BI service</w:t>
      </w:r>
      <w:r>
        <w:t>.  Then you created a report in Excel with a PivotTable, PivotChart and CUBE functions connected to a Power BI Dataset.</w:t>
      </w:r>
      <w:r w:rsidR="00BA4ABE">
        <w:t xml:space="preserve">  This final Lab illustrates what is possible when you use Power BI together with Excel.</w:t>
      </w:r>
    </w:p>
    <w:p w14:paraId="25A556AE" w14:textId="7FFD5C9D" w:rsidR="0094419F" w:rsidRDefault="0094419F" w:rsidP="0094419F">
      <w:r>
        <w:rPr>
          <w:noProof/>
        </w:rPr>
        <w:drawing>
          <wp:inline distT="0" distB="0" distL="0" distR="0" wp14:anchorId="5438894C" wp14:editId="03A04E3C">
            <wp:extent cx="6332220" cy="3480435"/>
            <wp:effectExtent l="19050" t="19050" r="11430" b="24765"/>
            <wp:docPr id="11" name="Picture 11" descr="The final Excel report with PivotTable, PivotChart and CUBE form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0_XLSX_Solution.png"/>
                    <pic:cNvPicPr/>
                  </pic:nvPicPr>
                  <pic:blipFill>
                    <a:blip r:embed="rId46"/>
                    <a:stretch>
                      <a:fillRect/>
                    </a:stretch>
                  </pic:blipFill>
                  <pic:spPr>
                    <a:xfrm>
                      <a:off x="0" y="0"/>
                      <a:ext cx="6332220" cy="3480435"/>
                    </a:xfrm>
                    <a:prstGeom prst="rect">
                      <a:avLst/>
                    </a:prstGeom>
                    <a:ln>
                      <a:solidFill>
                        <a:schemeClr val="bg1">
                          <a:lumMod val="50000"/>
                        </a:schemeClr>
                      </a:solidFill>
                    </a:ln>
                  </pic:spPr>
                </pic:pic>
              </a:graphicData>
            </a:graphic>
          </wp:inline>
        </w:drawing>
      </w:r>
    </w:p>
    <w:p w14:paraId="0F783CC7" w14:textId="09F7E721" w:rsidR="00684C63" w:rsidRDefault="00684C63" w:rsidP="00684C63">
      <w:pPr>
        <w:pStyle w:val="Step"/>
        <w:numPr>
          <w:ilvl w:val="0"/>
          <w:numId w:val="0"/>
        </w:numPr>
        <w:ind w:left="397"/>
        <w:rPr>
          <w:color w:val="BB141A" w:themeColor="background2"/>
        </w:rPr>
      </w:pPr>
      <w:r>
        <w:rPr>
          <w:color w:val="BB141A" w:themeColor="background2"/>
        </w:rPr>
        <w:t>Important</w:t>
      </w:r>
      <w:r w:rsidRPr="003D47F3">
        <w:rPr>
          <w:color w:val="BB141A" w:themeColor="background2"/>
        </w:rPr>
        <w:t xml:space="preserve">:  </w:t>
      </w:r>
      <w:r w:rsidRPr="00BF1248">
        <w:rPr>
          <w:color w:val="BB141A" w:themeColor="background2"/>
        </w:rPr>
        <w:t xml:space="preserve">Now that you have your </w:t>
      </w:r>
      <w:r>
        <w:rPr>
          <w:color w:val="BB141A" w:themeColor="background2"/>
        </w:rPr>
        <w:t xml:space="preserve">report created, you will want to keep it updated.  But do not worry, it takes just two button clicks:  </w:t>
      </w:r>
      <w:r w:rsidRPr="00684C63">
        <w:rPr>
          <w:color w:val="BB141A" w:themeColor="background2"/>
          <w:u w:val="single"/>
        </w:rPr>
        <w:t>Data</w:t>
      </w:r>
      <w:r>
        <w:rPr>
          <w:color w:val="BB141A" w:themeColor="background2"/>
        </w:rPr>
        <w:t xml:space="preserve"> &gt; </w:t>
      </w:r>
      <w:r w:rsidRPr="00684C63">
        <w:rPr>
          <w:color w:val="BB141A" w:themeColor="background2"/>
          <w:u w:val="single"/>
        </w:rPr>
        <w:t>Refresh All</w:t>
      </w:r>
      <w:r>
        <w:rPr>
          <w:color w:val="BB141A" w:themeColor="background2"/>
        </w:rPr>
        <w:t>.</w:t>
      </w:r>
    </w:p>
    <w:p w14:paraId="2AC40AB6" w14:textId="30DAFAA1" w:rsidR="00684C63" w:rsidRPr="00BF1248" w:rsidRDefault="00684C63" w:rsidP="00684C63">
      <w:pPr>
        <w:pStyle w:val="Step"/>
        <w:numPr>
          <w:ilvl w:val="0"/>
          <w:numId w:val="0"/>
        </w:numPr>
        <w:rPr>
          <w:color w:val="BB141A" w:themeColor="background2"/>
        </w:rPr>
      </w:pPr>
      <w:r>
        <w:rPr>
          <w:noProof/>
          <w:color w:val="BB141A" w:themeColor="background2"/>
        </w:rPr>
        <w:drawing>
          <wp:inline distT="0" distB="0" distL="0" distR="0" wp14:anchorId="5BCDB4F3" wp14:editId="111C1305">
            <wp:extent cx="4681728" cy="2478024"/>
            <wp:effectExtent l="19050" t="19050" r="24130" b="17780"/>
            <wp:docPr id="35" name="Picture 35" descr="Data tab on main menu with Refresh All butto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1_XLSX_RefreshAll.png"/>
                    <pic:cNvPicPr/>
                  </pic:nvPicPr>
                  <pic:blipFill>
                    <a:blip r:embed="rId47"/>
                    <a:stretch>
                      <a:fillRect/>
                    </a:stretch>
                  </pic:blipFill>
                  <pic:spPr>
                    <a:xfrm>
                      <a:off x="0" y="0"/>
                      <a:ext cx="4681728" cy="2478024"/>
                    </a:xfrm>
                    <a:prstGeom prst="rect">
                      <a:avLst/>
                    </a:prstGeom>
                    <a:ln>
                      <a:solidFill>
                        <a:schemeClr val="bg1">
                          <a:lumMod val="50000"/>
                        </a:schemeClr>
                      </a:solidFill>
                    </a:ln>
                  </pic:spPr>
                </pic:pic>
              </a:graphicData>
            </a:graphic>
          </wp:inline>
        </w:drawing>
      </w:r>
    </w:p>
    <w:p w14:paraId="35D6E0BB" w14:textId="77777777" w:rsidR="00684C63" w:rsidRDefault="00684C63" w:rsidP="0094419F"/>
    <w:p w14:paraId="48BB5173" w14:textId="65F54180" w:rsidR="001702C2" w:rsidRPr="00B206DE" w:rsidRDefault="00083C49" w:rsidP="00B206DE">
      <w:pPr>
        <w:pStyle w:val="Heading1"/>
      </w:pPr>
      <w:r>
        <w:lastRenderedPageBreak/>
        <w:t>Terms of U</w:t>
      </w:r>
      <w:r w:rsidR="00B206DE">
        <w:t>se</w:t>
      </w:r>
      <w:bookmarkEnd w:id="4"/>
      <w:bookmarkEnd w:id="5"/>
    </w:p>
    <w:p w14:paraId="55308DB4" w14:textId="6297C552" w:rsidR="00DE4F4B" w:rsidRPr="00DA31BC" w:rsidRDefault="00DE4F4B" w:rsidP="00DE4F4B">
      <w:r w:rsidRPr="00DA31BC">
        <w:t xml:space="preserve">© </w:t>
      </w:r>
      <w:r w:rsidR="00BD350A">
        <w:t>202</w:t>
      </w:r>
      <w:r w:rsidR="00E64640">
        <w:t>1</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 xml:space="preserve">You also give to third parties, without charge, any patent rights needed for their products, </w:t>
      </w:r>
      <w:proofErr w:type="gramStart"/>
      <w:r>
        <w:t>technologies</w:t>
      </w:r>
      <w:proofErr w:type="gramEnd"/>
      <w:r>
        <w:t xml:space="preserve">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headerReference w:type="even" r:id="rId48"/>
      <w:headerReference w:type="default" r:id="rId49"/>
      <w:footerReference w:type="even" r:id="rId50"/>
      <w:footerReference w:type="default" r:id="rId51"/>
      <w:headerReference w:type="first" r:id="rId52"/>
      <w:footerReference w:type="first" r:id="rId53"/>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226AA" w14:textId="77777777" w:rsidR="00F35273" w:rsidRDefault="00F35273" w:rsidP="004A71C7">
      <w:r>
        <w:separator/>
      </w:r>
    </w:p>
    <w:p w14:paraId="00521311" w14:textId="77777777" w:rsidR="00F35273" w:rsidRDefault="00F35273"/>
  </w:endnote>
  <w:endnote w:type="continuationSeparator" w:id="0">
    <w:p w14:paraId="38118B63" w14:textId="77777777" w:rsidR="00F35273" w:rsidRDefault="00F35273" w:rsidP="004A71C7">
      <w:r>
        <w:continuationSeparator/>
      </w:r>
    </w:p>
    <w:p w14:paraId="141D1DA6" w14:textId="77777777" w:rsidR="00F35273" w:rsidRDefault="00F35273"/>
  </w:endnote>
  <w:endnote w:type="continuationNotice" w:id="1">
    <w:p w14:paraId="7901A9A7" w14:textId="77777777" w:rsidR="00F35273" w:rsidRDefault="00F3527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C306C0B4-9CAF-484A-A008-413076224B90}"/>
    <w:embedBold r:id="rId2" w:fontKey="{8CC6D14C-2C12-486B-A473-1B32459D542B}"/>
    <w:embedItalic r:id="rId3" w:fontKey="{273D8566-0C94-469D-8186-52024036EC0B}"/>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4" w:fontKey="{03F2897B-7975-46E0-99CE-02C190AEED57}"/>
    <w:embedBold r:id="rId5" w:fontKey="{27F01A32-4FF9-4102-809F-986D658BC00E}"/>
    <w:embedItalic r:id="rId6" w:fontKey="{E9C2DA11-49BD-4309-B01A-5C3E7D27DB32}"/>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6BFF0F93-F80F-460E-940C-85D96A65187A}"/>
  </w:font>
  <w:font w:name="Calibri">
    <w:panose1 w:val="020F0502020204030204"/>
    <w:charset w:val="00"/>
    <w:family w:val="swiss"/>
    <w:pitch w:val="variable"/>
    <w:sig w:usb0="E4002EFF" w:usb1="C000247B" w:usb2="00000009" w:usb3="00000000" w:csb0="000001FF" w:csb1="00000000"/>
    <w:embedRegular r:id="rId8" w:fontKey="{11318691-172D-45D8-BAD8-E3961C5E705C}"/>
    <w:embedBold r:id="rId9" w:fontKey="{CF2852D8-65F4-4A67-9928-98F902A7C498}"/>
  </w:font>
  <w:font w:name="Segoe Pro">
    <w:altName w:val="Segoe UI"/>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0" w:fontKey="{FEB6F322-0C20-455D-B337-E60B08F537D0}"/>
  </w:font>
  <w:font w:name="Cambria">
    <w:panose1 w:val="02040503050406030204"/>
    <w:charset w:val="00"/>
    <w:family w:val="roman"/>
    <w:pitch w:val="variable"/>
    <w:sig w:usb0="E00006FF" w:usb1="420024FF" w:usb2="02000000" w:usb3="00000000" w:csb0="0000019F" w:csb1="00000000"/>
    <w:embedBold r:id="rId11" w:fontKey="{2296FAF2-6C30-498F-9B82-E3185076C7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18329" w14:textId="77777777" w:rsidR="0052691E" w:rsidRDefault="005269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0655B" w:rsidRDefault="0070655B" w:rsidP="006668DF">
    <w:pPr>
      <w:pBdr>
        <w:bottom w:val="single" w:sz="4" w:space="1" w:color="auto"/>
      </w:pBdr>
      <w:tabs>
        <w:tab w:val="right" w:pos="10800"/>
      </w:tabs>
    </w:pPr>
  </w:p>
  <w:p w14:paraId="416B07A4" w14:textId="133B1126" w:rsidR="0070655B" w:rsidRPr="00013DB8" w:rsidRDefault="00A14D5D" w:rsidP="00A14D5D">
    <w:pPr>
      <w:tabs>
        <w:tab w:val="center" w:pos="4990"/>
        <w:tab w:val="right" w:pos="10800"/>
      </w:tabs>
      <w:rPr>
        <w:sz w:val="18"/>
        <w:szCs w:val="18"/>
      </w:rPr>
    </w:pPr>
    <w:r w:rsidRPr="00455FAA">
      <w:rPr>
        <w:sz w:val="18"/>
        <w:szCs w:val="18"/>
      </w:rPr>
      <w:t>Power</w:t>
    </w:r>
    <w:r w:rsidR="00622F7D">
      <w:rPr>
        <w:sz w:val="18"/>
        <w:szCs w:val="18"/>
      </w:rPr>
      <w:t xml:space="preserve"> </w:t>
    </w:r>
    <w:r w:rsidRPr="00455FAA">
      <w:rPr>
        <w:sz w:val="18"/>
        <w:szCs w:val="18"/>
      </w:rPr>
      <w:t>BI</w:t>
    </w:r>
    <w:r w:rsidR="00013DB8">
      <w:rPr>
        <w:sz w:val="18"/>
        <w:szCs w:val="18"/>
      </w:rPr>
      <w:t xml:space="preserve"> Modern Excel Analyst in a day</w:t>
    </w:r>
    <w:r w:rsidRPr="00455FAA">
      <w:rPr>
        <w:sz w:val="18"/>
        <w:szCs w:val="18"/>
      </w:rPr>
      <w:t xml:space="preserve">: </w:t>
    </w:r>
    <w:r w:rsidR="0025669A">
      <w:rPr>
        <w:sz w:val="18"/>
        <w:szCs w:val="18"/>
      </w:rPr>
      <w:t>Lab 03A</w:t>
    </w:r>
    <w:r w:rsidR="0052691E">
      <w:rPr>
        <w:sz w:val="18"/>
        <w:szCs w:val="18"/>
      </w:rPr>
      <w:t xml:space="preserve"> 202101</w:t>
    </w:r>
    <w:r>
      <w:tab/>
    </w:r>
    <w:r w:rsidR="00B121E2">
      <w:rPr>
        <w:sz w:val="16"/>
      </w:rPr>
      <w:t xml:space="preserve">© </w:t>
    </w:r>
    <w:r w:rsidR="00BD350A">
      <w:rPr>
        <w:sz w:val="16"/>
      </w:rPr>
      <w:t>202</w:t>
    </w:r>
    <w:r w:rsidR="0052691E">
      <w:rPr>
        <w:sz w:val="16"/>
      </w:rPr>
      <w:t>1</w:t>
    </w:r>
    <w:r w:rsidRPr="00A14D5D">
      <w:rPr>
        <w:sz w:val="16"/>
      </w:rPr>
      <w:t xml:space="preserve"> Microsoft. All rights reserved.</w:t>
    </w:r>
    <w:r w:rsidR="0070655B">
      <w:tab/>
    </w:r>
    <w:r w:rsidR="0070655B" w:rsidRPr="00086E21">
      <w:rPr>
        <w:sz w:val="18"/>
      </w:rPr>
      <w:fldChar w:fldCharType="begin"/>
    </w:r>
    <w:r w:rsidR="0070655B" w:rsidRPr="00086E21">
      <w:rPr>
        <w:sz w:val="18"/>
      </w:rPr>
      <w:instrText xml:space="preserve"> PAGE   \* MERGEFORMAT </w:instrText>
    </w:r>
    <w:r w:rsidR="0070655B" w:rsidRPr="00086E21">
      <w:rPr>
        <w:sz w:val="18"/>
      </w:rPr>
      <w:fldChar w:fldCharType="separate"/>
    </w:r>
    <w:r w:rsidR="009A3AE1">
      <w:rPr>
        <w:noProof/>
        <w:sz w:val="18"/>
      </w:rPr>
      <w:t>2</w:t>
    </w:r>
    <w:r w:rsidR="0070655B" w:rsidRPr="00086E21">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6267DB90" w:rsidR="00A14D5D" w:rsidRPr="00A14D5D" w:rsidRDefault="00A14D5D" w:rsidP="00A14D5D">
    <w:pPr>
      <w:pStyle w:val="Footer"/>
      <w:jc w:val="center"/>
      <w:rPr>
        <w:sz w:val="16"/>
      </w:rPr>
    </w:pPr>
    <w:r w:rsidRPr="00A14D5D">
      <w:rPr>
        <w:sz w:val="16"/>
        <w:lang w:val="en-AU"/>
      </w:rPr>
      <w:t xml:space="preserve">© </w:t>
    </w:r>
    <w:r w:rsidR="00BD350A">
      <w:rPr>
        <w:sz w:val="16"/>
        <w:lang w:val="en-AU"/>
      </w:rPr>
      <w:t>202</w:t>
    </w:r>
    <w:r w:rsidR="0052691E">
      <w:rPr>
        <w:sz w:val="16"/>
        <w:lang w:val="en-AU"/>
      </w:rPr>
      <w:t>1</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6AF85" w14:textId="77777777" w:rsidR="00F35273" w:rsidRDefault="00F35273" w:rsidP="004A71C7">
      <w:r>
        <w:separator/>
      </w:r>
    </w:p>
    <w:p w14:paraId="5658651F" w14:textId="77777777" w:rsidR="00F35273" w:rsidRDefault="00F35273"/>
  </w:footnote>
  <w:footnote w:type="continuationSeparator" w:id="0">
    <w:p w14:paraId="71EDAABC" w14:textId="77777777" w:rsidR="00F35273" w:rsidRDefault="00F35273" w:rsidP="004A71C7">
      <w:r>
        <w:continuationSeparator/>
      </w:r>
    </w:p>
    <w:p w14:paraId="45BBEE59" w14:textId="77777777" w:rsidR="00F35273" w:rsidRDefault="00F35273"/>
  </w:footnote>
  <w:footnote w:type="continuationNotice" w:id="1">
    <w:p w14:paraId="6A6D5B76" w14:textId="77777777" w:rsidR="00F35273" w:rsidRDefault="00F35273">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3DB9B" w14:textId="77777777" w:rsidR="0052691E" w:rsidRDefault="005269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F2120" w14:textId="77777777" w:rsidR="0052691E" w:rsidRDefault="005269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8ABC" w14:textId="77777777" w:rsidR="0052691E" w:rsidRDefault="005269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AD63A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2E438E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9" w15:restartNumberingAfterBreak="0">
    <w:nsid w:val="39401086"/>
    <w:multiLevelType w:val="multilevel"/>
    <w:tmpl w:val="5C6AE040"/>
    <w:numStyleLink w:val="BulletList"/>
  </w:abstractNum>
  <w:abstractNum w:abstractNumId="10"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2" w15:restartNumberingAfterBreak="0">
    <w:nsid w:val="508A0405"/>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58391E"/>
    <w:multiLevelType w:val="hybridMultilevel"/>
    <w:tmpl w:val="76622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1"/>
  </w:num>
  <w:num w:numId="2">
    <w:abstractNumId w:val="14"/>
  </w:num>
  <w:num w:numId="3">
    <w:abstractNumId w:val="2"/>
  </w:num>
  <w:num w:numId="4">
    <w:abstractNumId w:val="17"/>
  </w:num>
  <w:num w:numId="5">
    <w:abstractNumId w:val="4"/>
  </w:num>
  <w:num w:numId="6">
    <w:abstractNumId w:val="0"/>
  </w:num>
  <w:num w:numId="7">
    <w:abstractNumId w:val="6"/>
  </w:num>
  <w:num w:numId="8">
    <w:abstractNumId w:val="10"/>
  </w:num>
  <w:num w:numId="9">
    <w:abstractNumId w:val="1"/>
  </w:num>
  <w:num w:numId="10">
    <w:abstractNumId w:val="16"/>
  </w:num>
  <w:num w:numId="11">
    <w:abstractNumId w:val="15"/>
  </w:num>
  <w:num w:numId="12">
    <w:abstractNumId w:val="18"/>
  </w:num>
  <w:num w:numId="13">
    <w:abstractNumId w:val="5"/>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num>
  <w:num w:numId="44">
    <w:abstractNumId w:val="13"/>
  </w:num>
  <w:num w:numId="45">
    <w:abstractNumId w:val="3"/>
  </w:num>
  <w:num w:numId="46">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1653"/>
    <w:rsid w:val="000020A5"/>
    <w:rsid w:val="00003CCA"/>
    <w:rsid w:val="00004ABB"/>
    <w:rsid w:val="00005F2A"/>
    <w:rsid w:val="00007431"/>
    <w:rsid w:val="00007636"/>
    <w:rsid w:val="0000769F"/>
    <w:rsid w:val="00007DFB"/>
    <w:rsid w:val="00010563"/>
    <w:rsid w:val="00013BB5"/>
    <w:rsid w:val="00013DB8"/>
    <w:rsid w:val="000148A3"/>
    <w:rsid w:val="000177E7"/>
    <w:rsid w:val="00022972"/>
    <w:rsid w:val="0002301C"/>
    <w:rsid w:val="00025312"/>
    <w:rsid w:val="000266E1"/>
    <w:rsid w:val="000301EF"/>
    <w:rsid w:val="000320E7"/>
    <w:rsid w:val="000342C4"/>
    <w:rsid w:val="0003440F"/>
    <w:rsid w:val="00035193"/>
    <w:rsid w:val="0003575D"/>
    <w:rsid w:val="000363FC"/>
    <w:rsid w:val="0003657E"/>
    <w:rsid w:val="000365E4"/>
    <w:rsid w:val="00042C95"/>
    <w:rsid w:val="00042F54"/>
    <w:rsid w:val="0004341F"/>
    <w:rsid w:val="00043D99"/>
    <w:rsid w:val="0004405E"/>
    <w:rsid w:val="000454C1"/>
    <w:rsid w:val="0004565C"/>
    <w:rsid w:val="00045ED9"/>
    <w:rsid w:val="00046529"/>
    <w:rsid w:val="0004742B"/>
    <w:rsid w:val="00051510"/>
    <w:rsid w:val="000530A5"/>
    <w:rsid w:val="00054830"/>
    <w:rsid w:val="00055214"/>
    <w:rsid w:val="00055AE5"/>
    <w:rsid w:val="00057D5A"/>
    <w:rsid w:val="00057ED3"/>
    <w:rsid w:val="0006129D"/>
    <w:rsid w:val="00062420"/>
    <w:rsid w:val="00065085"/>
    <w:rsid w:val="00066DDA"/>
    <w:rsid w:val="00070A5F"/>
    <w:rsid w:val="00072810"/>
    <w:rsid w:val="0007288C"/>
    <w:rsid w:val="00072941"/>
    <w:rsid w:val="00074FAA"/>
    <w:rsid w:val="000751C7"/>
    <w:rsid w:val="00075762"/>
    <w:rsid w:val="00075B58"/>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3247"/>
    <w:rsid w:val="00093AA6"/>
    <w:rsid w:val="00093CAF"/>
    <w:rsid w:val="000965D5"/>
    <w:rsid w:val="000A0D7D"/>
    <w:rsid w:val="000A15D7"/>
    <w:rsid w:val="000A1BAD"/>
    <w:rsid w:val="000A1CC9"/>
    <w:rsid w:val="000A4182"/>
    <w:rsid w:val="000A4417"/>
    <w:rsid w:val="000A48CA"/>
    <w:rsid w:val="000A5D39"/>
    <w:rsid w:val="000A5F8D"/>
    <w:rsid w:val="000B1140"/>
    <w:rsid w:val="000B2164"/>
    <w:rsid w:val="000B32F9"/>
    <w:rsid w:val="000B4532"/>
    <w:rsid w:val="000B4F2D"/>
    <w:rsid w:val="000B5E8C"/>
    <w:rsid w:val="000B7275"/>
    <w:rsid w:val="000C07D1"/>
    <w:rsid w:val="000C13E5"/>
    <w:rsid w:val="000C1571"/>
    <w:rsid w:val="000C17E8"/>
    <w:rsid w:val="000C2097"/>
    <w:rsid w:val="000C39C9"/>
    <w:rsid w:val="000C3F13"/>
    <w:rsid w:val="000C4A92"/>
    <w:rsid w:val="000C52B2"/>
    <w:rsid w:val="000C63BD"/>
    <w:rsid w:val="000C69C3"/>
    <w:rsid w:val="000C76EF"/>
    <w:rsid w:val="000D1386"/>
    <w:rsid w:val="000D1531"/>
    <w:rsid w:val="000D28F0"/>
    <w:rsid w:val="000D2EAC"/>
    <w:rsid w:val="000D326F"/>
    <w:rsid w:val="000D3D16"/>
    <w:rsid w:val="000D4468"/>
    <w:rsid w:val="000D5279"/>
    <w:rsid w:val="000D6021"/>
    <w:rsid w:val="000D7002"/>
    <w:rsid w:val="000D7C11"/>
    <w:rsid w:val="000E07DE"/>
    <w:rsid w:val="000E0C1B"/>
    <w:rsid w:val="000E23F0"/>
    <w:rsid w:val="000E2B4F"/>
    <w:rsid w:val="000E706E"/>
    <w:rsid w:val="000E7AB4"/>
    <w:rsid w:val="000F0163"/>
    <w:rsid w:val="000F054A"/>
    <w:rsid w:val="000F0F4D"/>
    <w:rsid w:val="000F352D"/>
    <w:rsid w:val="000F3D65"/>
    <w:rsid w:val="000F40A6"/>
    <w:rsid w:val="000F4879"/>
    <w:rsid w:val="000F537B"/>
    <w:rsid w:val="000F5D2B"/>
    <w:rsid w:val="000F604B"/>
    <w:rsid w:val="000F786F"/>
    <w:rsid w:val="001037AF"/>
    <w:rsid w:val="001042AF"/>
    <w:rsid w:val="00104B04"/>
    <w:rsid w:val="00107F97"/>
    <w:rsid w:val="00112E1B"/>
    <w:rsid w:val="00113AB6"/>
    <w:rsid w:val="00114041"/>
    <w:rsid w:val="00114B58"/>
    <w:rsid w:val="00114BE1"/>
    <w:rsid w:val="001151FE"/>
    <w:rsid w:val="00115FAB"/>
    <w:rsid w:val="00117584"/>
    <w:rsid w:val="00120192"/>
    <w:rsid w:val="00120EF4"/>
    <w:rsid w:val="00121891"/>
    <w:rsid w:val="001219E4"/>
    <w:rsid w:val="00122BA3"/>
    <w:rsid w:val="00123D9B"/>
    <w:rsid w:val="00126608"/>
    <w:rsid w:val="00126B05"/>
    <w:rsid w:val="001301AE"/>
    <w:rsid w:val="00131425"/>
    <w:rsid w:val="00133942"/>
    <w:rsid w:val="00134C10"/>
    <w:rsid w:val="001352B2"/>
    <w:rsid w:val="00136F19"/>
    <w:rsid w:val="00137B59"/>
    <w:rsid w:val="00137DFE"/>
    <w:rsid w:val="00141619"/>
    <w:rsid w:val="00144074"/>
    <w:rsid w:val="00144A14"/>
    <w:rsid w:val="00144F68"/>
    <w:rsid w:val="00145F7E"/>
    <w:rsid w:val="00146348"/>
    <w:rsid w:val="00146F4E"/>
    <w:rsid w:val="0014766B"/>
    <w:rsid w:val="001478DF"/>
    <w:rsid w:val="00147EA4"/>
    <w:rsid w:val="001530E2"/>
    <w:rsid w:val="00153390"/>
    <w:rsid w:val="00154D64"/>
    <w:rsid w:val="00155DF5"/>
    <w:rsid w:val="001560F2"/>
    <w:rsid w:val="00157C5B"/>
    <w:rsid w:val="00157CCA"/>
    <w:rsid w:val="001605DD"/>
    <w:rsid w:val="00160BDF"/>
    <w:rsid w:val="00161E3F"/>
    <w:rsid w:val="0016230A"/>
    <w:rsid w:val="00162A47"/>
    <w:rsid w:val="00162ABD"/>
    <w:rsid w:val="0016309E"/>
    <w:rsid w:val="00165F4B"/>
    <w:rsid w:val="001663D1"/>
    <w:rsid w:val="00166CC3"/>
    <w:rsid w:val="00167256"/>
    <w:rsid w:val="00167300"/>
    <w:rsid w:val="001702C2"/>
    <w:rsid w:val="00170389"/>
    <w:rsid w:val="001712AE"/>
    <w:rsid w:val="00171A82"/>
    <w:rsid w:val="00171CC0"/>
    <w:rsid w:val="001742A4"/>
    <w:rsid w:val="001750E3"/>
    <w:rsid w:val="00176571"/>
    <w:rsid w:val="001765E9"/>
    <w:rsid w:val="00176811"/>
    <w:rsid w:val="00176E66"/>
    <w:rsid w:val="00177ACF"/>
    <w:rsid w:val="0018021B"/>
    <w:rsid w:val="001804B8"/>
    <w:rsid w:val="00180C47"/>
    <w:rsid w:val="001819A9"/>
    <w:rsid w:val="00181AD0"/>
    <w:rsid w:val="0018276D"/>
    <w:rsid w:val="00182BA3"/>
    <w:rsid w:val="00184156"/>
    <w:rsid w:val="00184791"/>
    <w:rsid w:val="00185BF5"/>
    <w:rsid w:val="001871BE"/>
    <w:rsid w:val="001917D5"/>
    <w:rsid w:val="00192B86"/>
    <w:rsid w:val="00197856"/>
    <w:rsid w:val="00197964"/>
    <w:rsid w:val="001A1852"/>
    <w:rsid w:val="001A32C3"/>
    <w:rsid w:val="001A3718"/>
    <w:rsid w:val="001A5A7F"/>
    <w:rsid w:val="001A69C3"/>
    <w:rsid w:val="001A786D"/>
    <w:rsid w:val="001B0253"/>
    <w:rsid w:val="001B2388"/>
    <w:rsid w:val="001B4044"/>
    <w:rsid w:val="001B50A5"/>
    <w:rsid w:val="001B790A"/>
    <w:rsid w:val="001C05B6"/>
    <w:rsid w:val="001C0DE8"/>
    <w:rsid w:val="001C1049"/>
    <w:rsid w:val="001C20DB"/>
    <w:rsid w:val="001C29E5"/>
    <w:rsid w:val="001C30D0"/>
    <w:rsid w:val="001C3493"/>
    <w:rsid w:val="001C3714"/>
    <w:rsid w:val="001C39EC"/>
    <w:rsid w:val="001C52BE"/>
    <w:rsid w:val="001D0D47"/>
    <w:rsid w:val="001D339D"/>
    <w:rsid w:val="001D3881"/>
    <w:rsid w:val="001D462A"/>
    <w:rsid w:val="001D5863"/>
    <w:rsid w:val="001D64BA"/>
    <w:rsid w:val="001D6DFA"/>
    <w:rsid w:val="001D6EB5"/>
    <w:rsid w:val="001D7744"/>
    <w:rsid w:val="001D788E"/>
    <w:rsid w:val="001E1A4C"/>
    <w:rsid w:val="001E1CF3"/>
    <w:rsid w:val="001E240C"/>
    <w:rsid w:val="001E3568"/>
    <w:rsid w:val="001E390C"/>
    <w:rsid w:val="001E3AF7"/>
    <w:rsid w:val="001E6AA6"/>
    <w:rsid w:val="001E6D9D"/>
    <w:rsid w:val="001E7774"/>
    <w:rsid w:val="001F3253"/>
    <w:rsid w:val="001F3594"/>
    <w:rsid w:val="001F3AD6"/>
    <w:rsid w:val="00201E10"/>
    <w:rsid w:val="00202D54"/>
    <w:rsid w:val="00204328"/>
    <w:rsid w:val="002049A9"/>
    <w:rsid w:val="00206AB6"/>
    <w:rsid w:val="00206AFD"/>
    <w:rsid w:val="00207816"/>
    <w:rsid w:val="00207EF2"/>
    <w:rsid w:val="00212178"/>
    <w:rsid w:val="00216D4D"/>
    <w:rsid w:val="00216D8D"/>
    <w:rsid w:val="00220BD3"/>
    <w:rsid w:val="00221059"/>
    <w:rsid w:val="002219C1"/>
    <w:rsid w:val="00223AE7"/>
    <w:rsid w:val="00227007"/>
    <w:rsid w:val="00227548"/>
    <w:rsid w:val="00233A1B"/>
    <w:rsid w:val="00233BD6"/>
    <w:rsid w:val="0023552C"/>
    <w:rsid w:val="00235B9D"/>
    <w:rsid w:val="002365D7"/>
    <w:rsid w:val="00236B4A"/>
    <w:rsid w:val="00242B18"/>
    <w:rsid w:val="00242D59"/>
    <w:rsid w:val="0024340A"/>
    <w:rsid w:val="00244AA6"/>
    <w:rsid w:val="0024546D"/>
    <w:rsid w:val="00245D50"/>
    <w:rsid w:val="00246795"/>
    <w:rsid w:val="00247584"/>
    <w:rsid w:val="002505DE"/>
    <w:rsid w:val="002518F4"/>
    <w:rsid w:val="00251C2E"/>
    <w:rsid w:val="002524F1"/>
    <w:rsid w:val="002531BA"/>
    <w:rsid w:val="00253581"/>
    <w:rsid w:val="00253608"/>
    <w:rsid w:val="00253CAB"/>
    <w:rsid w:val="00254CCD"/>
    <w:rsid w:val="0025669A"/>
    <w:rsid w:val="00257BC8"/>
    <w:rsid w:val="00260214"/>
    <w:rsid w:val="00260215"/>
    <w:rsid w:val="0026131D"/>
    <w:rsid w:val="00262942"/>
    <w:rsid w:val="00262D9D"/>
    <w:rsid w:val="00264A43"/>
    <w:rsid w:val="00265259"/>
    <w:rsid w:val="00265355"/>
    <w:rsid w:val="00266E90"/>
    <w:rsid w:val="002675E1"/>
    <w:rsid w:val="00273898"/>
    <w:rsid w:val="00273C29"/>
    <w:rsid w:val="00273E8F"/>
    <w:rsid w:val="00274F64"/>
    <w:rsid w:val="00275768"/>
    <w:rsid w:val="00275C05"/>
    <w:rsid w:val="00276444"/>
    <w:rsid w:val="00277E6F"/>
    <w:rsid w:val="00280976"/>
    <w:rsid w:val="00282C84"/>
    <w:rsid w:val="002833F3"/>
    <w:rsid w:val="002836C7"/>
    <w:rsid w:val="00285D8C"/>
    <w:rsid w:val="00286851"/>
    <w:rsid w:val="002871F7"/>
    <w:rsid w:val="0029117D"/>
    <w:rsid w:val="00292432"/>
    <w:rsid w:val="002925E1"/>
    <w:rsid w:val="00293454"/>
    <w:rsid w:val="00294A52"/>
    <w:rsid w:val="00295FC6"/>
    <w:rsid w:val="00296A4C"/>
    <w:rsid w:val="00297AB3"/>
    <w:rsid w:val="002A0A13"/>
    <w:rsid w:val="002A43AD"/>
    <w:rsid w:val="002A7A19"/>
    <w:rsid w:val="002B0174"/>
    <w:rsid w:val="002B01B3"/>
    <w:rsid w:val="002B102A"/>
    <w:rsid w:val="002B217C"/>
    <w:rsid w:val="002B2C11"/>
    <w:rsid w:val="002B2EE1"/>
    <w:rsid w:val="002C027A"/>
    <w:rsid w:val="002C1C6D"/>
    <w:rsid w:val="002C4BF3"/>
    <w:rsid w:val="002C61E6"/>
    <w:rsid w:val="002C6E3D"/>
    <w:rsid w:val="002D0646"/>
    <w:rsid w:val="002D3395"/>
    <w:rsid w:val="002D36C5"/>
    <w:rsid w:val="002D4E6D"/>
    <w:rsid w:val="002D5014"/>
    <w:rsid w:val="002D5B9D"/>
    <w:rsid w:val="002D5FC0"/>
    <w:rsid w:val="002D6D71"/>
    <w:rsid w:val="002E098B"/>
    <w:rsid w:val="002E0C2D"/>
    <w:rsid w:val="002E0C9E"/>
    <w:rsid w:val="002E11BD"/>
    <w:rsid w:val="002E20D4"/>
    <w:rsid w:val="002E20E3"/>
    <w:rsid w:val="002E213F"/>
    <w:rsid w:val="002E22FC"/>
    <w:rsid w:val="002E2ECE"/>
    <w:rsid w:val="002E34A3"/>
    <w:rsid w:val="002E698C"/>
    <w:rsid w:val="002E7974"/>
    <w:rsid w:val="002F03BB"/>
    <w:rsid w:val="002F05DD"/>
    <w:rsid w:val="002F19A6"/>
    <w:rsid w:val="002F5653"/>
    <w:rsid w:val="002F62D4"/>
    <w:rsid w:val="002F6347"/>
    <w:rsid w:val="002F6F2F"/>
    <w:rsid w:val="002F70B1"/>
    <w:rsid w:val="002F7F81"/>
    <w:rsid w:val="00300642"/>
    <w:rsid w:val="003012E9"/>
    <w:rsid w:val="00301470"/>
    <w:rsid w:val="003014E1"/>
    <w:rsid w:val="00301F11"/>
    <w:rsid w:val="00302A34"/>
    <w:rsid w:val="003033F6"/>
    <w:rsid w:val="003039D6"/>
    <w:rsid w:val="003060DE"/>
    <w:rsid w:val="003068FD"/>
    <w:rsid w:val="00307A3E"/>
    <w:rsid w:val="00310E62"/>
    <w:rsid w:val="00312087"/>
    <w:rsid w:val="003148D0"/>
    <w:rsid w:val="003150EF"/>
    <w:rsid w:val="00316058"/>
    <w:rsid w:val="00321714"/>
    <w:rsid w:val="003218EB"/>
    <w:rsid w:val="00321948"/>
    <w:rsid w:val="00321E2A"/>
    <w:rsid w:val="003232D8"/>
    <w:rsid w:val="00323886"/>
    <w:rsid w:val="00323A7F"/>
    <w:rsid w:val="0032523A"/>
    <w:rsid w:val="00325A85"/>
    <w:rsid w:val="00326D8C"/>
    <w:rsid w:val="00326EA1"/>
    <w:rsid w:val="00331B70"/>
    <w:rsid w:val="00331E88"/>
    <w:rsid w:val="00332C38"/>
    <w:rsid w:val="00333A9C"/>
    <w:rsid w:val="0033453A"/>
    <w:rsid w:val="00334DC6"/>
    <w:rsid w:val="00334F51"/>
    <w:rsid w:val="003354A4"/>
    <w:rsid w:val="00336787"/>
    <w:rsid w:val="00340F9E"/>
    <w:rsid w:val="003419B2"/>
    <w:rsid w:val="00341AA9"/>
    <w:rsid w:val="0034280F"/>
    <w:rsid w:val="003436B6"/>
    <w:rsid w:val="00345336"/>
    <w:rsid w:val="0034549C"/>
    <w:rsid w:val="00345CD7"/>
    <w:rsid w:val="00346204"/>
    <w:rsid w:val="00346A04"/>
    <w:rsid w:val="003476EF"/>
    <w:rsid w:val="00350054"/>
    <w:rsid w:val="00350BEF"/>
    <w:rsid w:val="00350EC3"/>
    <w:rsid w:val="0035109E"/>
    <w:rsid w:val="00351D79"/>
    <w:rsid w:val="00351F0D"/>
    <w:rsid w:val="00353DC4"/>
    <w:rsid w:val="00354F89"/>
    <w:rsid w:val="003557B2"/>
    <w:rsid w:val="003600FA"/>
    <w:rsid w:val="00362222"/>
    <w:rsid w:val="0036243C"/>
    <w:rsid w:val="003632AA"/>
    <w:rsid w:val="0036340C"/>
    <w:rsid w:val="00363892"/>
    <w:rsid w:val="0036584E"/>
    <w:rsid w:val="00365C8F"/>
    <w:rsid w:val="0036621B"/>
    <w:rsid w:val="00367572"/>
    <w:rsid w:val="00367590"/>
    <w:rsid w:val="00367CA0"/>
    <w:rsid w:val="00367E81"/>
    <w:rsid w:val="003708A3"/>
    <w:rsid w:val="00372F26"/>
    <w:rsid w:val="0037536E"/>
    <w:rsid w:val="00376A30"/>
    <w:rsid w:val="003770A3"/>
    <w:rsid w:val="003803D7"/>
    <w:rsid w:val="00380CEE"/>
    <w:rsid w:val="00383523"/>
    <w:rsid w:val="00385AAA"/>
    <w:rsid w:val="003870D8"/>
    <w:rsid w:val="0038734D"/>
    <w:rsid w:val="00387F6E"/>
    <w:rsid w:val="003907E5"/>
    <w:rsid w:val="00391020"/>
    <w:rsid w:val="00391B3A"/>
    <w:rsid w:val="00391C21"/>
    <w:rsid w:val="003933AC"/>
    <w:rsid w:val="003959AB"/>
    <w:rsid w:val="00397255"/>
    <w:rsid w:val="003A1124"/>
    <w:rsid w:val="003A1628"/>
    <w:rsid w:val="003A1858"/>
    <w:rsid w:val="003A2271"/>
    <w:rsid w:val="003A2A36"/>
    <w:rsid w:val="003A2EF1"/>
    <w:rsid w:val="003A31DC"/>
    <w:rsid w:val="003A41F9"/>
    <w:rsid w:val="003A44CA"/>
    <w:rsid w:val="003A56C0"/>
    <w:rsid w:val="003A59FC"/>
    <w:rsid w:val="003A6BF9"/>
    <w:rsid w:val="003A6C07"/>
    <w:rsid w:val="003A7C1F"/>
    <w:rsid w:val="003B0B89"/>
    <w:rsid w:val="003B0FAD"/>
    <w:rsid w:val="003B1362"/>
    <w:rsid w:val="003B18CB"/>
    <w:rsid w:val="003B22BA"/>
    <w:rsid w:val="003B2E7E"/>
    <w:rsid w:val="003B35BF"/>
    <w:rsid w:val="003B35C9"/>
    <w:rsid w:val="003B687F"/>
    <w:rsid w:val="003B6925"/>
    <w:rsid w:val="003B716C"/>
    <w:rsid w:val="003C1472"/>
    <w:rsid w:val="003C34EA"/>
    <w:rsid w:val="003C369E"/>
    <w:rsid w:val="003C4128"/>
    <w:rsid w:val="003C41A9"/>
    <w:rsid w:val="003C4251"/>
    <w:rsid w:val="003C4991"/>
    <w:rsid w:val="003C52D9"/>
    <w:rsid w:val="003C5FAF"/>
    <w:rsid w:val="003C67F0"/>
    <w:rsid w:val="003D0CC4"/>
    <w:rsid w:val="003D1823"/>
    <w:rsid w:val="003D1A37"/>
    <w:rsid w:val="003D20BE"/>
    <w:rsid w:val="003D3034"/>
    <w:rsid w:val="003D3D77"/>
    <w:rsid w:val="003D47F3"/>
    <w:rsid w:val="003D5852"/>
    <w:rsid w:val="003D6B6E"/>
    <w:rsid w:val="003D6DAA"/>
    <w:rsid w:val="003D789B"/>
    <w:rsid w:val="003D78AB"/>
    <w:rsid w:val="003E1B18"/>
    <w:rsid w:val="003E2D9D"/>
    <w:rsid w:val="003E3705"/>
    <w:rsid w:val="003E72E6"/>
    <w:rsid w:val="003F01FE"/>
    <w:rsid w:val="003F0736"/>
    <w:rsid w:val="003F15CA"/>
    <w:rsid w:val="003F2C34"/>
    <w:rsid w:val="003F3159"/>
    <w:rsid w:val="003F3277"/>
    <w:rsid w:val="003F5088"/>
    <w:rsid w:val="003F5281"/>
    <w:rsid w:val="003F53A7"/>
    <w:rsid w:val="003F7A54"/>
    <w:rsid w:val="003F7E35"/>
    <w:rsid w:val="004007AF"/>
    <w:rsid w:val="00400B91"/>
    <w:rsid w:val="00402E39"/>
    <w:rsid w:val="00403CD1"/>
    <w:rsid w:val="00404FB5"/>
    <w:rsid w:val="00405B1F"/>
    <w:rsid w:val="00412772"/>
    <w:rsid w:val="00412D07"/>
    <w:rsid w:val="004134B5"/>
    <w:rsid w:val="0041387C"/>
    <w:rsid w:val="00414D2C"/>
    <w:rsid w:val="00415A8F"/>
    <w:rsid w:val="00415F78"/>
    <w:rsid w:val="004160B3"/>
    <w:rsid w:val="00417599"/>
    <w:rsid w:val="0042162B"/>
    <w:rsid w:val="00422A4B"/>
    <w:rsid w:val="004234CA"/>
    <w:rsid w:val="004238E0"/>
    <w:rsid w:val="00426B78"/>
    <w:rsid w:val="00426E9D"/>
    <w:rsid w:val="004309B9"/>
    <w:rsid w:val="00431F4F"/>
    <w:rsid w:val="0043656D"/>
    <w:rsid w:val="00436A62"/>
    <w:rsid w:val="00437486"/>
    <w:rsid w:val="00437B99"/>
    <w:rsid w:val="004409F1"/>
    <w:rsid w:val="00443DA0"/>
    <w:rsid w:val="004447D4"/>
    <w:rsid w:val="00444C49"/>
    <w:rsid w:val="00445081"/>
    <w:rsid w:val="00445226"/>
    <w:rsid w:val="00445660"/>
    <w:rsid w:val="004464F4"/>
    <w:rsid w:val="0044757B"/>
    <w:rsid w:val="004478FF"/>
    <w:rsid w:val="00447A21"/>
    <w:rsid w:val="00450C2F"/>
    <w:rsid w:val="00452618"/>
    <w:rsid w:val="00452D4A"/>
    <w:rsid w:val="0045527B"/>
    <w:rsid w:val="00455FAA"/>
    <w:rsid w:val="004576E9"/>
    <w:rsid w:val="00460890"/>
    <w:rsid w:val="00460B1D"/>
    <w:rsid w:val="00460F15"/>
    <w:rsid w:val="0046328E"/>
    <w:rsid w:val="00466302"/>
    <w:rsid w:val="00466C23"/>
    <w:rsid w:val="00467BB5"/>
    <w:rsid w:val="00467E88"/>
    <w:rsid w:val="004700FA"/>
    <w:rsid w:val="00471084"/>
    <w:rsid w:val="0047373E"/>
    <w:rsid w:val="00475F71"/>
    <w:rsid w:val="00476E0C"/>
    <w:rsid w:val="0047711F"/>
    <w:rsid w:val="00477A01"/>
    <w:rsid w:val="00477CD0"/>
    <w:rsid w:val="00480EAF"/>
    <w:rsid w:val="00481FC8"/>
    <w:rsid w:val="00483ECF"/>
    <w:rsid w:val="00484C50"/>
    <w:rsid w:val="004879DE"/>
    <w:rsid w:val="0049095D"/>
    <w:rsid w:val="00491D38"/>
    <w:rsid w:val="0049263D"/>
    <w:rsid w:val="00492D58"/>
    <w:rsid w:val="00492F1D"/>
    <w:rsid w:val="00494596"/>
    <w:rsid w:val="00494AC8"/>
    <w:rsid w:val="0049524E"/>
    <w:rsid w:val="00497781"/>
    <w:rsid w:val="00497B7B"/>
    <w:rsid w:val="00497EE9"/>
    <w:rsid w:val="004A1775"/>
    <w:rsid w:val="004A1BBE"/>
    <w:rsid w:val="004A315F"/>
    <w:rsid w:val="004A41C2"/>
    <w:rsid w:val="004A446A"/>
    <w:rsid w:val="004A5DFC"/>
    <w:rsid w:val="004A622E"/>
    <w:rsid w:val="004A69CC"/>
    <w:rsid w:val="004A7054"/>
    <w:rsid w:val="004A71C7"/>
    <w:rsid w:val="004B0959"/>
    <w:rsid w:val="004B0DC3"/>
    <w:rsid w:val="004B1645"/>
    <w:rsid w:val="004B2C49"/>
    <w:rsid w:val="004B4640"/>
    <w:rsid w:val="004B4681"/>
    <w:rsid w:val="004B56BD"/>
    <w:rsid w:val="004B56EA"/>
    <w:rsid w:val="004B583B"/>
    <w:rsid w:val="004B6201"/>
    <w:rsid w:val="004C0F82"/>
    <w:rsid w:val="004C1B7D"/>
    <w:rsid w:val="004C258B"/>
    <w:rsid w:val="004C26BF"/>
    <w:rsid w:val="004C2F3C"/>
    <w:rsid w:val="004C54BB"/>
    <w:rsid w:val="004C6763"/>
    <w:rsid w:val="004C698D"/>
    <w:rsid w:val="004C77AE"/>
    <w:rsid w:val="004D05F5"/>
    <w:rsid w:val="004D2FF6"/>
    <w:rsid w:val="004D5D4E"/>
    <w:rsid w:val="004D68C4"/>
    <w:rsid w:val="004D71AD"/>
    <w:rsid w:val="004E0BB4"/>
    <w:rsid w:val="004E1637"/>
    <w:rsid w:val="004E35CA"/>
    <w:rsid w:val="004E53F2"/>
    <w:rsid w:val="004E63AF"/>
    <w:rsid w:val="004E71E3"/>
    <w:rsid w:val="004F12CB"/>
    <w:rsid w:val="004F130F"/>
    <w:rsid w:val="004F3618"/>
    <w:rsid w:val="004F41A8"/>
    <w:rsid w:val="004F4A6C"/>
    <w:rsid w:val="004F5034"/>
    <w:rsid w:val="004F547B"/>
    <w:rsid w:val="004F6AB8"/>
    <w:rsid w:val="004F6EB9"/>
    <w:rsid w:val="004F70D1"/>
    <w:rsid w:val="00500192"/>
    <w:rsid w:val="00501AF2"/>
    <w:rsid w:val="00502715"/>
    <w:rsid w:val="00502CA5"/>
    <w:rsid w:val="00502D8F"/>
    <w:rsid w:val="00505461"/>
    <w:rsid w:val="00505557"/>
    <w:rsid w:val="0050628A"/>
    <w:rsid w:val="005069AA"/>
    <w:rsid w:val="00506CFE"/>
    <w:rsid w:val="0051088F"/>
    <w:rsid w:val="00513BF6"/>
    <w:rsid w:val="00515B13"/>
    <w:rsid w:val="00516A15"/>
    <w:rsid w:val="005172DC"/>
    <w:rsid w:val="0052478E"/>
    <w:rsid w:val="0052691E"/>
    <w:rsid w:val="005329F8"/>
    <w:rsid w:val="00533218"/>
    <w:rsid w:val="005362D5"/>
    <w:rsid w:val="00536646"/>
    <w:rsid w:val="00540167"/>
    <w:rsid w:val="0054023D"/>
    <w:rsid w:val="00541014"/>
    <w:rsid w:val="005435B3"/>
    <w:rsid w:val="00543FA3"/>
    <w:rsid w:val="005441A1"/>
    <w:rsid w:val="00544BE6"/>
    <w:rsid w:val="0054501C"/>
    <w:rsid w:val="0054545D"/>
    <w:rsid w:val="00546770"/>
    <w:rsid w:val="005475BE"/>
    <w:rsid w:val="00553B4A"/>
    <w:rsid w:val="005549C3"/>
    <w:rsid w:val="00554F8B"/>
    <w:rsid w:val="00562211"/>
    <w:rsid w:val="00563DE9"/>
    <w:rsid w:val="00563EB3"/>
    <w:rsid w:val="00564FFE"/>
    <w:rsid w:val="005652F9"/>
    <w:rsid w:val="00565B08"/>
    <w:rsid w:val="00566F73"/>
    <w:rsid w:val="00567713"/>
    <w:rsid w:val="005705C4"/>
    <w:rsid w:val="00570790"/>
    <w:rsid w:val="00570C79"/>
    <w:rsid w:val="00570EA2"/>
    <w:rsid w:val="00571113"/>
    <w:rsid w:val="00571E98"/>
    <w:rsid w:val="00572DAE"/>
    <w:rsid w:val="00573C5F"/>
    <w:rsid w:val="00574325"/>
    <w:rsid w:val="00574557"/>
    <w:rsid w:val="00574B2A"/>
    <w:rsid w:val="005752E0"/>
    <w:rsid w:val="005757CD"/>
    <w:rsid w:val="0057635D"/>
    <w:rsid w:val="00576950"/>
    <w:rsid w:val="005770DF"/>
    <w:rsid w:val="0058008B"/>
    <w:rsid w:val="005834D2"/>
    <w:rsid w:val="00583BF6"/>
    <w:rsid w:val="005841DA"/>
    <w:rsid w:val="00584F40"/>
    <w:rsid w:val="005856DB"/>
    <w:rsid w:val="00587A20"/>
    <w:rsid w:val="00590DD5"/>
    <w:rsid w:val="005913F4"/>
    <w:rsid w:val="00592D79"/>
    <w:rsid w:val="00592FF5"/>
    <w:rsid w:val="00593D71"/>
    <w:rsid w:val="005945F1"/>
    <w:rsid w:val="00594BE5"/>
    <w:rsid w:val="00594DF7"/>
    <w:rsid w:val="00594FC5"/>
    <w:rsid w:val="005950A7"/>
    <w:rsid w:val="0059553D"/>
    <w:rsid w:val="0059675E"/>
    <w:rsid w:val="005A0573"/>
    <w:rsid w:val="005A06FC"/>
    <w:rsid w:val="005A07D5"/>
    <w:rsid w:val="005A10D2"/>
    <w:rsid w:val="005A633F"/>
    <w:rsid w:val="005A6F9E"/>
    <w:rsid w:val="005B011C"/>
    <w:rsid w:val="005B0A77"/>
    <w:rsid w:val="005B47D1"/>
    <w:rsid w:val="005B51A7"/>
    <w:rsid w:val="005B640A"/>
    <w:rsid w:val="005B71DB"/>
    <w:rsid w:val="005B78E8"/>
    <w:rsid w:val="005C089D"/>
    <w:rsid w:val="005C0B0C"/>
    <w:rsid w:val="005C0EC4"/>
    <w:rsid w:val="005C1BDD"/>
    <w:rsid w:val="005C5283"/>
    <w:rsid w:val="005C5B1A"/>
    <w:rsid w:val="005C5E74"/>
    <w:rsid w:val="005C65CB"/>
    <w:rsid w:val="005C7123"/>
    <w:rsid w:val="005C7C02"/>
    <w:rsid w:val="005D02A0"/>
    <w:rsid w:val="005D3F3C"/>
    <w:rsid w:val="005D42E8"/>
    <w:rsid w:val="005D4CAC"/>
    <w:rsid w:val="005D6794"/>
    <w:rsid w:val="005D6DE2"/>
    <w:rsid w:val="005E0B3B"/>
    <w:rsid w:val="005E1003"/>
    <w:rsid w:val="005E1EC4"/>
    <w:rsid w:val="005E2AD6"/>
    <w:rsid w:val="005E3ABE"/>
    <w:rsid w:val="005E3FC2"/>
    <w:rsid w:val="005E4B5B"/>
    <w:rsid w:val="005E4BFC"/>
    <w:rsid w:val="005E5A46"/>
    <w:rsid w:val="005F127A"/>
    <w:rsid w:val="005F1D51"/>
    <w:rsid w:val="005F262B"/>
    <w:rsid w:val="005F34D6"/>
    <w:rsid w:val="005F42B7"/>
    <w:rsid w:val="005F5438"/>
    <w:rsid w:val="005F5ABA"/>
    <w:rsid w:val="005F6889"/>
    <w:rsid w:val="005F751C"/>
    <w:rsid w:val="005F78A3"/>
    <w:rsid w:val="005F7963"/>
    <w:rsid w:val="005F79B0"/>
    <w:rsid w:val="006005EF"/>
    <w:rsid w:val="00601B99"/>
    <w:rsid w:val="00602F06"/>
    <w:rsid w:val="0060321B"/>
    <w:rsid w:val="00603FC7"/>
    <w:rsid w:val="00610703"/>
    <w:rsid w:val="006123BA"/>
    <w:rsid w:val="006139E8"/>
    <w:rsid w:val="00613DBF"/>
    <w:rsid w:val="00614C21"/>
    <w:rsid w:val="00616C6F"/>
    <w:rsid w:val="00617388"/>
    <w:rsid w:val="00617CB9"/>
    <w:rsid w:val="00622F44"/>
    <w:rsid w:val="00622F7D"/>
    <w:rsid w:val="0062385E"/>
    <w:rsid w:val="00624701"/>
    <w:rsid w:val="00624BA5"/>
    <w:rsid w:val="006270E4"/>
    <w:rsid w:val="00627534"/>
    <w:rsid w:val="006345F1"/>
    <w:rsid w:val="00635500"/>
    <w:rsid w:val="0063781A"/>
    <w:rsid w:val="006402AA"/>
    <w:rsid w:val="006407DE"/>
    <w:rsid w:val="00641182"/>
    <w:rsid w:val="00641BD9"/>
    <w:rsid w:val="006432E4"/>
    <w:rsid w:val="006434AF"/>
    <w:rsid w:val="006435A7"/>
    <w:rsid w:val="006440BF"/>
    <w:rsid w:val="006455DF"/>
    <w:rsid w:val="00645EFD"/>
    <w:rsid w:val="00645F0B"/>
    <w:rsid w:val="006467D4"/>
    <w:rsid w:val="00651516"/>
    <w:rsid w:val="00651E1A"/>
    <w:rsid w:val="006548DD"/>
    <w:rsid w:val="00655013"/>
    <w:rsid w:val="00656CBC"/>
    <w:rsid w:val="00656F11"/>
    <w:rsid w:val="00657CAA"/>
    <w:rsid w:val="00661611"/>
    <w:rsid w:val="00661BF0"/>
    <w:rsid w:val="00664021"/>
    <w:rsid w:val="0066454A"/>
    <w:rsid w:val="00665951"/>
    <w:rsid w:val="006668DF"/>
    <w:rsid w:val="0066779F"/>
    <w:rsid w:val="00670CDA"/>
    <w:rsid w:val="00671CC9"/>
    <w:rsid w:val="00672AB1"/>
    <w:rsid w:val="006745F4"/>
    <w:rsid w:val="00674CC2"/>
    <w:rsid w:val="0067506F"/>
    <w:rsid w:val="00675ADE"/>
    <w:rsid w:val="00675D15"/>
    <w:rsid w:val="006760DD"/>
    <w:rsid w:val="00676AA9"/>
    <w:rsid w:val="00676B01"/>
    <w:rsid w:val="00676B50"/>
    <w:rsid w:val="00677C6B"/>
    <w:rsid w:val="006818FE"/>
    <w:rsid w:val="00681ECA"/>
    <w:rsid w:val="0068267C"/>
    <w:rsid w:val="00684387"/>
    <w:rsid w:val="00684AFE"/>
    <w:rsid w:val="00684C63"/>
    <w:rsid w:val="006861EB"/>
    <w:rsid w:val="00686436"/>
    <w:rsid w:val="00690831"/>
    <w:rsid w:val="006908A1"/>
    <w:rsid w:val="00691C7F"/>
    <w:rsid w:val="00692A1B"/>
    <w:rsid w:val="00692E5B"/>
    <w:rsid w:val="00693C91"/>
    <w:rsid w:val="006942E6"/>
    <w:rsid w:val="0069496F"/>
    <w:rsid w:val="00694C32"/>
    <w:rsid w:val="006953BE"/>
    <w:rsid w:val="00696DD0"/>
    <w:rsid w:val="00697AF0"/>
    <w:rsid w:val="006A046D"/>
    <w:rsid w:val="006A0A8D"/>
    <w:rsid w:val="006A20DF"/>
    <w:rsid w:val="006A25AF"/>
    <w:rsid w:val="006A5FE5"/>
    <w:rsid w:val="006A6B14"/>
    <w:rsid w:val="006A7926"/>
    <w:rsid w:val="006A7E0B"/>
    <w:rsid w:val="006B102E"/>
    <w:rsid w:val="006B2B9B"/>
    <w:rsid w:val="006B48FA"/>
    <w:rsid w:val="006B4B10"/>
    <w:rsid w:val="006B5A1D"/>
    <w:rsid w:val="006B769B"/>
    <w:rsid w:val="006C054F"/>
    <w:rsid w:val="006C0B61"/>
    <w:rsid w:val="006C2189"/>
    <w:rsid w:val="006C27CB"/>
    <w:rsid w:val="006C34DC"/>
    <w:rsid w:val="006C4B2A"/>
    <w:rsid w:val="006C56AF"/>
    <w:rsid w:val="006D00E0"/>
    <w:rsid w:val="006D0E91"/>
    <w:rsid w:val="006D1FA4"/>
    <w:rsid w:val="006D26E6"/>
    <w:rsid w:val="006D3271"/>
    <w:rsid w:val="006D3A3E"/>
    <w:rsid w:val="006D3BFB"/>
    <w:rsid w:val="006D5267"/>
    <w:rsid w:val="006D56AA"/>
    <w:rsid w:val="006D674A"/>
    <w:rsid w:val="006E2932"/>
    <w:rsid w:val="006E2EDD"/>
    <w:rsid w:val="006E35C3"/>
    <w:rsid w:val="006E727A"/>
    <w:rsid w:val="006F1066"/>
    <w:rsid w:val="006F2EAE"/>
    <w:rsid w:val="006F3CE3"/>
    <w:rsid w:val="006F4AE8"/>
    <w:rsid w:val="006F5D80"/>
    <w:rsid w:val="006F7CEE"/>
    <w:rsid w:val="0070052F"/>
    <w:rsid w:val="007006AB"/>
    <w:rsid w:val="00700F0B"/>
    <w:rsid w:val="00701529"/>
    <w:rsid w:val="007026B6"/>
    <w:rsid w:val="00702876"/>
    <w:rsid w:val="00703387"/>
    <w:rsid w:val="00703527"/>
    <w:rsid w:val="00706328"/>
    <w:rsid w:val="007063AF"/>
    <w:rsid w:val="0070655B"/>
    <w:rsid w:val="00710833"/>
    <w:rsid w:val="0071200C"/>
    <w:rsid w:val="00714AA4"/>
    <w:rsid w:val="007152F3"/>
    <w:rsid w:val="00715A7A"/>
    <w:rsid w:val="007169B5"/>
    <w:rsid w:val="00722BC3"/>
    <w:rsid w:val="00722BD4"/>
    <w:rsid w:val="00723D82"/>
    <w:rsid w:val="00724497"/>
    <w:rsid w:val="00724715"/>
    <w:rsid w:val="00724E78"/>
    <w:rsid w:val="00725F72"/>
    <w:rsid w:val="007264E0"/>
    <w:rsid w:val="00727BF7"/>
    <w:rsid w:val="00727F90"/>
    <w:rsid w:val="0073127D"/>
    <w:rsid w:val="00732BF5"/>
    <w:rsid w:val="00732F7D"/>
    <w:rsid w:val="007335B3"/>
    <w:rsid w:val="007339D6"/>
    <w:rsid w:val="007345D1"/>
    <w:rsid w:val="0073584E"/>
    <w:rsid w:val="007361F7"/>
    <w:rsid w:val="00736253"/>
    <w:rsid w:val="007400AB"/>
    <w:rsid w:val="0074059D"/>
    <w:rsid w:val="00740C57"/>
    <w:rsid w:val="0074223F"/>
    <w:rsid w:val="00743B87"/>
    <w:rsid w:val="00745518"/>
    <w:rsid w:val="00747D71"/>
    <w:rsid w:val="00750782"/>
    <w:rsid w:val="007509F6"/>
    <w:rsid w:val="00751A6F"/>
    <w:rsid w:val="00752C86"/>
    <w:rsid w:val="00753771"/>
    <w:rsid w:val="00753E32"/>
    <w:rsid w:val="0076077C"/>
    <w:rsid w:val="00760942"/>
    <w:rsid w:val="007609E2"/>
    <w:rsid w:val="00760F71"/>
    <w:rsid w:val="0076209C"/>
    <w:rsid w:val="007624D4"/>
    <w:rsid w:val="00763222"/>
    <w:rsid w:val="007639EA"/>
    <w:rsid w:val="00764B05"/>
    <w:rsid w:val="00765C39"/>
    <w:rsid w:val="00774945"/>
    <w:rsid w:val="00775D78"/>
    <w:rsid w:val="0078176E"/>
    <w:rsid w:val="007827B3"/>
    <w:rsid w:val="00784744"/>
    <w:rsid w:val="00786637"/>
    <w:rsid w:val="007867BF"/>
    <w:rsid w:val="007869F7"/>
    <w:rsid w:val="0078759F"/>
    <w:rsid w:val="007877F4"/>
    <w:rsid w:val="00787FC0"/>
    <w:rsid w:val="0079025D"/>
    <w:rsid w:val="00790C52"/>
    <w:rsid w:val="007911F6"/>
    <w:rsid w:val="00791259"/>
    <w:rsid w:val="00792E6A"/>
    <w:rsid w:val="007954FB"/>
    <w:rsid w:val="007972C4"/>
    <w:rsid w:val="007A034D"/>
    <w:rsid w:val="007A0486"/>
    <w:rsid w:val="007A0493"/>
    <w:rsid w:val="007A1F1E"/>
    <w:rsid w:val="007A3CEF"/>
    <w:rsid w:val="007A3F38"/>
    <w:rsid w:val="007A73AC"/>
    <w:rsid w:val="007A775D"/>
    <w:rsid w:val="007B1A94"/>
    <w:rsid w:val="007B28D2"/>
    <w:rsid w:val="007B2B41"/>
    <w:rsid w:val="007B2E59"/>
    <w:rsid w:val="007B5D91"/>
    <w:rsid w:val="007B603C"/>
    <w:rsid w:val="007B666D"/>
    <w:rsid w:val="007B6D91"/>
    <w:rsid w:val="007B7694"/>
    <w:rsid w:val="007B77F3"/>
    <w:rsid w:val="007C0EAE"/>
    <w:rsid w:val="007C2DF3"/>
    <w:rsid w:val="007C4452"/>
    <w:rsid w:val="007C450D"/>
    <w:rsid w:val="007C4889"/>
    <w:rsid w:val="007C4933"/>
    <w:rsid w:val="007C4AB9"/>
    <w:rsid w:val="007C4C37"/>
    <w:rsid w:val="007C50EC"/>
    <w:rsid w:val="007C5474"/>
    <w:rsid w:val="007C7874"/>
    <w:rsid w:val="007C7985"/>
    <w:rsid w:val="007C7ECA"/>
    <w:rsid w:val="007D089E"/>
    <w:rsid w:val="007D0E24"/>
    <w:rsid w:val="007D1FC0"/>
    <w:rsid w:val="007D23E5"/>
    <w:rsid w:val="007D3048"/>
    <w:rsid w:val="007D333F"/>
    <w:rsid w:val="007D370B"/>
    <w:rsid w:val="007D4CB1"/>
    <w:rsid w:val="007D5DF2"/>
    <w:rsid w:val="007D670F"/>
    <w:rsid w:val="007E0E51"/>
    <w:rsid w:val="007E18CB"/>
    <w:rsid w:val="007E1DEC"/>
    <w:rsid w:val="007E38AC"/>
    <w:rsid w:val="007E6844"/>
    <w:rsid w:val="007F1006"/>
    <w:rsid w:val="007F1D2B"/>
    <w:rsid w:val="007F2422"/>
    <w:rsid w:val="007F2E62"/>
    <w:rsid w:val="007F403A"/>
    <w:rsid w:val="007F4055"/>
    <w:rsid w:val="007F4141"/>
    <w:rsid w:val="007F521C"/>
    <w:rsid w:val="007F634A"/>
    <w:rsid w:val="007F693F"/>
    <w:rsid w:val="007F7AC9"/>
    <w:rsid w:val="00800813"/>
    <w:rsid w:val="0080234B"/>
    <w:rsid w:val="0080377B"/>
    <w:rsid w:val="00803E34"/>
    <w:rsid w:val="00804313"/>
    <w:rsid w:val="00805B76"/>
    <w:rsid w:val="00805F33"/>
    <w:rsid w:val="008100CF"/>
    <w:rsid w:val="008107E5"/>
    <w:rsid w:val="00811007"/>
    <w:rsid w:val="0081193B"/>
    <w:rsid w:val="00811CC9"/>
    <w:rsid w:val="00812C39"/>
    <w:rsid w:val="00812DFF"/>
    <w:rsid w:val="00812E57"/>
    <w:rsid w:val="00813059"/>
    <w:rsid w:val="008138C4"/>
    <w:rsid w:val="00813BAA"/>
    <w:rsid w:val="00813DF2"/>
    <w:rsid w:val="00813EB0"/>
    <w:rsid w:val="0081433A"/>
    <w:rsid w:val="0081440C"/>
    <w:rsid w:val="0081457D"/>
    <w:rsid w:val="00815527"/>
    <w:rsid w:val="00816DD3"/>
    <w:rsid w:val="00817FBE"/>
    <w:rsid w:val="00820046"/>
    <w:rsid w:val="008245EF"/>
    <w:rsid w:val="0082594C"/>
    <w:rsid w:val="00826023"/>
    <w:rsid w:val="008273A4"/>
    <w:rsid w:val="00827B11"/>
    <w:rsid w:val="008312BB"/>
    <w:rsid w:val="00833BCE"/>
    <w:rsid w:val="008340BA"/>
    <w:rsid w:val="00835309"/>
    <w:rsid w:val="00844A72"/>
    <w:rsid w:val="00846E46"/>
    <w:rsid w:val="00846F3E"/>
    <w:rsid w:val="00850CA1"/>
    <w:rsid w:val="00851851"/>
    <w:rsid w:val="008525B5"/>
    <w:rsid w:val="0085262E"/>
    <w:rsid w:val="00853592"/>
    <w:rsid w:val="00854395"/>
    <w:rsid w:val="00856123"/>
    <w:rsid w:val="0085637F"/>
    <w:rsid w:val="00856A52"/>
    <w:rsid w:val="008578EB"/>
    <w:rsid w:val="0086091D"/>
    <w:rsid w:val="00860EF5"/>
    <w:rsid w:val="00861D29"/>
    <w:rsid w:val="008631BA"/>
    <w:rsid w:val="00863856"/>
    <w:rsid w:val="0086415A"/>
    <w:rsid w:val="00864DEE"/>
    <w:rsid w:val="00871454"/>
    <w:rsid w:val="00871484"/>
    <w:rsid w:val="008727F6"/>
    <w:rsid w:val="00873BED"/>
    <w:rsid w:val="008741C9"/>
    <w:rsid w:val="0087544E"/>
    <w:rsid w:val="00875A01"/>
    <w:rsid w:val="00875A8D"/>
    <w:rsid w:val="00876B4F"/>
    <w:rsid w:val="008800EE"/>
    <w:rsid w:val="00880DDD"/>
    <w:rsid w:val="00880DF1"/>
    <w:rsid w:val="00881138"/>
    <w:rsid w:val="0088270C"/>
    <w:rsid w:val="008828F7"/>
    <w:rsid w:val="00883D64"/>
    <w:rsid w:val="00884219"/>
    <w:rsid w:val="00886AB1"/>
    <w:rsid w:val="00887445"/>
    <w:rsid w:val="0089006E"/>
    <w:rsid w:val="00893289"/>
    <w:rsid w:val="00895C7A"/>
    <w:rsid w:val="008966E1"/>
    <w:rsid w:val="00897BEC"/>
    <w:rsid w:val="008A128F"/>
    <w:rsid w:val="008A28C2"/>
    <w:rsid w:val="008A3D82"/>
    <w:rsid w:val="008A3E8F"/>
    <w:rsid w:val="008A49CE"/>
    <w:rsid w:val="008A6304"/>
    <w:rsid w:val="008A6B38"/>
    <w:rsid w:val="008A79F2"/>
    <w:rsid w:val="008B010B"/>
    <w:rsid w:val="008B155C"/>
    <w:rsid w:val="008B233E"/>
    <w:rsid w:val="008B6D6F"/>
    <w:rsid w:val="008B745B"/>
    <w:rsid w:val="008B7A4A"/>
    <w:rsid w:val="008B7C9B"/>
    <w:rsid w:val="008C0452"/>
    <w:rsid w:val="008C0475"/>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E316B"/>
    <w:rsid w:val="008E3C75"/>
    <w:rsid w:val="008E4547"/>
    <w:rsid w:val="008E486A"/>
    <w:rsid w:val="008E518B"/>
    <w:rsid w:val="008E7C0B"/>
    <w:rsid w:val="008F106E"/>
    <w:rsid w:val="008F1AA6"/>
    <w:rsid w:val="008F2D64"/>
    <w:rsid w:val="008F3E0F"/>
    <w:rsid w:val="008F54F0"/>
    <w:rsid w:val="008F6BA7"/>
    <w:rsid w:val="008F7A59"/>
    <w:rsid w:val="008F7CCA"/>
    <w:rsid w:val="0090032E"/>
    <w:rsid w:val="00900EA6"/>
    <w:rsid w:val="00905AE4"/>
    <w:rsid w:val="00906734"/>
    <w:rsid w:val="00907604"/>
    <w:rsid w:val="00913353"/>
    <w:rsid w:val="009153B8"/>
    <w:rsid w:val="009169E7"/>
    <w:rsid w:val="00917C72"/>
    <w:rsid w:val="00917C81"/>
    <w:rsid w:val="00920016"/>
    <w:rsid w:val="00922094"/>
    <w:rsid w:val="00922E6A"/>
    <w:rsid w:val="009243B3"/>
    <w:rsid w:val="00925197"/>
    <w:rsid w:val="009252A8"/>
    <w:rsid w:val="009313E8"/>
    <w:rsid w:val="0093248A"/>
    <w:rsid w:val="00933994"/>
    <w:rsid w:val="00933B09"/>
    <w:rsid w:val="0093409C"/>
    <w:rsid w:val="00934C31"/>
    <w:rsid w:val="009366FD"/>
    <w:rsid w:val="00936A35"/>
    <w:rsid w:val="009372D0"/>
    <w:rsid w:val="00937EA5"/>
    <w:rsid w:val="00940514"/>
    <w:rsid w:val="00942E7F"/>
    <w:rsid w:val="009431D1"/>
    <w:rsid w:val="0094419F"/>
    <w:rsid w:val="00944557"/>
    <w:rsid w:val="00944A62"/>
    <w:rsid w:val="00947912"/>
    <w:rsid w:val="00950439"/>
    <w:rsid w:val="009510EA"/>
    <w:rsid w:val="00952848"/>
    <w:rsid w:val="0095348E"/>
    <w:rsid w:val="00953581"/>
    <w:rsid w:val="00953AAB"/>
    <w:rsid w:val="009554CB"/>
    <w:rsid w:val="00955525"/>
    <w:rsid w:val="009555F2"/>
    <w:rsid w:val="009558A6"/>
    <w:rsid w:val="00956F6A"/>
    <w:rsid w:val="009636FE"/>
    <w:rsid w:val="00963D1F"/>
    <w:rsid w:val="009641B3"/>
    <w:rsid w:val="0096523B"/>
    <w:rsid w:val="009667BB"/>
    <w:rsid w:val="009667F0"/>
    <w:rsid w:val="00966910"/>
    <w:rsid w:val="00966DC3"/>
    <w:rsid w:val="009672BB"/>
    <w:rsid w:val="009706E0"/>
    <w:rsid w:val="00970EF6"/>
    <w:rsid w:val="00972167"/>
    <w:rsid w:val="009736E6"/>
    <w:rsid w:val="009747CB"/>
    <w:rsid w:val="00974BDB"/>
    <w:rsid w:val="00974C9B"/>
    <w:rsid w:val="00975493"/>
    <w:rsid w:val="00975ED7"/>
    <w:rsid w:val="009765FD"/>
    <w:rsid w:val="0097798B"/>
    <w:rsid w:val="00982735"/>
    <w:rsid w:val="00982892"/>
    <w:rsid w:val="009848B1"/>
    <w:rsid w:val="009866DF"/>
    <w:rsid w:val="0098708D"/>
    <w:rsid w:val="00987982"/>
    <w:rsid w:val="00990186"/>
    <w:rsid w:val="00990465"/>
    <w:rsid w:val="00991129"/>
    <w:rsid w:val="00992032"/>
    <w:rsid w:val="009923BB"/>
    <w:rsid w:val="00993F68"/>
    <w:rsid w:val="009949DC"/>
    <w:rsid w:val="00995FF7"/>
    <w:rsid w:val="00996E73"/>
    <w:rsid w:val="009972D1"/>
    <w:rsid w:val="00997421"/>
    <w:rsid w:val="009979DC"/>
    <w:rsid w:val="009A0E31"/>
    <w:rsid w:val="009A1DF6"/>
    <w:rsid w:val="009A2A5E"/>
    <w:rsid w:val="009A36EB"/>
    <w:rsid w:val="009A3AE1"/>
    <w:rsid w:val="009A4251"/>
    <w:rsid w:val="009A576C"/>
    <w:rsid w:val="009B42F3"/>
    <w:rsid w:val="009B5EEB"/>
    <w:rsid w:val="009B63CF"/>
    <w:rsid w:val="009B6E21"/>
    <w:rsid w:val="009C03BD"/>
    <w:rsid w:val="009C0C05"/>
    <w:rsid w:val="009C1138"/>
    <w:rsid w:val="009C1481"/>
    <w:rsid w:val="009C340D"/>
    <w:rsid w:val="009C4BA4"/>
    <w:rsid w:val="009C58B5"/>
    <w:rsid w:val="009C5992"/>
    <w:rsid w:val="009D04E4"/>
    <w:rsid w:val="009D1223"/>
    <w:rsid w:val="009D1695"/>
    <w:rsid w:val="009D1D8F"/>
    <w:rsid w:val="009D1E59"/>
    <w:rsid w:val="009D31E6"/>
    <w:rsid w:val="009D4FF7"/>
    <w:rsid w:val="009D5D7F"/>
    <w:rsid w:val="009D6128"/>
    <w:rsid w:val="009D7F3E"/>
    <w:rsid w:val="009E10B7"/>
    <w:rsid w:val="009E13E5"/>
    <w:rsid w:val="009E1A17"/>
    <w:rsid w:val="009E3630"/>
    <w:rsid w:val="009E57E5"/>
    <w:rsid w:val="009E67FB"/>
    <w:rsid w:val="009E6A72"/>
    <w:rsid w:val="009E6F5F"/>
    <w:rsid w:val="009E78A5"/>
    <w:rsid w:val="009F09B9"/>
    <w:rsid w:val="009F1078"/>
    <w:rsid w:val="009F1DB7"/>
    <w:rsid w:val="009F369C"/>
    <w:rsid w:val="009F6F02"/>
    <w:rsid w:val="009F71A2"/>
    <w:rsid w:val="009F78CD"/>
    <w:rsid w:val="00A00541"/>
    <w:rsid w:val="00A0071E"/>
    <w:rsid w:val="00A01108"/>
    <w:rsid w:val="00A0165C"/>
    <w:rsid w:val="00A0409D"/>
    <w:rsid w:val="00A04183"/>
    <w:rsid w:val="00A04964"/>
    <w:rsid w:val="00A0588F"/>
    <w:rsid w:val="00A05B8A"/>
    <w:rsid w:val="00A065E8"/>
    <w:rsid w:val="00A06644"/>
    <w:rsid w:val="00A06EA9"/>
    <w:rsid w:val="00A071D7"/>
    <w:rsid w:val="00A10CFE"/>
    <w:rsid w:val="00A1158D"/>
    <w:rsid w:val="00A13AC2"/>
    <w:rsid w:val="00A14D5D"/>
    <w:rsid w:val="00A15401"/>
    <w:rsid w:val="00A15490"/>
    <w:rsid w:val="00A160D3"/>
    <w:rsid w:val="00A17BC4"/>
    <w:rsid w:val="00A17DC3"/>
    <w:rsid w:val="00A17F2F"/>
    <w:rsid w:val="00A20A75"/>
    <w:rsid w:val="00A21DCB"/>
    <w:rsid w:val="00A233AB"/>
    <w:rsid w:val="00A23592"/>
    <w:rsid w:val="00A24124"/>
    <w:rsid w:val="00A24AA0"/>
    <w:rsid w:val="00A24AEB"/>
    <w:rsid w:val="00A2575F"/>
    <w:rsid w:val="00A25893"/>
    <w:rsid w:val="00A25F29"/>
    <w:rsid w:val="00A262F7"/>
    <w:rsid w:val="00A277AD"/>
    <w:rsid w:val="00A3081C"/>
    <w:rsid w:val="00A30BD6"/>
    <w:rsid w:val="00A3182B"/>
    <w:rsid w:val="00A32454"/>
    <w:rsid w:val="00A33581"/>
    <w:rsid w:val="00A337A6"/>
    <w:rsid w:val="00A339D2"/>
    <w:rsid w:val="00A348CF"/>
    <w:rsid w:val="00A35670"/>
    <w:rsid w:val="00A37550"/>
    <w:rsid w:val="00A37BAC"/>
    <w:rsid w:val="00A407A5"/>
    <w:rsid w:val="00A40956"/>
    <w:rsid w:val="00A415BF"/>
    <w:rsid w:val="00A4202C"/>
    <w:rsid w:val="00A421D2"/>
    <w:rsid w:val="00A44958"/>
    <w:rsid w:val="00A50D76"/>
    <w:rsid w:val="00A51034"/>
    <w:rsid w:val="00A529F2"/>
    <w:rsid w:val="00A531D7"/>
    <w:rsid w:val="00A54589"/>
    <w:rsid w:val="00A5477D"/>
    <w:rsid w:val="00A551FB"/>
    <w:rsid w:val="00A55A09"/>
    <w:rsid w:val="00A56320"/>
    <w:rsid w:val="00A56495"/>
    <w:rsid w:val="00A567FC"/>
    <w:rsid w:val="00A57CA1"/>
    <w:rsid w:val="00A60A29"/>
    <w:rsid w:val="00A61445"/>
    <w:rsid w:val="00A633BF"/>
    <w:rsid w:val="00A6353A"/>
    <w:rsid w:val="00A6500E"/>
    <w:rsid w:val="00A65129"/>
    <w:rsid w:val="00A65ED5"/>
    <w:rsid w:val="00A6625B"/>
    <w:rsid w:val="00A663E1"/>
    <w:rsid w:val="00A66F32"/>
    <w:rsid w:val="00A70952"/>
    <w:rsid w:val="00A70D1F"/>
    <w:rsid w:val="00A711FA"/>
    <w:rsid w:val="00A73DF6"/>
    <w:rsid w:val="00A73EF2"/>
    <w:rsid w:val="00A74EA5"/>
    <w:rsid w:val="00A75877"/>
    <w:rsid w:val="00A75CCD"/>
    <w:rsid w:val="00A76AFD"/>
    <w:rsid w:val="00A775A5"/>
    <w:rsid w:val="00A800E6"/>
    <w:rsid w:val="00A80CC9"/>
    <w:rsid w:val="00A81A4B"/>
    <w:rsid w:val="00A83F62"/>
    <w:rsid w:val="00A846D9"/>
    <w:rsid w:val="00A85485"/>
    <w:rsid w:val="00A85AC8"/>
    <w:rsid w:val="00A85CA2"/>
    <w:rsid w:val="00A85D2F"/>
    <w:rsid w:val="00A85D5B"/>
    <w:rsid w:val="00A8671B"/>
    <w:rsid w:val="00A87994"/>
    <w:rsid w:val="00A90BAF"/>
    <w:rsid w:val="00A92197"/>
    <w:rsid w:val="00A94087"/>
    <w:rsid w:val="00A94BF3"/>
    <w:rsid w:val="00A95DC7"/>
    <w:rsid w:val="00A961A0"/>
    <w:rsid w:val="00A96A9E"/>
    <w:rsid w:val="00AA0CE9"/>
    <w:rsid w:val="00AA0F6C"/>
    <w:rsid w:val="00AA4213"/>
    <w:rsid w:val="00AA4C6B"/>
    <w:rsid w:val="00AA561D"/>
    <w:rsid w:val="00AA7F38"/>
    <w:rsid w:val="00AA7FCA"/>
    <w:rsid w:val="00AB008F"/>
    <w:rsid w:val="00AB0BFA"/>
    <w:rsid w:val="00AB1933"/>
    <w:rsid w:val="00AB1B57"/>
    <w:rsid w:val="00AB2908"/>
    <w:rsid w:val="00AB3558"/>
    <w:rsid w:val="00AB4400"/>
    <w:rsid w:val="00AB75D3"/>
    <w:rsid w:val="00AC09CC"/>
    <w:rsid w:val="00AC2DC3"/>
    <w:rsid w:val="00AC3F2C"/>
    <w:rsid w:val="00AC434B"/>
    <w:rsid w:val="00AC66C9"/>
    <w:rsid w:val="00AD148F"/>
    <w:rsid w:val="00AD15CB"/>
    <w:rsid w:val="00AD334D"/>
    <w:rsid w:val="00AD3E80"/>
    <w:rsid w:val="00AD52B0"/>
    <w:rsid w:val="00AD5857"/>
    <w:rsid w:val="00AD66C6"/>
    <w:rsid w:val="00AD6E96"/>
    <w:rsid w:val="00AD758C"/>
    <w:rsid w:val="00AD77BD"/>
    <w:rsid w:val="00AE02C9"/>
    <w:rsid w:val="00AE0B87"/>
    <w:rsid w:val="00AE0C9B"/>
    <w:rsid w:val="00AE22C0"/>
    <w:rsid w:val="00AE2484"/>
    <w:rsid w:val="00AE43A5"/>
    <w:rsid w:val="00AE50C2"/>
    <w:rsid w:val="00AF0A44"/>
    <w:rsid w:val="00AF13C7"/>
    <w:rsid w:val="00AF2E02"/>
    <w:rsid w:val="00AF500E"/>
    <w:rsid w:val="00AF519D"/>
    <w:rsid w:val="00AF59E2"/>
    <w:rsid w:val="00AF5BAA"/>
    <w:rsid w:val="00AF6347"/>
    <w:rsid w:val="00AF7B96"/>
    <w:rsid w:val="00B012A7"/>
    <w:rsid w:val="00B01D32"/>
    <w:rsid w:val="00B02B44"/>
    <w:rsid w:val="00B04A9C"/>
    <w:rsid w:val="00B05463"/>
    <w:rsid w:val="00B065C2"/>
    <w:rsid w:val="00B071B5"/>
    <w:rsid w:val="00B10E91"/>
    <w:rsid w:val="00B121E2"/>
    <w:rsid w:val="00B128F5"/>
    <w:rsid w:val="00B12FDA"/>
    <w:rsid w:val="00B13FA0"/>
    <w:rsid w:val="00B14979"/>
    <w:rsid w:val="00B206DE"/>
    <w:rsid w:val="00B2138B"/>
    <w:rsid w:val="00B220C0"/>
    <w:rsid w:val="00B2234F"/>
    <w:rsid w:val="00B239FB"/>
    <w:rsid w:val="00B24811"/>
    <w:rsid w:val="00B274A9"/>
    <w:rsid w:val="00B27F30"/>
    <w:rsid w:val="00B318AA"/>
    <w:rsid w:val="00B34AD2"/>
    <w:rsid w:val="00B34CB1"/>
    <w:rsid w:val="00B351D2"/>
    <w:rsid w:val="00B35E59"/>
    <w:rsid w:val="00B36A35"/>
    <w:rsid w:val="00B378D3"/>
    <w:rsid w:val="00B4165D"/>
    <w:rsid w:val="00B422BB"/>
    <w:rsid w:val="00B45383"/>
    <w:rsid w:val="00B45F2D"/>
    <w:rsid w:val="00B4666B"/>
    <w:rsid w:val="00B476E2"/>
    <w:rsid w:val="00B513A5"/>
    <w:rsid w:val="00B51B47"/>
    <w:rsid w:val="00B529C4"/>
    <w:rsid w:val="00B52F1E"/>
    <w:rsid w:val="00B546BE"/>
    <w:rsid w:val="00B56475"/>
    <w:rsid w:val="00B5678F"/>
    <w:rsid w:val="00B567A2"/>
    <w:rsid w:val="00B6222C"/>
    <w:rsid w:val="00B62EFC"/>
    <w:rsid w:val="00B640E9"/>
    <w:rsid w:val="00B664A6"/>
    <w:rsid w:val="00B664E1"/>
    <w:rsid w:val="00B7279C"/>
    <w:rsid w:val="00B730FD"/>
    <w:rsid w:val="00B735BD"/>
    <w:rsid w:val="00B764CB"/>
    <w:rsid w:val="00B769D1"/>
    <w:rsid w:val="00B76C97"/>
    <w:rsid w:val="00B7797F"/>
    <w:rsid w:val="00B77EAC"/>
    <w:rsid w:val="00B814C9"/>
    <w:rsid w:val="00B8455A"/>
    <w:rsid w:val="00B85889"/>
    <w:rsid w:val="00B86C7C"/>
    <w:rsid w:val="00B9093A"/>
    <w:rsid w:val="00B921B0"/>
    <w:rsid w:val="00B92E7B"/>
    <w:rsid w:val="00B93B76"/>
    <w:rsid w:val="00B94558"/>
    <w:rsid w:val="00B946DE"/>
    <w:rsid w:val="00B960DC"/>
    <w:rsid w:val="00B9667C"/>
    <w:rsid w:val="00B96CFA"/>
    <w:rsid w:val="00BA1ADB"/>
    <w:rsid w:val="00BA1DA5"/>
    <w:rsid w:val="00BA300B"/>
    <w:rsid w:val="00BA3419"/>
    <w:rsid w:val="00BA34F5"/>
    <w:rsid w:val="00BA4846"/>
    <w:rsid w:val="00BA4ABE"/>
    <w:rsid w:val="00BA4F69"/>
    <w:rsid w:val="00BA63C7"/>
    <w:rsid w:val="00BA6B97"/>
    <w:rsid w:val="00BA778C"/>
    <w:rsid w:val="00BB1DD0"/>
    <w:rsid w:val="00BB2EA3"/>
    <w:rsid w:val="00BB30F8"/>
    <w:rsid w:val="00BB4065"/>
    <w:rsid w:val="00BB6817"/>
    <w:rsid w:val="00BB70B9"/>
    <w:rsid w:val="00BC00AC"/>
    <w:rsid w:val="00BC310E"/>
    <w:rsid w:val="00BC3E17"/>
    <w:rsid w:val="00BD089B"/>
    <w:rsid w:val="00BD0F8F"/>
    <w:rsid w:val="00BD2232"/>
    <w:rsid w:val="00BD226F"/>
    <w:rsid w:val="00BD350A"/>
    <w:rsid w:val="00BD4E74"/>
    <w:rsid w:val="00BE04A5"/>
    <w:rsid w:val="00BE1348"/>
    <w:rsid w:val="00BE14A8"/>
    <w:rsid w:val="00BE1E26"/>
    <w:rsid w:val="00BE28D6"/>
    <w:rsid w:val="00BE3319"/>
    <w:rsid w:val="00BE4998"/>
    <w:rsid w:val="00BE4B5B"/>
    <w:rsid w:val="00BE4FF8"/>
    <w:rsid w:val="00BE6089"/>
    <w:rsid w:val="00BF092C"/>
    <w:rsid w:val="00BF0B7F"/>
    <w:rsid w:val="00BF1248"/>
    <w:rsid w:val="00BF322D"/>
    <w:rsid w:val="00BF3CDB"/>
    <w:rsid w:val="00BF49EA"/>
    <w:rsid w:val="00BF5182"/>
    <w:rsid w:val="00BF7851"/>
    <w:rsid w:val="00C00C00"/>
    <w:rsid w:val="00C02050"/>
    <w:rsid w:val="00C038AA"/>
    <w:rsid w:val="00C0764A"/>
    <w:rsid w:val="00C10DF5"/>
    <w:rsid w:val="00C11250"/>
    <w:rsid w:val="00C1267A"/>
    <w:rsid w:val="00C131EA"/>
    <w:rsid w:val="00C13E8B"/>
    <w:rsid w:val="00C14BC1"/>
    <w:rsid w:val="00C14C75"/>
    <w:rsid w:val="00C151AF"/>
    <w:rsid w:val="00C169C8"/>
    <w:rsid w:val="00C16B82"/>
    <w:rsid w:val="00C1746D"/>
    <w:rsid w:val="00C22462"/>
    <w:rsid w:val="00C231D6"/>
    <w:rsid w:val="00C2377B"/>
    <w:rsid w:val="00C24890"/>
    <w:rsid w:val="00C24DC4"/>
    <w:rsid w:val="00C24DEE"/>
    <w:rsid w:val="00C26460"/>
    <w:rsid w:val="00C26F63"/>
    <w:rsid w:val="00C27A1D"/>
    <w:rsid w:val="00C35785"/>
    <w:rsid w:val="00C362C9"/>
    <w:rsid w:val="00C3758D"/>
    <w:rsid w:val="00C37F85"/>
    <w:rsid w:val="00C43685"/>
    <w:rsid w:val="00C43989"/>
    <w:rsid w:val="00C43ACE"/>
    <w:rsid w:val="00C44050"/>
    <w:rsid w:val="00C445FE"/>
    <w:rsid w:val="00C454AA"/>
    <w:rsid w:val="00C46610"/>
    <w:rsid w:val="00C46741"/>
    <w:rsid w:val="00C46819"/>
    <w:rsid w:val="00C50056"/>
    <w:rsid w:val="00C501D5"/>
    <w:rsid w:val="00C505B7"/>
    <w:rsid w:val="00C524E0"/>
    <w:rsid w:val="00C53624"/>
    <w:rsid w:val="00C55059"/>
    <w:rsid w:val="00C55DBD"/>
    <w:rsid w:val="00C60397"/>
    <w:rsid w:val="00C60A08"/>
    <w:rsid w:val="00C60FC2"/>
    <w:rsid w:val="00C61709"/>
    <w:rsid w:val="00C61923"/>
    <w:rsid w:val="00C61D62"/>
    <w:rsid w:val="00C62134"/>
    <w:rsid w:val="00C62AEE"/>
    <w:rsid w:val="00C64456"/>
    <w:rsid w:val="00C6727E"/>
    <w:rsid w:val="00C73232"/>
    <w:rsid w:val="00C74D35"/>
    <w:rsid w:val="00C7667C"/>
    <w:rsid w:val="00C772BC"/>
    <w:rsid w:val="00C77546"/>
    <w:rsid w:val="00C80050"/>
    <w:rsid w:val="00C812C8"/>
    <w:rsid w:val="00C840BE"/>
    <w:rsid w:val="00C85F1A"/>
    <w:rsid w:val="00C9025B"/>
    <w:rsid w:val="00C9060A"/>
    <w:rsid w:val="00C91AE3"/>
    <w:rsid w:val="00C91BBF"/>
    <w:rsid w:val="00C93343"/>
    <w:rsid w:val="00C93D7D"/>
    <w:rsid w:val="00C9651A"/>
    <w:rsid w:val="00C96797"/>
    <w:rsid w:val="00CA0A52"/>
    <w:rsid w:val="00CA1339"/>
    <w:rsid w:val="00CA1D22"/>
    <w:rsid w:val="00CA1DA8"/>
    <w:rsid w:val="00CA2577"/>
    <w:rsid w:val="00CA27C9"/>
    <w:rsid w:val="00CA3A19"/>
    <w:rsid w:val="00CA5A06"/>
    <w:rsid w:val="00CA672E"/>
    <w:rsid w:val="00CA701B"/>
    <w:rsid w:val="00CB0D2C"/>
    <w:rsid w:val="00CB2C05"/>
    <w:rsid w:val="00CB4976"/>
    <w:rsid w:val="00CB5417"/>
    <w:rsid w:val="00CB5710"/>
    <w:rsid w:val="00CB5897"/>
    <w:rsid w:val="00CB5F9D"/>
    <w:rsid w:val="00CB636F"/>
    <w:rsid w:val="00CB7806"/>
    <w:rsid w:val="00CB7F1E"/>
    <w:rsid w:val="00CC1C58"/>
    <w:rsid w:val="00CC5B86"/>
    <w:rsid w:val="00CD0583"/>
    <w:rsid w:val="00CD0A76"/>
    <w:rsid w:val="00CD1415"/>
    <w:rsid w:val="00CD1742"/>
    <w:rsid w:val="00CD19A6"/>
    <w:rsid w:val="00CD275F"/>
    <w:rsid w:val="00CD40A2"/>
    <w:rsid w:val="00CD4F82"/>
    <w:rsid w:val="00CD5EC9"/>
    <w:rsid w:val="00CD7D1E"/>
    <w:rsid w:val="00CE16BB"/>
    <w:rsid w:val="00CE18EA"/>
    <w:rsid w:val="00CE1B22"/>
    <w:rsid w:val="00CE1D8D"/>
    <w:rsid w:val="00CE20F4"/>
    <w:rsid w:val="00CE2B57"/>
    <w:rsid w:val="00CE4C17"/>
    <w:rsid w:val="00CE5D15"/>
    <w:rsid w:val="00CE6B08"/>
    <w:rsid w:val="00CE77AD"/>
    <w:rsid w:val="00CF0388"/>
    <w:rsid w:val="00CF10F4"/>
    <w:rsid w:val="00CF262F"/>
    <w:rsid w:val="00CF482C"/>
    <w:rsid w:val="00CF4EEB"/>
    <w:rsid w:val="00CF5ECC"/>
    <w:rsid w:val="00CF6D67"/>
    <w:rsid w:val="00D0020E"/>
    <w:rsid w:val="00D0143B"/>
    <w:rsid w:val="00D01B15"/>
    <w:rsid w:val="00D02DDC"/>
    <w:rsid w:val="00D0454A"/>
    <w:rsid w:val="00D04FFA"/>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994"/>
    <w:rsid w:val="00D30CB6"/>
    <w:rsid w:val="00D30F51"/>
    <w:rsid w:val="00D3145A"/>
    <w:rsid w:val="00D31476"/>
    <w:rsid w:val="00D31B85"/>
    <w:rsid w:val="00D32499"/>
    <w:rsid w:val="00D3594C"/>
    <w:rsid w:val="00D36A31"/>
    <w:rsid w:val="00D36B79"/>
    <w:rsid w:val="00D40ADB"/>
    <w:rsid w:val="00D42CFC"/>
    <w:rsid w:val="00D42F5E"/>
    <w:rsid w:val="00D44C8C"/>
    <w:rsid w:val="00D45831"/>
    <w:rsid w:val="00D45FF5"/>
    <w:rsid w:val="00D47215"/>
    <w:rsid w:val="00D47E00"/>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34B5"/>
    <w:rsid w:val="00D7438B"/>
    <w:rsid w:val="00D74A2F"/>
    <w:rsid w:val="00D75A93"/>
    <w:rsid w:val="00D75EA5"/>
    <w:rsid w:val="00D76F2D"/>
    <w:rsid w:val="00D77B05"/>
    <w:rsid w:val="00D80EE2"/>
    <w:rsid w:val="00D83A4F"/>
    <w:rsid w:val="00D83EA2"/>
    <w:rsid w:val="00D85305"/>
    <w:rsid w:val="00D8604D"/>
    <w:rsid w:val="00D86D76"/>
    <w:rsid w:val="00D90393"/>
    <w:rsid w:val="00D90958"/>
    <w:rsid w:val="00D90F9A"/>
    <w:rsid w:val="00D91938"/>
    <w:rsid w:val="00D91A16"/>
    <w:rsid w:val="00D92287"/>
    <w:rsid w:val="00D94D41"/>
    <w:rsid w:val="00D95B4B"/>
    <w:rsid w:val="00D96BBD"/>
    <w:rsid w:val="00D9704C"/>
    <w:rsid w:val="00DA0AA3"/>
    <w:rsid w:val="00DA1183"/>
    <w:rsid w:val="00DA2F52"/>
    <w:rsid w:val="00DA31BC"/>
    <w:rsid w:val="00DA360E"/>
    <w:rsid w:val="00DA3B1A"/>
    <w:rsid w:val="00DA568D"/>
    <w:rsid w:val="00DA6D6F"/>
    <w:rsid w:val="00DA70F4"/>
    <w:rsid w:val="00DA713F"/>
    <w:rsid w:val="00DB1650"/>
    <w:rsid w:val="00DB26A1"/>
    <w:rsid w:val="00DB334D"/>
    <w:rsid w:val="00DB3933"/>
    <w:rsid w:val="00DB5552"/>
    <w:rsid w:val="00DB5EEA"/>
    <w:rsid w:val="00DB6E5B"/>
    <w:rsid w:val="00DB7E20"/>
    <w:rsid w:val="00DC143F"/>
    <w:rsid w:val="00DC1541"/>
    <w:rsid w:val="00DC1549"/>
    <w:rsid w:val="00DC3371"/>
    <w:rsid w:val="00DC3D23"/>
    <w:rsid w:val="00DC45F1"/>
    <w:rsid w:val="00DC4BA4"/>
    <w:rsid w:val="00DC5471"/>
    <w:rsid w:val="00DC66DB"/>
    <w:rsid w:val="00DC6A8C"/>
    <w:rsid w:val="00DC73B5"/>
    <w:rsid w:val="00DC7575"/>
    <w:rsid w:val="00DD0330"/>
    <w:rsid w:val="00DD11C0"/>
    <w:rsid w:val="00DD175D"/>
    <w:rsid w:val="00DD1A6E"/>
    <w:rsid w:val="00DD2326"/>
    <w:rsid w:val="00DD285F"/>
    <w:rsid w:val="00DD2C11"/>
    <w:rsid w:val="00DD375E"/>
    <w:rsid w:val="00DD418D"/>
    <w:rsid w:val="00DD4C75"/>
    <w:rsid w:val="00DD59CB"/>
    <w:rsid w:val="00DD5C43"/>
    <w:rsid w:val="00DE1708"/>
    <w:rsid w:val="00DE29A3"/>
    <w:rsid w:val="00DE328D"/>
    <w:rsid w:val="00DE410B"/>
    <w:rsid w:val="00DE4E41"/>
    <w:rsid w:val="00DE4F4B"/>
    <w:rsid w:val="00DE6161"/>
    <w:rsid w:val="00DE7416"/>
    <w:rsid w:val="00DE74E9"/>
    <w:rsid w:val="00DF13E3"/>
    <w:rsid w:val="00DF383F"/>
    <w:rsid w:val="00DF3B43"/>
    <w:rsid w:val="00DF44C9"/>
    <w:rsid w:val="00DF4644"/>
    <w:rsid w:val="00DF5D9D"/>
    <w:rsid w:val="00E02DEC"/>
    <w:rsid w:val="00E03B9A"/>
    <w:rsid w:val="00E0581B"/>
    <w:rsid w:val="00E077DF"/>
    <w:rsid w:val="00E111CA"/>
    <w:rsid w:val="00E11621"/>
    <w:rsid w:val="00E11DD6"/>
    <w:rsid w:val="00E13321"/>
    <w:rsid w:val="00E13A85"/>
    <w:rsid w:val="00E141E8"/>
    <w:rsid w:val="00E153FC"/>
    <w:rsid w:val="00E20965"/>
    <w:rsid w:val="00E2228B"/>
    <w:rsid w:val="00E2538D"/>
    <w:rsid w:val="00E25A59"/>
    <w:rsid w:val="00E25B37"/>
    <w:rsid w:val="00E26273"/>
    <w:rsid w:val="00E26730"/>
    <w:rsid w:val="00E269E5"/>
    <w:rsid w:val="00E27C8A"/>
    <w:rsid w:val="00E32DC6"/>
    <w:rsid w:val="00E32EE3"/>
    <w:rsid w:val="00E337AB"/>
    <w:rsid w:val="00E33EF0"/>
    <w:rsid w:val="00E343C1"/>
    <w:rsid w:val="00E345ED"/>
    <w:rsid w:val="00E35479"/>
    <w:rsid w:val="00E366EC"/>
    <w:rsid w:val="00E3741F"/>
    <w:rsid w:val="00E3795A"/>
    <w:rsid w:val="00E40CD4"/>
    <w:rsid w:val="00E415FA"/>
    <w:rsid w:val="00E41738"/>
    <w:rsid w:val="00E41FE3"/>
    <w:rsid w:val="00E4360C"/>
    <w:rsid w:val="00E43F4B"/>
    <w:rsid w:val="00E44E25"/>
    <w:rsid w:val="00E44E85"/>
    <w:rsid w:val="00E45F97"/>
    <w:rsid w:val="00E46FE7"/>
    <w:rsid w:val="00E50908"/>
    <w:rsid w:val="00E510F0"/>
    <w:rsid w:val="00E51E31"/>
    <w:rsid w:val="00E529B4"/>
    <w:rsid w:val="00E53447"/>
    <w:rsid w:val="00E53FB3"/>
    <w:rsid w:val="00E54E32"/>
    <w:rsid w:val="00E55499"/>
    <w:rsid w:val="00E55812"/>
    <w:rsid w:val="00E56C1D"/>
    <w:rsid w:val="00E56E52"/>
    <w:rsid w:val="00E62312"/>
    <w:rsid w:val="00E6289D"/>
    <w:rsid w:val="00E63065"/>
    <w:rsid w:val="00E64640"/>
    <w:rsid w:val="00E651C9"/>
    <w:rsid w:val="00E67669"/>
    <w:rsid w:val="00E67AE8"/>
    <w:rsid w:val="00E72F87"/>
    <w:rsid w:val="00E73DBA"/>
    <w:rsid w:val="00E73F99"/>
    <w:rsid w:val="00E7581C"/>
    <w:rsid w:val="00E77676"/>
    <w:rsid w:val="00E8113B"/>
    <w:rsid w:val="00E82A75"/>
    <w:rsid w:val="00E83E2D"/>
    <w:rsid w:val="00E9110E"/>
    <w:rsid w:val="00E91748"/>
    <w:rsid w:val="00E93E56"/>
    <w:rsid w:val="00E94EC4"/>
    <w:rsid w:val="00E95166"/>
    <w:rsid w:val="00EA071F"/>
    <w:rsid w:val="00EA0962"/>
    <w:rsid w:val="00EA0CB2"/>
    <w:rsid w:val="00EA0F8A"/>
    <w:rsid w:val="00EA1581"/>
    <w:rsid w:val="00EA37C9"/>
    <w:rsid w:val="00EA3978"/>
    <w:rsid w:val="00EA3C0C"/>
    <w:rsid w:val="00EA4927"/>
    <w:rsid w:val="00EA6B5A"/>
    <w:rsid w:val="00EA7E06"/>
    <w:rsid w:val="00EB31F7"/>
    <w:rsid w:val="00EB5C5E"/>
    <w:rsid w:val="00EB78C5"/>
    <w:rsid w:val="00EC0D59"/>
    <w:rsid w:val="00EC2C33"/>
    <w:rsid w:val="00EC2D47"/>
    <w:rsid w:val="00EC3382"/>
    <w:rsid w:val="00EC56B9"/>
    <w:rsid w:val="00EC58F8"/>
    <w:rsid w:val="00EC5AFB"/>
    <w:rsid w:val="00EC5F9D"/>
    <w:rsid w:val="00EC6143"/>
    <w:rsid w:val="00EC6743"/>
    <w:rsid w:val="00EC7AB2"/>
    <w:rsid w:val="00ED0B94"/>
    <w:rsid w:val="00ED0F53"/>
    <w:rsid w:val="00ED3BFF"/>
    <w:rsid w:val="00ED52D0"/>
    <w:rsid w:val="00ED6835"/>
    <w:rsid w:val="00ED6C70"/>
    <w:rsid w:val="00ED6FE9"/>
    <w:rsid w:val="00ED729D"/>
    <w:rsid w:val="00EE0221"/>
    <w:rsid w:val="00EE0D7B"/>
    <w:rsid w:val="00EE1A30"/>
    <w:rsid w:val="00EE22A3"/>
    <w:rsid w:val="00EE2A6B"/>
    <w:rsid w:val="00EE2D6B"/>
    <w:rsid w:val="00EE31F8"/>
    <w:rsid w:val="00EE39E5"/>
    <w:rsid w:val="00EF174E"/>
    <w:rsid w:val="00EF3635"/>
    <w:rsid w:val="00EF3B21"/>
    <w:rsid w:val="00EF4999"/>
    <w:rsid w:val="00EF4AA3"/>
    <w:rsid w:val="00EF5F82"/>
    <w:rsid w:val="00F04F1B"/>
    <w:rsid w:val="00F106DB"/>
    <w:rsid w:val="00F14FF1"/>
    <w:rsid w:val="00F15E86"/>
    <w:rsid w:val="00F2061E"/>
    <w:rsid w:val="00F2103C"/>
    <w:rsid w:val="00F2125E"/>
    <w:rsid w:val="00F225E0"/>
    <w:rsid w:val="00F2422A"/>
    <w:rsid w:val="00F244FB"/>
    <w:rsid w:val="00F25552"/>
    <w:rsid w:val="00F256DB"/>
    <w:rsid w:val="00F25C7F"/>
    <w:rsid w:val="00F26806"/>
    <w:rsid w:val="00F27B90"/>
    <w:rsid w:val="00F27F2F"/>
    <w:rsid w:val="00F30362"/>
    <w:rsid w:val="00F336EF"/>
    <w:rsid w:val="00F35273"/>
    <w:rsid w:val="00F36EBD"/>
    <w:rsid w:val="00F436AA"/>
    <w:rsid w:val="00F43833"/>
    <w:rsid w:val="00F43E12"/>
    <w:rsid w:val="00F44F25"/>
    <w:rsid w:val="00F47383"/>
    <w:rsid w:val="00F50469"/>
    <w:rsid w:val="00F50639"/>
    <w:rsid w:val="00F52C7B"/>
    <w:rsid w:val="00F5333F"/>
    <w:rsid w:val="00F53FEE"/>
    <w:rsid w:val="00F541EC"/>
    <w:rsid w:val="00F54CA2"/>
    <w:rsid w:val="00F5531D"/>
    <w:rsid w:val="00F5755D"/>
    <w:rsid w:val="00F602D2"/>
    <w:rsid w:val="00F6136E"/>
    <w:rsid w:val="00F61869"/>
    <w:rsid w:val="00F62670"/>
    <w:rsid w:val="00F63DC8"/>
    <w:rsid w:val="00F657F8"/>
    <w:rsid w:val="00F67F00"/>
    <w:rsid w:val="00F70B59"/>
    <w:rsid w:val="00F70E33"/>
    <w:rsid w:val="00F70F3F"/>
    <w:rsid w:val="00F71633"/>
    <w:rsid w:val="00F7288F"/>
    <w:rsid w:val="00F72F36"/>
    <w:rsid w:val="00F733DF"/>
    <w:rsid w:val="00F739F1"/>
    <w:rsid w:val="00F742E9"/>
    <w:rsid w:val="00F75BAB"/>
    <w:rsid w:val="00F7638B"/>
    <w:rsid w:val="00F80C21"/>
    <w:rsid w:val="00F80CB8"/>
    <w:rsid w:val="00F82157"/>
    <w:rsid w:val="00F830EE"/>
    <w:rsid w:val="00F83F6E"/>
    <w:rsid w:val="00F85100"/>
    <w:rsid w:val="00F8577F"/>
    <w:rsid w:val="00F85E2F"/>
    <w:rsid w:val="00F86EF7"/>
    <w:rsid w:val="00F908FD"/>
    <w:rsid w:val="00F9476B"/>
    <w:rsid w:val="00F94B19"/>
    <w:rsid w:val="00F94E34"/>
    <w:rsid w:val="00F953E8"/>
    <w:rsid w:val="00F9640C"/>
    <w:rsid w:val="00F97FBC"/>
    <w:rsid w:val="00FA0B83"/>
    <w:rsid w:val="00FA16CB"/>
    <w:rsid w:val="00FA1F97"/>
    <w:rsid w:val="00FA3FDD"/>
    <w:rsid w:val="00FA431B"/>
    <w:rsid w:val="00FB0F8C"/>
    <w:rsid w:val="00FB17B6"/>
    <w:rsid w:val="00FB1A06"/>
    <w:rsid w:val="00FB218D"/>
    <w:rsid w:val="00FB3CB1"/>
    <w:rsid w:val="00FB437E"/>
    <w:rsid w:val="00FB48A3"/>
    <w:rsid w:val="00FB6050"/>
    <w:rsid w:val="00FB772D"/>
    <w:rsid w:val="00FB7844"/>
    <w:rsid w:val="00FB7ED1"/>
    <w:rsid w:val="00FC1A5F"/>
    <w:rsid w:val="00FC2027"/>
    <w:rsid w:val="00FC335C"/>
    <w:rsid w:val="00FC4BBC"/>
    <w:rsid w:val="00FC5B3C"/>
    <w:rsid w:val="00FD35D4"/>
    <w:rsid w:val="00FD5071"/>
    <w:rsid w:val="00FD658D"/>
    <w:rsid w:val="00FD73CB"/>
    <w:rsid w:val="00FD7EB1"/>
    <w:rsid w:val="00FE0189"/>
    <w:rsid w:val="00FE3F5E"/>
    <w:rsid w:val="00FE480A"/>
    <w:rsid w:val="00FE53B5"/>
    <w:rsid w:val="00FE65E1"/>
    <w:rsid w:val="00FE690B"/>
    <w:rsid w:val="00FE6CEB"/>
    <w:rsid w:val="00FE6EA6"/>
    <w:rsid w:val="00FE721C"/>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8EBB1708-B94E-4B17-BE48-F4B44FF76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Section Heading"/>
    <w:next w:val="Normal"/>
    <w:link w:val="Heading1Char"/>
    <w:uiPriority w:val="9"/>
    <w:qFormat/>
    <w:rsid w:val="00BD350A"/>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4C26BF"/>
    <w:pPr>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BD350A"/>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uiPriority w:val="9"/>
    <w:rsid w:val="004C26BF"/>
    <w:rPr>
      <w:rFonts w:asciiTheme="majorHAnsi" w:eastAsiaTheme="majorEastAsia" w:hAnsiTheme="majorHAnsi" w:cstheme="majorBidi"/>
      <w:color w:val="505050" w:themeColor="text1"/>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A73EF2"/>
    <w:rPr>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40"/>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 w:type="paragraph" w:styleId="ListParagraph">
    <w:name w:val="List Paragraph"/>
    <w:basedOn w:val="Normal"/>
    <w:uiPriority w:val="34"/>
    <w:qFormat/>
    <w:rsid w:val="00617CB9"/>
    <w:pPr>
      <w:spacing w:before="0" w:after="160" w:line="259" w:lineRule="auto"/>
      <w:ind w:left="720"/>
      <w:contextualSpacing/>
    </w:pPr>
  </w:style>
  <w:style w:type="character" w:styleId="Strong">
    <w:name w:val="Strong"/>
    <w:basedOn w:val="DefaultParagraphFont"/>
    <w:uiPriority w:val="22"/>
    <w:qFormat/>
    <w:rsid w:val="00DC66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43670984">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861048390">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p3adaptive.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app.powerbi.com/groups/me/reports/0a9c5249-218c-41d0-b48f-9d66c93f5e52/ReportSection" TargetMode="Externa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94154AA148E0C4784FC2EE20928B203" ma:contentTypeVersion="15" ma:contentTypeDescription="Create a new document." ma:contentTypeScope="" ma:versionID="1347a33daaf34708c5cd3bc1d3bc94d4">
  <xsd:schema xmlns:xsd="http://www.w3.org/2001/XMLSchema" xmlns:xs="http://www.w3.org/2001/XMLSchema" xmlns:p="http://schemas.microsoft.com/office/2006/metadata/properties" xmlns:ns2="9361d37d-0c6b-47a8-9eff-3f07b00b2c7d" xmlns:ns3="b1f2dcaf-5d3e-4fc8-a4ef-ff4aa4b4c542" xmlns:ns4="230e9df3-be65-4c73-a93b-d1236ebd677e" targetNamespace="http://schemas.microsoft.com/office/2006/metadata/properties" ma:root="true" ma:fieldsID="14dbab1fc1cadc37819d1d66afc06e05" ns2:_="" ns3:_="" ns4:_="">
    <xsd:import namespace="9361d37d-0c6b-47a8-9eff-3f07b00b2c7d"/>
    <xsd:import namespace="b1f2dcaf-5d3e-4fc8-a4ef-ff4aa4b4c54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1d37d-0c6b-47a8-9eff-3f07b00b2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1f2dcaf-5d3e-4fc8-a4ef-ff4aa4b4c54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e7fc0f0f-fc62-4036-8b17-0f638db7286e}" ma:internalName="TaxCatchAll" ma:showField="CatchAllData" ma:web="b1f2dcaf-5d3e-4fc8-a4ef-ff4aa4b4c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361d37d-0c6b-47a8-9eff-3f07b00b2c7d">
      <Terms xmlns="http://schemas.microsoft.com/office/infopath/2007/PartnerControls"/>
    </lcf76f155ced4ddcb4097134ff3c332f>
    <TaxCatchAll xmlns="230e9df3-be65-4c73-a93b-d1236ebd677e" xsi:nil="true"/>
  </documentManagement>
</p:properties>
</file>

<file path=customXml/itemProps1.xml><?xml version="1.0" encoding="utf-8"?>
<ds:datastoreItem xmlns:ds="http://schemas.openxmlformats.org/officeDocument/2006/customXml" ds:itemID="{4F225FBF-B14C-46FE-BD87-1442D247CB0E}">
  <ds:schemaRefs>
    <ds:schemaRef ds:uri="http://schemas.microsoft.com/sharepoint/v3/contenttype/forms"/>
  </ds:schemaRefs>
</ds:datastoreItem>
</file>

<file path=customXml/itemProps2.xml><?xml version="1.0" encoding="utf-8"?>
<ds:datastoreItem xmlns:ds="http://schemas.openxmlformats.org/officeDocument/2006/customXml" ds:itemID="{8A7A5871-E793-47A4-86C6-87E4000C7141}">
  <ds:schemaRefs>
    <ds:schemaRef ds:uri="http://schemas.openxmlformats.org/officeDocument/2006/bibliography"/>
  </ds:schemaRefs>
</ds:datastoreItem>
</file>

<file path=customXml/itemProps3.xml><?xml version="1.0" encoding="utf-8"?>
<ds:datastoreItem xmlns:ds="http://schemas.openxmlformats.org/officeDocument/2006/customXml" ds:itemID="{C8059AF2-39FA-4D8D-8695-E6453CA18B91}"/>
</file>

<file path=customXml/itemProps4.xml><?xml version="1.0" encoding="utf-8"?>
<ds:datastoreItem xmlns:ds="http://schemas.openxmlformats.org/officeDocument/2006/customXml" ds:itemID="{12EF53E0-C7E5-4275-AD55-D9233638AB22}">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6345</TotalTime>
  <Pages>20</Pages>
  <Words>2172</Words>
  <Characters>12383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Manager>Matt Goswell &lt;matgos@microsoft.com&gt;</Manager>
  <Company/>
  <LinksUpToDate>false</LinksUpToDate>
  <CharactersWithSpaces>14526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Myers &lt;peter.myers@bitwisesolutions.com.au&gt;</dc:creator>
  <cp:keywords/>
  <dc:description/>
  <cp:lastModifiedBy>Kristine Dyess</cp:lastModifiedBy>
  <cp:revision>79</cp:revision>
  <cp:lastPrinted>2021-01-21T04:00:00Z</cp:lastPrinted>
  <dcterms:created xsi:type="dcterms:W3CDTF">2020-06-18T16:45:00Z</dcterms:created>
  <dcterms:modified xsi:type="dcterms:W3CDTF">2021-05-20T00:59:00Z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0x010100094154AA148E0C4784FC2EE20928B203</vt:lpwstr>
  </property>
  <property fmtid="{D5CDD505-2E9C-101B-9397-08002B2CF9AE}" pid="3" name="MSIP_Label_f42aa342-8706-4288-bd11-ebb85995028c_Enabled">
    <vt:lpwstr>true</vt:lpwstr>
  </property>
  <property fmtid="{D5CDD505-2E9C-101B-9397-08002B2CF9AE}" pid="4" name="MSIP_Label_f42aa342-8706-4288-bd11-ebb85995028c_SetDate">
    <vt:lpwstr>2020-06-11T23:51:42Z</vt:lpwstr>
  </property>
  <property fmtid="{D5CDD505-2E9C-101B-9397-08002B2CF9AE}" pid="5" name="MSIP_Label_f42aa342-8706-4288-bd11-ebb85995028c_Method">
    <vt:lpwstr>Standard</vt:lpwstr>
  </property>
  <property fmtid="{D5CDD505-2E9C-101B-9397-08002B2CF9AE}" pid="6" name="MSIP_Label_f42aa342-8706-4288-bd11-ebb85995028c_Name">
    <vt:lpwstr>Internal</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ActionId">
    <vt:lpwstr>10558783-7d2d-42c1-95fe-378e4e8b6ee9</vt:lpwstr>
  </property>
  <property fmtid="{D5CDD505-2E9C-101B-9397-08002B2CF9AE}" pid="9" name="MSIP_Label_f42aa342-8706-4288-bd11-ebb85995028c_ContentBits">
    <vt:lpwstr>0</vt:lpwstr>
  </property>
</Properties>
</file>