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39044" w14:textId="77777777" w:rsidR="00BD350A" w:rsidRDefault="00BD350A" w:rsidP="00BD350A">
      <w:pPr>
        <w:pStyle w:val="Image"/>
        <w:rPr>
          <w:rStyle w:val="LabID"/>
        </w:rPr>
      </w:pPr>
      <w:bookmarkStart w:id="0" w:name="_Hlk48119325"/>
      <w:bookmarkStart w:id="1" w:name="_Toc417026994"/>
      <w:bookmarkStart w:id="2" w:name="_Toc416699685"/>
      <w:bookmarkStart w:id="3" w:name="_Toc428363864"/>
      <w:bookmarkStart w:id="4" w:name="_Toc428368895"/>
      <w:bookmarkEnd w:id="0"/>
      <w:r w:rsidRPr="00D067D9">
        <w:rPr>
          <w:noProof/>
        </w:rPr>
        <w:drawing>
          <wp:anchor distT="0" distB="0" distL="114300" distR="114300" simplePos="0" relativeHeight="251658240" behindDoc="0" locked="0" layoutInCell="1" allowOverlap="1" wp14:anchorId="4B4539C1" wp14:editId="24FAE687">
            <wp:simplePos x="0" y="0"/>
            <wp:positionH relativeFrom="column">
              <wp:posOffset>879</wp:posOffset>
            </wp:positionH>
            <wp:positionV relativeFrom="page">
              <wp:posOffset>597876</wp:posOffset>
            </wp:positionV>
            <wp:extent cx="2436277" cy="1011115"/>
            <wp:effectExtent l="0" t="0" r="0" b="0"/>
            <wp:wrapNone/>
            <wp:docPr id="12" name="Microsoft Power Platform logo">
              <a:extLst xmlns:a="http://schemas.openxmlformats.org/drawingml/2006/main">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crosoft Power Platform logo">
                      <a:extLst>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2451" cy="1013677"/>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66220A4C" wp14:editId="1ED2C302">
                <wp:extent cx="6323330" cy="1019908"/>
                <wp:effectExtent l="0" t="0" r="1270" b="8890"/>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23330" cy="1019908"/>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5D79B6" id="Rectangle 3" o:spid="_x0000_s1026" style="width:497.9pt;height:8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" fillcolor="#eaeaea" stroked="f" strokeweight="2pt">
                <w10:anchorlock/>
              </v:rect>
            </w:pict>
          </mc:Fallback>
        </mc:AlternateContent>
      </w:r>
      <w:r>
        <w:rPr>
          <w:rFonts w:ascii="Segoe UI" w:hAnsi="Segoe UI"/>
          <w:noProof/>
          <w:sz w:val="40"/>
        </w:rPr>
        <mc:AlternateContent>
          <mc:Choice Requires="wps">
            <w:drawing>
              <wp:inline distT="0" distB="0" distL="0" distR="0" wp14:anchorId="5585FFE5" wp14:editId="4B3F988F">
                <wp:extent cx="6323330" cy="2819400"/>
                <wp:effectExtent l="0" t="0" r="20320" b="19050"/>
                <wp:docPr id="4" name="Text Box 4"/>
                <wp:cNvGraphicFramePr/>
                <a:graphic xmlns:a="http://schemas.openxmlformats.org/drawingml/2006/main">
                  <a:graphicData uri="http://schemas.microsoft.com/office/word/2010/wordprocessingShape">
                    <wps:wsp>
                      <wps:cNvSpPr txBox="1"/>
                      <wps:spPr>
                        <a:xfrm>
                          <a:off x="0" y="0"/>
                          <a:ext cx="6323330" cy="2819400"/>
                        </a:xfrm>
                        <a:prstGeom prst="rect">
                          <a:avLst/>
                        </a:prstGeom>
                        <a:solidFill>
                          <a:srgbClr val="191919"/>
                        </a:solidFill>
                        <a:ln w="6350">
                          <a:solidFill>
                            <a:prstClr val="black"/>
                          </a:solidFill>
                        </a:ln>
                      </wps:spPr>
                      <wps:txbx>
                        <w:txbxContent>
                          <w:p w14:paraId="3E6480C9" w14:textId="4A8714CC" w:rsidR="00BD350A" w:rsidRPr="00D067D9" w:rsidRDefault="00617CB9"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Modern Excel Analyst</w:t>
                            </w:r>
                            <w:r w:rsidR="00BD350A">
                              <w:rPr>
                                <w:rFonts w:ascii="Segoe UI Semibold" w:hAnsi="Segoe UI Semibold" w:cs="Segoe UI Semibold"/>
                                <w:color w:val="FFFFFF" w:themeColor="background1"/>
                                <w:sz w:val="96"/>
                                <w:szCs w:val="96"/>
                              </w:rPr>
                              <w:t xml:space="preserve"> </w:t>
                            </w:r>
                            <w:r w:rsidR="00BD350A" w:rsidRPr="00D067D9">
                              <w:rPr>
                                <w:rFonts w:ascii="Segoe UI Semibold" w:hAnsi="Segoe UI Semibold" w:cs="Segoe UI Semibold"/>
                                <w:color w:val="FFFFFF" w:themeColor="background1"/>
                                <w:sz w:val="96"/>
                                <w:szCs w:val="96"/>
                              </w:rPr>
                              <w:t>in a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85FFE5" id="_x0000_t202" coordsize="21600,21600" o:spt="202" path="m,l,21600r21600,l21600,xe">
                <v:stroke joinstyle="miter"/>
                <v:path gradientshapeok="t" o:connecttype="rect"/>
              </v:shapetype>
              <v:shape id="Text Box 4" o:spid="_x0000_s1026" type="#_x0000_t202" style="width:497.9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" fillcolor="#191919" strokeweight=".5pt">
                <v:textbox>
                  <w:txbxContent>
                    <w:p w14:paraId="3E6480C9" w14:textId="4A8714CC" w:rsidR="00BD350A" w:rsidRPr="00D067D9" w:rsidRDefault="00617CB9"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Modern Excel Analyst</w:t>
                      </w:r>
                      <w:r w:rsidR="00BD350A">
                        <w:rPr>
                          <w:rFonts w:ascii="Segoe UI Semibold" w:hAnsi="Segoe UI Semibold" w:cs="Segoe UI Semibold"/>
                          <w:color w:val="FFFFFF" w:themeColor="background1"/>
                          <w:sz w:val="96"/>
                          <w:szCs w:val="96"/>
                        </w:rPr>
                        <w:t xml:space="preserve"> </w:t>
                      </w:r>
                      <w:r w:rsidR="00BD350A" w:rsidRPr="00D067D9">
                        <w:rPr>
                          <w:rFonts w:ascii="Segoe UI Semibold" w:hAnsi="Segoe UI Semibold" w:cs="Segoe UI Semibold"/>
                          <w:color w:val="FFFFFF" w:themeColor="background1"/>
                          <w:sz w:val="96"/>
                          <w:szCs w:val="96"/>
                        </w:rPr>
                        <w:t>in a Day</w:t>
                      </w:r>
                    </w:p>
                  </w:txbxContent>
                </v:textbox>
                <w10:anchorlock/>
              </v:shape>
            </w:pict>
          </mc:Fallback>
        </mc:AlternateContent>
      </w:r>
    </w:p>
    <w:p w14:paraId="51424AF5" w14:textId="77777777" w:rsidR="00BD350A" w:rsidRDefault="00BD350A" w:rsidP="00BD350A">
      <w:pPr>
        <w:rPr>
          <w:rStyle w:val="LabID"/>
        </w:rPr>
      </w:pPr>
    </w:p>
    <w:p w14:paraId="77427311" w14:textId="316D7518" w:rsidR="00BD350A" w:rsidRDefault="009F3653" w:rsidP="00BD350A">
      <w:pPr>
        <w:rPr>
          <w:rStyle w:val="LabID"/>
        </w:rPr>
      </w:pPr>
      <w:r>
        <w:rPr>
          <w:rStyle w:val="LabID"/>
        </w:rPr>
        <w:t>Lab 03B</w:t>
      </w:r>
    </w:p>
    <w:p w14:paraId="31657CBB" w14:textId="75F7E4C6" w:rsidR="00A14D5D" w:rsidRDefault="00587603" w:rsidP="00A73EF2">
      <w:pPr>
        <w:rPr>
          <w:rStyle w:val="LabTitle"/>
        </w:rPr>
      </w:pPr>
      <w:r>
        <w:rPr>
          <w:rStyle w:val="LabTitle"/>
        </w:rPr>
        <w:t>Excel &amp; Power BI service – better together</w:t>
      </w:r>
      <w:r w:rsidR="00657CAA">
        <w:rPr>
          <w:rStyle w:val="LabTitle"/>
        </w:rPr>
        <w:t xml:space="preserve"> </w:t>
      </w:r>
    </w:p>
    <w:p w14:paraId="69E44E50" w14:textId="77777777" w:rsidR="00650AF2" w:rsidRPr="00650AF2" w:rsidRDefault="00650AF2" w:rsidP="00650AF2"/>
    <w:p w14:paraId="7314258F" w14:textId="77777777" w:rsidR="00CE36F9" w:rsidRPr="00CE36F9" w:rsidRDefault="00CE36F9" w:rsidP="00CE36F9"/>
    <w:p w14:paraId="1D6ED419" w14:textId="176CBBA8" w:rsidR="004134B5" w:rsidRDefault="004134B5" w:rsidP="00BD350A">
      <w:pPr>
        <w:pStyle w:val="Heading1"/>
      </w:pPr>
      <w:r>
        <w:lastRenderedPageBreak/>
        <w:t>Overview</w:t>
      </w:r>
      <w:bookmarkEnd w:id="1"/>
      <w:bookmarkEnd w:id="2"/>
      <w:bookmarkEnd w:id="3"/>
      <w:bookmarkEnd w:id="4"/>
    </w:p>
    <w:p w14:paraId="3FCB8578" w14:textId="277EC137" w:rsidR="003A44CA" w:rsidRPr="007624D4" w:rsidRDefault="003A44CA" w:rsidP="007624D4">
      <w:pPr>
        <w:pStyle w:val="LabDuration"/>
      </w:pPr>
      <w:r w:rsidRPr="007624D4">
        <w:t>The est</w:t>
      </w:r>
      <w:r w:rsidR="00E4360C">
        <w:t>imated time to complete</w:t>
      </w:r>
      <w:r w:rsidR="00C22462">
        <w:t xml:space="preserve"> </w:t>
      </w:r>
      <w:r w:rsidR="00BD350A">
        <w:t>this</w:t>
      </w:r>
      <w:r w:rsidR="00E4360C">
        <w:t xml:space="preserve"> lab is </w:t>
      </w:r>
      <w:r w:rsidR="00A62B9A">
        <w:t>30</w:t>
      </w:r>
      <w:r w:rsidRPr="007624D4">
        <w:t xml:space="preserve"> minutes</w:t>
      </w:r>
      <w:r w:rsidR="00BD350A">
        <w:t>.</w:t>
      </w:r>
    </w:p>
    <w:p w14:paraId="7DCC23E2" w14:textId="6D592E4E" w:rsidR="00460F15" w:rsidRDefault="007169B5" w:rsidP="00A35670">
      <w:r>
        <w:t xml:space="preserve">In this lab, </w:t>
      </w:r>
      <w:r w:rsidR="00B77EAC">
        <w:t>you will</w:t>
      </w:r>
      <w:r w:rsidR="00354F89">
        <w:t xml:space="preserve"> complete the following tasks:</w:t>
      </w:r>
    </w:p>
    <w:p w14:paraId="22B68C67" w14:textId="2EAEBEBF" w:rsidR="00F96EED" w:rsidRPr="00F96EED" w:rsidRDefault="00F96EED" w:rsidP="00F96EED">
      <w:pPr>
        <w:pStyle w:val="ListParagraph"/>
        <w:numPr>
          <w:ilvl w:val="0"/>
          <w:numId w:val="43"/>
        </w:numPr>
        <w:spacing w:before="120" w:after="0" w:line="240" w:lineRule="auto"/>
        <w:contextualSpacing w:val="0"/>
        <w:jc w:val="both"/>
        <w:rPr>
          <w:color w:val="505050" w:themeColor="text1"/>
          <w:sz w:val="24"/>
          <w:szCs w:val="24"/>
        </w:rPr>
      </w:pPr>
      <w:r>
        <w:rPr>
          <w:color w:val="505050" w:themeColor="text1"/>
          <w:sz w:val="24"/>
          <w:szCs w:val="24"/>
        </w:rPr>
        <w:t>Use Excel to c</w:t>
      </w:r>
      <w:r w:rsidR="00587603" w:rsidRPr="00587603">
        <w:rPr>
          <w:color w:val="505050" w:themeColor="text1"/>
          <w:sz w:val="24"/>
          <w:szCs w:val="24"/>
        </w:rPr>
        <w:t xml:space="preserve">reate a pivot table from </w:t>
      </w:r>
      <w:r>
        <w:rPr>
          <w:color w:val="505050" w:themeColor="text1"/>
          <w:sz w:val="24"/>
          <w:szCs w:val="24"/>
        </w:rPr>
        <w:t xml:space="preserve">a Dataset published in the </w:t>
      </w:r>
      <w:r w:rsidR="00587603" w:rsidRPr="00587603">
        <w:rPr>
          <w:color w:val="505050" w:themeColor="text1"/>
          <w:sz w:val="24"/>
          <w:szCs w:val="24"/>
        </w:rPr>
        <w:t>Power BI service</w:t>
      </w:r>
    </w:p>
    <w:p w14:paraId="108B7EB1" w14:textId="0E870FD3" w:rsidR="009D1FCE" w:rsidRPr="00587603" w:rsidRDefault="009D1FCE" w:rsidP="00587603">
      <w:pPr>
        <w:pStyle w:val="ListParagraph"/>
        <w:numPr>
          <w:ilvl w:val="0"/>
          <w:numId w:val="43"/>
        </w:numPr>
        <w:spacing w:before="120" w:after="0" w:line="240" w:lineRule="auto"/>
        <w:contextualSpacing w:val="0"/>
        <w:jc w:val="both"/>
        <w:rPr>
          <w:color w:val="505050" w:themeColor="text1"/>
          <w:sz w:val="24"/>
          <w:szCs w:val="24"/>
        </w:rPr>
      </w:pPr>
      <w:r>
        <w:rPr>
          <w:color w:val="505050" w:themeColor="text1"/>
          <w:sz w:val="24"/>
          <w:szCs w:val="24"/>
        </w:rPr>
        <w:t>Add Sparkline</w:t>
      </w:r>
      <w:r w:rsidR="008B65C2">
        <w:rPr>
          <w:color w:val="505050" w:themeColor="text1"/>
          <w:sz w:val="24"/>
          <w:szCs w:val="24"/>
        </w:rPr>
        <w:t xml:space="preserve"> Chart</w:t>
      </w:r>
      <w:r>
        <w:rPr>
          <w:color w:val="505050" w:themeColor="text1"/>
          <w:sz w:val="24"/>
          <w:szCs w:val="24"/>
        </w:rPr>
        <w:t>s</w:t>
      </w:r>
    </w:p>
    <w:p w14:paraId="15C829B0" w14:textId="77777777" w:rsidR="00587603" w:rsidRPr="00587603" w:rsidRDefault="00587603" w:rsidP="00587603">
      <w:pPr>
        <w:pStyle w:val="ListParagraph"/>
        <w:spacing w:before="120" w:after="0" w:line="240" w:lineRule="auto"/>
        <w:contextualSpacing w:val="0"/>
        <w:jc w:val="both"/>
      </w:pPr>
    </w:p>
    <w:p w14:paraId="0B28FFB7" w14:textId="77777777" w:rsidR="00BC0E77" w:rsidRDefault="00BC0E77" w:rsidP="00BC0E77">
      <w:r>
        <w:rPr>
          <w:b/>
          <w:bCs/>
        </w:rPr>
        <w:t>NOTE:</w:t>
      </w:r>
      <w:r>
        <w:t xml:space="preserve">  This lab has been created based on the sales activities of the </w:t>
      </w:r>
      <w:r>
        <w:rPr>
          <w:i/>
          <w:iCs/>
        </w:rPr>
        <w:t>fictitious</w:t>
      </w:r>
      <w:r>
        <w:t xml:space="preserve"> Wi-Fi company called SureWi which has been provided by P3 Adaptive </w:t>
      </w:r>
      <w:hyperlink r:id="rId12" w:history="1">
        <w:r>
          <w:rPr>
            <w:rStyle w:val="Hyperlink"/>
          </w:rPr>
          <w:t>https://p3adaptive.com/</w:t>
        </w:r>
      </w:hyperlink>
      <w:r>
        <w:t>.  The data is property of P3 Adaptive and has been shared with the purpose of demonstrating Excel and Power BI functionality with industry sample data.  Any use of this data must include this attribution to P3 Adaptive.</w:t>
      </w:r>
    </w:p>
    <w:p w14:paraId="245B75EC" w14:textId="63C79821" w:rsidR="00011ABC" w:rsidRDefault="00011ABC" w:rsidP="00A35670"/>
    <w:p w14:paraId="0A4432C4" w14:textId="341B7DD8" w:rsidR="00011ABC" w:rsidRDefault="00011ABC" w:rsidP="00011ABC">
      <w:pPr>
        <w:pStyle w:val="Step"/>
        <w:numPr>
          <w:ilvl w:val="0"/>
          <w:numId w:val="0"/>
        </w:numPr>
        <w:ind w:left="397"/>
      </w:pPr>
    </w:p>
    <w:p w14:paraId="7B240912" w14:textId="77777777" w:rsidR="00011ABC" w:rsidRDefault="00011ABC" w:rsidP="00A35670"/>
    <w:p w14:paraId="1B898665" w14:textId="7E7000B5" w:rsidR="004134B5" w:rsidRDefault="00BD350A" w:rsidP="004134B5">
      <w:pPr>
        <w:pStyle w:val="Heading1"/>
      </w:pPr>
      <w:r>
        <w:lastRenderedPageBreak/>
        <w:t xml:space="preserve">Exercise 1: </w:t>
      </w:r>
      <w:r w:rsidR="00617CB9" w:rsidRPr="00617CB9">
        <w:t xml:space="preserve">Use </w:t>
      </w:r>
      <w:r w:rsidR="00587603">
        <w:t>Excel to create a Pivot Table from a Data Set in the Power BI service</w:t>
      </w:r>
    </w:p>
    <w:p w14:paraId="05F59CBF" w14:textId="359EA246" w:rsidR="00D75EA5" w:rsidRDefault="007169B5" w:rsidP="00D75EA5">
      <w:r w:rsidRPr="007169B5">
        <w:t xml:space="preserve">In this exercise, you will </w:t>
      </w:r>
      <w:r w:rsidR="00617CB9">
        <w:t xml:space="preserve">use Excel to connect to a </w:t>
      </w:r>
      <w:r w:rsidR="00587603">
        <w:t>published Data Set in the Power BI service.</w:t>
      </w:r>
    </w:p>
    <w:p w14:paraId="3A8B0CE0" w14:textId="3061CE89" w:rsidR="00D90F9A" w:rsidRPr="004C258B" w:rsidRDefault="00BD350A" w:rsidP="001A1852">
      <w:pPr>
        <w:pStyle w:val="Heading3"/>
      </w:pPr>
      <w:bookmarkStart w:id="5" w:name="_Toc416447274"/>
      <w:bookmarkStart w:id="6" w:name="_Toc416447511"/>
      <w:bookmarkStart w:id="7" w:name="_Toc416699691"/>
      <w:bookmarkStart w:id="8" w:name="_Toc417027000"/>
      <w:r>
        <w:t xml:space="preserve">Task 1: </w:t>
      </w:r>
      <w:r w:rsidR="00614C21">
        <w:t>Launch Excel</w:t>
      </w:r>
    </w:p>
    <w:p w14:paraId="0379BDC7" w14:textId="1847D797" w:rsidR="005B0A77" w:rsidRDefault="005B0A77" w:rsidP="005B0A77">
      <w:r w:rsidRPr="00F15EC2">
        <w:t xml:space="preserve">In this task, you will </w:t>
      </w:r>
      <w:r w:rsidR="00614C21">
        <w:t>launch a new blank worksheet to get started</w:t>
      </w:r>
      <w:r>
        <w:t>.</w:t>
      </w:r>
    </w:p>
    <w:p w14:paraId="35B07B88" w14:textId="27A29A80" w:rsidR="00614C21" w:rsidRDefault="00614C21" w:rsidP="005B0A77">
      <w:pPr>
        <w:pStyle w:val="Step"/>
      </w:pPr>
      <w:r>
        <w:t>Launch Excel.</w:t>
      </w:r>
    </w:p>
    <w:p w14:paraId="56503B2B" w14:textId="3B021C5E" w:rsidR="00ED310B" w:rsidRDefault="00ED310B" w:rsidP="00354F89">
      <w:pPr>
        <w:pStyle w:val="Step"/>
        <w:numPr>
          <w:ilvl w:val="0"/>
          <w:numId w:val="0"/>
        </w:numPr>
        <w:ind w:left="397"/>
      </w:pPr>
      <w:r w:rsidRPr="00ED310B">
        <w:rPr>
          <w:noProof/>
        </w:rPr>
        <w:drawing>
          <wp:inline distT="0" distB="0" distL="0" distR="0" wp14:anchorId="5B071F48" wp14:editId="3B4804E4">
            <wp:extent cx="786765" cy="731520"/>
            <wp:effectExtent l="0" t="0" r="0" b="0"/>
            <wp:docPr id="23" name="Content Placeholder 5" descr="Excel logo">
              <a:extLst xmlns:a="http://schemas.openxmlformats.org/drawingml/2006/main">
                <a:ext uri="{FF2B5EF4-FFF2-40B4-BE49-F238E27FC236}">
                  <a16:creationId xmlns:a16="http://schemas.microsoft.com/office/drawing/2014/main" id="{7CD8F25A-50AF-43EA-A78D-3CC1A4D42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5" descr="Excel logo">
                      <a:extLst>
                        <a:ext uri="{FF2B5EF4-FFF2-40B4-BE49-F238E27FC236}">
                          <a16:creationId xmlns:a16="http://schemas.microsoft.com/office/drawing/2014/main" id="{7CD8F25A-50AF-43EA-A78D-3CC1A4D4220C}"/>
                        </a:ext>
                      </a:extLst>
                    </pic:cNvPr>
                    <pic:cNvPicPr>
                      <a:picLocks noChangeAspect="1"/>
                    </pic:cNvPicPr>
                  </pic:nvPicPr>
                  <pic:blipFill>
                    <a:blip r:embed="rId13"/>
                    <a:stretch>
                      <a:fillRect/>
                    </a:stretch>
                  </pic:blipFill>
                  <pic:spPr>
                    <a:xfrm>
                      <a:off x="0" y="0"/>
                      <a:ext cx="786765" cy="731520"/>
                    </a:xfrm>
                    <a:prstGeom prst="rect">
                      <a:avLst/>
                    </a:prstGeom>
                  </pic:spPr>
                </pic:pic>
              </a:graphicData>
            </a:graphic>
          </wp:inline>
        </w:drawing>
      </w:r>
    </w:p>
    <w:p w14:paraId="1EF0D29C" w14:textId="77777777" w:rsidR="00D44DA8" w:rsidRPr="00D44DA8" w:rsidRDefault="00D44DA8" w:rsidP="00D44DA8">
      <w:pPr>
        <w:pStyle w:val="Heading3"/>
        <w:ind w:left="397"/>
        <w:rPr>
          <w:b w:val="0"/>
          <w:bCs/>
          <w:color w:val="C00000"/>
        </w:rPr>
      </w:pPr>
      <w:r w:rsidRPr="00D44DA8">
        <w:rPr>
          <w:b w:val="0"/>
          <w:bCs/>
          <w:color w:val="C00000"/>
        </w:rPr>
        <w:t xml:space="preserve">Note: </w:t>
      </w:r>
      <w:r>
        <w:rPr>
          <w:b w:val="0"/>
          <w:bCs/>
          <w:color w:val="C00000"/>
        </w:rPr>
        <w:t>If you have not already signed in to your O365 account, y</w:t>
      </w:r>
      <w:r w:rsidRPr="00D44DA8">
        <w:rPr>
          <w:b w:val="0"/>
          <w:bCs/>
          <w:color w:val="C00000"/>
        </w:rPr>
        <w:t xml:space="preserve">ou may be prompted to </w:t>
      </w:r>
      <w:r>
        <w:rPr>
          <w:b w:val="0"/>
          <w:bCs/>
          <w:color w:val="C00000"/>
        </w:rPr>
        <w:t>s</w:t>
      </w:r>
      <w:r w:rsidRPr="00D44DA8">
        <w:rPr>
          <w:b w:val="0"/>
          <w:bCs/>
          <w:color w:val="C00000"/>
        </w:rPr>
        <w:t xml:space="preserve">ign </w:t>
      </w:r>
      <w:r>
        <w:rPr>
          <w:b w:val="0"/>
          <w:bCs/>
          <w:color w:val="C00000"/>
        </w:rPr>
        <w:t>i</w:t>
      </w:r>
      <w:r w:rsidRPr="00D44DA8">
        <w:rPr>
          <w:b w:val="0"/>
          <w:bCs/>
          <w:color w:val="C00000"/>
        </w:rPr>
        <w:t>n – use your work email address and password to sign into your account.</w:t>
      </w:r>
    </w:p>
    <w:p w14:paraId="47F7EC81" w14:textId="46BBC828" w:rsidR="00614C21" w:rsidRDefault="00614C21" w:rsidP="005B0A77">
      <w:pPr>
        <w:pStyle w:val="Step"/>
      </w:pPr>
      <w:r>
        <w:t>Create a new blank work</w:t>
      </w:r>
      <w:r w:rsidR="00256B4F">
        <w:t>book</w:t>
      </w:r>
      <w:r>
        <w:t>.</w:t>
      </w:r>
    </w:p>
    <w:p w14:paraId="10CF7794" w14:textId="4BB63EE2" w:rsidR="00354F89" w:rsidRDefault="00354F89" w:rsidP="00354F89">
      <w:pPr>
        <w:pStyle w:val="Step"/>
        <w:numPr>
          <w:ilvl w:val="0"/>
          <w:numId w:val="0"/>
        </w:numPr>
        <w:ind w:left="397"/>
      </w:pPr>
      <w:r>
        <w:rPr>
          <w:noProof/>
        </w:rPr>
        <w:drawing>
          <wp:inline distT="0" distB="0" distL="0" distR="0" wp14:anchorId="299747AF" wp14:editId="5404549E">
            <wp:extent cx="4297680" cy="3584448"/>
            <wp:effectExtent l="19050" t="19050" r="26670" b="16510"/>
            <wp:docPr id="2" name="Picture 2" descr="Excel, Home, New blank workbook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xcel, Home, New blank workbook window"/>
                    <pic:cNvPicPr/>
                  </pic:nvPicPr>
                  <pic:blipFill>
                    <a:blip r:embed="rId14"/>
                    <a:stretch>
                      <a:fillRect/>
                    </a:stretch>
                  </pic:blipFill>
                  <pic:spPr>
                    <a:xfrm>
                      <a:off x="0" y="0"/>
                      <a:ext cx="4297680" cy="3584448"/>
                    </a:xfrm>
                    <a:prstGeom prst="rect">
                      <a:avLst/>
                    </a:prstGeom>
                    <a:ln>
                      <a:solidFill>
                        <a:schemeClr val="bg1">
                          <a:lumMod val="50000"/>
                        </a:schemeClr>
                      </a:solidFill>
                    </a:ln>
                  </pic:spPr>
                </pic:pic>
              </a:graphicData>
            </a:graphic>
          </wp:inline>
        </w:drawing>
      </w:r>
    </w:p>
    <w:p w14:paraId="41473844" w14:textId="6B878F10" w:rsidR="00614C21" w:rsidRPr="004C258B" w:rsidRDefault="00614C21" w:rsidP="00614C21">
      <w:pPr>
        <w:pStyle w:val="Heading3"/>
      </w:pPr>
      <w:r>
        <w:lastRenderedPageBreak/>
        <w:t xml:space="preserve">Task 2: </w:t>
      </w:r>
      <w:r w:rsidR="00C151AF">
        <w:t xml:space="preserve">Use </w:t>
      </w:r>
      <w:r w:rsidR="00587603">
        <w:t>Insert new Pivot Table from Power BI</w:t>
      </w:r>
    </w:p>
    <w:p w14:paraId="64465DBF" w14:textId="56CCEAEC" w:rsidR="00614C21" w:rsidRDefault="00614C21" w:rsidP="00614C21">
      <w:r w:rsidRPr="00F15EC2">
        <w:t xml:space="preserve">In this task, you will </w:t>
      </w:r>
      <w:r w:rsidR="00587603">
        <w:t>create a new Pivot Table workspace connected to a published data set in the Power BI service.</w:t>
      </w:r>
    </w:p>
    <w:p w14:paraId="293BAE77" w14:textId="3ABC99F8" w:rsidR="006A7FD8" w:rsidRDefault="00614C21" w:rsidP="006A7FD8">
      <w:pPr>
        <w:pStyle w:val="Step"/>
      </w:pPr>
      <w:r>
        <w:t>Select</w:t>
      </w:r>
      <w:r w:rsidR="00273E8F">
        <w:t xml:space="preserve"> the </w:t>
      </w:r>
      <w:r w:rsidR="00587603">
        <w:rPr>
          <w:u w:val="single"/>
        </w:rPr>
        <w:t>Insert</w:t>
      </w:r>
      <w:r>
        <w:t xml:space="preserve"> </w:t>
      </w:r>
      <w:r w:rsidR="00273E8F">
        <w:t>tab on</w:t>
      </w:r>
      <w:r>
        <w:t xml:space="preserve"> the Main Excel </w:t>
      </w:r>
      <w:r w:rsidR="00D4249C">
        <w:t xml:space="preserve">main </w:t>
      </w:r>
      <w:r w:rsidR="003F25F7">
        <w:t>ribbon</w:t>
      </w:r>
      <w:r w:rsidR="00D4249C">
        <w:t xml:space="preserve"> menu</w:t>
      </w:r>
      <w:r>
        <w:t>.</w:t>
      </w:r>
    </w:p>
    <w:p w14:paraId="32F31202" w14:textId="29FD372D" w:rsidR="00614C21" w:rsidRDefault="00614C21" w:rsidP="00614C21">
      <w:pPr>
        <w:pStyle w:val="Step"/>
      </w:pPr>
      <w:r>
        <w:t xml:space="preserve">Choose </w:t>
      </w:r>
      <w:r w:rsidR="0011312D">
        <w:rPr>
          <w:u w:val="single"/>
        </w:rPr>
        <w:t>PivotTable</w:t>
      </w:r>
      <w:r>
        <w:t xml:space="preserve"> &gt; </w:t>
      </w:r>
      <w:r w:rsidRPr="00273E8F">
        <w:rPr>
          <w:u w:val="single"/>
        </w:rPr>
        <w:t xml:space="preserve">From </w:t>
      </w:r>
      <w:r w:rsidR="00DE7A6D">
        <w:rPr>
          <w:u w:val="single"/>
        </w:rPr>
        <w:t>Power BI</w:t>
      </w:r>
      <w:r>
        <w:t>.</w:t>
      </w:r>
    </w:p>
    <w:p w14:paraId="55D3FD60" w14:textId="0D7A6C57" w:rsidR="00354F89" w:rsidRDefault="00201BA2" w:rsidP="00354F89">
      <w:pPr>
        <w:pStyle w:val="Step"/>
        <w:numPr>
          <w:ilvl w:val="0"/>
          <w:numId w:val="0"/>
        </w:numPr>
        <w:ind w:left="397"/>
      </w:pPr>
      <w:r>
        <w:rPr>
          <w:noProof/>
        </w:rPr>
        <mc:AlternateContent>
          <mc:Choice Requires="wps">
            <w:drawing>
              <wp:anchor distT="0" distB="0" distL="114300" distR="114300" simplePos="0" relativeHeight="251662336" behindDoc="0" locked="0" layoutInCell="1" allowOverlap="1" wp14:anchorId="18C57B3F" wp14:editId="37C81975">
                <wp:simplePos x="0" y="0"/>
                <wp:positionH relativeFrom="column">
                  <wp:posOffset>377190</wp:posOffset>
                </wp:positionH>
                <wp:positionV relativeFrom="paragraph">
                  <wp:posOffset>666115</wp:posOffset>
                </wp:positionV>
                <wp:extent cx="525780" cy="678180"/>
                <wp:effectExtent l="0" t="0" r="26670" b="26670"/>
                <wp:wrapNone/>
                <wp:docPr id="8" name="Rectangle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5780" cy="67818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36327" id="Rectangle 8" o:spid="_x0000_s1026" alt="&quot;&quot;" style="position:absolute;margin-left:29.7pt;margin-top:52.45pt;width:41.4pt;height:5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" filled="f" strokecolor="#f26522 [3208]" strokeweight="2pt"/>
            </w:pict>
          </mc:Fallback>
        </mc:AlternateContent>
      </w:r>
      <w:r w:rsidR="004E7FB6">
        <w:rPr>
          <w:noProof/>
        </w:rPr>
        <mc:AlternateContent>
          <mc:Choice Requires="wps">
            <w:drawing>
              <wp:anchor distT="0" distB="0" distL="114300" distR="114300" simplePos="0" relativeHeight="251660288" behindDoc="0" locked="0" layoutInCell="1" allowOverlap="1" wp14:anchorId="17E43C45" wp14:editId="12857027">
                <wp:simplePos x="0" y="0"/>
                <wp:positionH relativeFrom="column">
                  <wp:posOffset>361950</wp:posOffset>
                </wp:positionH>
                <wp:positionV relativeFrom="paragraph">
                  <wp:posOffset>1694815</wp:posOffset>
                </wp:positionV>
                <wp:extent cx="2164080" cy="251460"/>
                <wp:effectExtent l="0" t="0" r="26670" b="1524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164080" cy="2514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ECC87" id="Rectangle 7" o:spid="_x0000_s1026" alt="&quot;&quot;" style="position:absolute;margin-left:28.5pt;margin-top:133.45pt;width:170.4pt;height:1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" filled="f" strokecolor="#f26522 [3208]" strokeweight="2pt">
                <v:stroke dashstyle="1 1"/>
              </v:rect>
            </w:pict>
          </mc:Fallback>
        </mc:AlternateContent>
      </w:r>
      <w:r w:rsidR="00DE7A6D">
        <w:rPr>
          <w:noProof/>
        </w:rPr>
        <mc:AlternateContent>
          <mc:Choice Requires="wps">
            <w:drawing>
              <wp:anchor distT="0" distB="0" distL="114300" distR="114300" simplePos="0" relativeHeight="251659264" behindDoc="0" locked="0" layoutInCell="1" allowOverlap="1" wp14:anchorId="23177575" wp14:editId="486A91B9">
                <wp:simplePos x="0" y="0"/>
                <wp:positionH relativeFrom="column">
                  <wp:posOffset>1832610</wp:posOffset>
                </wp:positionH>
                <wp:positionV relativeFrom="paragraph">
                  <wp:posOffset>101600</wp:posOffset>
                </wp:positionV>
                <wp:extent cx="373380" cy="411480"/>
                <wp:effectExtent l="57150" t="38100" r="45720" b="83820"/>
                <wp:wrapNone/>
                <wp:docPr id="6" name="Straight Arrow Connector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8F6E3F" id="_x0000_t32" coordsize="21600,21600" o:spt="32" o:oned="t" path="m,l21600,21600e" filled="f">
                <v:path arrowok="t" fillok="f" o:connecttype="none"/>
                <o:lock v:ext="edit" shapetype="t"/>
              </v:shapetype>
              <v:shape id="Straight Arrow Connector 6" o:spid="_x0000_s1026" type="#_x0000_t32" alt="&quot;&quot;" style="position:absolute;margin-left:144.3pt;margin-top:8pt;width:29.4pt;height:32.4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" strokecolor="#f26522 [3208]" strokeweight="3pt">
                <v:stroke endarrow="block"/>
                <v:shadow on="t" color="black" opacity="22937f" origin=",.5" offset="0,.63889mm"/>
              </v:shape>
            </w:pict>
          </mc:Fallback>
        </mc:AlternateContent>
      </w:r>
      <w:r w:rsidR="0011312D">
        <w:rPr>
          <w:noProof/>
        </w:rPr>
        <w:drawing>
          <wp:inline distT="0" distB="0" distL="0" distR="0" wp14:anchorId="75C29EEB" wp14:editId="40B0E030">
            <wp:extent cx="5212080" cy="2948940"/>
            <wp:effectExtent l="19050" t="19050" r="26670" b="22860"/>
            <wp:docPr id="10" name="Picture 10" descr="Insert tab with PivotTable button and From Power BI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nsert tab with PivotTable button and From Power BI display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2080" cy="2948940"/>
                    </a:xfrm>
                    <a:prstGeom prst="rect">
                      <a:avLst/>
                    </a:prstGeom>
                    <a:noFill/>
                    <a:ln>
                      <a:solidFill>
                        <a:schemeClr val="bg1">
                          <a:lumMod val="50000"/>
                        </a:schemeClr>
                      </a:solidFill>
                    </a:ln>
                  </pic:spPr>
                </pic:pic>
              </a:graphicData>
            </a:graphic>
          </wp:inline>
        </w:drawing>
      </w:r>
    </w:p>
    <w:p w14:paraId="165CF6BA" w14:textId="3B0D55A5" w:rsidR="00372EE5" w:rsidRDefault="00372EE5" w:rsidP="00372EE5">
      <w:pPr>
        <w:pStyle w:val="Step"/>
      </w:pPr>
      <w:r>
        <w:t xml:space="preserve">If you have many published Data Sets, you can use the </w:t>
      </w:r>
      <w:r w:rsidRPr="00960CC8">
        <w:rPr>
          <w:u w:val="single"/>
        </w:rPr>
        <w:t>Search</w:t>
      </w:r>
      <w:r>
        <w:t xml:space="preserve"> option to type in “</w:t>
      </w:r>
      <w:r w:rsidR="00960CC8">
        <w:rPr>
          <w:u w:val="single"/>
        </w:rPr>
        <w:t>Lab</w:t>
      </w:r>
      <w:r>
        <w:t>”, then select the “</w:t>
      </w:r>
      <w:r w:rsidRPr="00372EE5">
        <w:rPr>
          <w:u w:val="single"/>
        </w:rPr>
        <w:t>MAIAD Lab 03 - Power BI Model</w:t>
      </w:r>
      <w:r>
        <w:t>” data set from the available data set options.</w:t>
      </w:r>
    </w:p>
    <w:p w14:paraId="099B5C35" w14:textId="3A690F7F" w:rsidR="00ED310B" w:rsidRDefault="00ED310B" w:rsidP="00ED310B">
      <w:pPr>
        <w:pStyle w:val="Step"/>
        <w:numPr>
          <w:ilvl w:val="0"/>
          <w:numId w:val="0"/>
        </w:numPr>
        <w:ind w:left="397"/>
      </w:pPr>
      <w:r>
        <w:rPr>
          <w:noProof/>
        </w:rPr>
        <w:drawing>
          <wp:inline distT="0" distB="0" distL="0" distR="0" wp14:anchorId="49D22C53" wp14:editId="6EA44474">
            <wp:extent cx="3124200" cy="2971800"/>
            <wp:effectExtent l="0" t="0" r="0" b="0"/>
            <wp:docPr id="44" name="Picture 44" descr="Power BI Datase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ower BI Datasets wind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971800"/>
                    </a:xfrm>
                    <a:prstGeom prst="rect">
                      <a:avLst/>
                    </a:prstGeom>
                    <a:noFill/>
                    <a:ln>
                      <a:noFill/>
                    </a:ln>
                  </pic:spPr>
                </pic:pic>
              </a:graphicData>
            </a:graphic>
          </wp:inline>
        </w:drawing>
      </w:r>
    </w:p>
    <w:p w14:paraId="10D6ABF9" w14:textId="7555B8F0" w:rsidR="005D073C" w:rsidRDefault="005D073C" w:rsidP="005D073C">
      <w:pPr>
        <w:pStyle w:val="Step"/>
        <w:numPr>
          <w:ilvl w:val="0"/>
          <w:numId w:val="0"/>
        </w:numPr>
        <w:ind w:left="397"/>
      </w:pPr>
    </w:p>
    <w:p w14:paraId="29444772" w14:textId="3B759F94" w:rsidR="00466A56" w:rsidRDefault="00466A56" w:rsidP="00466A56">
      <w:pPr>
        <w:pStyle w:val="Step"/>
        <w:numPr>
          <w:ilvl w:val="0"/>
          <w:numId w:val="0"/>
        </w:numPr>
        <w:ind w:left="397" w:hanging="397"/>
      </w:pPr>
    </w:p>
    <w:p w14:paraId="2A77CF54" w14:textId="77777777" w:rsidR="00466A56" w:rsidRDefault="00466A56" w:rsidP="00466A56">
      <w:pPr>
        <w:pStyle w:val="Step"/>
        <w:numPr>
          <w:ilvl w:val="0"/>
          <w:numId w:val="0"/>
        </w:numPr>
        <w:ind w:left="397" w:hanging="397"/>
      </w:pPr>
    </w:p>
    <w:p w14:paraId="44ACEEB1" w14:textId="583B7664" w:rsidR="00466A56" w:rsidRDefault="00466A56" w:rsidP="00466A56">
      <w:pPr>
        <w:pStyle w:val="Step"/>
      </w:pPr>
      <w:r>
        <w:t>Notice you have a new Pivot Table workspace and the PivotTable Fields with Measure and Field tables.</w:t>
      </w:r>
    </w:p>
    <w:p w14:paraId="7C39CB64" w14:textId="3CCD246B" w:rsidR="00466A56" w:rsidRPr="004713FD" w:rsidRDefault="00466A56" w:rsidP="004713FD">
      <w:pPr>
        <w:pStyle w:val="Step"/>
        <w:numPr>
          <w:ilvl w:val="0"/>
          <w:numId w:val="0"/>
        </w:numPr>
        <w:ind w:left="720"/>
        <w:rPr>
          <w:color w:val="C00000"/>
        </w:rPr>
      </w:pPr>
      <w:r w:rsidRPr="004713FD">
        <w:rPr>
          <w:color w:val="C00000"/>
        </w:rPr>
        <w:t>Note:  Measure tables are identified by the summation icon.</w:t>
      </w:r>
      <w:r w:rsidR="00201BA2">
        <w:rPr>
          <w:color w:val="C00000"/>
        </w:rPr>
        <w:t xml:space="preserve">  This behaviour occurs when Excel connects to a Power BI data set.  All Measures that can ONLY go into the Values of the PivotTable Fields will be in located in the summation icon table name.  And any of the columns or calculated columns that are used for Filters, Columns, or Rows </w:t>
      </w:r>
      <w:proofErr w:type="gramStart"/>
      <w:r w:rsidR="00201BA2">
        <w:rPr>
          <w:color w:val="C00000"/>
        </w:rPr>
        <w:t>are located in</w:t>
      </w:r>
      <w:proofErr w:type="gramEnd"/>
      <w:r w:rsidR="00201BA2">
        <w:rPr>
          <w:color w:val="C00000"/>
        </w:rPr>
        <w:t xml:space="preserve"> a table icon of the same name. </w:t>
      </w:r>
    </w:p>
    <w:p w14:paraId="67674487" w14:textId="34E939B1" w:rsidR="00466A56" w:rsidRDefault="00466A56" w:rsidP="00466A56">
      <w:pPr>
        <w:pStyle w:val="Step"/>
        <w:numPr>
          <w:ilvl w:val="0"/>
          <w:numId w:val="0"/>
        </w:numPr>
        <w:ind w:left="397"/>
      </w:pPr>
      <w:r>
        <w:rPr>
          <w:noProof/>
        </w:rPr>
        <mc:AlternateContent>
          <mc:Choice Requires="wps">
            <w:drawing>
              <wp:anchor distT="0" distB="0" distL="114300" distR="114300" simplePos="0" relativeHeight="251666432" behindDoc="0" locked="0" layoutInCell="1" allowOverlap="1" wp14:anchorId="0B4E26E5" wp14:editId="51FB8377">
                <wp:simplePos x="0" y="0"/>
                <wp:positionH relativeFrom="column">
                  <wp:posOffset>3928110</wp:posOffset>
                </wp:positionH>
                <wp:positionV relativeFrom="paragraph">
                  <wp:posOffset>1502410</wp:posOffset>
                </wp:positionV>
                <wp:extent cx="373380" cy="411480"/>
                <wp:effectExtent l="57150" t="38100" r="64770" b="83820"/>
                <wp:wrapNone/>
                <wp:docPr id="14" name="Straight Arrow Connector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141CF" id="Straight Arrow Connector 14" o:spid="_x0000_s1026" type="#_x0000_t32" alt="&quot;&quot;" style="position:absolute;margin-left:309.3pt;margin-top:118.3pt;width:29.4pt;height:3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" strokecolor="#f26522 [3208]"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64384" behindDoc="0" locked="0" layoutInCell="1" allowOverlap="1" wp14:anchorId="764D4FFE" wp14:editId="242C490F">
                <wp:simplePos x="0" y="0"/>
                <wp:positionH relativeFrom="column">
                  <wp:posOffset>392430</wp:posOffset>
                </wp:positionH>
                <wp:positionV relativeFrom="paragraph">
                  <wp:posOffset>1342390</wp:posOffset>
                </wp:positionV>
                <wp:extent cx="1158240" cy="2019300"/>
                <wp:effectExtent l="0" t="0" r="22860" b="19050"/>
                <wp:wrapNone/>
                <wp:docPr id="13" name="Rectangle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58240" cy="20193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F2F6A" id="Rectangle 13" o:spid="_x0000_s1026" alt="&quot;&quot;" style="position:absolute;margin-left:30.9pt;margin-top:105.7pt;width:91.2pt;height:15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" filled="f" strokecolor="#f26522 [3208]" strokeweight="2pt">
                <v:stroke dashstyle="1 1"/>
              </v:rect>
            </w:pict>
          </mc:Fallback>
        </mc:AlternateContent>
      </w:r>
      <w:r>
        <w:rPr>
          <w:noProof/>
        </w:rPr>
        <w:drawing>
          <wp:inline distT="0" distB="0" distL="0" distR="0" wp14:anchorId="05341B24" wp14:editId="459820CA">
            <wp:extent cx="6332220" cy="3695700"/>
            <wp:effectExtent l="0" t="0" r="0" b="0"/>
            <wp:docPr id="11" name="Picture 11" descr="New Excel workbook connected to MAIAD Lab 03 in the Power BI service displaying new Pivot Table workspace and PivotTabl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w Excel workbook connected to MAIAD Lab 03 in the Power BI service displaying new Pivot Table workspace and PivotTable Field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3695700"/>
                    </a:xfrm>
                    <a:prstGeom prst="rect">
                      <a:avLst/>
                    </a:prstGeom>
                    <a:noFill/>
                    <a:ln>
                      <a:noFill/>
                    </a:ln>
                  </pic:spPr>
                </pic:pic>
              </a:graphicData>
            </a:graphic>
          </wp:inline>
        </w:drawing>
      </w:r>
    </w:p>
    <w:p w14:paraId="7256F8F7" w14:textId="65E7B318" w:rsidR="00466A56" w:rsidRDefault="00466A56" w:rsidP="00466A56">
      <w:pPr>
        <w:pStyle w:val="Step"/>
        <w:numPr>
          <w:ilvl w:val="0"/>
          <w:numId w:val="0"/>
        </w:numPr>
        <w:ind w:left="397"/>
        <w:rPr>
          <w:color w:val="C00000"/>
        </w:rPr>
      </w:pPr>
      <w:r w:rsidRPr="00466A56">
        <w:rPr>
          <w:color w:val="C00000"/>
        </w:rPr>
        <w:t>Note:  On the right-hand side of the PivotTable Fields window, notice the icons that allow you to toggle the window between Power BI Datasets or PivotTable Fields.</w:t>
      </w:r>
    </w:p>
    <w:p w14:paraId="04CE88A9" w14:textId="5BB0002F" w:rsidR="00003BF1" w:rsidRDefault="00003BF1" w:rsidP="00003BF1">
      <w:pPr>
        <w:pStyle w:val="Step"/>
        <w:numPr>
          <w:ilvl w:val="0"/>
          <w:numId w:val="0"/>
        </w:numPr>
        <w:ind w:left="397"/>
        <w:jc w:val="center"/>
        <w:rPr>
          <w:color w:val="C00000"/>
        </w:rPr>
      </w:pPr>
      <w:r>
        <w:rPr>
          <w:noProof/>
        </w:rPr>
        <mc:AlternateContent>
          <mc:Choice Requires="wps">
            <w:drawing>
              <wp:anchor distT="0" distB="0" distL="114300" distR="114300" simplePos="0" relativeHeight="251668480" behindDoc="0" locked="0" layoutInCell="1" allowOverlap="1" wp14:anchorId="29AA6858" wp14:editId="38EF3CDB">
                <wp:simplePos x="0" y="0"/>
                <wp:positionH relativeFrom="column">
                  <wp:posOffset>5593080</wp:posOffset>
                </wp:positionH>
                <wp:positionV relativeFrom="paragraph">
                  <wp:posOffset>76200</wp:posOffset>
                </wp:positionV>
                <wp:extent cx="373380" cy="411480"/>
                <wp:effectExtent l="57150" t="38100" r="45720" b="83820"/>
                <wp:wrapNone/>
                <wp:docPr id="17" name="Straight Arrow Connector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F514D" id="Straight Arrow Connector 17" o:spid="_x0000_s1026" type="#_x0000_t32" alt="&quot;&quot;" style="position:absolute;margin-left:440.4pt;margin-top:6pt;width:29.4pt;height:32.4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" strokecolor="#f26522 [3208]" strokeweight="3pt">
                <v:stroke endarrow="block"/>
                <v:shadow on="t" color="black" opacity="22937f" origin=",.5" offset="0,.63889mm"/>
              </v:shape>
            </w:pict>
          </mc:Fallback>
        </mc:AlternateContent>
      </w:r>
      <w:r>
        <w:rPr>
          <w:noProof/>
          <w:color w:val="C00000"/>
        </w:rPr>
        <w:drawing>
          <wp:inline distT="0" distB="0" distL="0" distR="0" wp14:anchorId="7470845B" wp14:editId="142FC7C1">
            <wp:extent cx="4434840" cy="2019300"/>
            <wp:effectExtent l="19050" t="19050" r="22860" b="19050"/>
            <wp:docPr id="16" name="Picture 16" descr="PivotTable Fields close-up showing the Power BI Datasets and PivotTable Field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ivotTable Fields close-up showing the Power BI Datasets and PivotTable Fields ic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4840" cy="2019300"/>
                    </a:xfrm>
                    <a:prstGeom prst="rect">
                      <a:avLst/>
                    </a:prstGeom>
                    <a:noFill/>
                    <a:ln>
                      <a:solidFill>
                        <a:schemeClr val="bg1">
                          <a:lumMod val="50000"/>
                        </a:schemeClr>
                      </a:solidFill>
                    </a:ln>
                  </pic:spPr>
                </pic:pic>
              </a:graphicData>
            </a:graphic>
          </wp:inline>
        </w:drawing>
      </w:r>
    </w:p>
    <w:p w14:paraId="5157B1F6" w14:textId="2C530ACD" w:rsidR="00003BF1" w:rsidRDefault="00003BF1" w:rsidP="00466A56">
      <w:pPr>
        <w:pStyle w:val="Step"/>
        <w:numPr>
          <w:ilvl w:val="0"/>
          <w:numId w:val="0"/>
        </w:numPr>
        <w:ind w:left="397"/>
        <w:rPr>
          <w:color w:val="C00000"/>
        </w:rPr>
      </w:pPr>
    </w:p>
    <w:p w14:paraId="2CD3D8C5" w14:textId="0D9B079B" w:rsidR="009D1FCE" w:rsidRPr="004C258B" w:rsidRDefault="009D1FCE" w:rsidP="009D1FCE">
      <w:pPr>
        <w:pStyle w:val="Heading3"/>
      </w:pPr>
      <w:r>
        <w:t>Task 3: Add Measures to the PivotTable Fields Values</w:t>
      </w:r>
    </w:p>
    <w:p w14:paraId="562FD262" w14:textId="77777777" w:rsidR="009D1FCE" w:rsidRDefault="009D1FCE" w:rsidP="009D1FCE">
      <w:r w:rsidRPr="00F15EC2">
        <w:t xml:space="preserve">In this task, you will </w:t>
      </w:r>
      <w:r>
        <w:t>populate the PivotTable with Measure fields from the Power BI Dataset connection.</w:t>
      </w:r>
    </w:p>
    <w:p w14:paraId="5CA7807D" w14:textId="4E2C11CD" w:rsidR="009D1FCE" w:rsidRDefault="009D1FCE" w:rsidP="009D1FCE">
      <w:pPr>
        <w:pStyle w:val="Step"/>
      </w:pPr>
      <w:r>
        <w:t xml:space="preserve">From the </w:t>
      </w:r>
      <w:r>
        <w:rPr>
          <w:u w:val="single"/>
        </w:rPr>
        <w:t>Contracts</w:t>
      </w:r>
      <w:r>
        <w:t xml:space="preserve"> measure table, drag the </w:t>
      </w:r>
      <w:r w:rsidRPr="008B745B">
        <w:rPr>
          <w:u w:val="single"/>
        </w:rPr>
        <w:t>[</w:t>
      </w:r>
      <w:r>
        <w:rPr>
          <w:u w:val="single"/>
        </w:rPr>
        <w:t>Raw MRR per Office</w:t>
      </w:r>
      <w:r w:rsidRPr="008B745B">
        <w:rPr>
          <w:u w:val="single"/>
        </w:rPr>
        <w:t>]</w:t>
      </w:r>
      <w:r>
        <w:t xml:space="preserve"> measure to the </w:t>
      </w:r>
      <w:r w:rsidRPr="008B745B">
        <w:rPr>
          <w:u w:val="single"/>
        </w:rPr>
        <w:t>Values</w:t>
      </w:r>
      <w:r>
        <w:t xml:space="preserve"> section in the PivotTable Fields List.</w:t>
      </w:r>
    </w:p>
    <w:p w14:paraId="1428BF92" w14:textId="65F042C8" w:rsidR="00003BF1" w:rsidRDefault="00003BF1" w:rsidP="00003BF1">
      <w:pPr>
        <w:pStyle w:val="Step"/>
        <w:numPr>
          <w:ilvl w:val="0"/>
          <w:numId w:val="0"/>
        </w:numPr>
        <w:ind w:left="397"/>
      </w:pPr>
      <w:r w:rsidRPr="00003BF1">
        <w:rPr>
          <w:noProof/>
        </w:rPr>
        <mc:AlternateContent>
          <mc:Choice Requires="wps">
            <w:drawing>
              <wp:anchor distT="0" distB="0" distL="114300" distR="114300" simplePos="0" relativeHeight="251671552" behindDoc="0" locked="0" layoutInCell="1" allowOverlap="1" wp14:anchorId="596C8175" wp14:editId="4CFE621E">
                <wp:simplePos x="0" y="0"/>
                <wp:positionH relativeFrom="column">
                  <wp:posOffset>1710690</wp:posOffset>
                </wp:positionH>
                <wp:positionV relativeFrom="paragraph">
                  <wp:posOffset>2159635</wp:posOffset>
                </wp:positionV>
                <wp:extent cx="403860" cy="1569720"/>
                <wp:effectExtent l="76200" t="38100" r="91440" b="8763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3860" cy="156972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4B258" id="Straight Arrow Connector 19" o:spid="_x0000_s1026" type="#_x0000_t32" alt="&quot;&quot;" style="position:absolute;margin-left:134.7pt;margin-top:170.05pt;width:31.8pt;height:12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" strokecolor="#f26522 [3208]" strokeweight="3pt">
                <v:stroke endarrow="block"/>
                <v:shadow on="t" color="black" opacity="22937f" origin=",.5" offset="0,.63889mm"/>
              </v:shape>
            </w:pict>
          </mc:Fallback>
        </mc:AlternateContent>
      </w:r>
      <w:r w:rsidRPr="00003BF1">
        <w:rPr>
          <w:noProof/>
        </w:rPr>
        <mc:AlternateContent>
          <mc:Choice Requires="wps">
            <w:drawing>
              <wp:anchor distT="0" distB="0" distL="114300" distR="114300" simplePos="0" relativeHeight="251670528" behindDoc="0" locked="0" layoutInCell="1" allowOverlap="1" wp14:anchorId="01341AFF" wp14:editId="5606FA74">
                <wp:simplePos x="0" y="0"/>
                <wp:positionH relativeFrom="column">
                  <wp:posOffset>354330</wp:posOffset>
                </wp:positionH>
                <wp:positionV relativeFrom="paragraph">
                  <wp:posOffset>1763395</wp:posOffset>
                </wp:positionV>
                <wp:extent cx="1562100" cy="213360"/>
                <wp:effectExtent l="0" t="0" r="19050" b="15240"/>
                <wp:wrapNone/>
                <wp:docPr id="18" name="Rectangle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62100" cy="2133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AA039" id="Rectangle 18" o:spid="_x0000_s1026" alt="&quot;&quot;" style="position:absolute;margin-left:27.9pt;margin-top:138.85pt;width:123pt;height:1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" filled="f" strokecolor="#f26522 [3208]" strokeweight="2pt">
                <v:stroke dashstyle="1 1"/>
              </v:rect>
            </w:pict>
          </mc:Fallback>
        </mc:AlternateContent>
      </w:r>
      <w:r>
        <w:rPr>
          <w:noProof/>
        </w:rPr>
        <w:drawing>
          <wp:inline distT="0" distB="0" distL="0" distR="0" wp14:anchorId="0C33D22A" wp14:editId="4CE9A33C">
            <wp:extent cx="3986784" cy="4736592"/>
            <wp:effectExtent l="19050" t="19050" r="13970" b="26035"/>
            <wp:docPr id="15" name="Picture 15" descr="PivotTable Fields with [Raw MRR per Office] measure in th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votTable Fields with [Raw MRR per Office] measure in the Valu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6784" cy="4736592"/>
                    </a:xfrm>
                    <a:prstGeom prst="rect">
                      <a:avLst/>
                    </a:prstGeom>
                    <a:noFill/>
                    <a:ln>
                      <a:solidFill>
                        <a:schemeClr val="bg1">
                          <a:lumMod val="50000"/>
                        </a:schemeClr>
                      </a:solidFill>
                    </a:ln>
                  </pic:spPr>
                </pic:pic>
              </a:graphicData>
            </a:graphic>
          </wp:inline>
        </w:drawing>
      </w:r>
    </w:p>
    <w:p w14:paraId="12B4EB34" w14:textId="2923FEDD" w:rsidR="009D1FCE" w:rsidRPr="004C258B" w:rsidRDefault="009D1FCE" w:rsidP="009D1FCE">
      <w:pPr>
        <w:pStyle w:val="Heading3"/>
      </w:pPr>
      <w:r>
        <w:t>Task 4: Add Fields to the PivotTable Fields Rows</w:t>
      </w:r>
    </w:p>
    <w:p w14:paraId="41AFE370" w14:textId="422634D0" w:rsidR="009D1FCE" w:rsidRDefault="009D1FCE" w:rsidP="009D1FCE">
      <w:r w:rsidRPr="00F15EC2">
        <w:t xml:space="preserve">In this task, you will </w:t>
      </w:r>
      <w:r>
        <w:t>populate the PivotTable with Lookup fields from the Power BI Dataset connection.</w:t>
      </w:r>
    </w:p>
    <w:p w14:paraId="13B50659" w14:textId="0E335A4A" w:rsidR="009D1FCE" w:rsidRDefault="009D1FCE" w:rsidP="009D1FCE">
      <w:pPr>
        <w:pStyle w:val="Step"/>
      </w:pPr>
      <w:r>
        <w:t xml:space="preserve">From the </w:t>
      </w:r>
      <w:r w:rsidRPr="008B745B">
        <w:rPr>
          <w:u w:val="single"/>
        </w:rPr>
        <w:t>Offices</w:t>
      </w:r>
      <w:r>
        <w:t xml:space="preserve"> field table, drag the </w:t>
      </w:r>
      <w:r w:rsidRPr="008B745B">
        <w:rPr>
          <w:u w:val="single"/>
        </w:rPr>
        <w:t>[</w:t>
      </w:r>
      <w:r>
        <w:rPr>
          <w:u w:val="single"/>
        </w:rPr>
        <w:t>Region</w:t>
      </w:r>
      <w:r w:rsidRPr="008B745B">
        <w:rPr>
          <w:u w:val="single"/>
        </w:rPr>
        <w:t>]</w:t>
      </w:r>
      <w:r>
        <w:t xml:space="preserve"> and [</w:t>
      </w:r>
      <w:r w:rsidRPr="00003BF1">
        <w:rPr>
          <w:u w:val="single"/>
        </w:rPr>
        <w:t>District</w:t>
      </w:r>
      <w:r>
        <w:t xml:space="preserve">] fields to the </w:t>
      </w:r>
      <w:r>
        <w:rPr>
          <w:u w:val="single"/>
        </w:rPr>
        <w:t>Rows</w:t>
      </w:r>
      <w:r>
        <w:t xml:space="preserve"> section in the PivotTable Fields List.</w:t>
      </w:r>
    </w:p>
    <w:p w14:paraId="30C3A3FE" w14:textId="04EB1588" w:rsidR="004713FD" w:rsidRPr="004713FD" w:rsidRDefault="004713FD" w:rsidP="004713FD">
      <w:pPr>
        <w:pStyle w:val="Step"/>
        <w:numPr>
          <w:ilvl w:val="0"/>
          <w:numId w:val="0"/>
        </w:numPr>
        <w:ind w:left="397" w:firstLine="323"/>
        <w:rPr>
          <w:color w:val="C00000"/>
        </w:rPr>
      </w:pPr>
      <w:r w:rsidRPr="004713FD">
        <w:rPr>
          <w:color w:val="C00000"/>
        </w:rPr>
        <w:t>Note:  Lookup field tables are identified by the table with fields icon.</w:t>
      </w:r>
    </w:p>
    <w:p w14:paraId="631B7E28" w14:textId="77777777" w:rsidR="004713FD" w:rsidRDefault="004713FD" w:rsidP="004713FD">
      <w:pPr>
        <w:pStyle w:val="Step"/>
        <w:numPr>
          <w:ilvl w:val="0"/>
          <w:numId w:val="0"/>
        </w:numPr>
        <w:ind w:left="397"/>
      </w:pPr>
    </w:p>
    <w:p w14:paraId="7AE6467A" w14:textId="7F8AFABA" w:rsidR="00003BF1" w:rsidRDefault="00003BF1" w:rsidP="00003BF1">
      <w:pPr>
        <w:pStyle w:val="Step"/>
        <w:numPr>
          <w:ilvl w:val="0"/>
          <w:numId w:val="0"/>
        </w:numPr>
      </w:pPr>
      <w:r w:rsidRPr="00003BF1">
        <w:rPr>
          <w:noProof/>
        </w:rPr>
        <mc:AlternateContent>
          <mc:Choice Requires="wps">
            <w:drawing>
              <wp:anchor distT="0" distB="0" distL="114300" distR="114300" simplePos="0" relativeHeight="251673600" behindDoc="0" locked="0" layoutInCell="1" allowOverlap="1" wp14:anchorId="358E12DB" wp14:editId="336EE62D">
                <wp:simplePos x="0" y="0"/>
                <wp:positionH relativeFrom="column">
                  <wp:posOffset>163830</wp:posOffset>
                </wp:positionH>
                <wp:positionV relativeFrom="paragraph">
                  <wp:posOffset>3995420</wp:posOffset>
                </wp:positionV>
                <wp:extent cx="1706880" cy="403860"/>
                <wp:effectExtent l="0" t="0" r="26670" b="15240"/>
                <wp:wrapNone/>
                <wp:docPr id="21" name="Rectangle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06880" cy="4038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82966" id="Rectangle 21" o:spid="_x0000_s1026" alt="&quot;&quot;" style="position:absolute;margin-left:12.9pt;margin-top:314.6pt;width:134.4pt;height:3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" filled="f" strokecolor="#f26522 [3208]" strokeweight="2pt">
                <v:stroke dashstyle="1 1"/>
              </v:rect>
            </w:pict>
          </mc:Fallback>
        </mc:AlternateContent>
      </w:r>
      <w:r w:rsidRPr="00003BF1">
        <w:rPr>
          <w:noProof/>
        </w:rPr>
        <mc:AlternateContent>
          <mc:Choice Requires="wps">
            <w:drawing>
              <wp:anchor distT="0" distB="0" distL="114300" distR="114300" simplePos="0" relativeHeight="251674624" behindDoc="0" locked="0" layoutInCell="1" allowOverlap="1" wp14:anchorId="1DB23556" wp14:editId="64C32102">
                <wp:simplePos x="0" y="0"/>
                <wp:positionH relativeFrom="column">
                  <wp:posOffset>1512570</wp:posOffset>
                </wp:positionH>
                <wp:positionV relativeFrom="paragraph">
                  <wp:posOffset>3492500</wp:posOffset>
                </wp:positionV>
                <wp:extent cx="582930" cy="426720"/>
                <wp:effectExtent l="57150" t="38100" r="45720" b="87630"/>
                <wp:wrapNone/>
                <wp:docPr id="22" name="Straight Arrow Connector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582930" cy="42672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F95F5" id="Straight Arrow Connector 22" o:spid="_x0000_s1026" type="#_x0000_t32" alt="&quot;&quot;" style="position:absolute;margin-left:119.1pt;margin-top:275pt;width:45.9pt;height:33.6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" strokecolor="#f26522 [3208]" strokeweight="3pt">
                <v:stroke endarrow="block"/>
                <v:shadow on="t" color="black" opacity="22937f" origin=",.5" offset="0,.63889mm"/>
              </v:shape>
            </w:pict>
          </mc:Fallback>
        </mc:AlternateContent>
      </w:r>
      <w:r>
        <w:rPr>
          <w:noProof/>
        </w:rPr>
        <w:drawing>
          <wp:inline distT="0" distB="0" distL="0" distR="0" wp14:anchorId="7C610F3A" wp14:editId="60DDBA04">
            <wp:extent cx="4465320" cy="5661660"/>
            <wp:effectExtent l="19050" t="19050" r="11430" b="15240"/>
            <wp:docPr id="20" name="Picture 20" descr="PivotTable Fields window displaying the [District] and [Region] fields in the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votTable Fields window displaying the [District] and [Region] fields in the R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5320" cy="5661660"/>
                    </a:xfrm>
                    <a:prstGeom prst="rect">
                      <a:avLst/>
                    </a:prstGeom>
                    <a:noFill/>
                    <a:ln>
                      <a:solidFill>
                        <a:schemeClr val="bg1">
                          <a:lumMod val="50000"/>
                        </a:schemeClr>
                      </a:solidFill>
                    </a:ln>
                  </pic:spPr>
                </pic:pic>
              </a:graphicData>
            </a:graphic>
          </wp:inline>
        </w:drawing>
      </w:r>
    </w:p>
    <w:p w14:paraId="25B63A5F" w14:textId="401EB6FC" w:rsidR="00003BF1" w:rsidRDefault="009D1FCE" w:rsidP="00003BF1">
      <w:pPr>
        <w:pStyle w:val="Step"/>
      </w:pPr>
      <w:r>
        <w:t xml:space="preserve">From the </w:t>
      </w:r>
      <w:r>
        <w:rPr>
          <w:u w:val="single"/>
        </w:rPr>
        <w:t>Dates</w:t>
      </w:r>
      <w:r>
        <w:t xml:space="preserve"> field table, drag the </w:t>
      </w:r>
      <w:r w:rsidRPr="008B745B">
        <w:rPr>
          <w:u w:val="single"/>
        </w:rPr>
        <w:t>[</w:t>
      </w:r>
      <w:r>
        <w:rPr>
          <w:u w:val="single"/>
        </w:rPr>
        <w:t>Year</w:t>
      </w:r>
      <w:r>
        <w:t xml:space="preserve">] field to the </w:t>
      </w:r>
      <w:r>
        <w:rPr>
          <w:u w:val="single"/>
        </w:rPr>
        <w:t>Columns</w:t>
      </w:r>
      <w:r>
        <w:t xml:space="preserve"> section in the PivotTable Fields List.</w:t>
      </w:r>
    </w:p>
    <w:p w14:paraId="498E5B00" w14:textId="755EC8A5" w:rsidR="008A657A" w:rsidRDefault="008A657A" w:rsidP="008A657A">
      <w:pPr>
        <w:pStyle w:val="Step"/>
        <w:numPr>
          <w:ilvl w:val="0"/>
          <w:numId w:val="0"/>
        </w:numPr>
      </w:pPr>
      <w:r>
        <w:rPr>
          <w:noProof/>
        </w:rPr>
        <mc:AlternateContent>
          <mc:Choice Requires="wps">
            <w:drawing>
              <wp:anchor distT="0" distB="0" distL="114300" distR="114300" simplePos="0" relativeHeight="251676672" behindDoc="0" locked="0" layoutInCell="1" allowOverlap="1" wp14:anchorId="4193D13F" wp14:editId="2CD64702">
                <wp:simplePos x="0" y="0"/>
                <wp:positionH relativeFrom="column">
                  <wp:posOffset>5543550</wp:posOffset>
                </wp:positionH>
                <wp:positionV relativeFrom="paragraph">
                  <wp:posOffset>467995</wp:posOffset>
                </wp:positionV>
                <wp:extent cx="373380" cy="411480"/>
                <wp:effectExtent l="57150" t="38100" r="45720" b="83820"/>
                <wp:wrapNone/>
                <wp:docPr id="25" name="Straight Arrow Connector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701D5" id="Straight Arrow Connector 25" o:spid="_x0000_s1026" type="#_x0000_t32" alt="&quot;&quot;" style="position:absolute;margin-left:436.5pt;margin-top:36.85pt;width:29.4pt;height:32.4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NZ24gEAABA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" strokecolor="#f26522 [3208]" strokeweight="3pt">
                <v:stroke endarrow="block"/>
                <v:shadow on="t" color="black" opacity="22937f" origin=",.5" offset="0,.63889mm"/>
              </v:shape>
            </w:pict>
          </mc:Fallback>
        </mc:AlternateContent>
      </w:r>
      <w:r>
        <w:rPr>
          <w:noProof/>
        </w:rPr>
        <w:drawing>
          <wp:inline distT="0" distB="0" distL="0" distR="0" wp14:anchorId="68AFBE26" wp14:editId="562BD6E8">
            <wp:extent cx="6301740" cy="2072640"/>
            <wp:effectExtent l="0" t="0" r="3810" b="3810"/>
            <wp:docPr id="24" name="Picture 24" descr="Excel workbook showing the Year in Columns and Pivot Tabl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xcel workbook showing the Year in Columns and Pivot Table resul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1740" cy="2072640"/>
                    </a:xfrm>
                    <a:prstGeom prst="rect">
                      <a:avLst/>
                    </a:prstGeom>
                    <a:noFill/>
                    <a:ln>
                      <a:noFill/>
                    </a:ln>
                  </pic:spPr>
                </pic:pic>
              </a:graphicData>
            </a:graphic>
          </wp:inline>
        </w:drawing>
      </w:r>
    </w:p>
    <w:p w14:paraId="31911B0F" w14:textId="77777777" w:rsidR="00003BF1" w:rsidRDefault="00003BF1" w:rsidP="00003BF1">
      <w:pPr>
        <w:pStyle w:val="Step"/>
        <w:numPr>
          <w:ilvl w:val="0"/>
          <w:numId w:val="0"/>
        </w:numPr>
        <w:ind w:left="397"/>
      </w:pPr>
    </w:p>
    <w:p w14:paraId="2E5A6EF0" w14:textId="3E16D794" w:rsidR="009D1FCE" w:rsidRPr="004C258B" w:rsidRDefault="009D1FCE" w:rsidP="009D1FCE">
      <w:pPr>
        <w:pStyle w:val="Heading3"/>
      </w:pPr>
      <w:r>
        <w:t>Task 5: Add Slicers</w:t>
      </w:r>
    </w:p>
    <w:p w14:paraId="38ABD7DF" w14:textId="025FD08D" w:rsidR="009D1FCE" w:rsidRDefault="009D1FCE" w:rsidP="009D1FCE">
      <w:r w:rsidRPr="00F15EC2">
        <w:t xml:space="preserve">In this task, you will </w:t>
      </w:r>
      <w:r>
        <w:t>Add Slicers connected to the Pivot Table.</w:t>
      </w:r>
    </w:p>
    <w:p w14:paraId="785AACC8" w14:textId="607256A3" w:rsidR="009D1FCE" w:rsidRDefault="00882160" w:rsidP="009D1FCE">
      <w:pPr>
        <w:pStyle w:val="Step"/>
      </w:pPr>
      <w:r>
        <w:t xml:space="preserve">If </w:t>
      </w:r>
      <w:r w:rsidR="004713FD">
        <w:t>the</w:t>
      </w:r>
      <w:r>
        <w:t xml:space="preserve"> PivotTable </w:t>
      </w:r>
      <w:r w:rsidR="004713FD">
        <w:t>F</w:t>
      </w:r>
      <w:r>
        <w:t>ield</w:t>
      </w:r>
      <w:r w:rsidR="004713FD">
        <w:t>s</w:t>
      </w:r>
      <w:r>
        <w:t xml:space="preserve"> list does not display, c</w:t>
      </w:r>
      <w:r w:rsidR="009D1FCE">
        <w:t>lick on the Pivot Table</w:t>
      </w:r>
      <w:r>
        <w:t xml:space="preserve"> to make it </w:t>
      </w:r>
      <w:r w:rsidRPr="004713FD">
        <w:rPr>
          <w:i/>
          <w:iCs/>
        </w:rPr>
        <w:t>active</w:t>
      </w:r>
      <w:r>
        <w:t xml:space="preserve"> and then use a right click and choose </w:t>
      </w:r>
      <w:r w:rsidRPr="00882160">
        <w:rPr>
          <w:u w:val="single"/>
        </w:rPr>
        <w:t>Show Field List</w:t>
      </w:r>
      <w:r>
        <w:t>.</w:t>
      </w:r>
    </w:p>
    <w:p w14:paraId="2C69AA53" w14:textId="4EAE1F00" w:rsidR="009D1FCE" w:rsidRDefault="004713FD" w:rsidP="009D1FCE">
      <w:pPr>
        <w:pStyle w:val="Step"/>
      </w:pPr>
      <w:r>
        <w:t>In the PivotTable Fields, locate</w:t>
      </w:r>
      <w:r w:rsidR="009D1FCE">
        <w:t xml:space="preserve"> the </w:t>
      </w:r>
      <w:r w:rsidR="009D1FCE">
        <w:rPr>
          <w:u w:val="single"/>
        </w:rPr>
        <w:t>Customers</w:t>
      </w:r>
      <w:r w:rsidR="009D1FCE">
        <w:t xml:space="preserve"> Lookup fields table, right click on the [</w:t>
      </w:r>
      <w:r w:rsidR="009D1FCE" w:rsidRPr="00302AB3">
        <w:rPr>
          <w:u w:val="single"/>
        </w:rPr>
        <w:t>Company Size</w:t>
      </w:r>
      <w:r w:rsidR="009D1FCE">
        <w:t xml:space="preserve">] </w:t>
      </w:r>
      <w:r w:rsidR="00882160">
        <w:t>field</w:t>
      </w:r>
      <w:r w:rsidR="009D1FCE">
        <w:t>.</w:t>
      </w:r>
    </w:p>
    <w:p w14:paraId="758B8CE5" w14:textId="31DAE79C" w:rsidR="009D1FCE" w:rsidRDefault="009D1FCE" w:rsidP="009D1FCE">
      <w:pPr>
        <w:pStyle w:val="Step"/>
      </w:pPr>
      <w:r>
        <w:t xml:space="preserve">Select the </w:t>
      </w:r>
      <w:r w:rsidRPr="009D1FCE">
        <w:rPr>
          <w:u w:val="single"/>
        </w:rPr>
        <w:t>Add as Slicer</w:t>
      </w:r>
      <w:r>
        <w:t xml:space="preserve"> option.</w:t>
      </w:r>
    </w:p>
    <w:p w14:paraId="63D4DEB5" w14:textId="454F6CD2" w:rsidR="00302AB3" w:rsidRPr="00302AB3" w:rsidRDefault="00302AB3" w:rsidP="00302AB3">
      <w:pPr>
        <w:pStyle w:val="Step"/>
        <w:numPr>
          <w:ilvl w:val="0"/>
          <w:numId w:val="0"/>
        </w:numPr>
        <w:ind w:left="720"/>
        <w:rPr>
          <w:color w:val="C00000"/>
        </w:rPr>
      </w:pPr>
      <w:r w:rsidRPr="00302AB3">
        <w:rPr>
          <w:color w:val="C00000"/>
        </w:rPr>
        <w:t xml:space="preserve">Note:  The Slicer will just appear in </w:t>
      </w:r>
      <w:r>
        <w:rPr>
          <w:color w:val="C00000"/>
        </w:rPr>
        <w:t xml:space="preserve">a random location </w:t>
      </w:r>
      <w:r w:rsidRPr="00302AB3">
        <w:rPr>
          <w:color w:val="C00000"/>
        </w:rPr>
        <w:t>the worksheet</w:t>
      </w:r>
      <w:r>
        <w:rPr>
          <w:color w:val="C00000"/>
        </w:rPr>
        <w:t xml:space="preserve"> – we will reposition the Slicer in the next task</w:t>
      </w:r>
      <w:r w:rsidRPr="00302AB3">
        <w:rPr>
          <w:color w:val="C00000"/>
        </w:rPr>
        <w:t>.</w:t>
      </w:r>
    </w:p>
    <w:p w14:paraId="35F41D58" w14:textId="2E0CF62B" w:rsidR="00882160" w:rsidRDefault="00882160" w:rsidP="009D1FCE">
      <w:pPr>
        <w:pStyle w:val="Step"/>
      </w:pPr>
      <w:r>
        <w:t xml:space="preserve">You can also add a Slicer from the </w:t>
      </w:r>
      <w:r w:rsidR="00D4249C">
        <w:t xml:space="preserve">Main </w:t>
      </w:r>
      <w:r w:rsidR="003F25F7">
        <w:t>ribbon</w:t>
      </w:r>
      <w:r w:rsidR="00D4249C">
        <w:t xml:space="preserve"> menu</w:t>
      </w:r>
      <w:r>
        <w:t xml:space="preserve">. Click on the Pivot Table to make it active and then click on the </w:t>
      </w:r>
      <w:r w:rsidRPr="00882160">
        <w:rPr>
          <w:u w:val="single"/>
        </w:rPr>
        <w:t>PivotTable Analyze</w:t>
      </w:r>
      <w:r>
        <w:t xml:space="preserve"> tab in the </w:t>
      </w:r>
      <w:r w:rsidR="00D4249C">
        <w:t xml:space="preserve">Main </w:t>
      </w:r>
      <w:r w:rsidR="003F25F7">
        <w:t>ribbon</w:t>
      </w:r>
      <w:r w:rsidR="00D4249C">
        <w:t xml:space="preserve"> menu</w:t>
      </w:r>
      <w:r>
        <w:t>.</w:t>
      </w:r>
    </w:p>
    <w:p w14:paraId="295A6B29" w14:textId="5AA9A371" w:rsidR="00882160" w:rsidRDefault="00882160" w:rsidP="009D1FCE">
      <w:pPr>
        <w:pStyle w:val="Step"/>
      </w:pPr>
      <w:r>
        <w:t xml:space="preserve">Click the </w:t>
      </w:r>
      <w:r w:rsidRPr="00882160">
        <w:rPr>
          <w:u w:val="single"/>
        </w:rPr>
        <w:t>Insert Slicer</w:t>
      </w:r>
      <w:r>
        <w:t xml:space="preserve"> button.</w:t>
      </w:r>
    </w:p>
    <w:p w14:paraId="090A5E0D" w14:textId="4C782EE6" w:rsidR="00882160" w:rsidRDefault="00882160" w:rsidP="00882160">
      <w:pPr>
        <w:pStyle w:val="Step"/>
      </w:pPr>
      <w:r>
        <w:t xml:space="preserve">From the </w:t>
      </w:r>
      <w:r>
        <w:rPr>
          <w:u w:val="single"/>
        </w:rPr>
        <w:t>Customers</w:t>
      </w:r>
      <w:r>
        <w:t xml:space="preserve"> Lookup fields table, click the checkbox next to the [</w:t>
      </w:r>
      <w:r w:rsidRPr="00302AB3">
        <w:rPr>
          <w:u w:val="single"/>
        </w:rPr>
        <w:t>Segment</w:t>
      </w:r>
      <w:r>
        <w:t>] field.</w:t>
      </w:r>
    </w:p>
    <w:p w14:paraId="662F0976" w14:textId="16946D1C" w:rsidR="00DE4D41" w:rsidRPr="004C258B" w:rsidRDefault="00DE4D41" w:rsidP="00DE4D41">
      <w:pPr>
        <w:pStyle w:val="Heading3"/>
      </w:pPr>
      <w:r>
        <w:t>Task 6: Move &amp; Format Slicers</w:t>
      </w:r>
    </w:p>
    <w:p w14:paraId="358AD367" w14:textId="12D6E42A" w:rsidR="00DE4D41" w:rsidRDefault="00DE4D41" w:rsidP="00DE4D41">
      <w:r w:rsidRPr="00F15EC2">
        <w:t xml:space="preserve">In this task, you will </w:t>
      </w:r>
      <w:r>
        <w:t>insert blank Rows and Columns to make space for the Slicers to create a mindful report design for the end users.</w:t>
      </w:r>
    </w:p>
    <w:p w14:paraId="02425F15" w14:textId="14275FC9" w:rsidR="00960CC8" w:rsidRDefault="00DE4D41" w:rsidP="00DE4D41">
      <w:pPr>
        <w:pStyle w:val="Step"/>
      </w:pPr>
      <w:r>
        <w:t>Right</w:t>
      </w:r>
      <w:r w:rsidR="00302AB3">
        <w:t>-</w:t>
      </w:r>
      <w:r>
        <w:t xml:space="preserve">click on Column A and </w:t>
      </w:r>
      <w:r w:rsidR="00960CC8" w:rsidRPr="00DE4D41">
        <w:rPr>
          <w:u w:val="single"/>
        </w:rPr>
        <w:t xml:space="preserve">Insert </w:t>
      </w:r>
      <w:r w:rsidRPr="00DE4D41">
        <w:rPr>
          <w:u w:val="single"/>
        </w:rPr>
        <w:t>1 blank column</w:t>
      </w:r>
      <w:r>
        <w:t xml:space="preserve"> to the left of the Pivot Table.</w:t>
      </w:r>
    </w:p>
    <w:p w14:paraId="2BAFD37C" w14:textId="196845B4" w:rsidR="00302AB3" w:rsidRPr="00302AB3" w:rsidRDefault="00B94001" w:rsidP="00CF63AF">
      <w:pPr>
        <w:pStyle w:val="Step"/>
      </w:pPr>
      <w:r>
        <w:rPr>
          <w:noProof/>
        </w:rPr>
        <mc:AlternateContent>
          <mc:Choice Requires="wps">
            <w:drawing>
              <wp:anchor distT="0" distB="0" distL="114300" distR="114300" simplePos="0" relativeHeight="251678720" behindDoc="0" locked="0" layoutInCell="1" allowOverlap="1" wp14:anchorId="71A86F55" wp14:editId="40812D01">
                <wp:simplePos x="0" y="0"/>
                <wp:positionH relativeFrom="margin">
                  <wp:posOffset>240030</wp:posOffset>
                </wp:positionH>
                <wp:positionV relativeFrom="paragraph">
                  <wp:posOffset>238760</wp:posOffset>
                </wp:positionV>
                <wp:extent cx="373380" cy="411480"/>
                <wp:effectExtent l="57150" t="38100" r="64770" b="83820"/>
                <wp:wrapNone/>
                <wp:docPr id="28" name="Straight Arrow Connector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BA31B" id="Straight Arrow Connector 28" o:spid="_x0000_s1026" type="#_x0000_t32" alt="&quot;&quot;" style="position:absolute;margin-left:18.9pt;margin-top:18.8pt;width:29.4pt;height:32.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" strokecolor="#f26522 [3208]" strokeweight="3pt">
                <v:stroke endarrow="block"/>
                <v:shadow on="t" color="black" opacity="22937f" origin=",.5" offset="0,.63889mm"/>
                <w10:wrap anchorx="margin"/>
              </v:shape>
            </w:pict>
          </mc:Fallback>
        </mc:AlternateContent>
      </w:r>
      <w:r w:rsidR="00302AB3">
        <w:t xml:space="preserve">Right-click on Column A to resize the Column Width to </w:t>
      </w:r>
      <w:r w:rsidR="00302AB3" w:rsidRPr="00302AB3">
        <w:rPr>
          <w:u w:val="single"/>
        </w:rPr>
        <w:t>1.</w:t>
      </w:r>
    </w:p>
    <w:p w14:paraId="24B6A5B2" w14:textId="3FD64029" w:rsidR="00302AB3" w:rsidRDefault="00302AB3" w:rsidP="00302AB3">
      <w:pPr>
        <w:pStyle w:val="Step"/>
        <w:numPr>
          <w:ilvl w:val="0"/>
          <w:numId w:val="0"/>
        </w:numPr>
        <w:ind w:left="397"/>
        <w:jc w:val="center"/>
      </w:pPr>
      <w:r>
        <w:rPr>
          <w:noProof/>
        </w:rPr>
        <w:drawing>
          <wp:inline distT="0" distB="0" distL="0" distR="0" wp14:anchorId="67F28595" wp14:editId="7C72963D">
            <wp:extent cx="5550408" cy="2596896"/>
            <wp:effectExtent l="19050" t="19050" r="12700" b="13335"/>
            <wp:docPr id="26" name="Picture 26" descr="Worksheet displaying column width of A t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orksheet displaying column width of A to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0408" cy="2596896"/>
                    </a:xfrm>
                    <a:prstGeom prst="rect">
                      <a:avLst/>
                    </a:prstGeom>
                    <a:noFill/>
                    <a:ln>
                      <a:solidFill>
                        <a:schemeClr val="bg1">
                          <a:lumMod val="50000"/>
                        </a:schemeClr>
                      </a:solidFill>
                    </a:ln>
                  </pic:spPr>
                </pic:pic>
              </a:graphicData>
            </a:graphic>
          </wp:inline>
        </w:drawing>
      </w:r>
    </w:p>
    <w:p w14:paraId="77B60791" w14:textId="6A695B8E" w:rsidR="00DE4D41" w:rsidRDefault="00DE4D41" w:rsidP="00CF63AF">
      <w:pPr>
        <w:pStyle w:val="Step"/>
      </w:pPr>
      <w:r>
        <w:t>Right</w:t>
      </w:r>
      <w:r w:rsidR="00302AB3">
        <w:t>-</w:t>
      </w:r>
      <w:r>
        <w:t xml:space="preserve">click in Row 1 and </w:t>
      </w:r>
      <w:r w:rsidRPr="00302AB3">
        <w:rPr>
          <w:u w:val="single"/>
        </w:rPr>
        <w:t xml:space="preserve">Insert </w:t>
      </w:r>
      <w:r w:rsidR="00302AB3">
        <w:rPr>
          <w:u w:val="single"/>
        </w:rPr>
        <w:t>1</w:t>
      </w:r>
      <w:r w:rsidRPr="00302AB3">
        <w:rPr>
          <w:u w:val="single"/>
        </w:rPr>
        <w:t xml:space="preserve"> blank row</w:t>
      </w:r>
      <w:r>
        <w:t xml:space="preserve"> above the Pivot Table.</w:t>
      </w:r>
    </w:p>
    <w:p w14:paraId="4774F087" w14:textId="3844EF9F" w:rsidR="00302AB3" w:rsidRDefault="00302AB3" w:rsidP="00DE4D41">
      <w:pPr>
        <w:pStyle w:val="Step"/>
      </w:pPr>
      <w:r>
        <w:t xml:space="preserve">Use </w:t>
      </w:r>
      <w:r w:rsidRPr="00302AB3">
        <w:rPr>
          <w:u w:val="single"/>
        </w:rPr>
        <w:t xml:space="preserve">CTRL+Y </w:t>
      </w:r>
      <w:r>
        <w:t>to repeat</w:t>
      </w:r>
      <w:r w:rsidR="00B94001">
        <w:t xml:space="preserve"> the insert</w:t>
      </w:r>
      <w:r>
        <w:t xml:space="preserve"> </w:t>
      </w:r>
      <w:r w:rsidRPr="00302AB3">
        <w:rPr>
          <w:u w:val="single"/>
        </w:rPr>
        <w:t>5 times</w:t>
      </w:r>
      <w:r>
        <w:t xml:space="preserve"> to create a total of 6 blank rows above the Pivot Table.</w:t>
      </w:r>
      <w:r w:rsidR="00B94001">
        <w:t xml:space="preserve">  This will provide space for our Slicers above the Pivot Table.</w:t>
      </w:r>
    </w:p>
    <w:p w14:paraId="20CB146C" w14:textId="66EA5969" w:rsidR="00960CC8" w:rsidRDefault="00DE4D41" w:rsidP="00DE4D41">
      <w:pPr>
        <w:pStyle w:val="Step"/>
      </w:pPr>
      <w:r w:rsidRPr="00753B8F">
        <w:rPr>
          <w:u w:val="single"/>
        </w:rPr>
        <w:t>Drag the Company Size slicer</w:t>
      </w:r>
      <w:r>
        <w:t xml:space="preserve"> above the Pivot Table.</w:t>
      </w:r>
    </w:p>
    <w:p w14:paraId="51F2588B" w14:textId="0F5644D7" w:rsidR="00DE4D41" w:rsidRDefault="00DE4D41" w:rsidP="00DE4D41">
      <w:pPr>
        <w:pStyle w:val="Step"/>
      </w:pPr>
      <w:r>
        <w:t xml:space="preserve">With the Company Size slicer selected, choose the </w:t>
      </w:r>
      <w:r w:rsidRPr="00753B8F">
        <w:rPr>
          <w:u w:val="single"/>
        </w:rPr>
        <w:t>Slicer</w:t>
      </w:r>
      <w:r>
        <w:t xml:space="preserve"> tab </w:t>
      </w:r>
      <w:r w:rsidR="00753B8F">
        <w:t>o</w:t>
      </w:r>
      <w:r>
        <w:t xml:space="preserve">n the </w:t>
      </w:r>
      <w:r w:rsidR="00D4249C">
        <w:t xml:space="preserve">Main </w:t>
      </w:r>
      <w:r w:rsidR="003F25F7">
        <w:t>ribbon</w:t>
      </w:r>
      <w:r w:rsidR="00D4249C">
        <w:t xml:space="preserve"> menu</w:t>
      </w:r>
      <w:r>
        <w:t>.</w:t>
      </w:r>
    </w:p>
    <w:p w14:paraId="64EC5D57" w14:textId="1CA84977" w:rsidR="00DE4D41" w:rsidRDefault="00753B8F" w:rsidP="00DE4D41">
      <w:pPr>
        <w:pStyle w:val="Step"/>
      </w:pPr>
      <w:r>
        <w:rPr>
          <w:noProof/>
        </w:rPr>
        <mc:AlternateContent>
          <mc:Choice Requires="wps">
            <w:drawing>
              <wp:anchor distT="0" distB="0" distL="114300" distR="114300" simplePos="0" relativeHeight="251684864" behindDoc="0" locked="0" layoutInCell="1" allowOverlap="1" wp14:anchorId="3D1888FC" wp14:editId="36A86557">
                <wp:simplePos x="0" y="0"/>
                <wp:positionH relativeFrom="margin">
                  <wp:posOffset>1169670</wp:posOffset>
                </wp:positionH>
                <wp:positionV relativeFrom="paragraph">
                  <wp:posOffset>187325</wp:posOffset>
                </wp:positionV>
                <wp:extent cx="438150" cy="259080"/>
                <wp:effectExtent l="57150" t="38100" r="76200" b="83820"/>
                <wp:wrapNone/>
                <wp:docPr id="35" name="Straight Arrow Connector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38150" cy="2590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FB9D1" id="Straight Arrow Connector 35" o:spid="_x0000_s1026" type="#_x0000_t32" alt="&quot;&quot;" style="position:absolute;margin-left:92.1pt;margin-top:14.75pt;width:34.5pt;height:20.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" strokecolor="#f26522 [3208]" strokeweight="3pt">
                <v:stroke endarrow="block"/>
                <v:shadow on="t" color="black" opacity="22937f" origin=",.5" offset="0,.63889mm"/>
                <w10:wrap anchorx="margin"/>
              </v:shape>
            </w:pict>
          </mc:Fallback>
        </mc:AlternateContent>
      </w:r>
      <w:r w:rsidR="00DE4D41">
        <w:t xml:space="preserve">Change the </w:t>
      </w:r>
      <w:r>
        <w:t xml:space="preserve">Slicer Buttons number of </w:t>
      </w:r>
      <w:r w:rsidR="00DE4D41">
        <w:t xml:space="preserve">Columns to </w:t>
      </w:r>
      <w:r w:rsidR="00DE4D41" w:rsidRPr="00753B8F">
        <w:rPr>
          <w:u w:val="single"/>
        </w:rPr>
        <w:t>3</w:t>
      </w:r>
      <w:r w:rsidR="00DE4D41">
        <w:t>.</w:t>
      </w:r>
    </w:p>
    <w:p w14:paraId="25503A30" w14:textId="26BA2868" w:rsidR="00753B8F" w:rsidRDefault="00753B8F" w:rsidP="00753B8F">
      <w:pPr>
        <w:pStyle w:val="Step"/>
        <w:numPr>
          <w:ilvl w:val="0"/>
          <w:numId w:val="0"/>
        </w:numPr>
        <w:ind w:left="397"/>
        <w:jc w:val="center"/>
      </w:pPr>
      <w:r w:rsidRPr="00003BF1">
        <w:rPr>
          <w:noProof/>
        </w:rPr>
        <mc:AlternateContent>
          <mc:Choice Requires="wps">
            <w:drawing>
              <wp:anchor distT="0" distB="0" distL="114300" distR="114300" simplePos="0" relativeHeight="251680768" behindDoc="0" locked="0" layoutInCell="1" allowOverlap="1" wp14:anchorId="45A1455B" wp14:editId="75449C9C">
                <wp:simplePos x="0" y="0"/>
                <wp:positionH relativeFrom="column">
                  <wp:posOffset>3676650</wp:posOffset>
                </wp:positionH>
                <wp:positionV relativeFrom="paragraph">
                  <wp:posOffset>283210</wp:posOffset>
                </wp:positionV>
                <wp:extent cx="1242060" cy="205740"/>
                <wp:effectExtent l="0" t="0" r="15240" b="22860"/>
                <wp:wrapNone/>
                <wp:docPr id="33" name="Rectangle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42060" cy="2057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87813" id="Rectangle 33" o:spid="_x0000_s1026" alt="&quot;&quot;" style="position:absolute;margin-left:289.5pt;margin-top:22.3pt;width:97.8pt;height:1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" filled="f" strokecolor="#f26522 [3208]" strokeweight="2pt">
                <v:stroke dashstyle="1 1"/>
              </v:rect>
            </w:pict>
          </mc:Fallback>
        </mc:AlternateContent>
      </w:r>
      <w:r>
        <w:rPr>
          <w:noProof/>
        </w:rPr>
        <w:drawing>
          <wp:inline distT="0" distB="0" distL="0" distR="0" wp14:anchorId="14F657F7" wp14:editId="435F7F1F">
            <wp:extent cx="3465576" cy="1088136"/>
            <wp:effectExtent l="19050" t="19050" r="20955" b="17145"/>
            <wp:docPr id="31" name="Picture 31" descr="Slicer tab options and Button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licer tab options and Buttons op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5576" cy="1088136"/>
                    </a:xfrm>
                    <a:prstGeom prst="rect">
                      <a:avLst/>
                    </a:prstGeom>
                    <a:noFill/>
                    <a:ln>
                      <a:solidFill>
                        <a:schemeClr val="bg1">
                          <a:lumMod val="50000"/>
                        </a:schemeClr>
                      </a:solidFill>
                    </a:ln>
                  </pic:spPr>
                </pic:pic>
              </a:graphicData>
            </a:graphic>
          </wp:inline>
        </w:drawing>
      </w:r>
    </w:p>
    <w:p w14:paraId="108B5865" w14:textId="4A709272" w:rsidR="00DE4D41" w:rsidRDefault="00753B8F" w:rsidP="00DE4D41">
      <w:pPr>
        <w:pStyle w:val="Step"/>
      </w:pPr>
      <w:r>
        <w:rPr>
          <w:noProof/>
        </w:rPr>
        <mc:AlternateContent>
          <mc:Choice Requires="wps">
            <w:drawing>
              <wp:anchor distT="0" distB="0" distL="114300" distR="114300" simplePos="0" relativeHeight="251686912" behindDoc="0" locked="0" layoutInCell="1" allowOverlap="1" wp14:anchorId="57B4BFED" wp14:editId="6438FCFD">
                <wp:simplePos x="0" y="0"/>
                <wp:positionH relativeFrom="margin">
                  <wp:posOffset>5775960</wp:posOffset>
                </wp:positionH>
                <wp:positionV relativeFrom="paragraph">
                  <wp:posOffset>39370</wp:posOffset>
                </wp:positionV>
                <wp:extent cx="373380" cy="411480"/>
                <wp:effectExtent l="57150" t="38100" r="45720" b="83820"/>
                <wp:wrapNone/>
                <wp:docPr id="37" name="Straight Arrow Connector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7D494" id="Straight Arrow Connector 37" o:spid="_x0000_s1026" type="#_x0000_t32" alt="&quot;&quot;" style="position:absolute;margin-left:454.8pt;margin-top:3.1pt;width:29.4pt;height:32.4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" strokecolor="#f26522 [3208]" strokeweight="3pt">
                <v:stroke endarrow="block"/>
                <v:shadow on="t" color="black" opacity="22937f" origin=",.5" offset="0,.63889mm"/>
                <w10:wrap anchorx="margin"/>
              </v:shape>
            </w:pict>
          </mc:Fallback>
        </mc:AlternateContent>
      </w:r>
      <w:r w:rsidR="00DE4D41">
        <w:t xml:space="preserve">Change the </w:t>
      </w:r>
      <w:r>
        <w:t>Slicer Style color</w:t>
      </w:r>
      <w:r w:rsidR="00DE4D41">
        <w:t xml:space="preserve"> to </w:t>
      </w:r>
      <w:r w:rsidR="00DE4D41" w:rsidRPr="00753B8F">
        <w:rPr>
          <w:u w:val="single"/>
        </w:rPr>
        <w:t>Dark Blue</w:t>
      </w:r>
      <w:r w:rsidR="00DE4D41">
        <w:t>.</w:t>
      </w:r>
    </w:p>
    <w:p w14:paraId="77D73246" w14:textId="49CD6F2D" w:rsidR="00753B8F" w:rsidRDefault="00753B8F" w:rsidP="00753B8F">
      <w:pPr>
        <w:pStyle w:val="Step"/>
        <w:numPr>
          <w:ilvl w:val="0"/>
          <w:numId w:val="0"/>
        </w:numPr>
        <w:ind w:left="397"/>
        <w:jc w:val="center"/>
      </w:pPr>
      <w:r w:rsidRPr="00003BF1">
        <w:rPr>
          <w:noProof/>
        </w:rPr>
        <mc:AlternateContent>
          <mc:Choice Requires="wps">
            <w:drawing>
              <wp:anchor distT="0" distB="0" distL="114300" distR="114300" simplePos="0" relativeHeight="251682816" behindDoc="0" locked="0" layoutInCell="1" allowOverlap="1" wp14:anchorId="3096C2E5" wp14:editId="5AA3025D">
                <wp:simplePos x="0" y="0"/>
                <wp:positionH relativeFrom="column">
                  <wp:posOffset>1040130</wp:posOffset>
                </wp:positionH>
                <wp:positionV relativeFrom="paragraph">
                  <wp:posOffset>353060</wp:posOffset>
                </wp:positionV>
                <wp:extent cx="487680" cy="480060"/>
                <wp:effectExtent l="0" t="0" r="26670" b="15240"/>
                <wp:wrapNone/>
                <wp:docPr id="34" name="Rectangle 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7680" cy="4800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4A1B" id="Rectangle 34" o:spid="_x0000_s1026" alt="&quot;&quot;" style="position:absolute;margin-left:81.9pt;margin-top:27.8pt;width:38.4pt;height:37.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" filled="f" strokecolor="#f26522 [3208]" strokeweight="2pt">
                <v:stroke dashstyle="1 1"/>
              </v:rect>
            </w:pict>
          </mc:Fallback>
        </mc:AlternateContent>
      </w:r>
      <w:r>
        <w:rPr>
          <w:noProof/>
        </w:rPr>
        <w:drawing>
          <wp:inline distT="0" distB="0" distL="0" distR="0" wp14:anchorId="0F005570" wp14:editId="53C5FAA6">
            <wp:extent cx="5029200" cy="1088136"/>
            <wp:effectExtent l="19050" t="19050" r="19050" b="17145"/>
            <wp:docPr id="32" name="Picture 32" descr="Slicer tab options and Slicer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licer tab options and Slicer Styl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1088136"/>
                    </a:xfrm>
                    <a:prstGeom prst="rect">
                      <a:avLst/>
                    </a:prstGeom>
                    <a:noFill/>
                    <a:ln>
                      <a:solidFill>
                        <a:schemeClr val="bg1">
                          <a:lumMod val="50000"/>
                        </a:schemeClr>
                      </a:solidFill>
                    </a:ln>
                  </pic:spPr>
                </pic:pic>
              </a:graphicData>
            </a:graphic>
          </wp:inline>
        </w:drawing>
      </w:r>
    </w:p>
    <w:p w14:paraId="0F0EC3B8" w14:textId="69A81536" w:rsidR="00DE4D41" w:rsidRDefault="00DE4D41" w:rsidP="00DE4D41">
      <w:pPr>
        <w:pStyle w:val="Step"/>
      </w:pPr>
      <w:r w:rsidRPr="001B7533">
        <w:rPr>
          <w:u w:val="single"/>
        </w:rPr>
        <w:t>Drag the Segment slicer</w:t>
      </w:r>
      <w:r>
        <w:t xml:space="preserve"> above the Pivot Table and to the right of the Company Size slicer.</w:t>
      </w:r>
    </w:p>
    <w:p w14:paraId="44771381" w14:textId="1C2EE9D6" w:rsidR="00DE4D41" w:rsidRDefault="00DE4D41" w:rsidP="00DE4D41">
      <w:pPr>
        <w:pStyle w:val="Step"/>
      </w:pPr>
      <w:r>
        <w:t xml:space="preserve">With the Segment slicer selected, choose the </w:t>
      </w:r>
      <w:r w:rsidRPr="001B7533">
        <w:rPr>
          <w:u w:val="single"/>
        </w:rPr>
        <w:t>Slicer</w:t>
      </w:r>
      <w:r>
        <w:t xml:space="preserve"> tab in the </w:t>
      </w:r>
      <w:r w:rsidR="00D4249C">
        <w:t xml:space="preserve">Main </w:t>
      </w:r>
      <w:r w:rsidR="003F25F7">
        <w:t>ribbon</w:t>
      </w:r>
      <w:r w:rsidR="00D4249C">
        <w:t xml:space="preserve"> menu</w:t>
      </w:r>
      <w:r>
        <w:t>.</w:t>
      </w:r>
    </w:p>
    <w:p w14:paraId="27341568" w14:textId="0447313F" w:rsidR="00DE4D41" w:rsidRDefault="00DE4D41" w:rsidP="00DE4D41">
      <w:pPr>
        <w:pStyle w:val="Step"/>
      </w:pPr>
      <w:r>
        <w:t xml:space="preserve">Change </w:t>
      </w:r>
      <w:r w:rsidR="00B94001">
        <w:t xml:space="preserve">the Slicer Buttons number of Columns </w:t>
      </w:r>
      <w:r>
        <w:t xml:space="preserve">to </w:t>
      </w:r>
      <w:r w:rsidR="005C7AB5" w:rsidRPr="001B7533">
        <w:rPr>
          <w:u w:val="single"/>
        </w:rPr>
        <w:t>5</w:t>
      </w:r>
      <w:r>
        <w:t>.</w:t>
      </w:r>
    </w:p>
    <w:p w14:paraId="1425EC95" w14:textId="40FB84C8" w:rsidR="00DE4D41" w:rsidRDefault="00DE4D41" w:rsidP="00DE4D41">
      <w:pPr>
        <w:pStyle w:val="Step"/>
      </w:pPr>
      <w:r>
        <w:t xml:space="preserve">Change the Color to </w:t>
      </w:r>
      <w:r w:rsidRPr="001B7533">
        <w:rPr>
          <w:u w:val="single"/>
        </w:rPr>
        <w:t>Dark Blue</w:t>
      </w:r>
      <w:r>
        <w:t>.</w:t>
      </w:r>
    </w:p>
    <w:p w14:paraId="0C21C4B3" w14:textId="692EDDC6" w:rsidR="00B94001" w:rsidRDefault="00B94001" w:rsidP="00B94001">
      <w:pPr>
        <w:pStyle w:val="Step"/>
        <w:numPr>
          <w:ilvl w:val="0"/>
          <w:numId w:val="0"/>
        </w:numPr>
        <w:jc w:val="center"/>
      </w:pPr>
      <w:r w:rsidRPr="00003BF1">
        <w:rPr>
          <w:noProof/>
        </w:rPr>
        <mc:AlternateContent>
          <mc:Choice Requires="wps">
            <w:drawing>
              <wp:anchor distT="0" distB="0" distL="114300" distR="114300" simplePos="0" relativeHeight="251688960" behindDoc="0" locked="0" layoutInCell="1" allowOverlap="1" wp14:anchorId="22BD4DD8" wp14:editId="794E5A89">
                <wp:simplePos x="0" y="0"/>
                <wp:positionH relativeFrom="column">
                  <wp:posOffset>422910</wp:posOffset>
                </wp:positionH>
                <wp:positionV relativeFrom="paragraph">
                  <wp:posOffset>1480185</wp:posOffset>
                </wp:positionV>
                <wp:extent cx="4945380" cy="617220"/>
                <wp:effectExtent l="0" t="0" r="26670" b="11430"/>
                <wp:wrapNone/>
                <wp:docPr id="39" name="Rectangle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945380" cy="6172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F75B4" id="Rectangle 39" o:spid="_x0000_s1026" alt="&quot;&quot;" style="position:absolute;margin-left:33.3pt;margin-top:116.55pt;width:389.4pt;height:4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" filled="f" strokecolor="#f26522 [3208]" strokeweight="2pt">
                <v:stroke dashstyle="1 1"/>
              </v:rect>
            </w:pict>
          </mc:Fallback>
        </mc:AlternateContent>
      </w:r>
      <w:r>
        <w:rPr>
          <w:noProof/>
        </w:rPr>
        <w:drawing>
          <wp:inline distT="0" distB="0" distL="0" distR="0" wp14:anchorId="77104486" wp14:editId="38742C0D">
            <wp:extent cx="5522976" cy="3630168"/>
            <wp:effectExtent l="19050" t="19050" r="20955" b="27940"/>
            <wp:docPr id="38" name="Picture 38" descr="Worksheet displaying re-positioning of Slic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orksheet displaying re-positioning of Slic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76" cy="3630168"/>
                    </a:xfrm>
                    <a:prstGeom prst="rect">
                      <a:avLst/>
                    </a:prstGeom>
                    <a:noFill/>
                    <a:ln>
                      <a:solidFill>
                        <a:schemeClr val="bg1">
                          <a:lumMod val="50000"/>
                        </a:schemeClr>
                      </a:solidFill>
                    </a:ln>
                  </pic:spPr>
                </pic:pic>
              </a:graphicData>
            </a:graphic>
          </wp:inline>
        </w:drawing>
      </w:r>
    </w:p>
    <w:p w14:paraId="0BB37611" w14:textId="64B9A4FE" w:rsidR="001B7533" w:rsidRDefault="001B7533" w:rsidP="001B7533">
      <w:pPr>
        <w:pStyle w:val="Step"/>
        <w:numPr>
          <w:ilvl w:val="0"/>
          <w:numId w:val="0"/>
        </w:numPr>
        <w:ind w:left="397"/>
        <w:jc w:val="center"/>
      </w:pPr>
    </w:p>
    <w:p w14:paraId="6CB3B1C0" w14:textId="7D89B709" w:rsidR="00876266" w:rsidRPr="004C258B" w:rsidRDefault="00876266" w:rsidP="00876266">
      <w:pPr>
        <w:pStyle w:val="Heading3"/>
      </w:pPr>
      <w:r>
        <w:t>Task 7: Add Report Title &amp; Format Pivot Table</w:t>
      </w:r>
    </w:p>
    <w:p w14:paraId="44B70F35" w14:textId="2864BE70" w:rsidR="00876266" w:rsidRDefault="00876266" w:rsidP="00876266">
      <w:r w:rsidRPr="00F15EC2">
        <w:t xml:space="preserve">In this task, you will </w:t>
      </w:r>
      <w:r>
        <w:t>add a title for the Report and apply final formatting to the Pivot Table.</w:t>
      </w:r>
    </w:p>
    <w:p w14:paraId="766411AF" w14:textId="1DA4764F" w:rsidR="005C7AB5" w:rsidRDefault="00876266" w:rsidP="00876266">
      <w:pPr>
        <w:pStyle w:val="Step"/>
      </w:pPr>
      <w:r>
        <w:t>In cell B2, enter the Report title “</w:t>
      </w:r>
      <w:r w:rsidRPr="00B94001">
        <w:rPr>
          <w:b/>
          <w:bCs/>
          <w:u w:val="single"/>
        </w:rPr>
        <w:t xml:space="preserve">MAIAD – </w:t>
      </w:r>
      <w:r w:rsidR="009F3653">
        <w:rPr>
          <w:b/>
          <w:bCs/>
          <w:u w:val="single"/>
        </w:rPr>
        <w:t>Lab 03B</w:t>
      </w:r>
      <w:r w:rsidRPr="00B94001">
        <w:rPr>
          <w:b/>
          <w:bCs/>
          <w:u w:val="single"/>
        </w:rPr>
        <w:t xml:space="preserve"> – Excel &amp; </w:t>
      </w:r>
      <w:r w:rsidR="00B94001">
        <w:rPr>
          <w:b/>
          <w:bCs/>
          <w:u w:val="single"/>
        </w:rPr>
        <w:t>P</w:t>
      </w:r>
      <w:r w:rsidRPr="00B94001">
        <w:rPr>
          <w:b/>
          <w:bCs/>
          <w:u w:val="single"/>
        </w:rPr>
        <w:t>ower BI service – better together</w:t>
      </w:r>
      <w:r>
        <w:t>”</w:t>
      </w:r>
      <w:r w:rsidR="00736347">
        <w:t xml:space="preserve"> and use </w:t>
      </w:r>
      <w:r w:rsidR="00736347" w:rsidRPr="00736347">
        <w:rPr>
          <w:u w:val="single"/>
        </w:rPr>
        <w:t>CTRL + B</w:t>
      </w:r>
      <w:r w:rsidR="00736347">
        <w:t xml:space="preserve"> to make the font </w:t>
      </w:r>
      <w:r w:rsidR="00736347" w:rsidRPr="00736347">
        <w:t>bold</w:t>
      </w:r>
      <w:r w:rsidR="00736347">
        <w:t>.</w:t>
      </w:r>
    </w:p>
    <w:p w14:paraId="20469236" w14:textId="0983A58F" w:rsidR="00876266" w:rsidRDefault="00876266" w:rsidP="00876266">
      <w:pPr>
        <w:pStyle w:val="Step"/>
      </w:pPr>
      <w:r>
        <w:t>In cell B8, enter the Pivot Table row title “</w:t>
      </w:r>
      <w:r w:rsidRPr="00B94001">
        <w:rPr>
          <w:b/>
          <w:bCs/>
          <w:u w:val="single"/>
        </w:rPr>
        <w:t>By Region &amp; District</w:t>
      </w:r>
      <w:r>
        <w:t>”.</w:t>
      </w:r>
    </w:p>
    <w:p w14:paraId="5A08390A" w14:textId="74A80705" w:rsidR="00876266" w:rsidRDefault="00876266" w:rsidP="00876266">
      <w:pPr>
        <w:pStyle w:val="Step"/>
      </w:pPr>
      <w:r>
        <w:t>In cell C7, enter the Pivot Table column title “</w:t>
      </w:r>
      <w:r w:rsidRPr="00B94001">
        <w:rPr>
          <w:b/>
          <w:bCs/>
          <w:u w:val="single"/>
        </w:rPr>
        <w:t>By Year</w:t>
      </w:r>
      <w:r>
        <w:t>”.</w:t>
      </w:r>
    </w:p>
    <w:p w14:paraId="6D223058" w14:textId="25885C6C" w:rsidR="009F3653" w:rsidRDefault="009F3653" w:rsidP="009F3653">
      <w:pPr>
        <w:pStyle w:val="Step"/>
        <w:numPr>
          <w:ilvl w:val="0"/>
          <w:numId w:val="0"/>
        </w:numPr>
        <w:ind w:left="397"/>
      </w:pPr>
      <w:r w:rsidRPr="00003BF1">
        <w:rPr>
          <w:noProof/>
        </w:rPr>
        <mc:AlternateContent>
          <mc:Choice Requires="wps">
            <w:drawing>
              <wp:anchor distT="0" distB="0" distL="114300" distR="114300" simplePos="0" relativeHeight="251695104" behindDoc="0" locked="0" layoutInCell="1" allowOverlap="1" wp14:anchorId="0E9F5902" wp14:editId="4DF437CC">
                <wp:simplePos x="0" y="0"/>
                <wp:positionH relativeFrom="column">
                  <wp:posOffset>529590</wp:posOffset>
                </wp:positionH>
                <wp:positionV relativeFrom="paragraph">
                  <wp:posOffset>370840</wp:posOffset>
                </wp:positionV>
                <wp:extent cx="2994660" cy="146050"/>
                <wp:effectExtent l="0" t="0" r="15240" b="25400"/>
                <wp:wrapNone/>
                <wp:docPr id="43" name="Rectangle 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94660" cy="14605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6E3A8" id="Rectangle 43" o:spid="_x0000_s1026" alt="&quot;&quot;" style="position:absolute;margin-left:41.7pt;margin-top:29.2pt;width:235.8pt;height:1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" filled="f" strokecolor="#f26522 [3208]" strokeweight="2pt">
                <v:stroke dashstyle="1 1"/>
              </v:rect>
            </w:pict>
          </mc:Fallback>
        </mc:AlternateContent>
      </w:r>
      <w:r w:rsidRPr="00003BF1">
        <w:rPr>
          <w:noProof/>
        </w:rPr>
        <mc:AlternateContent>
          <mc:Choice Requires="wps">
            <w:drawing>
              <wp:anchor distT="0" distB="0" distL="114300" distR="114300" simplePos="0" relativeHeight="251693056" behindDoc="0" locked="0" layoutInCell="1" allowOverlap="1" wp14:anchorId="17DE6670" wp14:editId="3A9E8007">
                <wp:simplePos x="0" y="0"/>
                <wp:positionH relativeFrom="column">
                  <wp:posOffset>529590</wp:posOffset>
                </wp:positionH>
                <wp:positionV relativeFrom="paragraph">
                  <wp:posOffset>1186180</wp:posOffset>
                </wp:positionV>
                <wp:extent cx="1005840" cy="144780"/>
                <wp:effectExtent l="0" t="0" r="22860" b="26670"/>
                <wp:wrapNone/>
                <wp:docPr id="42" name="Rectangle 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5840" cy="1447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10941" id="Rectangle 42" o:spid="_x0000_s1026" alt="&quot;&quot;" style="position:absolute;margin-left:41.7pt;margin-top:93.4pt;width:79.2pt;height:11.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" filled="f" strokecolor="#f26522 [3208]" strokeweight="2pt">
                <v:stroke dashstyle="1 1"/>
              </v:rect>
            </w:pict>
          </mc:Fallback>
        </mc:AlternateContent>
      </w:r>
      <w:r w:rsidRPr="00003BF1">
        <w:rPr>
          <w:noProof/>
        </w:rPr>
        <mc:AlternateContent>
          <mc:Choice Requires="wps">
            <w:drawing>
              <wp:anchor distT="0" distB="0" distL="114300" distR="114300" simplePos="0" relativeHeight="251691008" behindDoc="0" locked="0" layoutInCell="1" allowOverlap="1" wp14:anchorId="46F6A63A" wp14:editId="6DA26901">
                <wp:simplePos x="0" y="0"/>
                <wp:positionH relativeFrom="column">
                  <wp:posOffset>1558290</wp:posOffset>
                </wp:positionH>
                <wp:positionV relativeFrom="paragraph">
                  <wp:posOffset>1049020</wp:posOffset>
                </wp:positionV>
                <wp:extent cx="609600" cy="144780"/>
                <wp:effectExtent l="0" t="0" r="19050" b="26670"/>
                <wp:wrapNone/>
                <wp:docPr id="41" name="Rectangle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600" cy="1447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5F2B1" id="Rectangle 41" o:spid="_x0000_s1026" alt="&quot;&quot;" style="position:absolute;margin-left:122.7pt;margin-top:82.6pt;width:48pt;height:11.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" filled="f" strokecolor="#f26522 [3208]" strokeweight="2pt">
                <v:stroke dashstyle="1 1"/>
              </v:rect>
            </w:pict>
          </mc:Fallback>
        </mc:AlternateContent>
      </w:r>
      <w:r>
        <w:rPr>
          <w:noProof/>
        </w:rPr>
        <w:drawing>
          <wp:inline distT="0" distB="0" distL="0" distR="0" wp14:anchorId="4F23C18F" wp14:editId="3E90B3CA">
            <wp:extent cx="6324600" cy="2072640"/>
            <wp:effectExtent l="19050" t="19050" r="19050" b="22860"/>
            <wp:docPr id="29" name="Picture 29" descr="Worksheet with Report Title and Pivot Table Rows and Column Heading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orksheet with Report Title and Pivot Table Rows and Column Headings highligh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4600" cy="2072640"/>
                    </a:xfrm>
                    <a:prstGeom prst="rect">
                      <a:avLst/>
                    </a:prstGeom>
                    <a:noFill/>
                    <a:ln>
                      <a:solidFill>
                        <a:schemeClr val="accent1"/>
                      </a:solidFill>
                    </a:ln>
                  </pic:spPr>
                </pic:pic>
              </a:graphicData>
            </a:graphic>
          </wp:inline>
        </w:drawing>
      </w:r>
    </w:p>
    <w:p w14:paraId="44D611D8" w14:textId="77777777" w:rsidR="0077385E" w:rsidRDefault="00876266" w:rsidP="00B94001">
      <w:pPr>
        <w:pStyle w:val="Step"/>
      </w:pPr>
      <w:r>
        <w:t>Click in the Pivot Table to make it active</w:t>
      </w:r>
      <w:r w:rsidR="0077385E">
        <w:t>.</w:t>
      </w:r>
    </w:p>
    <w:p w14:paraId="344FD0DA" w14:textId="3E55FFA1" w:rsidR="00960CC8" w:rsidRDefault="0077385E" w:rsidP="00B94001">
      <w:pPr>
        <w:pStyle w:val="Step"/>
      </w:pPr>
      <w:r>
        <w:t>S</w:t>
      </w:r>
      <w:r w:rsidR="00876266">
        <w:t xml:space="preserve">elect </w:t>
      </w:r>
      <w:r w:rsidR="00960CC8" w:rsidRPr="00876266">
        <w:rPr>
          <w:u w:val="single"/>
        </w:rPr>
        <w:t>Design</w:t>
      </w:r>
      <w:r w:rsidR="00960CC8">
        <w:t xml:space="preserve"> </w:t>
      </w:r>
      <w:r w:rsidR="00876266">
        <w:t xml:space="preserve">from the </w:t>
      </w:r>
      <w:r w:rsidR="00D4249C">
        <w:t xml:space="preserve">Main </w:t>
      </w:r>
      <w:r w:rsidR="003F25F7">
        <w:t>ribbon</w:t>
      </w:r>
      <w:r w:rsidR="00D4249C">
        <w:t xml:space="preserve"> menu</w:t>
      </w:r>
      <w:r w:rsidR="00876266">
        <w:t xml:space="preserve"> &gt;</w:t>
      </w:r>
      <w:r w:rsidR="00960CC8">
        <w:t xml:space="preserve"> </w:t>
      </w:r>
      <w:proofErr w:type="gramStart"/>
      <w:r w:rsidR="00960CC8" w:rsidRPr="00876266">
        <w:rPr>
          <w:u w:val="single"/>
        </w:rPr>
        <w:t>Subtotals</w:t>
      </w:r>
      <w:proofErr w:type="gramEnd"/>
      <w:r w:rsidR="00960CC8">
        <w:t xml:space="preserve"> </w:t>
      </w:r>
      <w:r w:rsidR="00876266">
        <w:t xml:space="preserve">button &gt; </w:t>
      </w:r>
      <w:r w:rsidR="00876266" w:rsidRPr="0077385E">
        <w:rPr>
          <w:u w:val="single"/>
        </w:rPr>
        <w:t xml:space="preserve">Subtotals </w:t>
      </w:r>
      <w:r w:rsidR="00960CC8" w:rsidRPr="0077385E">
        <w:rPr>
          <w:u w:val="single"/>
        </w:rPr>
        <w:t>at Top</w:t>
      </w:r>
      <w:r w:rsidR="006A3B94" w:rsidRPr="0077385E">
        <w:rPr>
          <w:u w:val="single"/>
        </w:rPr>
        <w:t xml:space="preserve"> of Group</w:t>
      </w:r>
      <w:r w:rsidR="00876266" w:rsidRPr="0077385E">
        <w:rPr>
          <w:u w:val="single"/>
        </w:rPr>
        <w:t xml:space="preserve"> </w:t>
      </w:r>
      <w:r w:rsidR="00876266">
        <w:t>option.  This will create Subtotals for each Region in the Pivot Table.</w:t>
      </w:r>
    </w:p>
    <w:p w14:paraId="2CCAEDA3" w14:textId="0F806B80" w:rsidR="0077385E" w:rsidRDefault="0077385E" w:rsidP="00B94001">
      <w:pPr>
        <w:pStyle w:val="Step"/>
      </w:pPr>
      <w:r>
        <w:t xml:space="preserve">Highlight Columns C to J and with a right-click, change the Column Width to </w:t>
      </w:r>
      <w:r w:rsidRPr="0077385E">
        <w:rPr>
          <w:u w:val="single"/>
        </w:rPr>
        <w:t>1</w:t>
      </w:r>
      <w:r>
        <w:rPr>
          <w:u w:val="single"/>
        </w:rPr>
        <w:t>2</w:t>
      </w:r>
      <w:r>
        <w:t>.</w:t>
      </w:r>
    </w:p>
    <w:p w14:paraId="4CA8C732" w14:textId="7F6AD997" w:rsidR="0077385E" w:rsidRDefault="0077385E" w:rsidP="00B94001">
      <w:pPr>
        <w:pStyle w:val="Step"/>
      </w:pPr>
      <w:r>
        <w:rPr>
          <w:noProof/>
        </w:rPr>
        <mc:AlternateContent>
          <mc:Choice Requires="wps">
            <w:drawing>
              <wp:anchor distT="0" distB="0" distL="114300" distR="114300" simplePos="0" relativeHeight="251697152" behindDoc="0" locked="0" layoutInCell="1" allowOverlap="1" wp14:anchorId="3F8BA7F0" wp14:editId="1245857A">
                <wp:simplePos x="0" y="0"/>
                <wp:positionH relativeFrom="margin">
                  <wp:posOffset>1264920</wp:posOffset>
                </wp:positionH>
                <wp:positionV relativeFrom="paragraph">
                  <wp:posOffset>228600</wp:posOffset>
                </wp:positionV>
                <wp:extent cx="373380" cy="411480"/>
                <wp:effectExtent l="57150" t="38100" r="45720" b="83820"/>
                <wp:wrapNone/>
                <wp:docPr id="47" name="Straight Arrow Connector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2A0C09" id="_x0000_t32" coordsize="21600,21600" o:spt="32" o:oned="t" path="m,l21600,21600e" filled="f">
                <v:path arrowok="t" fillok="f" o:connecttype="none"/>
                <o:lock v:ext="edit" shapetype="t"/>
              </v:shapetype>
              <v:shape id="Straight Arrow Connector 47" o:spid="_x0000_s1026" type="#_x0000_t32" alt="&quot;&quot;" style="position:absolute;margin-left:99.6pt;margin-top:18pt;width:29.4pt;height:32.4pt;flip:x;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" strokecolor="#f26522 [3208]" strokeweight="3pt">
                <v:stroke endarrow="block"/>
                <v:shadow on="t" color="black" opacity="22937f" origin=",.5" offset="0,.63889mm"/>
                <w10:wrap anchorx="margin"/>
              </v:shape>
            </w:pict>
          </mc:Fallback>
        </mc:AlternateContent>
      </w:r>
      <w:r>
        <w:t xml:space="preserve">With the Columns C to J still highlighted, select the </w:t>
      </w:r>
      <w:r w:rsidRPr="0077385E">
        <w:rPr>
          <w:u w:val="single"/>
        </w:rPr>
        <w:t>Center</w:t>
      </w:r>
      <w:r>
        <w:t xml:space="preserve"> Alignment from the Home tab on the Main </w:t>
      </w:r>
      <w:r w:rsidR="003F25F7">
        <w:t>ribbon</w:t>
      </w:r>
      <w:r>
        <w:t xml:space="preserve"> menu.</w:t>
      </w:r>
    </w:p>
    <w:p w14:paraId="3268F119" w14:textId="67530935" w:rsidR="0077385E" w:rsidRDefault="0077385E" w:rsidP="0077385E">
      <w:pPr>
        <w:pStyle w:val="Step"/>
        <w:numPr>
          <w:ilvl w:val="0"/>
          <w:numId w:val="0"/>
        </w:numPr>
        <w:ind w:left="397"/>
      </w:pPr>
      <w:r w:rsidRPr="00003BF1">
        <w:rPr>
          <w:noProof/>
        </w:rPr>
        <mc:AlternateContent>
          <mc:Choice Requires="wps">
            <w:drawing>
              <wp:anchor distT="0" distB="0" distL="114300" distR="114300" simplePos="0" relativeHeight="251699200" behindDoc="0" locked="0" layoutInCell="1" allowOverlap="1" wp14:anchorId="0CAC2B23" wp14:editId="2DB3CD97">
                <wp:simplePos x="0" y="0"/>
                <wp:positionH relativeFrom="column">
                  <wp:posOffset>4050030</wp:posOffset>
                </wp:positionH>
                <wp:positionV relativeFrom="paragraph">
                  <wp:posOffset>622935</wp:posOffset>
                </wp:positionV>
                <wp:extent cx="259080" cy="358140"/>
                <wp:effectExtent l="0" t="0" r="26670" b="22860"/>
                <wp:wrapNone/>
                <wp:docPr id="48" name="Rectangl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9080" cy="3581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E694B" id="Rectangle 48" o:spid="_x0000_s1026" alt="&quot;&quot;" style="position:absolute;margin-left:318.9pt;margin-top:49.05pt;width:20.4pt;height:28.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" filled="f" strokecolor="#f26522 [3208]" strokeweight="2pt">
                <v:stroke dashstyle="1 1"/>
              </v:rect>
            </w:pict>
          </mc:Fallback>
        </mc:AlternateContent>
      </w:r>
      <w:r>
        <w:rPr>
          <w:noProof/>
        </w:rPr>
        <w:drawing>
          <wp:inline distT="0" distB="0" distL="0" distR="0" wp14:anchorId="67DCEFD3" wp14:editId="5F73973C">
            <wp:extent cx="6324600" cy="1143000"/>
            <wp:effectExtent l="19050" t="19050" r="19050" b="19050"/>
            <wp:docPr id="46" name="Picture 46" descr="Home tab with Center Alignmen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ome tab with Center Alignment highligh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4600" cy="1143000"/>
                    </a:xfrm>
                    <a:prstGeom prst="rect">
                      <a:avLst/>
                    </a:prstGeom>
                    <a:noFill/>
                    <a:ln>
                      <a:solidFill>
                        <a:schemeClr val="bg1">
                          <a:lumMod val="50000"/>
                        </a:schemeClr>
                      </a:solidFill>
                    </a:ln>
                  </pic:spPr>
                </pic:pic>
              </a:graphicData>
            </a:graphic>
          </wp:inline>
        </w:drawing>
      </w:r>
    </w:p>
    <w:p w14:paraId="57BEAF42" w14:textId="7B8A78D0" w:rsidR="0077385E" w:rsidRDefault="0077385E" w:rsidP="0077385E">
      <w:pPr>
        <w:pStyle w:val="Step"/>
      </w:pPr>
      <w:r>
        <w:t xml:space="preserve">Expand the Segment Slicer so that each </w:t>
      </w:r>
      <w:r w:rsidR="00467827">
        <w:t xml:space="preserve">of the </w:t>
      </w:r>
      <w:r>
        <w:t>value</w:t>
      </w:r>
      <w:r w:rsidR="00467827">
        <w:t>s</w:t>
      </w:r>
      <w:r>
        <w:t xml:space="preserve"> </w:t>
      </w:r>
      <w:r w:rsidR="00467827">
        <w:t>are</w:t>
      </w:r>
      <w:r>
        <w:t xml:space="preserve"> fully visible to the end user.</w:t>
      </w:r>
    </w:p>
    <w:p w14:paraId="338BB4BD" w14:textId="652ED138" w:rsidR="00303298" w:rsidRPr="00303298" w:rsidRDefault="00303298" w:rsidP="0077385E">
      <w:pPr>
        <w:pStyle w:val="Step"/>
      </w:pPr>
      <w:r>
        <w:t xml:space="preserve">Right-click on the Pivot Table and select </w:t>
      </w:r>
      <w:r w:rsidRPr="00303298">
        <w:rPr>
          <w:u w:val="single"/>
        </w:rPr>
        <w:t>PivotTable Options…</w:t>
      </w:r>
    </w:p>
    <w:p w14:paraId="285E2FC4" w14:textId="26A9F1D3" w:rsidR="00303298" w:rsidRDefault="00303298" w:rsidP="0077385E">
      <w:pPr>
        <w:pStyle w:val="Step"/>
      </w:pPr>
      <w:r>
        <w:rPr>
          <w:noProof/>
        </w:rPr>
        <mc:AlternateContent>
          <mc:Choice Requires="wps">
            <w:drawing>
              <wp:anchor distT="0" distB="0" distL="114300" distR="114300" simplePos="0" relativeHeight="251725824" behindDoc="0" locked="0" layoutInCell="1" allowOverlap="1" wp14:anchorId="40A8D990" wp14:editId="15A6F73E">
                <wp:simplePos x="0" y="0"/>
                <wp:positionH relativeFrom="margin">
                  <wp:posOffset>1863090</wp:posOffset>
                </wp:positionH>
                <wp:positionV relativeFrom="paragraph">
                  <wp:posOffset>236855</wp:posOffset>
                </wp:positionV>
                <wp:extent cx="483870" cy="198120"/>
                <wp:effectExtent l="57150" t="38100" r="11430" b="106680"/>
                <wp:wrapNone/>
                <wp:docPr id="9" name="Straight Arrow Connector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83870" cy="19812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DE199" id="Straight Arrow Connector 9" o:spid="_x0000_s1026" type="#_x0000_t32" alt="&quot;&quot;" style="position:absolute;margin-left:146.7pt;margin-top:18.65pt;width:38.1pt;height:15.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" strokecolor="#f26522 [3208]" strokeweight="3pt">
                <v:stroke endarrow="block"/>
                <v:shadow on="t" color="black" opacity="22937f" origin=",.5" offset="0,.63889mm"/>
                <w10:wrap anchorx="margin"/>
              </v:shape>
            </w:pict>
          </mc:Fallback>
        </mc:AlternateContent>
      </w:r>
      <w:r w:rsidRPr="00303298">
        <w:t>From</w:t>
      </w:r>
      <w:r>
        <w:t xml:space="preserve"> the Layout &amp; Format tab, de-select </w:t>
      </w:r>
      <w:r w:rsidRPr="00303298">
        <w:rPr>
          <w:u w:val="single"/>
        </w:rPr>
        <w:t>the Autofit column width</w:t>
      </w:r>
      <w:r>
        <w:rPr>
          <w:u w:val="single"/>
        </w:rPr>
        <w:t>s</w:t>
      </w:r>
      <w:r w:rsidRPr="00303298">
        <w:rPr>
          <w:u w:val="single"/>
        </w:rPr>
        <w:t xml:space="preserve"> on update</w:t>
      </w:r>
      <w:r>
        <w:t xml:space="preserve"> checkbox.</w:t>
      </w:r>
    </w:p>
    <w:p w14:paraId="6C3FBC07" w14:textId="4C303D50" w:rsidR="00303298" w:rsidRPr="00303298" w:rsidRDefault="00303298" w:rsidP="00303298">
      <w:pPr>
        <w:pStyle w:val="Step"/>
        <w:numPr>
          <w:ilvl w:val="0"/>
          <w:numId w:val="0"/>
        </w:numPr>
        <w:ind w:left="397"/>
        <w:jc w:val="center"/>
      </w:pPr>
      <w:r>
        <w:rPr>
          <w:noProof/>
        </w:rPr>
        <w:drawing>
          <wp:inline distT="0" distB="0" distL="0" distR="0" wp14:anchorId="03A79FA3" wp14:editId="0C36A022">
            <wp:extent cx="1760220" cy="434340"/>
            <wp:effectExtent l="19050" t="19050" r="11430" b="22860"/>
            <wp:docPr id="5" name="Picture 5" descr="Autofit column widths on update check-box e-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utofit column widths on update check-box e-selec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0220" cy="434340"/>
                    </a:xfrm>
                    <a:prstGeom prst="rect">
                      <a:avLst/>
                    </a:prstGeom>
                    <a:noFill/>
                    <a:ln>
                      <a:solidFill>
                        <a:schemeClr val="bg1">
                          <a:lumMod val="50000"/>
                        </a:schemeClr>
                      </a:solidFill>
                    </a:ln>
                  </pic:spPr>
                </pic:pic>
              </a:graphicData>
            </a:graphic>
          </wp:inline>
        </w:drawing>
      </w:r>
    </w:p>
    <w:p w14:paraId="1654870E" w14:textId="01A21A47" w:rsidR="00876266" w:rsidRDefault="00876266" w:rsidP="00876266">
      <w:pPr>
        <w:pStyle w:val="Heading1"/>
      </w:pPr>
      <w:r>
        <w:t xml:space="preserve">Exercise 2: Add Sparklines </w:t>
      </w:r>
    </w:p>
    <w:p w14:paraId="43CDE87F" w14:textId="51104891" w:rsidR="00876266" w:rsidRDefault="00876266" w:rsidP="00876266">
      <w:r w:rsidRPr="007169B5">
        <w:t xml:space="preserve">In this exercise, you will </w:t>
      </w:r>
      <w:r>
        <w:t>create Sparkline charts to display the Year trend next to the Pivot Table.</w:t>
      </w:r>
    </w:p>
    <w:p w14:paraId="4D5D23C2" w14:textId="7CFFD418" w:rsidR="00876266" w:rsidRPr="004C258B" w:rsidRDefault="00876266" w:rsidP="00876266">
      <w:pPr>
        <w:pStyle w:val="Heading3"/>
      </w:pPr>
      <w:r>
        <w:t xml:space="preserve">Task 1: </w:t>
      </w:r>
      <w:r w:rsidR="00D4249C">
        <w:t>Create Sparkline chart</w:t>
      </w:r>
    </w:p>
    <w:p w14:paraId="0931983B" w14:textId="2240A6E6" w:rsidR="00876266" w:rsidRDefault="00876266" w:rsidP="00876266">
      <w:r w:rsidRPr="00F15EC2">
        <w:t xml:space="preserve">In this task, you will </w:t>
      </w:r>
      <w:r w:rsidR="00D4249C">
        <w:t>create a Sparkline chart – combining features in Excel with a Data Model published to the Power BI service.</w:t>
      </w:r>
    </w:p>
    <w:p w14:paraId="03675261" w14:textId="63C25E0E" w:rsidR="00371596" w:rsidRDefault="00FF43EB" w:rsidP="00D4249C">
      <w:pPr>
        <w:pStyle w:val="Step"/>
      </w:pPr>
      <w:r>
        <w:rPr>
          <w:noProof/>
        </w:rPr>
        <mc:AlternateContent>
          <mc:Choice Requires="wps">
            <w:drawing>
              <wp:anchor distT="0" distB="0" distL="114300" distR="114300" simplePos="0" relativeHeight="251703296" behindDoc="0" locked="0" layoutInCell="1" allowOverlap="1" wp14:anchorId="203AE487" wp14:editId="1A5FA35E">
                <wp:simplePos x="0" y="0"/>
                <wp:positionH relativeFrom="margin">
                  <wp:posOffset>1219200</wp:posOffset>
                </wp:positionH>
                <wp:positionV relativeFrom="paragraph">
                  <wp:posOffset>330200</wp:posOffset>
                </wp:positionV>
                <wp:extent cx="373380" cy="411480"/>
                <wp:effectExtent l="57150" t="38100" r="45720" b="83820"/>
                <wp:wrapNone/>
                <wp:docPr id="51" name="Straight Arrow Connector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B3A56" id="Straight Arrow Connector 51" o:spid="_x0000_s1026" type="#_x0000_t32" alt="&quot;&quot;" style="position:absolute;margin-left:96pt;margin-top:26pt;width:29.4pt;height:32.4pt;flip:x;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" strokecolor="#f26522 [3208]" strokeweight="3pt">
                <v:stroke endarrow="block"/>
                <v:shadow on="t" color="black" opacity="22937f" origin=",.5" offset="0,.63889mm"/>
                <w10:wrap anchorx="margin"/>
              </v:shape>
            </w:pict>
          </mc:Fallback>
        </mc:AlternateContent>
      </w:r>
      <w:r w:rsidR="00D4249C">
        <w:t xml:space="preserve">Position your cursor in cell </w:t>
      </w:r>
      <w:r w:rsidR="00D4249C" w:rsidRPr="00D4249C">
        <w:rPr>
          <w:u w:val="single"/>
        </w:rPr>
        <w:t>K</w:t>
      </w:r>
      <w:r w:rsidR="00467827">
        <w:rPr>
          <w:u w:val="single"/>
        </w:rPr>
        <w:t>9</w:t>
      </w:r>
      <w:r w:rsidR="00D4249C">
        <w:t xml:space="preserve"> then choose </w:t>
      </w:r>
      <w:r w:rsidR="00D4249C" w:rsidRPr="00D4249C">
        <w:rPr>
          <w:u w:val="single"/>
        </w:rPr>
        <w:t>Insert</w:t>
      </w:r>
      <w:r w:rsidR="00D4249C">
        <w:t xml:space="preserve"> from the main </w:t>
      </w:r>
      <w:r w:rsidR="003F25F7">
        <w:t>ribbon</w:t>
      </w:r>
      <w:r w:rsidR="00D4249C">
        <w:t xml:space="preserve"> menu and select the </w:t>
      </w:r>
      <w:r w:rsidR="00D4249C" w:rsidRPr="00D4249C">
        <w:rPr>
          <w:u w:val="single"/>
        </w:rPr>
        <w:t>Line</w:t>
      </w:r>
      <w:r w:rsidR="00D4249C">
        <w:t xml:space="preserve"> button.</w:t>
      </w:r>
    </w:p>
    <w:p w14:paraId="17CDB668" w14:textId="644C59D6" w:rsidR="00FF43EB" w:rsidRDefault="00FF43EB" w:rsidP="00FF43EB">
      <w:pPr>
        <w:pStyle w:val="Step"/>
        <w:numPr>
          <w:ilvl w:val="0"/>
          <w:numId w:val="0"/>
        </w:numPr>
        <w:ind w:left="397"/>
      </w:pPr>
      <w:r w:rsidRPr="00003BF1">
        <w:rPr>
          <w:noProof/>
        </w:rPr>
        <mc:AlternateContent>
          <mc:Choice Requires="wps">
            <w:drawing>
              <wp:anchor distT="0" distB="0" distL="114300" distR="114300" simplePos="0" relativeHeight="251701248" behindDoc="0" locked="0" layoutInCell="1" allowOverlap="1" wp14:anchorId="76B3D532" wp14:editId="620B0CC3">
                <wp:simplePos x="0" y="0"/>
                <wp:positionH relativeFrom="column">
                  <wp:posOffset>5795010</wp:posOffset>
                </wp:positionH>
                <wp:positionV relativeFrom="paragraph">
                  <wp:posOffset>228600</wp:posOffset>
                </wp:positionV>
                <wp:extent cx="259080" cy="678180"/>
                <wp:effectExtent l="0" t="0" r="26670" b="26670"/>
                <wp:wrapNone/>
                <wp:docPr id="50" name="Rectangl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9080" cy="6781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917A7" id="Rectangle 50" o:spid="_x0000_s1026" alt="&quot;&quot;" style="position:absolute;margin-left:456.3pt;margin-top:18pt;width:20.4pt;height:53.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" filled="f" strokecolor="#f26522 [3208]" strokeweight="2pt">
                <v:stroke dashstyle="1 1"/>
              </v:rect>
            </w:pict>
          </mc:Fallback>
        </mc:AlternateContent>
      </w:r>
      <w:r>
        <w:rPr>
          <w:noProof/>
        </w:rPr>
        <w:drawing>
          <wp:inline distT="0" distB="0" distL="0" distR="0" wp14:anchorId="7C8AE2D2" wp14:editId="655E1769">
            <wp:extent cx="6332220" cy="899160"/>
            <wp:effectExtent l="19050" t="19050" r="11430" b="15240"/>
            <wp:docPr id="49" name="Picture 49" descr="Insert menu options with Line button highlighted in Spark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nsert menu options with Line button highlighted in Sparklin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899160"/>
                    </a:xfrm>
                    <a:prstGeom prst="rect">
                      <a:avLst/>
                    </a:prstGeom>
                    <a:noFill/>
                    <a:ln>
                      <a:solidFill>
                        <a:schemeClr val="bg1">
                          <a:lumMod val="50000"/>
                        </a:schemeClr>
                      </a:solidFill>
                    </a:ln>
                  </pic:spPr>
                </pic:pic>
              </a:graphicData>
            </a:graphic>
          </wp:inline>
        </w:drawing>
      </w:r>
    </w:p>
    <w:p w14:paraId="4DED7A45" w14:textId="544A6AB8" w:rsidR="00D4249C" w:rsidRDefault="00D4249C" w:rsidP="00D4249C">
      <w:pPr>
        <w:pStyle w:val="Step"/>
      </w:pPr>
      <w:r>
        <w:t xml:space="preserve">Enter the </w:t>
      </w:r>
      <w:r w:rsidR="00FF43EB">
        <w:t>Data R</w:t>
      </w:r>
      <w:r>
        <w:t xml:space="preserve">ange for the </w:t>
      </w:r>
      <w:r w:rsidRPr="00FF43EB">
        <w:rPr>
          <w:u w:val="single"/>
        </w:rPr>
        <w:t>Central</w:t>
      </w:r>
      <w:r>
        <w:t xml:space="preserve"> Region and the Years 2013 to 2017 (D9:H9).  Then select the </w:t>
      </w:r>
      <w:r w:rsidRPr="00FF43EB">
        <w:rPr>
          <w:u w:val="single"/>
        </w:rPr>
        <w:t>OK</w:t>
      </w:r>
      <w:r>
        <w:t xml:space="preserve"> button. </w:t>
      </w:r>
    </w:p>
    <w:p w14:paraId="57CAFB1F" w14:textId="31BC37AA" w:rsidR="00D4249C" w:rsidRPr="009F3653" w:rsidRDefault="00D4249C" w:rsidP="00D4249C">
      <w:pPr>
        <w:pStyle w:val="Step"/>
      </w:pPr>
      <w:r>
        <w:t xml:space="preserve">From the Sparkline menu options, </w:t>
      </w:r>
      <w:r w:rsidR="00FF43EB">
        <w:t>select</w:t>
      </w:r>
      <w:r>
        <w:t xml:space="preserve"> the </w:t>
      </w:r>
      <w:r w:rsidRPr="00D4249C">
        <w:rPr>
          <w:u w:val="single"/>
        </w:rPr>
        <w:t>Sparkline Color</w:t>
      </w:r>
      <w:r w:rsidRPr="00FF43EB">
        <w:rPr>
          <w:u w:val="single"/>
        </w:rPr>
        <w:t xml:space="preserve"> </w:t>
      </w:r>
      <w:r w:rsidR="00FF43EB" w:rsidRPr="00FF43EB">
        <w:rPr>
          <w:u w:val="single"/>
        </w:rPr>
        <w:t>drop</w:t>
      </w:r>
      <w:r w:rsidR="00FF43EB">
        <w:rPr>
          <w:u w:val="single"/>
        </w:rPr>
        <w:t xml:space="preserve"> </w:t>
      </w:r>
      <w:r w:rsidR="00FF43EB" w:rsidRPr="00FF43EB">
        <w:rPr>
          <w:u w:val="single"/>
        </w:rPr>
        <w:t>down</w:t>
      </w:r>
      <w:r w:rsidR="00FF43EB">
        <w:t xml:space="preserve"> and change </w:t>
      </w:r>
      <w:r>
        <w:t xml:space="preserve">to </w:t>
      </w:r>
      <w:r w:rsidRPr="00D4249C">
        <w:rPr>
          <w:u w:val="single"/>
        </w:rPr>
        <w:t>Gree</w:t>
      </w:r>
      <w:r>
        <w:rPr>
          <w:u w:val="single"/>
        </w:rPr>
        <w:t>n</w:t>
      </w:r>
      <w:r w:rsidR="00555822">
        <w:rPr>
          <w:u w:val="single"/>
        </w:rPr>
        <w:t>, Accent 6</w:t>
      </w:r>
      <w:r>
        <w:rPr>
          <w:u w:val="single"/>
        </w:rPr>
        <w:t>.</w:t>
      </w:r>
    </w:p>
    <w:p w14:paraId="452219B8" w14:textId="17721998" w:rsidR="009F3653" w:rsidRPr="00FF43EB" w:rsidRDefault="009F3653" w:rsidP="009F3653">
      <w:pPr>
        <w:pStyle w:val="Step"/>
        <w:numPr>
          <w:ilvl w:val="0"/>
          <w:numId w:val="0"/>
        </w:numPr>
        <w:ind w:left="397"/>
      </w:pPr>
      <w:r>
        <w:rPr>
          <w:noProof/>
        </w:rPr>
        <mc:AlternateContent>
          <mc:Choice Requires="wps">
            <w:drawing>
              <wp:anchor distT="0" distB="0" distL="114300" distR="114300" simplePos="0" relativeHeight="251723776" behindDoc="0" locked="0" layoutInCell="1" allowOverlap="1" wp14:anchorId="78560A65" wp14:editId="4FDD2CC9">
                <wp:simplePos x="0" y="0"/>
                <wp:positionH relativeFrom="margin">
                  <wp:posOffset>2747010</wp:posOffset>
                </wp:positionH>
                <wp:positionV relativeFrom="paragraph">
                  <wp:posOffset>444500</wp:posOffset>
                </wp:positionV>
                <wp:extent cx="373380" cy="411480"/>
                <wp:effectExtent l="57150" t="38100" r="45720" b="83820"/>
                <wp:wrapNone/>
                <wp:docPr id="53" name="Straight Arrow Connector 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E42E0" id="Straight Arrow Connector 53" o:spid="_x0000_s1026" type="#_x0000_t32" alt="&quot;&quot;" style="position:absolute;margin-left:216.3pt;margin-top:35pt;width:29.4pt;height:32.4pt;flip:x;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" strokecolor="#f26522 [3208]" strokeweight="3pt">
                <v:stroke endarrow="block"/>
                <v:shadow on="t" color="black" opacity="22937f" origin=",.5" offset="0,.63889mm"/>
                <w10:wrap anchorx="margin"/>
              </v:shape>
            </w:pict>
          </mc:Fallback>
        </mc:AlternateContent>
      </w:r>
      <w:r w:rsidRPr="00003BF1">
        <w:rPr>
          <w:noProof/>
        </w:rPr>
        <mc:AlternateContent>
          <mc:Choice Requires="wps">
            <w:drawing>
              <wp:anchor distT="0" distB="0" distL="114300" distR="114300" simplePos="0" relativeHeight="251707392" behindDoc="0" locked="0" layoutInCell="1" allowOverlap="1" wp14:anchorId="65B70BCD" wp14:editId="5CF576D8">
                <wp:simplePos x="0" y="0"/>
                <wp:positionH relativeFrom="column">
                  <wp:posOffset>1177290</wp:posOffset>
                </wp:positionH>
                <wp:positionV relativeFrom="paragraph">
                  <wp:posOffset>330200</wp:posOffset>
                </wp:positionV>
                <wp:extent cx="1120140" cy="220980"/>
                <wp:effectExtent l="0" t="0" r="22860" b="26670"/>
                <wp:wrapNone/>
                <wp:docPr id="54" name="Rectangle 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20140" cy="2209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852AE" id="Rectangle 54" o:spid="_x0000_s1026" alt="&quot;&quot;" style="position:absolute;margin-left:92.7pt;margin-top:26pt;width:88.2pt;height:1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" filled="f" strokecolor="#f26522 [3208]" strokeweight="2pt">
                <v:stroke dashstyle="1 1"/>
              </v:rect>
            </w:pict>
          </mc:Fallback>
        </mc:AlternateContent>
      </w:r>
      <w:r w:rsidRPr="009F3653">
        <w:rPr>
          <w:noProof/>
        </w:rPr>
        <w:t xml:space="preserve"> </w:t>
      </w:r>
      <w:r>
        <w:rPr>
          <w:noProof/>
        </w:rPr>
        <w:drawing>
          <wp:inline distT="0" distB="0" distL="0" distR="0" wp14:anchorId="2C09FFEA" wp14:editId="08650380">
            <wp:extent cx="3489960" cy="2964180"/>
            <wp:effectExtent l="19050" t="19050" r="15240" b="26670"/>
            <wp:docPr id="30" name="Picture 30" descr="Sparkline menu with Sparkline Color palett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parkline menu with Sparkline Color palette display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9960" cy="2964180"/>
                    </a:xfrm>
                    <a:prstGeom prst="rect">
                      <a:avLst/>
                    </a:prstGeom>
                    <a:noFill/>
                    <a:ln>
                      <a:solidFill>
                        <a:schemeClr val="bg1">
                          <a:lumMod val="50000"/>
                        </a:schemeClr>
                      </a:solidFill>
                    </a:ln>
                  </pic:spPr>
                </pic:pic>
              </a:graphicData>
            </a:graphic>
          </wp:inline>
        </w:drawing>
      </w:r>
    </w:p>
    <w:p w14:paraId="4C2D1079" w14:textId="010DADB4" w:rsidR="00FF43EB" w:rsidRDefault="00FF43EB" w:rsidP="00FF43EB">
      <w:pPr>
        <w:pStyle w:val="Step"/>
        <w:numPr>
          <w:ilvl w:val="0"/>
          <w:numId w:val="0"/>
        </w:numPr>
        <w:ind w:left="397"/>
      </w:pPr>
    </w:p>
    <w:p w14:paraId="00A082A8" w14:textId="3296E425" w:rsidR="00FF43EB" w:rsidRDefault="00FF43EB" w:rsidP="00FF43EB">
      <w:pPr>
        <w:pStyle w:val="Step"/>
        <w:numPr>
          <w:ilvl w:val="0"/>
          <w:numId w:val="0"/>
        </w:numPr>
        <w:ind w:left="397"/>
      </w:pPr>
    </w:p>
    <w:p w14:paraId="61BB4112" w14:textId="67BC4360" w:rsidR="00FF43EB" w:rsidRDefault="00FF43EB" w:rsidP="00FF43EB">
      <w:pPr>
        <w:pStyle w:val="Step"/>
        <w:numPr>
          <w:ilvl w:val="0"/>
          <w:numId w:val="0"/>
        </w:numPr>
        <w:ind w:left="397"/>
      </w:pPr>
    </w:p>
    <w:p w14:paraId="3C71B309" w14:textId="70EE2F17" w:rsidR="00FF43EB" w:rsidRDefault="00FF43EB" w:rsidP="00FF43EB">
      <w:pPr>
        <w:pStyle w:val="Step"/>
        <w:numPr>
          <w:ilvl w:val="0"/>
          <w:numId w:val="0"/>
        </w:numPr>
        <w:ind w:left="397"/>
      </w:pPr>
    </w:p>
    <w:p w14:paraId="40680503" w14:textId="334BE009" w:rsidR="00D4249C" w:rsidRDefault="00D4249C" w:rsidP="00D4249C">
      <w:pPr>
        <w:pStyle w:val="Step"/>
      </w:pPr>
      <w:r>
        <w:t>From the Sparkline menu options, select</w:t>
      </w:r>
      <w:r w:rsidR="00FF43EB">
        <w:t xml:space="preserve"> the</w:t>
      </w:r>
      <w:r>
        <w:t xml:space="preserve"> </w:t>
      </w:r>
      <w:r w:rsidRPr="00D4249C">
        <w:rPr>
          <w:u w:val="single"/>
        </w:rPr>
        <w:t xml:space="preserve">Marker </w:t>
      </w:r>
      <w:r w:rsidR="00DA5CB6" w:rsidRPr="00D4249C">
        <w:rPr>
          <w:u w:val="single"/>
        </w:rPr>
        <w:t>Color</w:t>
      </w:r>
      <w:r w:rsidR="00FF43EB">
        <w:rPr>
          <w:u w:val="single"/>
        </w:rPr>
        <w:t xml:space="preserve"> drop down</w:t>
      </w:r>
      <w:r>
        <w:t xml:space="preserve"> and add a </w:t>
      </w:r>
      <w:r w:rsidRPr="00D4249C">
        <w:rPr>
          <w:u w:val="single"/>
        </w:rPr>
        <w:t>Green</w:t>
      </w:r>
      <w:r w:rsidR="003B5EFA">
        <w:rPr>
          <w:u w:val="single"/>
        </w:rPr>
        <w:t>, Accent 6</w:t>
      </w:r>
      <w:r>
        <w:t xml:space="preserve"> High Point.  Then add a </w:t>
      </w:r>
      <w:r w:rsidR="00FF43EB" w:rsidRPr="00FF43EB">
        <w:rPr>
          <w:u w:val="single"/>
        </w:rPr>
        <w:t xml:space="preserve">Dark </w:t>
      </w:r>
      <w:r w:rsidRPr="00D4249C">
        <w:rPr>
          <w:u w:val="single"/>
        </w:rPr>
        <w:t>Red</w:t>
      </w:r>
      <w:r>
        <w:t xml:space="preserve"> Low Point.</w:t>
      </w:r>
    </w:p>
    <w:p w14:paraId="547C4EDD" w14:textId="71EE4359" w:rsidR="00FF43EB" w:rsidRDefault="00FF43EB" w:rsidP="00FF43EB">
      <w:pPr>
        <w:pStyle w:val="Step"/>
        <w:numPr>
          <w:ilvl w:val="0"/>
          <w:numId w:val="0"/>
        </w:numPr>
        <w:ind w:left="397"/>
      </w:pPr>
      <w:r w:rsidRPr="00003BF1">
        <w:rPr>
          <w:noProof/>
        </w:rPr>
        <mc:AlternateContent>
          <mc:Choice Requires="wps">
            <w:drawing>
              <wp:anchor distT="0" distB="0" distL="114300" distR="114300" simplePos="0" relativeHeight="251711488" behindDoc="0" locked="0" layoutInCell="1" allowOverlap="1" wp14:anchorId="0A8D7876" wp14:editId="2E587B1A">
                <wp:simplePos x="0" y="0"/>
                <wp:positionH relativeFrom="column">
                  <wp:posOffset>1062990</wp:posOffset>
                </wp:positionH>
                <wp:positionV relativeFrom="paragraph">
                  <wp:posOffset>1686560</wp:posOffset>
                </wp:positionV>
                <wp:extent cx="1371600" cy="243840"/>
                <wp:effectExtent l="0" t="0" r="19050" b="22860"/>
                <wp:wrapNone/>
                <wp:docPr id="57" name="Rectangle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71600" cy="2438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F354E" id="Rectangle 57" o:spid="_x0000_s1026" alt="&quot;&quot;" style="position:absolute;margin-left:83.7pt;margin-top:132.8pt;width:108pt;height:1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" filled="f" strokecolor="#f26522 [3208]" strokeweight="2pt">
                <v:stroke dashstyle="1 1"/>
              </v:rect>
            </w:pict>
          </mc:Fallback>
        </mc:AlternateContent>
      </w:r>
      <w:r>
        <w:rPr>
          <w:noProof/>
        </w:rPr>
        <mc:AlternateContent>
          <mc:Choice Requires="wps">
            <w:drawing>
              <wp:anchor distT="0" distB="0" distL="114300" distR="114300" simplePos="0" relativeHeight="251709440" behindDoc="0" locked="0" layoutInCell="1" allowOverlap="1" wp14:anchorId="1265C942" wp14:editId="730BFF92">
                <wp:simplePos x="0" y="0"/>
                <wp:positionH relativeFrom="margin">
                  <wp:posOffset>2026920</wp:posOffset>
                </wp:positionH>
                <wp:positionV relativeFrom="paragraph">
                  <wp:posOffset>2863850</wp:posOffset>
                </wp:positionV>
                <wp:extent cx="373380" cy="411480"/>
                <wp:effectExtent l="57150" t="38100" r="64770" b="83820"/>
                <wp:wrapNone/>
                <wp:docPr id="56" name="Straight Arrow Connector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029E1" id="Straight Arrow Connector 56" o:spid="_x0000_s1026" type="#_x0000_t32" alt="&quot;&quot;" style="position:absolute;margin-left:159.6pt;margin-top:225.5pt;width:29.4pt;height:32.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" strokecolor="#f26522 [3208]" strokeweight="3pt">
                <v:stroke endarrow="block"/>
                <v:shadow on="t" color="black" opacity="22937f" origin=",.5" offset="0,.63889mm"/>
                <w10:wrap anchorx="margin"/>
              </v:shape>
            </w:pict>
          </mc:Fallback>
        </mc:AlternateContent>
      </w:r>
      <w:r>
        <w:rPr>
          <w:noProof/>
        </w:rPr>
        <w:drawing>
          <wp:inline distT="0" distB="0" distL="0" distR="0" wp14:anchorId="360E21A5" wp14:editId="3B55562A">
            <wp:extent cx="3771900" cy="3840480"/>
            <wp:effectExtent l="19050" t="19050" r="19050" b="26670"/>
            <wp:docPr id="55" name="Picture 55" descr="Marker Color &gt; Low Point set to Dark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rker Color &gt; Low Point set to Dark R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1900" cy="3840480"/>
                    </a:xfrm>
                    <a:prstGeom prst="rect">
                      <a:avLst/>
                    </a:prstGeom>
                    <a:noFill/>
                    <a:ln>
                      <a:solidFill>
                        <a:schemeClr val="bg1">
                          <a:lumMod val="50000"/>
                        </a:schemeClr>
                      </a:solidFill>
                    </a:ln>
                  </pic:spPr>
                </pic:pic>
              </a:graphicData>
            </a:graphic>
          </wp:inline>
        </w:drawing>
      </w:r>
    </w:p>
    <w:p w14:paraId="5F8F2870" w14:textId="16EE457A" w:rsidR="00D4249C" w:rsidRDefault="00D4249C" w:rsidP="00D4249C">
      <w:pPr>
        <w:pStyle w:val="Step"/>
      </w:pPr>
      <w:r>
        <w:t>In Column K, copy/paste the Sparkline for each of the Region rows.</w:t>
      </w:r>
    </w:p>
    <w:p w14:paraId="3443322B" w14:textId="7603882C" w:rsidR="00D4249C" w:rsidRDefault="00D4249C" w:rsidP="00D4249C">
      <w:pPr>
        <w:pStyle w:val="Step"/>
      </w:pPr>
      <w:r>
        <w:t>In cell K</w:t>
      </w:r>
      <w:r w:rsidR="007604D6">
        <w:t>8</w:t>
      </w:r>
      <w:r>
        <w:t>, enter the title “</w:t>
      </w:r>
      <w:r w:rsidRPr="003B5EFA">
        <w:rPr>
          <w:b/>
          <w:bCs/>
          <w:u w:val="single"/>
        </w:rPr>
        <w:t>Completed Year Trend</w:t>
      </w:r>
      <w:r>
        <w:t>”.</w:t>
      </w:r>
    </w:p>
    <w:p w14:paraId="05B0D20E" w14:textId="5C9A9149" w:rsidR="005A2B8A" w:rsidRDefault="005A2B8A" w:rsidP="005A2B8A">
      <w:pPr>
        <w:pStyle w:val="Step"/>
        <w:numPr>
          <w:ilvl w:val="0"/>
          <w:numId w:val="0"/>
        </w:numPr>
        <w:ind w:left="397"/>
      </w:pPr>
      <w:r>
        <w:rPr>
          <w:noProof/>
        </w:rPr>
        <mc:AlternateContent>
          <mc:Choice Requires="wps">
            <w:drawing>
              <wp:anchor distT="0" distB="0" distL="114300" distR="114300" simplePos="0" relativeHeight="251713536" behindDoc="0" locked="0" layoutInCell="1" allowOverlap="1" wp14:anchorId="51619FC0" wp14:editId="1377600D">
                <wp:simplePos x="0" y="0"/>
                <wp:positionH relativeFrom="margin">
                  <wp:posOffset>1684020</wp:posOffset>
                </wp:positionH>
                <wp:positionV relativeFrom="paragraph">
                  <wp:posOffset>1324610</wp:posOffset>
                </wp:positionV>
                <wp:extent cx="373380" cy="411480"/>
                <wp:effectExtent l="57150" t="38100" r="45720" b="83820"/>
                <wp:wrapNone/>
                <wp:docPr id="62" name="Straight Arrow Connector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02261" id="Straight Arrow Connector 62" o:spid="_x0000_s1026" type="#_x0000_t32" alt="&quot;&quot;" style="position:absolute;margin-left:132.6pt;margin-top:104.3pt;width:29.4pt;height:32.4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" strokecolor="#f26522 [3208]" strokeweight="3pt">
                <v:stroke endarrow="block"/>
                <v:shadow on="t" color="black" opacity="22937f" origin=",.5" offset="0,.63889mm"/>
                <w10:wrap anchorx="margin"/>
              </v:shape>
            </w:pict>
          </mc:Fallback>
        </mc:AlternateContent>
      </w:r>
      <w:r>
        <w:rPr>
          <w:noProof/>
        </w:rPr>
        <w:drawing>
          <wp:inline distT="0" distB="0" distL="0" distR="0" wp14:anchorId="79B838A4" wp14:editId="562749AC">
            <wp:extent cx="1417320" cy="2796540"/>
            <wp:effectExtent l="0" t="0" r="0" b="3810"/>
            <wp:docPr id="60" name="Picture 60" descr="Column K with Sparklin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olumn K with Sparkline Char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7320" cy="2796540"/>
                    </a:xfrm>
                    <a:prstGeom prst="rect">
                      <a:avLst/>
                    </a:prstGeom>
                    <a:noFill/>
                    <a:ln>
                      <a:noFill/>
                    </a:ln>
                  </pic:spPr>
                </pic:pic>
              </a:graphicData>
            </a:graphic>
          </wp:inline>
        </w:drawing>
      </w:r>
    </w:p>
    <w:p w14:paraId="1D7346D8" w14:textId="77777777" w:rsidR="005A2B8A" w:rsidRDefault="005A2B8A" w:rsidP="005A2B8A">
      <w:pPr>
        <w:pStyle w:val="Step"/>
        <w:numPr>
          <w:ilvl w:val="0"/>
          <w:numId w:val="0"/>
        </w:numPr>
        <w:ind w:left="397"/>
      </w:pPr>
    </w:p>
    <w:p w14:paraId="0DAA7DD7" w14:textId="1DE33E6E" w:rsidR="00637195" w:rsidRDefault="00637195" w:rsidP="00637195">
      <w:pPr>
        <w:pStyle w:val="Step"/>
      </w:pPr>
      <w:r>
        <w:t xml:space="preserve">Hold the </w:t>
      </w:r>
      <w:r w:rsidRPr="00637195">
        <w:rPr>
          <w:u w:val="single"/>
        </w:rPr>
        <w:t>CTRL</w:t>
      </w:r>
      <w:r>
        <w:t xml:space="preserve"> key and highlight each of the Region rows (9, 13, 16, 19, and 23) and then with a right-click, select the </w:t>
      </w:r>
      <w:r w:rsidRPr="00637195">
        <w:rPr>
          <w:u w:val="single"/>
        </w:rPr>
        <w:t>Row Height</w:t>
      </w:r>
      <w:r>
        <w:t xml:space="preserve">… and change to </w:t>
      </w:r>
      <w:r w:rsidRPr="00637195">
        <w:rPr>
          <w:u w:val="single"/>
        </w:rPr>
        <w:t>2</w:t>
      </w:r>
      <w:r w:rsidR="00FF43EB">
        <w:rPr>
          <w:u w:val="single"/>
        </w:rPr>
        <w:t>0</w:t>
      </w:r>
      <w:r>
        <w:t>.</w:t>
      </w:r>
    </w:p>
    <w:p w14:paraId="31DEC52C" w14:textId="46B93E67" w:rsidR="009F3653" w:rsidRDefault="009F3653" w:rsidP="009F3653">
      <w:pPr>
        <w:pStyle w:val="Step"/>
        <w:numPr>
          <w:ilvl w:val="0"/>
          <w:numId w:val="0"/>
        </w:numPr>
        <w:ind w:left="397"/>
      </w:pPr>
      <w:r>
        <w:rPr>
          <w:noProof/>
        </w:rPr>
        <mc:AlternateContent>
          <mc:Choice Requires="wps">
            <w:drawing>
              <wp:anchor distT="0" distB="0" distL="114300" distR="114300" simplePos="0" relativeHeight="251715584" behindDoc="0" locked="0" layoutInCell="1" allowOverlap="1" wp14:anchorId="154D5522" wp14:editId="65AC90C3">
                <wp:simplePos x="0" y="0"/>
                <wp:positionH relativeFrom="margin">
                  <wp:align>left</wp:align>
                </wp:positionH>
                <wp:positionV relativeFrom="paragraph">
                  <wp:posOffset>1844675</wp:posOffset>
                </wp:positionV>
                <wp:extent cx="373380" cy="411480"/>
                <wp:effectExtent l="57150" t="38100" r="64770" b="83820"/>
                <wp:wrapNone/>
                <wp:docPr id="63" name="Straight Arrow Connector 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0B026" id="Straight Arrow Connector 63" o:spid="_x0000_s1026" type="#_x0000_t32" alt="&quot;&quot;" style="position:absolute;margin-left:0;margin-top:145.25pt;width:29.4pt;height:32.4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" strokecolor="#f26522 [3208]" strokeweight="3pt">
                <v:stroke endarrow="block"/>
                <v:shadow on="t" color="black" opacity="22937f" origin=",.5" offset="0,.63889mm"/>
                <w10:wrap anchorx="margin"/>
              </v:shape>
            </w:pict>
          </mc:Fallback>
        </mc:AlternateContent>
      </w:r>
      <w:r>
        <w:rPr>
          <w:noProof/>
        </w:rPr>
        <w:drawing>
          <wp:inline distT="0" distB="0" distL="0" distR="0" wp14:anchorId="4AD254E7" wp14:editId="6B26D9A0">
            <wp:extent cx="6324600" cy="3048000"/>
            <wp:effectExtent l="19050" t="19050" r="19050" b="19050"/>
            <wp:docPr id="36" name="Picture 36" descr="Pivot Table with Region Rows highlighted and Row Height changed t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ivot Table with Region Rows highlighted and Row Height changed to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3048000"/>
                    </a:xfrm>
                    <a:prstGeom prst="rect">
                      <a:avLst/>
                    </a:prstGeom>
                    <a:noFill/>
                    <a:ln>
                      <a:solidFill>
                        <a:schemeClr val="bg1">
                          <a:lumMod val="50000"/>
                        </a:schemeClr>
                      </a:solidFill>
                    </a:ln>
                  </pic:spPr>
                </pic:pic>
              </a:graphicData>
            </a:graphic>
          </wp:inline>
        </w:drawing>
      </w:r>
    </w:p>
    <w:p w14:paraId="71EB31BC" w14:textId="16549A89" w:rsidR="00637195" w:rsidRPr="004C258B" w:rsidRDefault="00637195" w:rsidP="00637195">
      <w:pPr>
        <w:pStyle w:val="Heading3"/>
      </w:pPr>
      <w:r>
        <w:t>Task 2: Final Formatting</w:t>
      </w:r>
    </w:p>
    <w:p w14:paraId="66DFE1F8" w14:textId="342B64A8" w:rsidR="00637195" w:rsidRDefault="00637195" w:rsidP="00637195">
      <w:r w:rsidRPr="00F15EC2">
        <w:t xml:space="preserve">In this task, you will </w:t>
      </w:r>
      <w:r>
        <w:t>create a final polished report by removing the Excel Headings and Gridlines.</w:t>
      </w:r>
    </w:p>
    <w:p w14:paraId="7FC160A3" w14:textId="1F43AE7A" w:rsidR="00637195" w:rsidRDefault="005A2B8A" w:rsidP="00637195">
      <w:pPr>
        <w:pStyle w:val="Step"/>
      </w:pPr>
      <w:r>
        <w:rPr>
          <w:noProof/>
        </w:rPr>
        <mc:AlternateContent>
          <mc:Choice Requires="wps">
            <w:drawing>
              <wp:anchor distT="0" distB="0" distL="114300" distR="114300" simplePos="0" relativeHeight="251717632" behindDoc="0" locked="0" layoutInCell="1" allowOverlap="1" wp14:anchorId="3F7F4952" wp14:editId="283A71F7">
                <wp:simplePos x="0" y="0"/>
                <wp:positionH relativeFrom="margin">
                  <wp:posOffset>4815840</wp:posOffset>
                </wp:positionH>
                <wp:positionV relativeFrom="paragraph">
                  <wp:posOffset>254000</wp:posOffset>
                </wp:positionV>
                <wp:extent cx="373380" cy="411480"/>
                <wp:effectExtent l="57150" t="38100" r="64770" b="83820"/>
                <wp:wrapNone/>
                <wp:docPr id="64" name="Straight Arrow Connector 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4D641" id="Straight Arrow Connector 64" o:spid="_x0000_s1026" type="#_x0000_t32" alt="&quot;&quot;" style="position:absolute;margin-left:379.2pt;margin-top:20pt;width:29.4pt;height:32.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" strokecolor="#f26522 [3208]" strokeweight="3pt">
                <v:stroke endarrow="block"/>
                <v:shadow on="t" color="black" opacity="22937f" origin=",.5" offset="0,.63889mm"/>
                <w10:wrap anchorx="margin"/>
              </v:shape>
            </w:pict>
          </mc:Fallback>
        </mc:AlternateContent>
      </w:r>
      <w:r w:rsidR="00637195">
        <w:t xml:space="preserve">From the main </w:t>
      </w:r>
      <w:r w:rsidR="003F25F7">
        <w:t>ribbon</w:t>
      </w:r>
      <w:r w:rsidR="00637195">
        <w:t xml:space="preserve"> menu, select the </w:t>
      </w:r>
      <w:r w:rsidR="00637195" w:rsidRPr="00637195">
        <w:rPr>
          <w:u w:val="single"/>
        </w:rPr>
        <w:t>View</w:t>
      </w:r>
      <w:r w:rsidR="00637195">
        <w:t xml:space="preserve"> tab.</w:t>
      </w:r>
    </w:p>
    <w:p w14:paraId="5CF016E7" w14:textId="2787C547" w:rsidR="00637195" w:rsidRDefault="00637195" w:rsidP="00637195">
      <w:pPr>
        <w:pStyle w:val="Step"/>
      </w:pPr>
      <w:r>
        <w:t xml:space="preserve">De-select the </w:t>
      </w:r>
      <w:r w:rsidR="005A2B8A" w:rsidRPr="003B5EFA">
        <w:rPr>
          <w:u w:val="single"/>
        </w:rPr>
        <w:t>Formula Bar</w:t>
      </w:r>
      <w:r w:rsidR="005A2B8A">
        <w:t xml:space="preserve">, </w:t>
      </w:r>
      <w:r w:rsidRPr="003B5EFA">
        <w:rPr>
          <w:u w:val="single"/>
        </w:rPr>
        <w:t>Headings</w:t>
      </w:r>
      <w:r w:rsidR="005A2B8A">
        <w:t>,</w:t>
      </w:r>
      <w:r>
        <w:t xml:space="preserve"> and </w:t>
      </w:r>
      <w:r w:rsidRPr="003B5EFA">
        <w:rPr>
          <w:u w:val="single"/>
        </w:rPr>
        <w:t>Gridlines</w:t>
      </w:r>
      <w:r>
        <w:t xml:space="preserve"> check boxes.</w:t>
      </w:r>
    </w:p>
    <w:p w14:paraId="10D46C09" w14:textId="79F2B9C9" w:rsidR="005A2B8A" w:rsidRDefault="005A2B8A" w:rsidP="005A2B8A">
      <w:pPr>
        <w:pStyle w:val="Step"/>
        <w:numPr>
          <w:ilvl w:val="0"/>
          <w:numId w:val="0"/>
        </w:numPr>
        <w:ind w:left="397"/>
      </w:pPr>
      <w:r w:rsidRPr="00003BF1">
        <w:rPr>
          <w:noProof/>
        </w:rPr>
        <mc:AlternateContent>
          <mc:Choice Requires="wps">
            <w:drawing>
              <wp:anchor distT="0" distB="0" distL="114300" distR="114300" simplePos="0" relativeHeight="251719680" behindDoc="0" locked="0" layoutInCell="1" allowOverlap="1" wp14:anchorId="08DE9906" wp14:editId="6532E480">
                <wp:simplePos x="0" y="0"/>
                <wp:positionH relativeFrom="margin">
                  <wp:align>right</wp:align>
                </wp:positionH>
                <wp:positionV relativeFrom="paragraph">
                  <wp:posOffset>350520</wp:posOffset>
                </wp:positionV>
                <wp:extent cx="1706880" cy="647700"/>
                <wp:effectExtent l="0" t="0" r="26670" b="19050"/>
                <wp:wrapNone/>
                <wp:docPr id="65" name="Rectangle 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06880" cy="6477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70646" id="Rectangle 65" o:spid="_x0000_s1026" alt="&quot;&quot;" style="position:absolute;margin-left:83.2pt;margin-top:27.6pt;width:134.4pt;height:51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" filled="f" strokecolor="#f26522 [3208]" strokeweight="2pt">
                <v:stroke dashstyle="1 1"/>
                <w10:wrap anchorx="margin"/>
              </v:rect>
            </w:pict>
          </mc:Fallback>
        </mc:AlternateContent>
      </w:r>
      <w:r>
        <w:rPr>
          <w:noProof/>
        </w:rPr>
        <w:drawing>
          <wp:inline distT="0" distB="0" distL="0" distR="0" wp14:anchorId="619B9DB0" wp14:editId="7594E6BA">
            <wp:extent cx="6088380" cy="1219200"/>
            <wp:effectExtent l="19050" t="19050" r="26670" b="19050"/>
            <wp:docPr id="61" name="Picture 61" descr="View menu with Formula Bar, Gridlines and Headings options de-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View menu with Formula Bar, Gridlines and Headings options de-selec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8380" cy="1219200"/>
                    </a:xfrm>
                    <a:prstGeom prst="rect">
                      <a:avLst/>
                    </a:prstGeom>
                    <a:noFill/>
                    <a:ln>
                      <a:solidFill>
                        <a:schemeClr val="bg1">
                          <a:lumMod val="50000"/>
                        </a:schemeClr>
                      </a:solidFill>
                    </a:ln>
                  </pic:spPr>
                </pic:pic>
              </a:graphicData>
            </a:graphic>
          </wp:inline>
        </w:drawing>
      </w:r>
    </w:p>
    <w:p w14:paraId="6FCE48E8" w14:textId="57CFD3E8" w:rsidR="004F5CD9" w:rsidRDefault="004F5CD9" w:rsidP="005A2B8A">
      <w:pPr>
        <w:pStyle w:val="Step"/>
        <w:numPr>
          <w:ilvl w:val="0"/>
          <w:numId w:val="0"/>
        </w:numPr>
        <w:ind w:left="397"/>
      </w:pPr>
    </w:p>
    <w:p w14:paraId="5B014D36" w14:textId="5BFBF9F7" w:rsidR="004F5CD9" w:rsidRDefault="004F5CD9" w:rsidP="005A2B8A">
      <w:pPr>
        <w:pStyle w:val="Step"/>
        <w:numPr>
          <w:ilvl w:val="0"/>
          <w:numId w:val="0"/>
        </w:numPr>
        <w:ind w:left="397"/>
      </w:pPr>
    </w:p>
    <w:p w14:paraId="6CB16167" w14:textId="6BF2A31A" w:rsidR="004F5CD9" w:rsidRDefault="004F5CD9" w:rsidP="005A2B8A">
      <w:pPr>
        <w:pStyle w:val="Step"/>
        <w:numPr>
          <w:ilvl w:val="0"/>
          <w:numId w:val="0"/>
        </w:numPr>
        <w:ind w:left="397"/>
      </w:pPr>
    </w:p>
    <w:p w14:paraId="566811DB" w14:textId="7181F0AC" w:rsidR="004F5CD9" w:rsidRDefault="004F5CD9" w:rsidP="005A2B8A">
      <w:pPr>
        <w:pStyle w:val="Step"/>
        <w:numPr>
          <w:ilvl w:val="0"/>
          <w:numId w:val="0"/>
        </w:numPr>
        <w:ind w:left="397"/>
      </w:pPr>
    </w:p>
    <w:p w14:paraId="20FAE8D4" w14:textId="54C2C7AF" w:rsidR="004F5CD9" w:rsidRDefault="004F5CD9" w:rsidP="005A2B8A">
      <w:pPr>
        <w:pStyle w:val="Step"/>
        <w:numPr>
          <w:ilvl w:val="0"/>
          <w:numId w:val="0"/>
        </w:numPr>
        <w:ind w:left="397"/>
      </w:pPr>
    </w:p>
    <w:p w14:paraId="4F736708" w14:textId="77777777" w:rsidR="004F5CD9" w:rsidRDefault="004F5CD9" w:rsidP="005A2B8A">
      <w:pPr>
        <w:pStyle w:val="Step"/>
        <w:numPr>
          <w:ilvl w:val="0"/>
          <w:numId w:val="0"/>
        </w:numPr>
        <w:ind w:left="397"/>
      </w:pPr>
    </w:p>
    <w:p w14:paraId="1869AD7C" w14:textId="58248DA0" w:rsidR="004F5CD9" w:rsidRDefault="004F5CD9" w:rsidP="004F5CD9">
      <w:pPr>
        <w:pStyle w:val="Step"/>
      </w:pPr>
      <w:r>
        <w:t xml:space="preserve">Select the Pivot Table and use a </w:t>
      </w:r>
      <w:r w:rsidRPr="004F5CD9">
        <w:rPr>
          <w:u w:val="single"/>
        </w:rPr>
        <w:t>right-click</w:t>
      </w:r>
      <w:r>
        <w:t xml:space="preserve"> to display the </w:t>
      </w:r>
      <w:r w:rsidRPr="004F5CD9">
        <w:rPr>
          <w:u w:val="single"/>
        </w:rPr>
        <w:t>PivotTable Options</w:t>
      </w:r>
      <w:r>
        <w:t xml:space="preserve"> and </w:t>
      </w:r>
      <w:r w:rsidRPr="004F5CD9">
        <w:rPr>
          <w:u w:val="single"/>
        </w:rPr>
        <w:t>de-select the Autofit column widths on update check box</w:t>
      </w:r>
      <w:r>
        <w:t>.  This will keep the Pivot Table column widths when slicers are selected.</w:t>
      </w:r>
    </w:p>
    <w:p w14:paraId="0D5A0C5E" w14:textId="11D42050" w:rsidR="009F3653" w:rsidRDefault="009F3653" w:rsidP="009F3653">
      <w:pPr>
        <w:pStyle w:val="Step"/>
        <w:numPr>
          <w:ilvl w:val="0"/>
          <w:numId w:val="0"/>
        </w:numPr>
        <w:ind w:left="397"/>
      </w:pPr>
      <w:r w:rsidRPr="00003BF1">
        <w:rPr>
          <w:noProof/>
        </w:rPr>
        <mc:AlternateContent>
          <mc:Choice Requires="wps">
            <w:drawing>
              <wp:anchor distT="0" distB="0" distL="114300" distR="114300" simplePos="0" relativeHeight="251721728" behindDoc="0" locked="0" layoutInCell="1" allowOverlap="1" wp14:anchorId="77893A62" wp14:editId="6C74DF2F">
                <wp:simplePos x="0" y="0"/>
                <wp:positionH relativeFrom="margin">
                  <wp:posOffset>521970</wp:posOffset>
                </wp:positionH>
                <wp:positionV relativeFrom="paragraph">
                  <wp:posOffset>3171190</wp:posOffset>
                </wp:positionV>
                <wp:extent cx="1722120" cy="205740"/>
                <wp:effectExtent l="0" t="0" r="11430" b="22860"/>
                <wp:wrapNone/>
                <wp:docPr id="27" name="Rectangle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22120" cy="2057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62192" id="Rectangle 27" o:spid="_x0000_s1026" alt="&quot;&quot;" style="position:absolute;margin-left:41.1pt;margin-top:249.7pt;width:135.6pt;height:16.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" filled="f" strokecolor="#f26522 [3208]" strokeweight="2pt">
                <v:stroke dashstyle="1 1"/>
                <w10:wrap anchorx="margin"/>
              </v:rect>
            </w:pict>
          </mc:Fallback>
        </mc:AlternateContent>
      </w:r>
      <w:r>
        <w:rPr>
          <w:noProof/>
        </w:rPr>
        <w:drawing>
          <wp:inline distT="0" distB="0" distL="0" distR="0" wp14:anchorId="1DE0EED3" wp14:editId="65EB05C1">
            <wp:extent cx="4419600" cy="4038600"/>
            <wp:effectExtent l="0" t="0" r="0" b="0"/>
            <wp:docPr id="40" name="Picture 40" descr="PivotTable Option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ivotTable Options windo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9600" cy="4038600"/>
                    </a:xfrm>
                    <a:prstGeom prst="rect">
                      <a:avLst/>
                    </a:prstGeom>
                    <a:noFill/>
                    <a:ln>
                      <a:noFill/>
                    </a:ln>
                  </pic:spPr>
                </pic:pic>
              </a:graphicData>
            </a:graphic>
          </wp:inline>
        </w:drawing>
      </w:r>
    </w:p>
    <w:p w14:paraId="5895B005" w14:textId="4187CD19" w:rsidR="00637195" w:rsidRPr="004C258B" w:rsidRDefault="00637195" w:rsidP="00637195">
      <w:pPr>
        <w:pStyle w:val="Heading3"/>
      </w:pPr>
      <w:r>
        <w:t>Task 3: Save the Excel file</w:t>
      </w:r>
    </w:p>
    <w:p w14:paraId="018E9007" w14:textId="6E977CA1" w:rsidR="00637195" w:rsidRDefault="00637195" w:rsidP="00637195">
      <w:r w:rsidRPr="00F15EC2">
        <w:t xml:space="preserve">In this task, you will </w:t>
      </w:r>
      <w:r>
        <w:t>save the Excel file.</w:t>
      </w:r>
    </w:p>
    <w:p w14:paraId="1E78EE13" w14:textId="643CB14C" w:rsidR="00637195" w:rsidRDefault="00637195" w:rsidP="00637195">
      <w:pPr>
        <w:pStyle w:val="Step"/>
      </w:pPr>
      <w:r>
        <w:t xml:space="preserve">From the main </w:t>
      </w:r>
      <w:r w:rsidR="003F25F7">
        <w:t>ribbon</w:t>
      </w:r>
      <w:r>
        <w:t xml:space="preserve"> menu, select </w:t>
      </w:r>
      <w:r w:rsidRPr="00637195">
        <w:rPr>
          <w:u w:val="single"/>
        </w:rPr>
        <w:t>File</w:t>
      </w:r>
      <w:r>
        <w:t xml:space="preserve"> &gt; </w:t>
      </w:r>
      <w:r w:rsidRPr="00637195">
        <w:rPr>
          <w:u w:val="single"/>
        </w:rPr>
        <w:t>Save</w:t>
      </w:r>
      <w:r>
        <w:t>.</w:t>
      </w:r>
    </w:p>
    <w:p w14:paraId="3DAB6FB8" w14:textId="3E3A00E9" w:rsidR="004F5CD9" w:rsidRDefault="004F5CD9" w:rsidP="00637195">
      <w:pPr>
        <w:pStyle w:val="Step"/>
      </w:pPr>
      <w:r>
        <w:t xml:space="preserve">Navigate to the file </w:t>
      </w:r>
      <w:r w:rsidRPr="002F6347">
        <w:rPr>
          <w:rStyle w:val="EmphasizeText"/>
        </w:rPr>
        <w:t>&lt;CourseFolder&gt;</w:t>
      </w:r>
      <w:r w:rsidRPr="00614C21">
        <w:rPr>
          <w:rStyle w:val="EmphasizeText"/>
          <w:b w:val="0"/>
          <w:bCs w:val="0"/>
        </w:rPr>
        <w:t>\</w:t>
      </w:r>
      <w:r w:rsidRPr="00614C21">
        <w:rPr>
          <w:b/>
          <w:bCs/>
        </w:rPr>
        <w:t>Attendee\Lab Materials\</w:t>
      </w:r>
      <w:r w:rsidR="009F3653">
        <w:rPr>
          <w:b/>
          <w:bCs/>
        </w:rPr>
        <w:t>Lab 03B</w:t>
      </w:r>
      <w:r w:rsidRPr="00614C21">
        <w:rPr>
          <w:rStyle w:val="EmphasizeText"/>
          <w:b w:val="0"/>
          <w:bCs w:val="0"/>
        </w:rPr>
        <w:t>\</w:t>
      </w:r>
      <w:r>
        <w:rPr>
          <w:rStyle w:val="EmphasizeText"/>
          <w:b w:val="0"/>
          <w:bCs w:val="0"/>
        </w:rPr>
        <w:t xml:space="preserve"> folder.</w:t>
      </w:r>
    </w:p>
    <w:p w14:paraId="1A0D07C0" w14:textId="3D5B5A67" w:rsidR="00637195" w:rsidRDefault="00637195" w:rsidP="00637195">
      <w:pPr>
        <w:pStyle w:val="Step"/>
      </w:pPr>
      <w:r>
        <w:t>Save the file as “</w:t>
      </w:r>
      <w:r w:rsidRPr="00637195">
        <w:rPr>
          <w:b/>
          <w:bCs/>
        </w:rPr>
        <w:t xml:space="preserve">MAIAD </w:t>
      </w:r>
      <w:r w:rsidR="009F3653">
        <w:rPr>
          <w:b/>
          <w:bCs/>
        </w:rPr>
        <w:t>Lab 03B</w:t>
      </w:r>
      <w:r w:rsidRPr="00637195">
        <w:rPr>
          <w:b/>
          <w:bCs/>
        </w:rPr>
        <w:t xml:space="preserve"> </w:t>
      </w:r>
      <w:r>
        <w:rPr>
          <w:b/>
          <w:bCs/>
        </w:rPr>
        <w:t>–</w:t>
      </w:r>
      <w:r w:rsidRPr="00637195">
        <w:rPr>
          <w:b/>
          <w:bCs/>
        </w:rPr>
        <w:t xml:space="preserve"> Solution</w:t>
      </w:r>
      <w:r>
        <w:rPr>
          <w:b/>
          <w:bCs/>
        </w:rPr>
        <w:t>.xlsx</w:t>
      </w:r>
      <w:r>
        <w:t>”</w:t>
      </w:r>
      <w:r w:rsidRPr="004422A7">
        <w:t>.</w:t>
      </w:r>
    </w:p>
    <w:p w14:paraId="3537B21F" w14:textId="77777777" w:rsidR="00960CC8" w:rsidRDefault="00960CC8" w:rsidP="005770DF">
      <w:pPr>
        <w:pStyle w:val="Step"/>
        <w:numPr>
          <w:ilvl w:val="0"/>
          <w:numId w:val="0"/>
        </w:numPr>
      </w:pPr>
    </w:p>
    <w:p w14:paraId="260CDC6D" w14:textId="1A210CB7" w:rsidR="003C369E" w:rsidRDefault="00C24DEE" w:rsidP="00C24DEE">
      <w:pPr>
        <w:pStyle w:val="Heading1"/>
      </w:pPr>
      <w:r>
        <w:t>Summary</w:t>
      </w:r>
    </w:p>
    <w:p w14:paraId="56710435" w14:textId="650A430F" w:rsidR="00C24DEE" w:rsidRDefault="00FD5071" w:rsidP="000876AA">
      <w:r w:rsidRPr="00FD5071">
        <w:t xml:space="preserve">In this lab, </w:t>
      </w:r>
      <w:r w:rsidR="00B77EAC">
        <w:t xml:space="preserve">you </w:t>
      </w:r>
      <w:r w:rsidR="00DA5CB6">
        <w:t>started in the</w:t>
      </w:r>
      <w:r w:rsidR="00354F89">
        <w:t xml:space="preserve"> Excel </w:t>
      </w:r>
      <w:r w:rsidR="00DA5CB6">
        <w:t>application and</w:t>
      </w:r>
      <w:r w:rsidR="00354F89">
        <w:t xml:space="preserve"> connect</w:t>
      </w:r>
      <w:r w:rsidR="00DA5CB6">
        <w:t>ed</w:t>
      </w:r>
      <w:r w:rsidR="00354F89">
        <w:t xml:space="preserve"> to </w:t>
      </w:r>
      <w:r w:rsidR="00BC7C27">
        <w:t>a published data set in the Power BI service to create a Pivot Table</w:t>
      </w:r>
      <w:r w:rsidR="00DA5CB6">
        <w:t xml:space="preserve"> with Slicers and Sparkline charts</w:t>
      </w:r>
      <w:r w:rsidR="00BC7C27">
        <w:t xml:space="preserve"> – demonstrating </w:t>
      </w:r>
      <w:r w:rsidR="00DA5CB6">
        <w:t xml:space="preserve">how </w:t>
      </w:r>
      <w:r w:rsidR="00BC7C27">
        <w:t xml:space="preserve">Excel + Power BI </w:t>
      </w:r>
      <w:r w:rsidR="00DA5CB6">
        <w:t xml:space="preserve">is used </w:t>
      </w:r>
      <w:r w:rsidR="00BC7C27">
        <w:t xml:space="preserve">better together!  </w:t>
      </w:r>
    </w:p>
    <w:p w14:paraId="55BB93F4" w14:textId="29403343" w:rsidR="009F3653" w:rsidRDefault="006D1C1A" w:rsidP="000876AA">
      <w:r>
        <w:rPr>
          <w:noProof/>
        </w:rPr>
        <w:drawing>
          <wp:inline distT="0" distB="0" distL="0" distR="0" wp14:anchorId="1E81D5B3" wp14:editId="2C97DFE2">
            <wp:extent cx="6324600" cy="3276600"/>
            <wp:effectExtent l="19050" t="19050" r="19050" b="19050"/>
            <wp:docPr id="59" name="Picture 59" descr="Completed Lab 04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ompleted Lab 04 solu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4600" cy="3276600"/>
                    </a:xfrm>
                    <a:prstGeom prst="rect">
                      <a:avLst/>
                    </a:prstGeom>
                    <a:noFill/>
                    <a:ln>
                      <a:solidFill>
                        <a:schemeClr val="bg1">
                          <a:lumMod val="50000"/>
                        </a:schemeClr>
                      </a:solidFill>
                    </a:ln>
                  </pic:spPr>
                </pic:pic>
              </a:graphicData>
            </a:graphic>
          </wp:inline>
        </w:drawing>
      </w:r>
    </w:p>
    <w:p w14:paraId="4347D252" w14:textId="5974A330" w:rsidR="00273E8F" w:rsidRDefault="00273E8F" w:rsidP="000876AA"/>
    <w:p w14:paraId="48BB5173" w14:textId="77777777" w:rsidR="001702C2" w:rsidRPr="00B206DE" w:rsidRDefault="00083C49" w:rsidP="00B206DE">
      <w:pPr>
        <w:pStyle w:val="Heading1"/>
      </w:pPr>
      <w:bookmarkStart w:id="9" w:name="_Toc428363866"/>
      <w:bookmarkStart w:id="10" w:name="_Toc428368897"/>
      <w:bookmarkEnd w:id="5"/>
      <w:bookmarkEnd w:id="6"/>
      <w:bookmarkEnd w:id="7"/>
      <w:bookmarkEnd w:id="8"/>
      <w:r>
        <w:t>Terms of U</w:t>
      </w:r>
      <w:r w:rsidR="00B206DE">
        <w:t>se</w:t>
      </w:r>
      <w:bookmarkEnd w:id="9"/>
      <w:bookmarkEnd w:id="10"/>
    </w:p>
    <w:p w14:paraId="55308DB4" w14:textId="5A6AE192" w:rsidR="00DE4F4B" w:rsidRPr="00DA31BC" w:rsidRDefault="00DE4F4B" w:rsidP="00DE4F4B">
      <w:r w:rsidRPr="00DA31BC">
        <w:t xml:space="preserve">© </w:t>
      </w:r>
      <w:r w:rsidR="00BD350A">
        <w:t>202</w:t>
      </w:r>
      <w:r w:rsidR="00C204EB">
        <w:t>1</w:t>
      </w:r>
      <w:r w:rsidRPr="00DA31BC">
        <w:t xml:space="preserve"> Microsoft. All rights reserved.</w:t>
      </w:r>
    </w:p>
    <w:p w14:paraId="42B925EE" w14:textId="77777777" w:rsidR="009E67FB" w:rsidRDefault="00C840BE" w:rsidP="007339D6">
      <w:r>
        <w:t>By using this hands-on l</w:t>
      </w:r>
      <w:r w:rsidR="00DE4F4B">
        <w:t>ab, you agree to the following terms:</w:t>
      </w:r>
    </w:p>
    <w:p w14:paraId="53F0F8BF" w14:textId="77777777" w:rsidR="00DE4F4B" w:rsidRDefault="00DE4F4B" w:rsidP="007339D6">
      <w:r>
        <w:t xml:space="preserve">The technology/functionality described in this </w:t>
      </w:r>
      <w:r w:rsidR="00C840BE">
        <w:t xml:space="preserve">hands-on lab </w:t>
      </w:r>
      <w:r>
        <w:t xml:space="preserve">is provided by Microsoft Corporation in a “sandbox” testing environment for purposes of obtaining your feedback and to provide you with a learning experience. You may only use the </w:t>
      </w:r>
      <w:r w:rsidR="00C840BE">
        <w:t xml:space="preserve">hands-on lab </w:t>
      </w:r>
      <w:r>
        <w:t>to evaluate such technology features and functionality and provide feedback to Microsoft.</w:t>
      </w:r>
      <w:r w:rsidR="00C60A08">
        <w:t xml:space="preserve"> </w:t>
      </w:r>
      <w:r>
        <w:t>You may not</w:t>
      </w:r>
      <w:r w:rsidR="00C840BE">
        <w:t xml:space="preserve"> use it for any other purpose. Without written permission, y</w:t>
      </w:r>
      <w:r>
        <w:t xml:space="preserve">ou may not modify, copy, distribute, transmit, display, perform, reproduce, publish, license, create derivative works from, transfer, or sell this </w:t>
      </w:r>
      <w:r w:rsidR="00C840BE">
        <w:t xml:space="preserve">hands-on lab </w:t>
      </w:r>
      <w:r>
        <w:t>or any portion thereof.</w:t>
      </w:r>
    </w:p>
    <w:p w14:paraId="5E8396B2" w14:textId="77777777" w:rsidR="00DE4F4B" w:rsidRDefault="00DE4F4B" w:rsidP="007339D6">
      <w:r>
        <w:t xml:space="preserve">COPYING OR REPRODUCTION OF THE HANDS-ON LAB (OR ANY PORTION OF IT) TO ANY OTHER SERVER OR LOCATION FOR FURTHER REPRODUCTION OR REDISTRIBUTION </w:t>
      </w:r>
      <w:r w:rsidR="00C840BE">
        <w:t xml:space="preserve">WITHOUT WRITTEN PERMISSION </w:t>
      </w:r>
      <w:r>
        <w:t>IS EXPRESSLY PROHIBITED.</w:t>
      </w:r>
    </w:p>
    <w:p w14:paraId="7939064C" w14:textId="77777777" w:rsidR="00DE4F4B" w:rsidRDefault="00DE4F4B" w:rsidP="007339D6">
      <w:r>
        <w:t>THIS HANDS-ON</w:t>
      </w:r>
      <w:r w:rsidR="00C840BE">
        <w:t xml:space="preserve"> </w:t>
      </w:r>
      <w:r>
        <w:t>LAB PROVIDES CERTAIN SOFTWARE TECHNOLOGY/PRODUCT FEATURES AND FUNCTIONALIT</w:t>
      </w:r>
      <w:r w:rsidR="00C840BE">
        <w:t xml:space="preserve">Y, INCLUDING </w:t>
      </w:r>
      <w:r>
        <w:t>POTENTIAL NEW FEATURES AND CONCEPTS, IN A SIMULATED ENVIRONMENT WITHOUT COMPLEX SET-UP OR INSTALLATION FOR THE PURPOSE DESCRIBED ABOVE.</w:t>
      </w:r>
      <w:r w:rsidR="00C60A08">
        <w:t xml:space="preserve"> </w:t>
      </w:r>
      <w:r>
        <w:t>THE TECHNOLOGY/CONCEPTS REPRESENTED IN THIS HANDS-ON LAB MAY NOT REPRESENT FULL FEATURE FUNCTIONALITY AND MAY NOT WORK THE WAY A FINAL VERSION MAY WORK.</w:t>
      </w:r>
      <w:r w:rsidR="00C60A08">
        <w:t xml:space="preserve"> </w:t>
      </w:r>
      <w:r>
        <w:t xml:space="preserve">WE ALSO MAY NOT </w:t>
      </w:r>
      <w:r w:rsidR="00C840BE">
        <w:t xml:space="preserve">RELEASE A FINAL VERSION OF SUCH </w:t>
      </w:r>
      <w:r>
        <w:t>FEATURES OR CONCEPTS.</w:t>
      </w:r>
      <w:r w:rsidR="00C60A08">
        <w:t xml:space="preserve"> </w:t>
      </w:r>
      <w:r>
        <w:t>YOUR EXPERIENCE WITH USING SUCH FEATURES AND FUNCITONALITY IN A PHYSICAL ENVIRONMENT MAY ALSO BE DIFFERENT.</w:t>
      </w:r>
    </w:p>
    <w:p w14:paraId="1BB3976F" w14:textId="77777777" w:rsidR="00DE4F4B" w:rsidRDefault="00DE4F4B" w:rsidP="007339D6">
      <w:r w:rsidRPr="00C840BE">
        <w:rPr>
          <w:rStyle w:val="EmphasizeText"/>
        </w:rPr>
        <w:t>FEEDBACK</w:t>
      </w:r>
      <w:r w:rsidR="00C60A08">
        <w:t xml:space="preserve"> </w:t>
      </w:r>
      <w:r>
        <w:t xml:space="preserve">If you give feedback about the technology features, functionality and/or concepts described in this </w:t>
      </w:r>
      <w:r w:rsidR="00C840BE">
        <w:t xml:space="preserve">hands-on lab </w:t>
      </w:r>
      <w:r>
        <w:t>to Microsoft, you give to Microsoft, without charge, the right to use, share and commercialize your feedback in any way and for any purpose.</w:t>
      </w:r>
      <w:r w:rsidR="00C60A08">
        <w:t xml:space="preserve"> </w:t>
      </w:r>
      <w:r>
        <w:t xml:space="preserve">You also give to third parties, without charge, any patent rights needed for their products, </w:t>
      </w:r>
      <w:proofErr w:type="gramStart"/>
      <w:r>
        <w:t>technologies</w:t>
      </w:r>
      <w:proofErr w:type="gramEnd"/>
      <w:r>
        <w:t xml:space="preserve"> and services to use or interface with any specific parts of a Microsoft software or service that includes the feedback.</w:t>
      </w:r>
      <w:r w:rsidR="00C60A08">
        <w:t xml:space="preserve"> </w:t>
      </w:r>
      <w:r>
        <w:t>You will not give feedback that is subject to a license that requires Microsoft to license its software or documentation to third parties because we include your feedback in them.</w:t>
      </w:r>
      <w:r w:rsidR="00C60A08">
        <w:t xml:space="preserve"> </w:t>
      </w:r>
      <w:r>
        <w:t>These rights survive this agreement.</w:t>
      </w:r>
    </w:p>
    <w:p w14:paraId="53C540AF" w14:textId="77777777" w:rsidR="00DE4F4B" w:rsidRDefault="00DE4F4B" w:rsidP="007339D6">
      <w:r>
        <w:t>MICROSOFT CORPORATION HEREBY DISCLAIMS ALL WARRANTIES AND CONDITIONS WITH REGARD TO THE HANDS-ON LAB, INCLUDING ALL WARRANTIES AND CONDITIONS OF MERCHANTABILITY, WHETHER EXPRESS, IMPLIED OR STATUTORY, FITNESS FOR A PARTICULAR PURPOSE, TITLE AND NON-INFRINGEMENT.</w:t>
      </w:r>
      <w:r w:rsidR="00C60A08">
        <w:t xml:space="preserve"> </w:t>
      </w:r>
      <w:r>
        <w:t>MICROSOFT DOES NOT MAKE ANY ASSURANCES OR REPRESENTATIONS WITH REGARD TO THE ACCURACY OF THE RESULTS, OUTPUT THAT DERIVES FROM USE OF THE VIRTUAL LAB, OR SUITABILITY OF THE INFORMATION CONTAINED IN THE VIRTUAL LAB FOR ANY PURPOSE.</w:t>
      </w:r>
    </w:p>
    <w:p w14:paraId="514F5EBA" w14:textId="77777777" w:rsidR="00C840BE" w:rsidRDefault="00C840BE" w:rsidP="007339D6">
      <w:r w:rsidRPr="00C840BE">
        <w:rPr>
          <w:rStyle w:val="EmphasizeText"/>
        </w:rPr>
        <w:t>DISCLAIMER</w:t>
      </w:r>
      <w:r>
        <w:t xml:space="preserve"> </w:t>
      </w:r>
      <w:r w:rsidRPr="00C840BE">
        <w:t xml:space="preserve">This lab contains only a portion of new features and enhancements in Microsoft Power BI. Some of the features might change in </w:t>
      </w:r>
      <w:r>
        <w:t>future releases of the product.</w:t>
      </w:r>
    </w:p>
    <w:sectPr w:rsidR="00C840BE" w:rsidSect="003C41A9">
      <w:headerReference w:type="even" r:id="rId37"/>
      <w:headerReference w:type="default" r:id="rId38"/>
      <w:footerReference w:type="even" r:id="rId39"/>
      <w:footerReference w:type="default" r:id="rId40"/>
      <w:headerReference w:type="first" r:id="rId41"/>
      <w:footerReference w:type="first" r:id="rId42"/>
      <w:pgSz w:w="12240" w:h="15840" w:code="1"/>
      <w:pgMar w:top="680" w:right="1134" w:bottom="680" w:left="1134" w:header="289" w:footer="544"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56AB3" w14:textId="77777777" w:rsidR="005C163E" w:rsidRDefault="005C163E" w:rsidP="004A71C7">
      <w:r>
        <w:separator/>
      </w:r>
    </w:p>
    <w:p w14:paraId="5D2B4F9C" w14:textId="77777777" w:rsidR="005C163E" w:rsidRDefault="005C163E"/>
  </w:endnote>
  <w:endnote w:type="continuationSeparator" w:id="0">
    <w:p w14:paraId="6A2B0165" w14:textId="77777777" w:rsidR="005C163E" w:rsidRDefault="005C163E" w:rsidP="004A71C7">
      <w:r>
        <w:continuationSeparator/>
      </w:r>
    </w:p>
    <w:p w14:paraId="0EE17E8C" w14:textId="77777777" w:rsidR="005C163E" w:rsidRDefault="005C163E"/>
  </w:endnote>
  <w:endnote w:type="continuationNotice" w:id="1">
    <w:p w14:paraId="243596A5" w14:textId="77777777" w:rsidR="005C163E" w:rsidRDefault="005C163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39BFD598-0DD8-42DF-9D57-264AC535BD82}"/>
    <w:embedBold r:id="rId2" w:fontKey="{03718154-5881-488B-A17C-7A670A879967}"/>
    <w:embedItalic r:id="rId3" w:fontKey="{E5ACE76A-4058-434A-8B48-A3FBDEEF29A2}"/>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embedRegular r:id="rId4" w:fontKey="{FF6D9B99-1F1D-4683-8123-CCFFE90B42DC}"/>
    <w:embedBold r:id="rId5" w:fontKey="{10C37A65-0D71-4005-982F-7DE461FECAE4}"/>
    <w:embedItalic r:id="rId6" w:fontKey="{80DF760F-C242-4FBD-A465-E383D1494B3F}"/>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12B89039-31DF-47ED-B515-86D17C7AC204}"/>
  </w:font>
  <w:font w:name="Calibri">
    <w:panose1 w:val="020F0502020204030204"/>
    <w:charset w:val="00"/>
    <w:family w:val="swiss"/>
    <w:pitch w:val="variable"/>
    <w:sig w:usb0="E4002EFF" w:usb1="C000247B" w:usb2="00000009" w:usb3="00000000" w:csb0="000001FF" w:csb1="00000000"/>
    <w:embedRegular r:id="rId8" w:fontKey="{8B44485B-0758-4B66-957E-AC09A0B738E1}"/>
    <w:embedBold r:id="rId9" w:fontKey="{AF0DB3E3-4FED-437A-A197-5401055B4A9F}"/>
  </w:font>
  <w:font w:name="Segoe Pro">
    <w:altName w:val="Segoe UI"/>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0" w:fontKey="{73F6388B-AF11-4C0D-9B4E-263B5F5CDAD3}"/>
  </w:font>
  <w:font w:name="Cambria">
    <w:panose1 w:val="02040503050406030204"/>
    <w:charset w:val="00"/>
    <w:family w:val="roman"/>
    <w:pitch w:val="variable"/>
    <w:sig w:usb0="E00006FF" w:usb1="420024FF" w:usb2="02000000" w:usb3="00000000" w:csb0="0000019F" w:csb1="00000000"/>
    <w:embedBold r:id="rId11" w:fontKey="{6C343CA4-C9E3-495B-8B09-AD2C25C693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C761C" w14:textId="77777777" w:rsidR="002524F1" w:rsidRDefault="002524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FBE7A" w14:textId="77777777" w:rsidR="0070655B" w:rsidRDefault="0070655B" w:rsidP="006668DF">
    <w:pPr>
      <w:pBdr>
        <w:bottom w:val="single" w:sz="4" w:space="1" w:color="auto"/>
      </w:pBdr>
      <w:tabs>
        <w:tab w:val="right" w:pos="10800"/>
      </w:tabs>
    </w:pPr>
  </w:p>
  <w:p w14:paraId="416B07A4" w14:textId="7C7FF106" w:rsidR="0070655B" w:rsidRPr="00013DB8" w:rsidRDefault="00A14D5D" w:rsidP="00A14D5D">
    <w:pPr>
      <w:tabs>
        <w:tab w:val="center" w:pos="4990"/>
        <w:tab w:val="right" w:pos="10800"/>
      </w:tabs>
      <w:rPr>
        <w:sz w:val="18"/>
        <w:szCs w:val="18"/>
      </w:rPr>
    </w:pPr>
    <w:r w:rsidRPr="00455FAA">
      <w:rPr>
        <w:sz w:val="18"/>
        <w:szCs w:val="18"/>
      </w:rPr>
      <w:t>Power</w:t>
    </w:r>
    <w:r w:rsidR="0055442F">
      <w:rPr>
        <w:sz w:val="18"/>
        <w:szCs w:val="18"/>
      </w:rPr>
      <w:t xml:space="preserve"> </w:t>
    </w:r>
    <w:r w:rsidRPr="00455FAA">
      <w:rPr>
        <w:sz w:val="18"/>
        <w:szCs w:val="18"/>
      </w:rPr>
      <w:t>BI</w:t>
    </w:r>
    <w:r w:rsidR="00013DB8">
      <w:rPr>
        <w:sz w:val="18"/>
        <w:szCs w:val="18"/>
      </w:rPr>
      <w:t xml:space="preserve"> Modern Excel Analyst in a day</w:t>
    </w:r>
    <w:r w:rsidRPr="00455FAA">
      <w:rPr>
        <w:sz w:val="18"/>
        <w:szCs w:val="18"/>
      </w:rPr>
      <w:t>: Lab 0</w:t>
    </w:r>
    <w:r w:rsidR="00A41D49">
      <w:rPr>
        <w:sz w:val="18"/>
        <w:szCs w:val="18"/>
      </w:rPr>
      <w:t>3B 202101</w:t>
    </w:r>
    <w:r>
      <w:tab/>
    </w:r>
    <w:r w:rsidR="00B121E2">
      <w:rPr>
        <w:sz w:val="16"/>
      </w:rPr>
      <w:t xml:space="preserve">© </w:t>
    </w:r>
    <w:r w:rsidR="00BD350A">
      <w:rPr>
        <w:sz w:val="16"/>
      </w:rPr>
      <w:t>202</w:t>
    </w:r>
    <w:r w:rsidR="00A41D49">
      <w:rPr>
        <w:sz w:val="16"/>
      </w:rPr>
      <w:t>1</w:t>
    </w:r>
    <w:r w:rsidRPr="00A14D5D">
      <w:rPr>
        <w:sz w:val="16"/>
      </w:rPr>
      <w:t xml:space="preserve"> Microsoft. All rights reserved.</w:t>
    </w:r>
    <w:r w:rsidR="0070655B">
      <w:tab/>
    </w:r>
    <w:r w:rsidR="0070655B" w:rsidRPr="00086E21">
      <w:rPr>
        <w:sz w:val="18"/>
      </w:rPr>
      <w:fldChar w:fldCharType="begin"/>
    </w:r>
    <w:r w:rsidR="0070655B" w:rsidRPr="00086E21">
      <w:rPr>
        <w:sz w:val="18"/>
      </w:rPr>
      <w:instrText xml:space="preserve"> PAGE   \* MERGEFORMAT </w:instrText>
    </w:r>
    <w:r w:rsidR="0070655B" w:rsidRPr="00086E21">
      <w:rPr>
        <w:sz w:val="18"/>
      </w:rPr>
      <w:fldChar w:fldCharType="separate"/>
    </w:r>
    <w:r w:rsidR="009A3AE1">
      <w:rPr>
        <w:noProof/>
        <w:sz w:val="18"/>
      </w:rPr>
      <w:t>2</w:t>
    </w:r>
    <w:r w:rsidR="0070655B" w:rsidRPr="00086E21">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D585" w14:textId="7E1884E1" w:rsidR="00A14D5D" w:rsidRPr="00A14D5D" w:rsidRDefault="00A14D5D" w:rsidP="00A14D5D">
    <w:pPr>
      <w:pStyle w:val="Footer"/>
      <w:jc w:val="center"/>
      <w:rPr>
        <w:sz w:val="16"/>
      </w:rPr>
    </w:pPr>
    <w:r w:rsidRPr="00A14D5D">
      <w:rPr>
        <w:sz w:val="16"/>
        <w:lang w:val="en-AU"/>
      </w:rPr>
      <w:t xml:space="preserve">© </w:t>
    </w:r>
    <w:r w:rsidR="00BD350A">
      <w:rPr>
        <w:sz w:val="16"/>
        <w:lang w:val="en-AU"/>
      </w:rPr>
      <w:t>202</w:t>
    </w:r>
    <w:r w:rsidR="00A41D49">
      <w:rPr>
        <w:sz w:val="16"/>
        <w:lang w:val="en-AU"/>
      </w:rPr>
      <w:t>1</w:t>
    </w:r>
    <w:r w:rsidRPr="00A14D5D">
      <w:rPr>
        <w:sz w:val="16"/>
        <w:lang w:val="en-AU"/>
      </w:rPr>
      <w:t xml:space="preserve"> Microsoft.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228E6" w14:textId="77777777" w:rsidR="005C163E" w:rsidRDefault="005C163E" w:rsidP="004A71C7">
      <w:r>
        <w:separator/>
      </w:r>
    </w:p>
    <w:p w14:paraId="5CC80A78" w14:textId="77777777" w:rsidR="005C163E" w:rsidRDefault="005C163E"/>
  </w:footnote>
  <w:footnote w:type="continuationSeparator" w:id="0">
    <w:p w14:paraId="0BC77C4E" w14:textId="77777777" w:rsidR="005C163E" w:rsidRDefault="005C163E" w:rsidP="004A71C7">
      <w:r>
        <w:continuationSeparator/>
      </w:r>
    </w:p>
    <w:p w14:paraId="7EF86B2A" w14:textId="77777777" w:rsidR="005C163E" w:rsidRDefault="005C163E"/>
  </w:footnote>
  <w:footnote w:type="continuationNotice" w:id="1">
    <w:p w14:paraId="3A4C7E27" w14:textId="77777777" w:rsidR="005C163E" w:rsidRDefault="005C163E">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90C3" w14:textId="77777777" w:rsidR="002524F1" w:rsidRDefault="002524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2FF59" w14:textId="77777777" w:rsidR="002524F1" w:rsidRDefault="002524F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D7E93" w14:textId="77777777" w:rsidR="002524F1" w:rsidRDefault="002524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9B007A"/>
    <w:multiLevelType w:val="hybridMultilevel"/>
    <w:tmpl w:val="EBBC1A5E"/>
    <w:lvl w:ilvl="0" w:tplc="F998C3E2">
      <w:start w:val="1"/>
      <w:numFmt w:val="bullet"/>
      <w:lvlText w:val=""/>
      <w:lvlJc w:val="left"/>
      <w:pPr>
        <w:tabs>
          <w:tab w:val="num" w:pos="720"/>
        </w:tabs>
        <w:ind w:left="720" w:hanging="360"/>
      </w:pPr>
      <w:rPr>
        <w:rFonts w:ascii="Wingdings" w:hAnsi="Wingdings" w:hint="default"/>
      </w:rPr>
    </w:lvl>
    <w:lvl w:ilvl="1" w:tplc="541E7182" w:tentative="1">
      <w:start w:val="1"/>
      <w:numFmt w:val="bullet"/>
      <w:lvlText w:val=""/>
      <w:lvlJc w:val="left"/>
      <w:pPr>
        <w:tabs>
          <w:tab w:val="num" w:pos="1440"/>
        </w:tabs>
        <w:ind w:left="1440" w:hanging="360"/>
      </w:pPr>
      <w:rPr>
        <w:rFonts w:ascii="Wingdings" w:hAnsi="Wingdings" w:hint="default"/>
      </w:rPr>
    </w:lvl>
    <w:lvl w:ilvl="2" w:tplc="07407CA8" w:tentative="1">
      <w:start w:val="1"/>
      <w:numFmt w:val="bullet"/>
      <w:lvlText w:val=""/>
      <w:lvlJc w:val="left"/>
      <w:pPr>
        <w:tabs>
          <w:tab w:val="num" w:pos="2160"/>
        </w:tabs>
        <w:ind w:left="2160" w:hanging="360"/>
      </w:pPr>
      <w:rPr>
        <w:rFonts w:ascii="Wingdings" w:hAnsi="Wingdings" w:hint="default"/>
      </w:rPr>
    </w:lvl>
    <w:lvl w:ilvl="3" w:tplc="C3F65448" w:tentative="1">
      <w:start w:val="1"/>
      <w:numFmt w:val="bullet"/>
      <w:lvlText w:val=""/>
      <w:lvlJc w:val="left"/>
      <w:pPr>
        <w:tabs>
          <w:tab w:val="num" w:pos="2880"/>
        </w:tabs>
        <w:ind w:left="2880" w:hanging="360"/>
      </w:pPr>
      <w:rPr>
        <w:rFonts w:ascii="Wingdings" w:hAnsi="Wingdings" w:hint="default"/>
      </w:rPr>
    </w:lvl>
    <w:lvl w:ilvl="4" w:tplc="C7687E32" w:tentative="1">
      <w:start w:val="1"/>
      <w:numFmt w:val="bullet"/>
      <w:lvlText w:val=""/>
      <w:lvlJc w:val="left"/>
      <w:pPr>
        <w:tabs>
          <w:tab w:val="num" w:pos="3600"/>
        </w:tabs>
        <w:ind w:left="3600" w:hanging="360"/>
      </w:pPr>
      <w:rPr>
        <w:rFonts w:ascii="Wingdings" w:hAnsi="Wingdings" w:hint="default"/>
      </w:rPr>
    </w:lvl>
    <w:lvl w:ilvl="5" w:tplc="A8FC44C2" w:tentative="1">
      <w:start w:val="1"/>
      <w:numFmt w:val="bullet"/>
      <w:lvlText w:val=""/>
      <w:lvlJc w:val="left"/>
      <w:pPr>
        <w:tabs>
          <w:tab w:val="num" w:pos="4320"/>
        </w:tabs>
        <w:ind w:left="4320" w:hanging="360"/>
      </w:pPr>
      <w:rPr>
        <w:rFonts w:ascii="Wingdings" w:hAnsi="Wingdings" w:hint="default"/>
      </w:rPr>
    </w:lvl>
    <w:lvl w:ilvl="6" w:tplc="2E888BFA" w:tentative="1">
      <w:start w:val="1"/>
      <w:numFmt w:val="bullet"/>
      <w:lvlText w:val=""/>
      <w:lvlJc w:val="left"/>
      <w:pPr>
        <w:tabs>
          <w:tab w:val="num" w:pos="5040"/>
        </w:tabs>
        <w:ind w:left="5040" w:hanging="360"/>
      </w:pPr>
      <w:rPr>
        <w:rFonts w:ascii="Wingdings" w:hAnsi="Wingdings" w:hint="default"/>
      </w:rPr>
    </w:lvl>
    <w:lvl w:ilvl="7" w:tplc="744C2188" w:tentative="1">
      <w:start w:val="1"/>
      <w:numFmt w:val="bullet"/>
      <w:lvlText w:val=""/>
      <w:lvlJc w:val="left"/>
      <w:pPr>
        <w:tabs>
          <w:tab w:val="num" w:pos="5760"/>
        </w:tabs>
        <w:ind w:left="5760" w:hanging="360"/>
      </w:pPr>
      <w:rPr>
        <w:rFonts w:ascii="Wingdings" w:hAnsi="Wingdings" w:hint="default"/>
      </w:rPr>
    </w:lvl>
    <w:lvl w:ilvl="8" w:tplc="A76EBE7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2E438ED"/>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9" w15:restartNumberingAfterBreak="0">
    <w:nsid w:val="39401086"/>
    <w:multiLevelType w:val="multilevel"/>
    <w:tmpl w:val="5C6AE040"/>
    <w:numStyleLink w:val="BulletList"/>
  </w:abstractNum>
  <w:abstractNum w:abstractNumId="10"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2" w15:restartNumberingAfterBreak="0">
    <w:nsid w:val="5A58391E"/>
    <w:multiLevelType w:val="hybridMultilevel"/>
    <w:tmpl w:val="76622C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0E347F"/>
    <w:multiLevelType w:val="hybridMultilevel"/>
    <w:tmpl w:val="32F6928E"/>
    <w:lvl w:ilvl="0" w:tplc="DD0A8532">
      <w:start w:val="1"/>
      <w:numFmt w:val="decimal"/>
      <w:lvlText w:val="%1."/>
      <w:lvlJc w:val="left"/>
      <w:pPr>
        <w:tabs>
          <w:tab w:val="num" w:pos="720"/>
        </w:tabs>
        <w:ind w:left="720" w:hanging="360"/>
      </w:pPr>
    </w:lvl>
    <w:lvl w:ilvl="1" w:tplc="58D2068C" w:tentative="1">
      <w:start w:val="1"/>
      <w:numFmt w:val="decimal"/>
      <w:lvlText w:val="%2."/>
      <w:lvlJc w:val="left"/>
      <w:pPr>
        <w:tabs>
          <w:tab w:val="num" w:pos="1440"/>
        </w:tabs>
        <w:ind w:left="1440" w:hanging="360"/>
      </w:pPr>
    </w:lvl>
    <w:lvl w:ilvl="2" w:tplc="7FEE727A" w:tentative="1">
      <w:start w:val="1"/>
      <w:numFmt w:val="decimal"/>
      <w:lvlText w:val="%3."/>
      <w:lvlJc w:val="left"/>
      <w:pPr>
        <w:tabs>
          <w:tab w:val="num" w:pos="2160"/>
        </w:tabs>
        <w:ind w:left="2160" w:hanging="360"/>
      </w:pPr>
    </w:lvl>
    <w:lvl w:ilvl="3" w:tplc="1BA27006" w:tentative="1">
      <w:start w:val="1"/>
      <w:numFmt w:val="decimal"/>
      <w:lvlText w:val="%4."/>
      <w:lvlJc w:val="left"/>
      <w:pPr>
        <w:tabs>
          <w:tab w:val="num" w:pos="2880"/>
        </w:tabs>
        <w:ind w:left="2880" w:hanging="360"/>
      </w:pPr>
    </w:lvl>
    <w:lvl w:ilvl="4" w:tplc="F4B695D0" w:tentative="1">
      <w:start w:val="1"/>
      <w:numFmt w:val="decimal"/>
      <w:lvlText w:val="%5."/>
      <w:lvlJc w:val="left"/>
      <w:pPr>
        <w:tabs>
          <w:tab w:val="num" w:pos="3600"/>
        </w:tabs>
        <w:ind w:left="3600" w:hanging="360"/>
      </w:pPr>
    </w:lvl>
    <w:lvl w:ilvl="5" w:tplc="E7AC4086" w:tentative="1">
      <w:start w:val="1"/>
      <w:numFmt w:val="decimal"/>
      <w:lvlText w:val="%6."/>
      <w:lvlJc w:val="left"/>
      <w:pPr>
        <w:tabs>
          <w:tab w:val="num" w:pos="4320"/>
        </w:tabs>
        <w:ind w:left="4320" w:hanging="360"/>
      </w:pPr>
    </w:lvl>
    <w:lvl w:ilvl="6" w:tplc="E8441A92" w:tentative="1">
      <w:start w:val="1"/>
      <w:numFmt w:val="decimal"/>
      <w:lvlText w:val="%7."/>
      <w:lvlJc w:val="left"/>
      <w:pPr>
        <w:tabs>
          <w:tab w:val="num" w:pos="5040"/>
        </w:tabs>
        <w:ind w:left="5040" w:hanging="360"/>
      </w:pPr>
    </w:lvl>
    <w:lvl w:ilvl="7" w:tplc="AA040DCA" w:tentative="1">
      <w:start w:val="1"/>
      <w:numFmt w:val="decimal"/>
      <w:lvlText w:val="%8."/>
      <w:lvlJc w:val="left"/>
      <w:pPr>
        <w:tabs>
          <w:tab w:val="num" w:pos="5760"/>
        </w:tabs>
        <w:ind w:left="5760" w:hanging="360"/>
      </w:pPr>
    </w:lvl>
    <w:lvl w:ilvl="8" w:tplc="74240E12" w:tentative="1">
      <w:start w:val="1"/>
      <w:numFmt w:val="decimal"/>
      <w:lvlText w:val="%9."/>
      <w:lvlJc w:val="left"/>
      <w:pPr>
        <w:tabs>
          <w:tab w:val="num" w:pos="6480"/>
        </w:tabs>
        <w:ind w:left="6480" w:hanging="360"/>
      </w:pPr>
    </w:lvl>
  </w:abstractNum>
  <w:abstractNum w:abstractNumId="14"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6" w15:restartNumberingAfterBreak="0">
    <w:nsid w:val="71371C94"/>
    <w:multiLevelType w:val="hybridMultilevel"/>
    <w:tmpl w:val="11962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1"/>
  </w:num>
  <w:num w:numId="2">
    <w:abstractNumId w:val="14"/>
  </w:num>
  <w:num w:numId="3">
    <w:abstractNumId w:val="2"/>
  </w:num>
  <w:num w:numId="4">
    <w:abstractNumId w:val="18"/>
  </w:num>
  <w:num w:numId="5">
    <w:abstractNumId w:val="3"/>
  </w:num>
  <w:num w:numId="6">
    <w:abstractNumId w:val="0"/>
  </w:num>
  <w:num w:numId="7">
    <w:abstractNumId w:val="5"/>
  </w:num>
  <w:num w:numId="8">
    <w:abstractNumId w:val="10"/>
  </w:num>
  <w:num w:numId="9">
    <w:abstractNumId w:val="1"/>
  </w:num>
  <w:num w:numId="10">
    <w:abstractNumId w:val="17"/>
  </w:num>
  <w:num w:numId="11">
    <w:abstractNumId w:val="15"/>
  </w:num>
  <w:num w:numId="12">
    <w:abstractNumId w:val="19"/>
  </w:num>
  <w:num w:numId="13">
    <w:abstractNumId w:val="4"/>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num>
  <w:num w:numId="44">
    <w:abstractNumId w:val="12"/>
  </w:num>
  <w:num w:numId="45">
    <w:abstractNumId w:val="16"/>
  </w:num>
  <w:num w:numId="46">
    <w:abstractNumId w:val="6"/>
  </w:num>
  <w:num w:numId="47">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20A5"/>
    <w:rsid w:val="00003BF1"/>
    <w:rsid w:val="00003CCA"/>
    <w:rsid w:val="00004ABB"/>
    <w:rsid w:val="00005F2A"/>
    <w:rsid w:val="00007431"/>
    <w:rsid w:val="00007636"/>
    <w:rsid w:val="00007DFB"/>
    <w:rsid w:val="00010563"/>
    <w:rsid w:val="00011ABC"/>
    <w:rsid w:val="00013BB5"/>
    <w:rsid w:val="00013DB8"/>
    <w:rsid w:val="000148A3"/>
    <w:rsid w:val="000177E7"/>
    <w:rsid w:val="00022972"/>
    <w:rsid w:val="00025312"/>
    <w:rsid w:val="000301EF"/>
    <w:rsid w:val="000342C4"/>
    <w:rsid w:val="0003440F"/>
    <w:rsid w:val="00035193"/>
    <w:rsid w:val="0003575D"/>
    <w:rsid w:val="000363FC"/>
    <w:rsid w:val="0003657E"/>
    <w:rsid w:val="000365E4"/>
    <w:rsid w:val="00042C95"/>
    <w:rsid w:val="00042F54"/>
    <w:rsid w:val="0004341F"/>
    <w:rsid w:val="00043D99"/>
    <w:rsid w:val="0004405E"/>
    <w:rsid w:val="000454C1"/>
    <w:rsid w:val="00045ED9"/>
    <w:rsid w:val="0004742B"/>
    <w:rsid w:val="00051510"/>
    <w:rsid w:val="000530A5"/>
    <w:rsid w:val="00055214"/>
    <w:rsid w:val="00057D5A"/>
    <w:rsid w:val="00057ED3"/>
    <w:rsid w:val="0006129D"/>
    <w:rsid w:val="00062420"/>
    <w:rsid w:val="00065085"/>
    <w:rsid w:val="00066DDA"/>
    <w:rsid w:val="00070A5F"/>
    <w:rsid w:val="00072810"/>
    <w:rsid w:val="0007288C"/>
    <w:rsid w:val="00072941"/>
    <w:rsid w:val="00074FAA"/>
    <w:rsid w:val="000751C7"/>
    <w:rsid w:val="00075762"/>
    <w:rsid w:val="00075B58"/>
    <w:rsid w:val="000802E7"/>
    <w:rsid w:val="0008042B"/>
    <w:rsid w:val="000807DA"/>
    <w:rsid w:val="00080E18"/>
    <w:rsid w:val="00080F0D"/>
    <w:rsid w:val="00082080"/>
    <w:rsid w:val="00083C49"/>
    <w:rsid w:val="00085CD4"/>
    <w:rsid w:val="00086931"/>
    <w:rsid w:val="00086E21"/>
    <w:rsid w:val="000876AA"/>
    <w:rsid w:val="0009032F"/>
    <w:rsid w:val="000908C8"/>
    <w:rsid w:val="0009090D"/>
    <w:rsid w:val="0009195F"/>
    <w:rsid w:val="000921DA"/>
    <w:rsid w:val="00093247"/>
    <w:rsid w:val="00093AA6"/>
    <w:rsid w:val="00093CAF"/>
    <w:rsid w:val="000965D5"/>
    <w:rsid w:val="000A0D7D"/>
    <w:rsid w:val="000A15D7"/>
    <w:rsid w:val="000A1BAD"/>
    <w:rsid w:val="000A4182"/>
    <w:rsid w:val="000A4417"/>
    <w:rsid w:val="000A48CA"/>
    <w:rsid w:val="000A5D39"/>
    <w:rsid w:val="000A5F8D"/>
    <w:rsid w:val="000B1140"/>
    <w:rsid w:val="000B2164"/>
    <w:rsid w:val="000B32F9"/>
    <w:rsid w:val="000B4532"/>
    <w:rsid w:val="000B4F2D"/>
    <w:rsid w:val="000B5E8C"/>
    <w:rsid w:val="000B7275"/>
    <w:rsid w:val="000C07D1"/>
    <w:rsid w:val="000C13E5"/>
    <w:rsid w:val="000C1571"/>
    <w:rsid w:val="000C17E8"/>
    <w:rsid w:val="000C2097"/>
    <w:rsid w:val="000C39C9"/>
    <w:rsid w:val="000C3F13"/>
    <w:rsid w:val="000C4A92"/>
    <w:rsid w:val="000C52B2"/>
    <w:rsid w:val="000C63BD"/>
    <w:rsid w:val="000C69C3"/>
    <w:rsid w:val="000C76EF"/>
    <w:rsid w:val="000D1386"/>
    <w:rsid w:val="000D1531"/>
    <w:rsid w:val="000D28F0"/>
    <w:rsid w:val="000D2EAC"/>
    <w:rsid w:val="000D326F"/>
    <w:rsid w:val="000D4468"/>
    <w:rsid w:val="000D5279"/>
    <w:rsid w:val="000D6021"/>
    <w:rsid w:val="000D7002"/>
    <w:rsid w:val="000D7C11"/>
    <w:rsid w:val="000E07DE"/>
    <w:rsid w:val="000E0C1B"/>
    <w:rsid w:val="000E23F0"/>
    <w:rsid w:val="000E2B4F"/>
    <w:rsid w:val="000E706E"/>
    <w:rsid w:val="000E7AB4"/>
    <w:rsid w:val="000F0163"/>
    <w:rsid w:val="000F0F4D"/>
    <w:rsid w:val="000F352D"/>
    <w:rsid w:val="000F3D65"/>
    <w:rsid w:val="000F40A6"/>
    <w:rsid w:val="000F4879"/>
    <w:rsid w:val="000F537B"/>
    <w:rsid w:val="000F5D2B"/>
    <w:rsid w:val="000F604B"/>
    <w:rsid w:val="000F786F"/>
    <w:rsid w:val="001037AF"/>
    <w:rsid w:val="001042AF"/>
    <w:rsid w:val="00104B04"/>
    <w:rsid w:val="00107F97"/>
    <w:rsid w:val="0011312D"/>
    <w:rsid w:val="00113AB6"/>
    <w:rsid w:val="00114041"/>
    <w:rsid w:val="00114B58"/>
    <w:rsid w:val="00114BE1"/>
    <w:rsid w:val="001151FE"/>
    <w:rsid w:val="00115FAB"/>
    <w:rsid w:val="00117584"/>
    <w:rsid w:val="00120192"/>
    <w:rsid w:val="00120EF4"/>
    <w:rsid w:val="00121891"/>
    <w:rsid w:val="001219E4"/>
    <w:rsid w:val="00122BA3"/>
    <w:rsid w:val="00123D9B"/>
    <w:rsid w:val="00126608"/>
    <w:rsid w:val="00126B05"/>
    <w:rsid w:val="001301AE"/>
    <w:rsid w:val="00131425"/>
    <w:rsid w:val="00133942"/>
    <w:rsid w:val="00134C10"/>
    <w:rsid w:val="00136F19"/>
    <w:rsid w:val="00137B59"/>
    <w:rsid w:val="00137DFE"/>
    <w:rsid w:val="00140E68"/>
    <w:rsid w:val="00141619"/>
    <w:rsid w:val="001447D2"/>
    <w:rsid w:val="00144A14"/>
    <w:rsid w:val="00144F68"/>
    <w:rsid w:val="00145F7E"/>
    <w:rsid w:val="00146348"/>
    <w:rsid w:val="00146F4E"/>
    <w:rsid w:val="0014766B"/>
    <w:rsid w:val="001478DF"/>
    <w:rsid w:val="00147EA4"/>
    <w:rsid w:val="001530E2"/>
    <w:rsid w:val="00153390"/>
    <w:rsid w:val="00154D64"/>
    <w:rsid w:val="00155DF5"/>
    <w:rsid w:val="001560F2"/>
    <w:rsid w:val="00157C5B"/>
    <w:rsid w:val="00157CCA"/>
    <w:rsid w:val="00157F3B"/>
    <w:rsid w:val="001605DD"/>
    <w:rsid w:val="00160BDF"/>
    <w:rsid w:val="00161E3F"/>
    <w:rsid w:val="0016230A"/>
    <w:rsid w:val="00162A47"/>
    <w:rsid w:val="00162ABD"/>
    <w:rsid w:val="0016309E"/>
    <w:rsid w:val="00165F4B"/>
    <w:rsid w:val="001663D1"/>
    <w:rsid w:val="00167256"/>
    <w:rsid w:val="001702C2"/>
    <w:rsid w:val="00170389"/>
    <w:rsid w:val="001712AE"/>
    <w:rsid w:val="00171A82"/>
    <w:rsid w:val="00171CC0"/>
    <w:rsid w:val="001742A4"/>
    <w:rsid w:val="001750E3"/>
    <w:rsid w:val="00176571"/>
    <w:rsid w:val="001765E9"/>
    <w:rsid w:val="00176811"/>
    <w:rsid w:val="00176E66"/>
    <w:rsid w:val="00177ACF"/>
    <w:rsid w:val="0018021B"/>
    <w:rsid w:val="001804B8"/>
    <w:rsid w:val="00180C47"/>
    <w:rsid w:val="001819A9"/>
    <w:rsid w:val="00181AD0"/>
    <w:rsid w:val="0018276D"/>
    <w:rsid w:val="00182BA3"/>
    <w:rsid w:val="00184156"/>
    <w:rsid w:val="00185BF5"/>
    <w:rsid w:val="001871BE"/>
    <w:rsid w:val="001917D5"/>
    <w:rsid w:val="00192B86"/>
    <w:rsid w:val="00197856"/>
    <w:rsid w:val="00197964"/>
    <w:rsid w:val="001A1852"/>
    <w:rsid w:val="001A32C3"/>
    <w:rsid w:val="001A3718"/>
    <w:rsid w:val="001A5A7F"/>
    <w:rsid w:val="001A69C3"/>
    <w:rsid w:val="001A786D"/>
    <w:rsid w:val="001B0253"/>
    <w:rsid w:val="001B2388"/>
    <w:rsid w:val="001B4044"/>
    <w:rsid w:val="001B50A5"/>
    <w:rsid w:val="001B7533"/>
    <w:rsid w:val="001B790A"/>
    <w:rsid w:val="001C05B6"/>
    <w:rsid w:val="001C0DE8"/>
    <w:rsid w:val="001C1049"/>
    <w:rsid w:val="001C20DB"/>
    <w:rsid w:val="001C29E5"/>
    <w:rsid w:val="001C30D0"/>
    <w:rsid w:val="001C3493"/>
    <w:rsid w:val="001C3714"/>
    <w:rsid w:val="001C39EC"/>
    <w:rsid w:val="001C52BE"/>
    <w:rsid w:val="001D0D47"/>
    <w:rsid w:val="001D3881"/>
    <w:rsid w:val="001D462A"/>
    <w:rsid w:val="001D64BA"/>
    <w:rsid w:val="001D6DFA"/>
    <w:rsid w:val="001D6EB5"/>
    <w:rsid w:val="001D7744"/>
    <w:rsid w:val="001E1A4C"/>
    <w:rsid w:val="001E1CF3"/>
    <w:rsid w:val="001E240C"/>
    <w:rsid w:val="001E390C"/>
    <w:rsid w:val="001E3AF7"/>
    <w:rsid w:val="001E6AA6"/>
    <w:rsid w:val="001E6D9D"/>
    <w:rsid w:val="001E7774"/>
    <w:rsid w:val="001F3253"/>
    <w:rsid w:val="001F3594"/>
    <w:rsid w:val="001F3AD6"/>
    <w:rsid w:val="00201BA2"/>
    <w:rsid w:val="00202D54"/>
    <w:rsid w:val="00204328"/>
    <w:rsid w:val="002049A9"/>
    <w:rsid w:val="00206AB6"/>
    <w:rsid w:val="00206AFD"/>
    <w:rsid w:val="00207816"/>
    <w:rsid w:val="00207EF2"/>
    <w:rsid w:val="00212178"/>
    <w:rsid w:val="00220BD3"/>
    <w:rsid w:val="00221059"/>
    <w:rsid w:val="002219C1"/>
    <w:rsid w:val="00223AE7"/>
    <w:rsid w:val="00227007"/>
    <w:rsid w:val="00227548"/>
    <w:rsid w:val="00233A1B"/>
    <w:rsid w:val="00233BD6"/>
    <w:rsid w:val="00234383"/>
    <w:rsid w:val="0023552C"/>
    <w:rsid w:val="00235B9D"/>
    <w:rsid w:val="002365D7"/>
    <w:rsid w:val="00236B4A"/>
    <w:rsid w:val="00242B18"/>
    <w:rsid w:val="00242D59"/>
    <w:rsid w:val="0024340A"/>
    <w:rsid w:val="00244AA6"/>
    <w:rsid w:val="0024546D"/>
    <w:rsid w:val="00245D50"/>
    <w:rsid w:val="00246795"/>
    <w:rsid w:val="00247584"/>
    <w:rsid w:val="002505DE"/>
    <w:rsid w:val="002518F4"/>
    <w:rsid w:val="00251C2E"/>
    <w:rsid w:val="002524F1"/>
    <w:rsid w:val="002531BA"/>
    <w:rsid w:val="00253581"/>
    <w:rsid w:val="00253608"/>
    <w:rsid w:val="00253CAB"/>
    <w:rsid w:val="00254CCD"/>
    <w:rsid w:val="00256B4F"/>
    <w:rsid w:val="00257BC8"/>
    <w:rsid w:val="00260214"/>
    <w:rsid w:val="0026131D"/>
    <w:rsid w:val="00262942"/>
    <w:rsid w:val="00262D9D"/>
    <w:rsid w:val="00264A43"/>
    <w:rsid w:val="00265259"/>
    <w:rsid w:val="00265355"/>
    <w:rsid w:val="00266E90"/>
    <w:rsid w:val="002675E1"/>
    <w:rsid w:val="00273898"/>
    <w:rsid w:val="00273C29"/>
    <w:rsid w:val="00273E8F"/>
    <w:rsid w:val="00274F64"/>
    <w:rsid w:val="00275768"/>
    <w:rsid w:val="00275C05"/>
    <w:rsid w:val="00276444"/>
    <w:rsid w:val="00277E6F"/>
    <w:rsid w:val="00280976"/>
    <w:rsid w:val="00282170"/>
    <w:rsid w:val="00282C84"/>
    <w:rsid w:val="002833F3"/>
    <w:rsid w:val="002836C7"/>
    <w:rsid w:val="00286851"/>
    <w:rsid w:val="002871F7"/>
    <w:rsid w:val="00292432"/>
    <w:rsid w:val="002925E1"/>
    <w:rsid w:val="00293454"/>
    <w:rsid w:val="00294A52"/>
    <w:rsid w:val="00295FC6"/>
    <w:rsid w:val="00297AB3"/>
    <w:rsid w:val="002A0A13"/>
    <w:rsid w:val="002A43AD"/>
    <w:rsid w:val="002A7A19"/>
    <w:rsid w:val="002B0174"/>
    <w:rsid w:val="002B217C"/>
    <w:rsid w:val="002B2C11"/>
    <w:rsid w:val="002B2EE1"/>
    <w:rsid w:val="002C027A"/>
    <w:rsid w:val="002C1C6D"/>
    <w:rsid w:val="002C4BF3"/>
    <w:rsid w:val="002C61E6"/>
    <w:rsid w:val="002C6E3D"/>
    <w:rsid w:val="002D0646"/>
    <w:rsid w:val="002D3395"/>
    <w:rsid w:val="002D36C5"/>
    <w:rsid w:val="002D4E6D"/>
    <w:rsid w:val="002D5B9D"/>
    <w:rsid w:val="002D6D71"/>
    <w:rsid w:val="002E098B"/>
    <w:rsid w:val="002E0C2D"/>
    <w:rsid w:val="002E0C9E"/>
    <w:rsid w:val="002E11BD"/>
    <w:rsid w:val="002E20D4"/>
    <w:rsid w:val="002E20E3"/>
    <w:rsid w:val="002E213F"/>
    <w:rsid w:val="002E22FC"/>
    <w:rsid w:val="002E2ECE"/>
    <w:rsid w:val="002E34A3"/>
    <w:rsid w:val="002E698C"/>
    <w:rsid w:val="002E758E"/>
    <w:rsid w:val="002E7974"/>
    <w:rsid w:val="002F03BB"/>
    <w:rsid w:val="002F05DD"/>
    <w:rsid w:val="002F19A6"/>
    <w:rsid w:val="002F2D46"/>
    <w:rsid w:val="002F5653"/>
    <w:rsid w:val="002F62D4"/>
    <w:rsid w:val="002F6347"/>
    <w:rsid w:val="002F6F2F"/>
    <w:rsid w:val="002F70B1"/>
    <w:rsid w:val="002F7F81"/>
    <w:rsid w:val="003012E9"/>
    <w:rsid w:val="00301470"/>
    <w:rsid w:val="003014E1"/>
    <w:rsid w:val="00301F11"/>
    <w:rsid w:val="00302A34"/>
    <w:rsid w:val="00302AB3"/>
    <w:rsid w:val="00303298"/>
    <w:rsid w:val="003033F6"/>
    <w:rsid w:val="003039D6"/>
    <w:rsid w:val="003060DE"/>
    <w:rsid w:val="003068FD"/>
    <w:rsid w:val="00306B27"/>
    <w:rsid w:val="00307A3E"/>
    <w:rsid w:val="00310E62"/>
    <w:rsid w:val="00312087"/>
    <w:rsid w:val="003148D0"/>
    <w:rsid w:val="003150EF"/>
    <w:rsid w:val="00315F6C"/>
    <w:rsid w:val="00316058"/>
    <w:rsid w:val="00321714"/>
    <w:rsid w:val="003218EB"/>
    <w:rsid w:val="00321948"/>
    <w:rsid w:val="00321E2A"/>
    <w:rsid w:val="003232D8"/>
    <w:rsid w:val="00323886"/>
    <w:rsid w:val="00323A7F"/>
    <w:rsid w:val="0032523A"/>
    <w:rsid w:val="00325A85"/>
    <w:rsid w:val="00326EA1"/>
    <w:rsid w:val="00331E88"/>
    <w:rsid w:val="00333A9C"/>
    <w:rsid w:val="0033453A"/>
    <w:rsid w:val="00334DC6"/>
    <w:rsid w:val="00334E3B"/>
    <w:rsid w:val="00334F51"/>
    <w:rsid w:val="003354A4"/>
    <w:rsid w:val="00336787"/>
    <w:rsid w:val="00340F9E"/>
    <w:rsid w:val="003419B2"/>
    <w:rsid w:val="00341AA9"/>
    <w:rsid w:val="0034280F"/>
    <w:rsid w:val="003436B6"/>
    <w:rsid w:val="00345336"/>
    <w:rsid w:val="0034549C"/>
    <w:rsid w:val="00346204"/>
    <w:rsid w:val="00346A04"/>
    <w:rsid w:val="00350054"/>
    <w:rsid w:val="00350BEF"/>
    <w:rsid w:val="00350EC3"/>
    <w:rsid w:val="0035109E"/>
    <w:rsid w:val="00351F0D"/>
    <w:rsid w:val="00353DC4"/>
    <w:rsid w:val="00354F89"/>
    <w:rsid w:val="003557B2"/>
    <w:rsid w:val="003600FA"/>
    <w:rsid w:val="00362222"/>
    <w:rsid w:val="0036243C"/>
    <w:rsid w:val="003632AA"/>
    <w:rsid w:val="0036340C"/>
    <w:rsid w:val="00363892"/>
    <w:rsid w:val="0036584E"/>
    <w:rsid w:val="00365C8F"/>
    <w:rsid w:val="0036621B"/>
    <w:rsid w:val="00367572"/>
    <w:rsid w:val="00367590"/>
    <w:rsid w:val="00367CA0"/>
    <w:rsid w:val="00367E81"/>
    <w:rsid w:val="003708A3"/>
    <w:rsid w:val="00371596"/>
    <w:rsid w:val="00372EE5"/>
    <w:rsid w:val="00372F26"/>
    <w:rsid w:val="0037536E"/>
    <w:rsid w:val="00376A30"/>
    <w:rsid w:val="003770A3"/>
    <w:rsid w:val="003803D7"/>
    <w:rsid w:val="00380CEE"/>
    <w:rsid w:val="00383523"/>
    <w:rsid w:val="003870D8"/>
    <w:rsid w:val="0038734D"/>
    <w:rsid w:val="00387F6E"/>
    <w:rsid w:val="003907E5"/>
    <w:rsid w:val="00391020"/>
    <w:rsid w:val="00391B3A"/>
    <w:rsid w:val="00391C21"/>
    <w:rsid w:val="003933AC"/>
    <w:rsid w:val="003959AB"/>
    <w:rsid w:val="00397255"/>
    <w:rsid w:val="003A1124"/>
    <w:rsid w:val="003A1628"/>
    <w:rsid w:val="003A1858"/>
    <w:rsid w:val="003A2271"/>
    <w:rsid w:val="003A2A36"/>
    <w:rsid w:val="003A2EF1"/>
    <w:rsid w:val="003A31DC"/>
    <w:rsid w:val="003A41F9"/>
    <w:rsid w:val="003A44CA"/>
    <w:rsid w:val="003A56C0"/>
    <w:rsid w:val="003A59FC"/>
    <w:rsid w:val="003A5C73"/>
    <w:rsid w:val="003A6BF9"/>
    <w:rsid w:val="003A6C07"/>
    <w:rsid w:val="003A7C1F"/>
    <w:rsid w:val="003B0FAD"/>
    <w:rsid w:val="003B1362"/>
    <w:rsid w:val="003B18CB"/>
    <w:rsid w:val="003B22BA"/>
    <w:rsid w:val="003B2E7E"/>
    <w:rsid w:val="003B35BF"/>
    <w:rsid w:val="003B35C9"/>
    <w:rsid w:val="003B5EFA"/>
    <w:rsid w:val="003B687F"/>
    <w:rsid w:val="003B6925"/>
    <w:rsid w:val="003B716C"/>
    <w:rsid w:val="003C1472"/>
    <w:rsid w:val="003C34EA"/>
    <w:rsid w:val="003C369E"/>
    <w:rsid w:val="003C4128"/>
    <w:rsid w:val="003C41A9"/>
    <w:rsid w:val="003C4251"/>
    <w:rsid w:val="003C4991"/>
    <w:rsid w:val="003C52D9"/>
    <w:rsid w:val="003C5FAF"/>
    <w:rsid w:val="003C67F0"/>
    <w:rsid w:val="003D0CC4"/>
    <w:rsid w:val="003D1823"/>
    <w:rsid w:val="003D1A37"/>
    <w:rsid w:val="003D20BE"/>
    <w:rsid w:val="003D3034"/>
    <w:rsid w:val="003D3D77"/>
    <w:rsid w:val="003D5852"/>
    <w:rsid w:val="003D6B6E"/>
    <w:rsid w:val="003D6DAA"/>
    <w:rsid w:val="003D789B"/>
    <w:rsid w:val="003D78AB"/>
    <w:rsid w:val="003E194C"/>
    <w:rsid w:val="003E1B18"/>
    <w:rsid w:val="003E2D9D"/>
    <w:rsid w:val="003E3705"/>
    <w:rsid w:val="003E72E6"/>
    <w:rsid w:val="003E7E7E"/>
    <w:rsid w:val="003F01FE"/>
    <w:rsid w:val="003F0736"/>
    <w:rsid w:val="003F15CA"/>
    <w:rsid w:val="003F25F7"/>
    <w:rsid w:val="003F2C34"/>
    <w:rsid w:val="003F3159"/>
    <w:rsid w:val="003F3277"/>
    <w:rsid w:val="003F5088"/>
    <w:rsid w:val="003F5281"/>
    <w:rsid w:val="003F53A7"/>
    <w:rsid w:val="003F7A54"/>
    <w:rsid w:val="003F7E35"/>
    <w:rsid w:val="00400B91"/>
    <w:rsid w:val="00402E39"/>
    <w:rsid w:val="00403CD1"/>
    <w:rsid w:val="00404FB5"/>
    <w:rsid w:val="00405B1F"/>
    <w:rsid w:val="00412772"/>
    <w:rsid w:val="00412D07"/>
    <w:rsid w:val="004134B5"/>
    <w:rsid w:val="0041387C"/>
    <w:rsid w:val="00414D2C"/>
    <w:rsid w:val="00415F78"/>
    <w:rsid w:val="004160B3"/>
    <w:rsid w:val="00417599"/>
    <w:rsid w:val="0042162B"/>
    <w:rsid w:val="00422A4B"/>
    <w:rsid w:val="004234CA"/>
    <w:rsid w:val="004238E0"/>
    <w:rsid w:val="00426B78"/>
    <w:rsid w:val="00426E9D"/>
    <w:rsid w:val="004308A3"/>
    <w:rsid w:val="00431F4F"/>
    <w:rsid w:val="0043656D"/>
    <w:rsid w:val="00436A62"/>
    <w:rsid w:val="00437486"/>
    <w:rsid w:val="00437B99"/>
    <w:rsid w:val="004409F1"/>
    <w:rsid w:val="00443DA0"/>
    <w:rsid w:val="004447D4"/>
    <w:rsid w:val="00444C49"/>
    <w:rsid w:val="00445081"/>
    <w:rsid w:val="00445226"/>
    <w:rsid w:val="00445660"/>
    <w:rsid w:val="004464F4"/>
    <w:rsid w:val="0044757B"/>
    <w:rsid w:val="004478FF"/>
    <w:rsid w:val="00447A21"/>
    <w:rsid w:val="00450C2F"/>
    <w:rsid w:val="00452618"/>
    <w:rsid w:val="00452D4A"/>
    <w:rsid w:val="0045527B"/>
    <w:rsid w:val="00455FAA"/>
    <w:rsid w:val="004576E9"/>
    <w:rsid w:val="00460890"/>
    <w:rsid w:val="00460B1D"/>
    <w:rsid w:val="00460F15"/>
    <w:rsid w:val="0046328E"/>
    <w:rsid w:val="00466302"/>
    <w:rsid w:val="00466A56"/>
    <w:rsid w:val="00466C23"/>
    <w:rsid w:val="00467827"/>
    <w:rsid w:val="00467BB5"/>
    <w:rsid w:val="00467E88"/>
    <w:rsid w:val="004700FA"/>
    <w:rsid w:val="00470E55"/>
    <w:rsid w:val="00471084"/>
    <w:rsid w:val="004713FD"/>
    <w:rsid w:val="0047373E"/>
    <w:rsid w:val="00475F71"/>
    <w:rsid w:val="00476E0C"/>
    <w:rsid w:val="0047711F"/>
    <w:rsid w:val="00477CD0"/>
    <w:rsid w:val="00480EAF"/>
    <w:rsid w:val="00481FC8"/>
    <w:rsid w:val="00483ECF"/>
    <w:rsid w:val="00484C50"/>
    <w:rsid w:val="004879DE"/>
    <w:rsid w:val="0049095D"/>
    <w:rsid w:val="00491D38"/>
    <w:rsid w:val="0049263D"/>
    <w:rsid w:val="00492D58"/>
    <w:rsid w:val="00492F1D"/>
    <w:rsid w:val="00494596"/>
    <w:rsid w:val="0049524E"/>
    <w:rsid w:val="00497B7B"/>
    <w:rsid w:val="004A1775"/>
    <w:rsid w:val="004A1BBE"/>
    <w:rsid w:val="004A2016"/>
    <w:rsid w:val="004A315F"/>
    <w:rsid w:val="004A41C2"/>
    <w:rsid w:val="004A446A"/>
    <w:rsid w:val="004A5DFC"/>
    <w:rsid w:val="004A622E"/>
    <w:rsid w:val="004A7054"/>
    <w:rsid w:val="004A71C7"/>
    <w:rsid w:val="004A7516"/>
    <w:rsid w:val="004B0959"/>
    <w:rsid w:val="004B0DC3"/>
    <w:rsid w:val="004B1645"/>
    <w:rsid w:val="004B2C49"/>
    <w:rsid w:val="004B4640"/>
    <w:rsid w:val="004B4681"/>
    <w:rsid w:val="004B56BD"/>
    <w:rsid w:val="004B56EA"/>
    <w:rsid w:val="004B583B"/>
    <w:rsid w:val="004B6201"/>
    <w:rsid w:val="004C0F82"/>
    <w:rsid w:val="004C1B7D"/>
    <w:rsid w:val="004C258B"/>
    <w:rsid w:val="004C26BF"/>
    <w:rsid w:val="004C54BB"/>
    <w:rsid w:val="004C6763"/>
    <w:rsid w:val="004C698D"/>
    <w:rsid w:val="004C77AE"/>
    <w:rsid w:val="004D05F5"/>
    <w:rsid w:val="004D2FF6"/>
    <w:rsid w:val="004D5D4E"/>
    <w:rsid w:val="004D68C4"/>
    <w:rsid w:val="004D71AD"/>
    <w:rsid w:val="004E0BB4"/>
    <w:rsid w:val="004E1637"/>
    <w:rsid w:val="004E53F2"/>
    <w:rsid w:val="004E63AF"/>
    <w:rsid w:val="004E7FB6"/>
    <w:rsid w:val="004F12CB"/>
    <w:rsid w:val="004F130F"/>
    <w:rsid w:val="004F3618"/>
    <w:rsid w:val="004F41A8"/>
    <w:rsid w:val="004F4A6C"/>
    <w:rsid w:val="004F5034"/>
    <w:rsid w:val="004F547B"/>
    <w:rsid w:val="004F5CD9"/>
    <w:rsid w:val="004F6AB8"/>
    <w:rsid w:val="004F6EB9"/>
    <w:rsid w:val="004F70D1"/>
    <w:rsid w:val="00500192"/>
    <w:rsid w:val="00501AF2"/>
    <w:rsid w:val="00502715"/>
    <w:rsid w:val="00502CA5"/>
    <w:rsid w:val="00502D8F"/>
    <w:rsid w:val="00505461"/>
    <w:rsid w:val="00505557"/>
    <w:rsid w:val="0050628A"/>
    <w:rsid w:val="005069AA"/>
    <w:rsid w:val="00506CFE"/>
    <w:rsid w:val="00507FA8"/>
    <w:rsid w:val="0051088F"/>
    <w:rsid w:val="00513BF6"/>
    <w:rsid w:val="00515B13"/>
    <w:rsid w:val="00516A15"/>
    <w:rsid w:val="005172DC"/>
    <w:rsid w:val="0052478E"/>
    <w:rsid w:val="005329F8"/>
    <w:rsid w:val="00533218"/>
    <w:rsid w:val="00534333"/>
    <w:rsid w:val="005362D5"/>
    <w:rsid w:val="00536646"/>
    <w:rsid w:val="00540167"/>
    <w:rsid w:val="0054023D"/>
    <w:rsid w:val="00541014"/>
    <w:rsid w:val="005435B3"/>
    <w:rsid w:val="00543FA3"/>
    <w:rsid w:val="005441A1"/>
    <w:rsid w:val="00544BE6"/>
    <w:rsid w:val="0054501C"/>
    <w:rsid w:val="0054545D"/>
    <w:rsid w:val="00546770"/>
    <w:rsid w:val="005475BE"/>
    <w:rsid w:val="00553B4A"/>
    <w:rsid w:val="0055442F"/>
    <w:rsid w:val="005549C3"/>
    <w:rsid w:val="00554F8B"/>
    <w:rsid w:val="00555822"/>
    <w:rsid w:val="00563DE9"/>
    <w:rsid w:val="00563EB3"/>
    <w:rsid w:val="00564FFE"/>
    <w:rsid w:val="005652F9"/>
    <w:rsid w:val="00565B08"/>
    <w:rsid w:val="00566F73"/>
    <w:rsid w:val="00570790"/>
    <w:rsid w:val="00570C79"/>
    <w:rsid w:val="00570EA2"/>
    <w:rsid w:val="00571113"/>
    <w:rsid w:val="00572DAE"/>
    <w:rsid w:val="00573C5F"/>
    <w:rsid w:val="00574325"/>
    <w:rsid w:val="00574557"/>
    <w:rsid w:val="00574B2A"/>
    <w:rsid w:val="005752E0"/>
    <w:rsid w:val="005757CD"/>
    <w:rsid w:val="0057635D"/>
    <w:rsid w:val="00576950"/>
    <w:rsid w:val="005770DF"/>
    <w:rsid w:val="0058008B"/>
    <w:rsid w:val="005834D2"/>
    <w:rsid w:val="00583BF6"/>
    <w:rsid w:val="005841DA"/>
    <w:rsid w:val="005856DB"/>
    <w:rsid w:val="00587603"/>
    <w:rsid w:val="00587A20"/>
    <w:rsid w:val="00590DD5"/>
    <w:rsid w:val="005913F4"/>
    <w:rsid w:val="00592D79"/>
    <w:rsid w:val="00592FF5"/>
    <w:rsid w:val="00593D71"/>
    <w:rsid w:val="005945F1"/>
    <w:rsid w:val="00594BE5"/>
    <w:rsid w:val="00594DF7"/>
    <w:rsid w:val="00594FC5"/>
    <w:rsid w:val="0059553D"/>
    <w:rsid w:val="0059675E"/>
    <w:rsid w:val="005A06FC"/>
    <w:rsid w:val="005A07D5"/>
    <w:rsid w:val="005A10D2"/>
    <w:rsid w:val="005A2B8A"/>
    <w:rsid w:val="005A633F"/>
    <w:rsid w:val="005A6F9E"/>
    <w:rsid w:val="005B011C"/>
    <w:rsid w:val="005B0A77"/>
    <w:rsid w:val="005B47D1"/>
    <w:rsid w:val="005B51A7"/>
    <w:rsid w:val="005B71DB"/>
    <w:rsid w:val="005B78E8"/>
    <w:rsid w:val="005C0B0C"/>
    <w:rsid w:val="005C0EC4"/>
    <w:rsid w:val="005C163E"/>
    <w:rsid w:val="005C1BDD"/>
    <w:rsid w:val="005C3447"/>
    <w:rsid w:val="005C5283"/>
    <w:rsid w:val="005C5B1A"/>
    <w:rsid w:val="005C5E74"/>
    <w:rsid w:val="005C65CB"/>
    <w:rsid w:val="005C7123"/>
    <w:rsid w:val="005C7AB5"/>
    <w:rsid w:val="005C7C02"/>
    <w:rsid w:val="005D02A0"/>
    <w:rsid w:val="005D073C"/>
    <w:rsid w:val="005D3F3C"/>
    <w:rsid w:val="005D42E8"/>
    <w:rsid w:val="005D4CAC"/>
    <w:rsid w:val="005D6794"/>
    <w:rsid w:val="005E0B3B"/>
    <w:rsid w:val="005E1003"/>
    <w:rsid w:val="005E10C2"/>
    <w:rsid w:val="005E1EC4"/>
    <w:rsid w:val="005E2AD6"/>
    <w:rsid w:val="005E32C9"/>
    <w:rsid w:val="005E3ABE"/>
    <w:rsid w:val="005E3FC2"/>
    <w:rsid w:val="005E4B5B"/>
    <w:rsid w:val="005E4BFC"/>
    <w:rsid w:val="005E5A46"/>
    <w:rsid w:val="005F127A"/>
    <w:rsid w:val="005F1D51"/>
    <w:rsid w:val="005F262B"/>
    <w:rsid w:val="005F34D6"/>
    <w:rsid w:val="005F42B7"/>
    <w:rsid w:val="005F5438"/>
    <w:rsid w:val="005F5ABA"/>
    <w:rsid w:val="005F6889"/>
    <w:rsid w:val="005F751C"/>
    <w:rsid w:val="005F78A3"/>
    <w:rsid w:val="005F79B0"/>
    <w:rsid w:val="006005EF"/>
    <w:rsid w:val="00601B99"/>
    <w:rsid w:val="00602F06"/>
    <w:rsid w:val="0060321B"/>
    <w:rsid w:val="00603FC7"/>
    <w:rsid w:val="0060473C"/>
    <w:rsid w:val="00610703"/>
    <w:rsid w:val="006123BA"/>
    <w:rsid w:val="006139E8"/>
    <w:rsid w:val="00613DBF"/>
    <w:rsid w:val="00614C21"/>
    <w:rsid w:val="00616C6F"/>
    <w:rsid w:val="00617388"/>
    <w:rsid w:val="00617CB9"/>
    <w:rsid w:val="0062385E"/>
    <w:rsid w:val="00624701"/>
    <w:rsid w:val="00624BA5"/>
    <w:rsid w:val="006270E4"/>
    <w:rsid w:val="00627534"/>
    <w:rsid w:val="006345F1"/>
    <w:rsid w:val="00635500"/>
    <w:rsid w:val="00635DBF"/>
    <w:rsid w:val="00637195"/>
    <w:rsid w:val="0063781A"/>
    <w:rsid w:val="006402AA"/>
    <w:rsid w:val="006407DE"/>
    <w:rsid w:val="00640D6D"/>
    <w:rsid w:val="00641182"/>
    <w:rsid w:val="00641BD9"/>
    <w:rsid w:val="006432E4"/>
    <w:rsid w:val="006434AF"/>
    <w:rsid w:val="006435A7"/>
    <w:rsid w:val="006440BF"/>
    <w:rsid w:val="006455DF"/>
    <w:rsid w:val="00645EFD"/>
    <w:rsid w:val="00645F0B"/>
    <w:rsid w:val="006467D4"/>
    <w:rsid w:val="00650AF2"/>
    <w:rsid w:val="00651516"/>
    <w:rsid w:val="00651E1A"/>
    <w:rsid w:val="006548DD"/>
    <w:rsid w:val="00655013"/>
    <w:rsid w:val="00656CBC"/>
    <w:rsid w:val="00656F11"/>
    <w:rsid w:val="00657CAA"/>
    <w:rsid w:val="00661611"/>
    <w:rsid w:val="00661BF0"/>
    <w:rsid w:val="00664021"/>
    <w:rsid w:val="0066454A"/>
    <w:rsid w:val="00665951"/>
    <w:rsid w:val="006668DF"/>
    <w:rsid w:val="0066779F"/>
    <w:rsid w:val="00670CDA"/>
    <w:rsid w:val="00671CC9"/>
    <w:rsid w:val="00672AB1"/>
    <w:rsid w:val="006745F4"/>
    <w:rsid w:val="00674CC2"/>
    <w:rsid w:val="0067506F"/>
    <w:rsid w:val="00675ADE"/>
    <w:rsid w:val="00675D15"/>
    <w:rsid w:val="006760DD"/>
    <w:rsid w:val="00676AA9"/>
    <w:rsid w:val="00676B01"/>
    <w:rsid w:val="00676B50"/>
    <w:rsid w:val="00680E9E"/>
    <w:rsid w:val="0068102B"/>
    <w:rsid w:val="006818FE"/>
    <w:rsid w:val="0068267C"/>
    <w:rsid w:val="00684387"/>
    <w:rsid w:val="00684AFE"/>
    <w:rsid w:val="00685605"/>
    <w:rsid w:val="00686436"/>
    <w:rsid w:val="00687E94"/>
    <w:rsid w:val="00690831"/>
    <w:rsid w:val="006908A1"/>
    <w:rsid w:val="00691C7F"/>
    <w:rsid w:val="00692E5B"/>
    <w:rsid w:val="00693C91"/>
    <w:rsid w:val="006942E6"/>
    <w:rsid w:val="0069496F"/>
    <w:rsid w:val="00694C32"/>
    <w:rsid w:val="006953BE"/>
    <w:rsid w:val="00696DD0"/>
    <w:rsid w:val="00697AF0"/>
    <w:rsid w:val="006A0A8D"/>
    <w:rsid w:val="006A20DF"/>
    <w:rsid w:val="006A25AF"/>
    <w:rsid w:val="006A3B94"/>
    <w:rsid w:val="006A6B14"/>
    <w:rsid w:val="006A7926"/>
    <w:rsid w:val="006A7E0B"/>
    <w:rsid w:val="006A7FD8"/>
    <w:rsid w:val="006B102E"/>
    <w:rsid w:val="006B48FA"/>
    <w:rsid w:val="006B4B10"/>
    <w:rsid w:val="006B5A1D"/>
    <w:rsid w:val="006B769B"/>
    <w:rsid w:val="006C054F"/>
    <w:rsid w:val="006C0B61"/>
    <w:rsid w:val="006C2189"/>
    <w:rsid w:val="006C27CB"/>
    <w:rsid w:val="006C34DC"/>
    <w:rsid w:val="006C4B2A"/>
    <w:rsid w:val="006C56AF"/>
    <w:rsid w:val="006D00E0"/>
    <w:rsid w:val="006D0E91"/>
    <w:rsid w:val="006D1C1A"/>
    <w:rsid w:val="006D1FA4"/>
    <w:rsid w:val="006D26E6"/>
    <w:rsid w:val="006D3271"/>
    <w:rsid w:val="006D3A3E"/>
    <w:rsid w:val="006D3BFB"/>
    <w:rsid w:val="006D56AA"/>
    <w:rsid w:val="006D674A"/>
    <w:rsid w:val="006E2932"/>
    <w:rsid w:val="006E2EDD"/>
    <w:rsid w:val="006E35C3"/>
    <w:rsid w:val="006E727A"/>
    <w:rsid w:val="006F1066"/>
    <w:rsid w:val="006F2EAE"/>
    <w:rsid w:val="006F3CE3"/>
    <w:rsid w:val="006F4AE8"/>
    <w:rsid w:val="006F5D80"/>
    <w:rsid w:val="006F7CEE"/>
    <w:rsid w:val="0070052F"/>
    <w:rsid w:val="007006AB"/>
    <w:rsid w:val="00700F0B"/>
    <w:rsid w:val="00701529"/>
    <w:rsid w:val="007026B6"/>
    <w:rsid w:val="00702876"/>
    <w:rsid w:val="00703387"/>
    <w:rsid w:val="00703527"/>
    <w:rsid w:val="00706328"/>
    <w:rsid w:val="007063AF"/>
    <w:rsid w:val="0070655B"/>
    <w:rsid w:val="00710833"/>
    <w:rsid w:val="0071200C"/>
    <w:rsid w:val="00714AA4"/>
    <w:rsid w:val="007152F3"/>
    <w:rsid w:val="00715A7A"/>
    <w:rsid w:val="007169B5"/>
    <w:rsid w:val="00722BC3"/>
    <w:rsid w:val="00722BD4"/>
    <w:rsid w:val="00722ECF"/>
    <w:rsid w:val="00724497"/>
    <w:rsid w:val="00724715"/>
    <w:rsid w:val="00725F72"/>
    <w:rsid w:val="007264E0"/>
    <w:rsid w:val="00727BF7"/>
    <w:rsid w:val="00727F90"/>
    <w:rsid w:val="0073127D"/>
    <w:rsid w:val="00732BF5"/>
    <w:rsid w:val="00732F7D"/>
    <w:rsid w:val="007335B3"/>
    <w:rsid w:val="007339D6"/>
    <w:rsid w:val="007345D1"/>
    <w:rsid w:val="0073584E"/>
    <w:rsid w:val="007361F7"/>
    <w:rsid w:val="00736253"/>
    <w:rsid w:val="00736347"/>
    <w:rsid w:val="00736AF7"/>
    <w:rsid w:val="007400AB"/>
    <w:rsid w:val="0074059D"/>
    <w:rsid w:val="00740C57"/>
    <w:rsid w:val="0074223F"/>
    <w:rsid w:val="00743B87"/>
    <w:rsid w:val="00745518"/>
    <w:rsid w:val="00747D71"/>
    <w:rsid w:val="00750782"/>
    <w:rsid w:val="007509F6"/>
    <w:rsid w:val="00751A6F"/>
    <w:rsid w:val="00752C86"/>
    <w:rsid w:val="00753771"/>
    <w:rsid w:val="00753B8F"/>
    <w:rsid w:val="00753E32"/>
    <w:rsid w:val="007604D6"/>
    <w:rsid w:val="0076077C"/>
    <w:rsid w:val="00760942"/>
    <w:rsid w:val="007609E2"/>
    <w:rsid w:val="00760F71"/>
    <w:rsid w:val="0076209C"/>
    <w:rsid w:val="007624D4"/>
    <w:rsid w:val="00763222"/>
    <w:rsid w:val="007639EA"/>
    <w:rsid w:val="00764B05"/>
    <w:rsid w:val="00765C39"/>
    <w:rsid w:val="0077385E"/>
    <w:rsid w:val="00774945"/>
    <w:rsid w:val="00775D78"/>
    <w:rsid w:val="0077629E"/>
    <w:rsid w:val="0078176E"/>
    <w:rsid w:val="007827B3"/>
    <w:rsid w:val="00784744"/>
    <w:rsid w:val="00786637"/>
    <w:rsid w:val="007867BF"/>
    <w:rsid w:val="007869F7"/>
    <w:rsid w:val="0078759F"/>
    <w:rsid w:val="007877F4"/>
    <w:rsid w:val="00787FC0"/>
    <w:rsid w:val="0079025D"/>
    <w:rsid w:val="00790C52"/>
    <w:rsid w:val="007911F6"/>
    <w:rsid w:val="00791259"/>
    <w:rsid w:val="00792E6A"/>
    <w:rsid w:val="007954FB"/>
    <w:rsid w:val="007972C4"/>
    <w:rsid w:val="007A034D"/>
    <w:rsid w:val="007A0486"/>
    <w:rsid w:val="007A0493"/>
    <w:rsid w:val="007A1F1E"/>
    <w:rsid w:val="007A3CEF"/>
    <w:rsid w:val="007A3F38"/>
    <w:rsid w:val="007A73AC"/>
    <w:rsid w:val="007A775D"/>
    <w:rsid w:val="007B1A94"/>
    <w:rsid w:val="007B28D2"/>
    <w:rsid w:val="007B2B41"/>
    <w:rsid w:val="007B2E59"/>
    <w:rsid w:val="007B5D91"/>
    <w:rsid w:val="007B603C"/>
    <w:rsid w:val="007B666D"/>
    <w:rsid w:val="007B6D91"/>
    <w:rsid w:val="007B7694"/>
    <w:rsid w:val="007B77F3"/>
    <w:rsid w:val="007C0EAE"/>
    <w:rsid w:val="007C2DF3"/>
    <w:rsid w:val="007C4452"/>
    <w:rsid w:val="007C450D"/>
    <w:rsid w:val="007C4889"/>
    <w:rsid w:val="007C4933"/>
    <w:rsid w:val="007C4AB9"/>
    <w:rsid w:val="007C4C37"/>
    <w:rsid w:val="007C50EC"/>
    <w:rsid w:val="007C5474"/>
    <w:rsid w:val="007C7874"/>
    <w:rsid w:val="007C7985"/>
    <w:rsid w:val="007C7ECA"/>
    <w:rsid w:val="007D089E"/>
    <w:rsid w:val="007D0E24"/>
    <w:rsid w:val="007D1FC0"/>
    <w:rsid w:val="007D23E5"/>
    <w:rsid w:val="007D3048"/>
    <w:rsid w:val="007D333F"/>
    <w:rsid w:val="007D370B"/>
    <w:rsid w:val="007D4CB1"/>
    <w:rsid w:val="007D5DF2"/>
    <w:rsid w:val="007D670F"/>
    <w:rsid w:val="007E0E1D"/>
    <w:rsid w:val="007E0E51"/>
    <w:rsid w:val="007E18CB"/>
    <w:rsid w:val="007E1DEC"/>
    <w:rsid w:val="007E2822"/>
    <w:rsid w:val="007E38AC"/>
    <w:rsid w:val="007E6844"/>
    <w:rsid w:val="007F1006"/>
    <w:rsid w:val="007F1D2B"/>
    <w:rsid w:val="007F2422"/>
    <w:rsid w:val="007F2E62"/>
    <w:rsid w:val="007F403A"/>
    <w:rsid w:val="007F4055"/>
    <w:rsid w:val="007F4141"/>
    <w:rsid w:val="007F521C"/>
    <w:rsid w:val="007F634A"/>
    <w:rsid w:val="007F693F"/>
    <w:rsid w:val="007F7AC9"/>
    <w:rsid w:val="00800813"/>
    <w:rsid w:val="0080234B"/>
    <w:rsid w:val="0080377B"/>
    <w:rsid w:val="00803E34"/>
    <w:rsid w:val="00805B76"/>
    <w:rsid w:val="00805F33"/>
    <w:rsid w:val="008100CF"/>
    <w:rsid w:val="008107E5"/>
    <w:rsid w:val="00811007"/>
    <w:rsid w:val="0081193B"/>
    <w:rsid w:val="00811CC9"/>
    <w:rsid w:val="00812C39"/>
    <w:rsid w:val="00812DFF"/>
    <w:rsid w:val="00812E57"/>
    <w:rsid w:val="00813059"/>
    <w:rsid w:val="008138C4"/>
    <w:rsid w:val="00813BAA"/>
    <w:rsid w:val="00813EB0"/>
    <w:rsid w:val="0081433A"/>
    <w:rsid w:val="0081440C"/>
    <w:rsid w:val="0081457D"/>
    <w:rsid w:val="00815527"/>
    <w:rsid w:val="00816DD3"/>
    <w:rsid w:val="00817FBE"/>
    <w:rsid w:val="00820046"/>
    <w:rsid w:val="008245EF"/>
    <w:rsid w:val="0082594C"/>
    <w:rsid w:val="00826023"/>
    <w:rsid w:val="008273A4"/>
    <w:rsid w:val="00827B11"/>
    <w:rsid w:val="008312BB"/>
    <w:rsid w:val="00833BCE"/>
    <w:rsid w:val="008340BA"/>
    <w:rsid w:val="00835309"/>
    <w:rsid w:val="00844A72"/>
    <w:rsid w:val="00846E46"/>
    <w:rsid w:val="00846F3E"/>
    <w:rsid w:val="00850CA1"/>
    <w:rsid w:val="00851851"/>
    <w:rsid w:val="008525B5"/>
    <w:rsid w:val="0085262E"/>
    <w:rsid w:val="00853592"/>
    <w:rsid w:val="00856123"/>
    <w:rsid w:val="0085637F"/>
    <w:rsid w:val="00856A52"/>
    <w:rsid w:val="008578EB"/>
    <w:rsid w:val="0086091D"/>
    <w:rsid w:val="00860EF5"/>
    <w:rsid w:val="00861D29"/>
    <w:rsid w:val="008631BA"/>
    <w:rsid w:val="00863856"/>
    <w:rsid w:val="0086415A"/>
    <w:rsid w:val="00864DEE"/>
    <w:rsid w:val="00871454"/>
    <w:rsid w:val="00871484"/>
    <w:rsid w:val="008727F6"/>
    <w:rsid w:val="00873BED"/>
    <w:rsid w:val="008741C9"/>
    <w:rsid w:val="0087544E"/>
    <w:rsid w:val="00875A01"/>
    <w:rsid w:val="00875A8D"/>
    <w:rsid w:val="00876266"/>
    <w:rsid w:val="00876B4F"/>
    <w:rsid w:val="008800EE"/>
    <w:rsid w:val="00880DF1"/>
    <w:rsid w:val="00881138"/>
    <w:rsid w:val="00882160"/>
    <w:rsid w:val="00883D64"/>
    <w:rsid w:val="00884219"/>
    <w:rsid w:val="00886AB1"/>
    <w:rsid w:val="00887445"/>
    <w:rsid w:val="0089006E"/>
    <w:rsid w:val="00892777"/>
    <w:rsid w:val="00893289"/>
    <w:rsid w:val="00895C7A"/>
    <w:rsid w:val="008966E1"/>
    <w:rsid w:val="00897BEC"/>
    <w:rsid w:val="008A128F"/>
    <w:rsid w:val="008A28C2"/>
    <w:rsid w:val="008A3D82"/>
    <w:rsid w:val="008A3E8F"/>
    <w:rsid w:val="008A49CE"/>
    <w:rsid w:val="008A6304"/>
    <w:rsid w:val="008A657A"/>
    <w:rsid w:val="008A6B38"/>
    <w:rsid w:val="008A79F2"/>
    <w:rsid w:val="008A7E0D"/>
    <w:rsid w:val="008B010B"/>
    <w:rsid w:val="008B155C"/>
    <w:rsid w:val="008B233E"/>
    <w:rsid w:val="008B315B"/>
    <w:rsid w:val="008B65C2"/>
    <w:rsid w:val="008B6D6F"/>
    <w:rsid w:val="008B7A4A"/>
    <w:rsid w:val="008B7C9B"/>
    <w:rsid w:val="008C0452"/>
    <w:rsid w:val="008C0475"/>
    <w:rsid w:val="008C14E7"/>
    <w:rsid w:val="008C2AB2"/>
    <w:rsid w:val="008C4E27"/>
    <w:rsid w:val="008C74C8"/>
    <w:rsid w:val="008C7E4A"/>
    <w:rsid w:val="008D149E"/>
    <w:rsid w:val="008D1605"/>
    <w:rsid w:val="008D1941"/>
    <w:rsid w:val="008D2A85"/>
    <w:rsid w:val="008D3530"/>
    <w:rsid w:val="008D3B3A"/>
    <w:rsid w:val="008D4FD7"/>
    <w:rsid w:val="008D5E62"/>
    <w:rsid w:val="008D6941"/>
    <w:rsid w:val="008E316B"/>
    <w:rsid w:val="008E4547"/>
    <w:rsid w:val="008E486A"/>
    <w:rsid w:val="008E518B"/>
    <w:rsid w:val="008E6493"/>
    <w:rsid w:val="008E7C0B"/>
    <w:rsid w:val="008F106E"/>
    <w:rsid w:val="008F1AA6"/>
    <w:rsid w:val="008F3E0F"/>
    <w:rsid w:val="008F6BA7"/>
    <w:rsid w:val="008F7A59"/>
    <w:rsid w:val="008F7CCA"/>
    <w:rsid w:val="0090032E"/>
    <w:rsid w:val="00900EA6"/>
    <w:rsid w:val="00905AE4"/>
    <w:rsid w:val="00906734"/>
    <w:rsid w:val="00907604"/>
    <w:rsid w:val="00913353"/>
    <w:rsid w:val="009153B8"/>
    <w:rsid w:val="009169E7"/>
    <w:rsid w:val="009174A3"/>
    <w:rsid w:val="00917C72"/>
    <w:rsid w:val="00917C81"/>
    <w:rsid w:val="00917F55"/>
    <w:rsid w:val="00920016"/>
    <w:rsid w:val="00922E6A"/>
    <w:rsid w:val="009243B3"/>
    <w:rsid w:val="00925197"/>
    <w:rsid w:val="009252A8"/>
    <w:rsid w:val="009313E8"/>
    <w:rsid w:val="0093248A"/>
    <w:rsid w:val="00933994"/>
    <w:rsid w:val="00933B09"/>
    <w:rsid w:val="0093409C"/>
    <w:rsid w:val="00934C31"/>
    <w:rsid w:val="00936A35"/>
    <w:rsid w:val="009372D0"/>
    <w:rsid w:val="00937EA5"/>
    <w:rsid w:val="00940514"/>
    <w:rsid w:val="00942E7F"/>
    <w:rsid w:val="009431D1"/>
    <w:rsid w:val="00944A62"/>
    <w:rsid w:val="00947912"/>
    <w:rsid w:val="00950439"/>
    <w:rsid w:val="009510EA"/>
    <w:rsid w:val="00952848"/>
    <w:rsid w:val="00953AAB"/>
    <w:rsid w:val="009554CB"/>
    <w:rsid w:val="00955525"/>
    <w:rsid w:val="009555F2"/>
    <w:rsid w:val="009558A6"/>
    <w:rsid w:val="00956F6A"/>
    <w:rsid w:val="00960CC8"/>
    <w:rsid w:val="009636FE"/>
    <w:rsid w:val="00963D1F"/>
    <w:rsid w:val="009641B3"/>
    <w:rsid w:val="0096523B"/>
    <w:rsid w:val="009667BB"/>
    <w:rsid w:val="009667F0"/>
    <w:rsid w:val="00966910"/>
    <w:rsid w:val="00966DC3"/>
    <w:rsid w:val="009672BB"/>
    <w:rsid w:val="009706E0"/>
    <w:rsid w:val="00970EF6"/>
    <w:rsid w:val="00972167"/>
    <w:rsid w:val="009736E6"/>
    <w:rsid w:val="009747CB"/>
    <w:rsid w:val="00974BDB"/>
    <w:rsid w:val="00974C9B"/>
    <w:rsid w:val="00975493"/>
    <w:rsid w:val="00975ED7"/>
    <w:rsid w:val="009765FD"/>
    <w:rsid w:val="0097798B"/>
    <w:rsid w:val="00982735"/>
    <w:rsid w:val="00982892"/>
    <w:rsid w:val="009848B1"/>
    <w:rsid w:val="009866DF"/>
    <w:rsid w:val="0098708D"/>
    <w:rsid w:val="00987982"/>
    <w:rsid w:val="00990186"/>
    <w:rsid w:val="00991129"/>
    <w:rsid w:val="00992032"/>
    <w:rsid w:val="009923BB"/>
    <w:rsid w:val="00993F68"/>
    <w:rsid w:val="009949DC"/>
    <w:rsid w:val="00995FF7"/>
    <w:rsid w:val="00996E73"/>
    <w:rsid w:val="009972D1"/>
    <w:rsid w:val="00997421"/>
    <w:rsid w:val="009979DC"/>
    <w:rsid w:val="009A0E31"/>
    <w:rsid w:val="009A1DF6"/>
    <w:rsid w:val="009A2A5E"/>
    <w:rsid w:val="009A36EB"/>
    <w:rsid w:val="009A3AE1"/>
    <w:rsid w:val="009A4251"/>
    <w:rsid w:val="009A576C"/>
    <w:rsid w:val="009B42F3"/>
    <w:rsid w:val="009B5EEB"/>
    <w:rsid w:val="009B61B3"/>
    <w:rsid w:val="009B63CF"/>
    <w:rsid w:val="009B6E21"/>
    <w:rsid w:val="009C03BD"/>
    <w:rsid w:val="009C0C05"/>
    <w:rsid w:val="009C1138"/>
    <w:rsid w:val="009C1481"/>
    <w:rsid w:val="009C4BA4"/>
    <w:rsid w:val="009C58B5"/>
    <w:rsid w:val="009C5992"/>
    <w:rsid w:val="009D04E4"/>
    <w:rsid w:val="009D1223"/>
    <w:rsid w:val="009D1695"/>
    <w:rsid w:val="009D1E59"/>
    <w:rsid w:val="009D1FCE"/>
    <w:rsid w:val="009D31E6"/>
    <w:rsid w:val="009D4FF7"/>
    <w:rsid w:val="009D5D7F"/>
    <w:rsid w:val="009D7F3E"/>
    <w:rsid w:val="009E10B7"/>
    <w:rsid w:val="009E13E5"/>
    <w:rsid w:val="009E1A17"/>
    <w:rsid w:val="009E3630"/>
    <w:rsid w:val="009E67FB"/>
    <w:rsid w:val="009E6A72"/>
    <w:rsid w:val="009E6F5F"/>
    <w:rsid w:val="009E78A5"/>
    <w:rsid w:val="009F09B9"/>
    <w:rsid w:val="009F1078"/>
    <w:rsid w:val="009F1DB7"/>
    <w:rsid w:val="009F3653"/>
    <w:rsid w:val="009F369C"/>
    <w:rsid w:val="009F6F02"/>
    <w:rsid w:val="009F71A2"/>
    <w:rsid w:val="009F78CD"/>
    <w:rsid w:val="00A00541"/>
    <w:rsid w:val="00A0071E"/>
    <w:rsid w:val="00A01108"/>
    <w:rsid w:val="00A0165C"/>
    <w:rsid w:val="00A0409D"/>
    <w:rsid w:val="00A04183"/>
    <w:rsid w:val="00A04964"/>
    <w:rsid w:val="00A0588F"/>
    <w:rsid w:val="00A05B8A"/>
    <w:rsid w:val="00A06644"/>
    <w:rsid w:val="00A06EA9"/>
    <w:rsid w:val="00A071D7"/>
    <w:rsid w:val="00A10CFE"/>
    <w:rsid w:val="00A1158D"/>
    <w:rsid w:val="00A13AC2"/>
    <w:rsid w:val="00A14D5D"/>
    <w:rsid w:val="00A15401"/>
    <w:rsid w:val="00A15490"/>
    <w:rsid w:val="00A160D3"/>
    <w:rsid w:val="00A17BC4"/>
    <w:rsid w:val="00A17DC3"/>
    <w:rsid w:val="00A17F2F"/>
    <w:rsid w:val="00A20A75"/>
    <w:rsid w:val="00A21DCB"/>
    <w:rsid w:val="00A233AB"/>
    <w:rsid w:val="00A23592"/>
    <w:rsid w:val="00A2371C"/>
    <w:rsid w:val="00A24124"/>
    <w:rsid w:val="00A24AA0"/>
    <w:rsid w:val="00A24AEB"/>
    <w:rsid w:val="00A2575F"/>
    <w:rsid w:val="00A25893"/>
    <w:rsid w:val="00A25F29"/>
    <w:rsid w:val="00A262F7"/>
    <w:rsid w:val="00A277AD"/>
    <w:rsid w:val="00A3081C"/>
    <w:rsid w:val="00A30BD6"/>
    <w:rsid w:val="00A3182B"/>
    <w:rsid w:val="00A32454"/>
    <w:rsid w:val="00A33581"/>
    <w:rsid w:val="00A337A6"/>
    <w:rsid w:val="00A339D2"/>
    <w:rsid w:val="00A348CF"/>
    <w:rsid w:val="00A35670"/>
    <w:rsid w:val="00A37550"/>
    <w:rsid w:val="00A37BAC"/>
    <w:rsid w:val="00A407A5"/>
    <w:rsid w:val="00A40956"/>
    <w:rsid w:val="00A415BF"/>
    <w:rsid w:val="00A41D49"/>
    <w:rsid w:val="00A4202C"/>
    <w:rsid w:val="00A421D2"/>
    <w:rsid w:val="00A44958"/>
    <w:rsid w:val="00A50D76"/>
    <w:rsid w:val="00A51034"/>
    <w:rsid w:val="00A529F2"/>
    <w:rsid w:val="00A531D7"/>
    <w:rsid w:val="00A54589"/>
    <w:rsid w:val="00A5477D"/>
    <w:rsid w:val="00A551FB"/>
    <w:rsid w:val="00A55A09"/>
    <w:rsid w:val="00A56320"/>
    <w:rsid w:val="00A56495"/>
    <w:rsid w:val="00A567FC"/>
    <w:rsid w:val="00A57CA1"/>
    <w:rsid w:val="00A60A29"/>
    <w:rsid w:val="00A61445"/>
    <w:rsid w:val="00A62B9A"/>
    <w:rsid w:val="00A633BF"/>
    <w:rsid w:val="00A6353A"/>
    <w:rsid w:val="00A6500E"/>
    <w:rsid w:val="00A65129"/>
    <w:rsid w:val="00A65ED5"/>
    <w:rsid w:val="00A6625B"/>
    <w:rsid w:val="00A663E1"/>
    <w:rsid w:val="00A66F32"/>
    <w:rsid w:val="00A70952"/>
    <w:rsid w:val="00A70D1F"/>
    <w:rsid w:val="00A711FA"/>
    <w:rsid w:val="00A73EF2"/>
    <w:rsid w:val="00A74EA5"/>
    <w:rsid w:val="00A75877"/>
    <w:rsid w:val="00A75CCD"/>
    <w:rsid w:val="00A76AFD"/>
    <w:rsid w:val="00A775A5"/>
    <w:rsid w:val="00A800E6"/>
    <w:rsid w:val="00A81A4B"/>
    <w:rsid w:val="00A82C45"/>
    <w:rsid w:val="00A83F62"/>
    <w:rsid w:val="00A846D9"/>
    <w:rsid w:val="00A85485"/>
    <w:rsid w:val="00A85AC8"/>
    <w:rsid w:val="00A85CA2"/>
    <w:rsid w:val="00A85D2F"/>
    <w:rsid w:val="00A85D5B"/>
    <w:rsid w:val="00A8671B"/>
    <w:rsid w:val="00A87994"/>
    <w:rsid w:val="00A90BAF"/>
    <w:rsid w:val="00A92197"/>
    <w:rsid w:val="00A94087"/>
    <w:rsid w:val="00A94BF3"/>
    <w:rsid w:val="00A95DC7"/>
    <w:rsid w:val="00A961A0"/>
    <w:rsid w:val="00A96A9E"/>
    <w:rsid w:val="00AA0CE9"/>
    <w:rsid w:val="00AA0F6C"/>
    <w:rsid w:val="00AA4213"/>
    <w:rsid w:val="00AA4C6B"/>
    <w:rsid w:val="00AA561D"/>
    <w:rsid w:val="00AA7F38"/>
    <w:rsid w:val="00AA7FCA"/>
    <w:rsid w:val="00AB008F"/>
    <w:rsid w:val="00AB0BFA"/>
    <w:rsid w:val="00AB1933"/>
    <w:rsid w:val="00AB1B57"/>
    <w:rsid w:val="00AB2908"/>
    <w:rsid w:val="00AB75D3"/>
    <w:rsid w:val="00AC09CC"/>
    <w:rsid w:val="00AC2DC3"/>
    <w:rsid w:val="00AC3F2C"/>
    <w:rsid w:val="00AC434B"/>
    <w:rsid w:val="00AC66C9"/>
    <w:rsid w:val="00AD148F"/>
    <w:rsid w:val="00AD15CB"/>
    <w:rsid w:val="00AD334D"/>
    <w:rsid w:val="00AD3E80"/>
    <w:rsid w:val="00AD52B0"/>
    <w:rsid w:val="00AD5857"/>
    <w:rsid w:val="00AD66C6"/>
    <w:rsid w:val="00AD6E96"/>
    <w:rsid w:val="00AD758C"/>
    <w:rsid w:val="00AD77BD"/>
    <w:rsid w:val="00AE0B87"/>
    <w:rsid w:val="00AE0C9B"/>
    <w:rsid w:val="00AE195F"/>
    <w:rsid w:val="00AE22C0"/>
    <w:rsid w:val="00AE2484"/>
    <w:rsid w:val="00AE43A5"/>
    <w:rsid w:val="00AE50C2"/>
    <w:rsid w:val="00AF0A44"/>
    <w:rsid w:val="00AF11B9"/>
    <w:rsid w:val="00AF13C7"/>
    <w:rsid w:val="00AF2E02"/>
    <w:rsid w:val="00AF500E"/>
    <w:rsid w:val="00AF519D"/>
    <w:rsid w:val="00AF59E2"/>
    <w:rsid w:val="00AF5BAA"/>
    <w:rsid w:val="00AF7B96"/>
    <w:rsid w:val="00B012A7"/>
    <w:rsid w:val="00B01D32"/>
    <w:rsid w:val="00B04A9C"/>
    <w:rsid w:val="00B05463"/>
    <w:rsid w:val="00B065C2"/>
    <w:rsid w:val="00B071B5"/>
    <w:rsid w:val="00B10E91"/>
    <w:rsid w:val="00B121E2"/>
    <w:rsid w:val="00B128F5"/>
    <w:rsid w:val="00B12FDA"/>
    <w:rsid w:val="00B13FA0"/>
    <w:rsid w:val="00B14979"/>
    <w:rsid w:val="00B206DE"/>
    <w:rsid w:val="00B2138B"/>
    <w:rsid w:val="00B220C0"/>
    <w:rsid w:val="00B2234F"/>
    <w:rsid w:val="00B239FB"/>
    <w:rsid w:val="00B24811"/>
    <w:rsid w:val="00B25EDE"/>
    <w:rsid w:val="00B274A9"/>
    <w:rsid w:val="00B27F30"/>
    <w:rsid w:val="00B315F6"/>
    <w:rsid w:val="00B34AD2"/>
    <w:rsid w:val="00B34CB1"/>
    <w:rsid w:val="00B351D2"/>
    <w:rsid w:val="00B35E59"/>
    <w:rsid w:val="00B36A35"/>
    <w:rsid w:val="00B378D3"/>
    <w:rsid w:val="00B4165D"/>
    <w:rsid w:val="00B422BB"/>
    <w:rsid w:val="00B45383"/>
    <w:rsid w:val="00B45B65"/>
    <w:rsid w:val="00B45F2D"/>
    <w:rsid w:val="00B4666B"/>
    <w:rsid w:val="00B476E2"/>
    <w:rsid w:val="00B47B6B"/>
    <w:rsid w:val="00B50BE5"/>
    <w:rsid w:val="00B513A5"/>
    <w:rsid w:val="00B51B47"/>
    <w:rsid w:val="00B529C4"/>
    <w:rsid w:val="00B52F1E"/>
    <w:rsid w:val="00B52F90"/>
    <w:rsid w:val="00B546BE"/>
    <w:rsid w:val="00B54F92"/>
    <w:rsid w:val="00B56475"/>
    <w:rsid w:val="00B5678F"/>
    <w:rsid w:val="00B567A2"/>
    <w:rsid w:val="00B6222C"/>
    <w:rsid w:val="00B62EFC"/>
    <w:rsid w:val="00B640E9"/>
    <w:rsid w:val="00B664A6"/>
    <w:rsid w:val="00B664E1"/>
    <w:rsid w:val="00B71AB1"/>
    <w:rsid w:val="00B7279C"/>
    <w:rsid w:val="00B730FD"/>
    <w:rsid w:val="00B735BD"/>
    <w:rsid w:val="00B764CB"/>
    <w:rsid w:val="00B769D1"/>
    <w:rsid w:val="00B76C97"/>
    <w:rsid w:val="00B7797F"/>
    <w:rsid w:val="00B77EAC"/>
    <w:rsid w:val="00B814C9"/>
    <w:rsid w:val="00B8455A"/>
    <w:rsid w:val="00B85889"/>
    <w:rsid w:val="00B86C7C"/>
    <w:rsid w:val="00B9093A"/>
    <w:rsid w:val="00B919AA"/>
    <w:rsid w:val="00B921B0"/>
    <w:rsid w:val="00B92490"/>
    <w:rsid w:val="00B92594"/>
    <w:rsid w:val="00B93B76"/>
    <w:rsid w:val="00B94001"/>
    <w:rsid w:val="00B94558"/>
    <w:rsid w:val="00B946DE"/>
    <w:rsid w:val="00B960DC"/>
    <w:rsid w:val="00B9667C"/>
    <w:rsid w:val="00B96CFA"/>
    <w:rsid w:val="00BA1ADB"/>
    <w:rsid w:val="00BA1DA5"/>
    <w:rsid w:val="00BA300B"/>
    <w:rsid w:val="00BA3419"/>
    <w:rsid w:val="00BA34F5"/>
    <w:rsid w:val="00BA4846"/>
    <w:rsid w:val="00BA4F69"/>
    <w:rsid w:val="00BA63C7"/>
    <w:rsid w:val="00BA6B97"/>
    <w:rsid w:val="00BA778C"/>
    <w:rsid w:val="00BB1DD0"/>
    <w:rsid w:val="00BB2EA3"/>
    <w:rsid w:val="00BB30F8"/>
    <w:rsid w:val="00BB4065"/>
    <w:rsid w:val="00BB6817"/>
    <w:rsid w:val="00BB70B9"/>
    <w:rsid w:val="00BC00AC"/>
    <w:rsid w:val="00BC0E77"/>
    <w:rsid w:val="00BC310E"/>
    <w:rsid w:val="00BC3E17"/>
    <w:rsid w:val="00BC7C27"/>
    <w:rsid w:val="00BD089B"/>
    <w:rsid w:val="00BD0F8F"/>
    <w:rsid w:val="00BD2232"/>
    <w:rsid w:val="00BD226F"/>
    <w:rsid w:val="00BD350A"/>
    <w:rsid w:val="00BD4E74"/>
    <w:rsid w:val="00BE04A5"/>
    <w:rsid w:val="00BE1348"/>
    <w:rsid w:val="00BE14A8"/>
    <w:rsid w:val="00BE1E26"/>
    <w:rsid w:val="00BE28D6"/>
    <w:rsid w:val="00BE3319"/>
    <w:rsid w:val="00BE4998"/>
    <w:rsid w:val="00BE4B5B"/>
    <w:rsid w:val="00BE4FF8"/>
    <w:rsid w:val="00BE6089"/>
    <w:rsid w:val="00BF092C"/>
    <w:rsid w:val="00BF0B7F"/>
    <w:rsid w:val="00BF322D"/>
    <w:rsid w:val="00BF3CDB"/>
    <w:rsid w:val="00BF5182"/>
    <w:rsid w:val="00BF7851"/>
    <w:rsid w:val="00C00C00"/>
    <w:rsid w:val="00C02050"/>
    <w:rsid w:val="00C038AA"/>
    <w:rsid w:val="00C0764A"/>
    <w:rsid w:val="00C10DF5"/>
    <w:rsid w:val="00C11250"/>
    <w:rsid w:val="00C1267A"/>
    <w:rsid w:val="00C131EA"/>
    <w:rsid w:val="00C13E8B"/>
    <w:rsid w:val="00C14BC1"/>
    <w:rsid w:val="00C14C75"/>
    <w:rsid w:val="00C151AF"/>
    <w:rsid w:val="00C169C8"/>
    <w:rsid w:val="00C16B82"/>
    <w:rsid w:val="00C204EB"/>
    <w:rsid w:val="00C22462"/>
    <w:rsid w:val="00C231D6"/>
    <w:rsid w:val="00C2377B"/>
    <w:rsid w:val="00C24890"/>
    <w:rsid w:val="00C24DC4"/>
    <w:rsid w:val="00C24DEE"/>
    <w:rsid w:val="00C26460"/>
    <w:rsid w:val="00C26F63"/>
    <w:rsid w:val="00C27A1D"/>
    <w:rsid w:val="00C35785"/>
    <w:rsid w:val="00C362C9"/>
    <w:rsid w:val="00C371EB"/>
    <w:rsid w:val="00C3758D"/>
    <w:rsid w:val="00C37F85"/>
    <w:rsid w:val="00C43685"/>
    <w:rsid w:val="00C43989"/>
    <w:rsid w:val="00C43ACE"/>
    <w:rsid w:val="00C44050"/>
    <w:rsid w:val="00C445FE"/>
    <w:rsid w:val="00C4463C"/>
    <w:rsid w:val="00C454AA"/>
    <w:rsid w:val="00C46610"/>
    <w:rsid w:val="00C46741"/>
    <w:rsid w:val="00C46819"/>
    <w:rsid w:val="00C50056"/>
    <w:rsid w:val="00C505B7"/>
    <w:rsid w:val="00C524E0"/>
    <w:rsid w:val="00C52824"/>
    <w:rsid w:val="00C53624"/>
    <w:rsid w:val="00C55059"/>
    <w:rsid w:val="00C55DBD"/>
    <w:rsid w:val="00C60397"/>
    <w:rsid w:val="00C60A08"/>
    <w:rsid w:val="00C60FC2"/>
    <w:rsid w:val="00C61709"/>
    <w:rsid w:val="00C61923"/>
    <w:rsid w:val="00C61D62"/>
    <w:rsid w:val="00C62134"/>
    <w:rsid w:val="00C62AEE"/>
    <w:rsid w:val="00C64456"/>
    <w:rsid w:val="00C6727E"/>
    <w:rsid w:val="00C73232"/>
    <w:rsid w:val="00C74D35"/>
    <w:rsid w:val="00C7667C"/>
    <w:rsid w:val="00C772BC"/>
    <w:rsid w:val="00C77546"/>
    <w:rsid w:val="00C80050"/>
    <w:rsid w:val="00C812C8"/>
    <w:rsid w:val="00C840BE"/>
    <w:rsid w:val="00C85F1A"/>
    <w:rsid w:val="00C8773E"/>
    <w:rsid w:val="00C9025B"/>
    <w:rsid w:val="00C9060A"/>
    <w:rsid w:val="00C91AE3"/>
    <w:rsid w:val="00C91BBF"/>
    <w:rsid w:val="00C93343"/>
    <w:rsid w:val="00C93D7D"/>
    <w:rsid w:val="00C9651A"/>
    <w:rsid w:val="00C96797"/>
    <w:rsid w:val="00CA0A52"/>
    <w:rsid w:val="00CA1339"/>
    <w:rsid w:val="00CA1D22"/>
    <w:rsid w:val="00CA1DA8"/>
    <w:rsid w:val="00CA2577"/>
    <w:rsid w:val="00CA27C9"/>
    <w:rsid w:val="00CA3A19"/>
    <w:rsid w:val="00CA5A06"/>
    <w:rsid w:val="00CA672E"/>
    <w:rsid w:val="00CA701B"/>
    <w:rsid w:val="00CB0D2C"/>
    <w:rsid w:val="00CB2C05"/>
    <w:rsid w:val="00CB4976"/>
    <w:rsid w:val="00CB5417"/>
    <w:rsid w:val="00CB5710"/>
    <w:rsid w:val="00CB5897"/>
    <w:rsid w:val="00CB5F9D"/>
    <w:rsid w:val="00CB636F"/>
    <w:rsid w:val="00CB7806"/>
    <w:rsid w:val="00CB7F1E"/>
    <w:rsid w:val="00CC1C58"/>
    <w:rsid w:val="00CD0583"/>
    <w:rsid w:val="00CD0A76"/>
    <w:rsid w:val="00CD1415"/>
    <w:rsid w:val="00CD1742"/>
    <w:rsid w:val="00CD19A6"/>
    <w:rsid w:val="00CD275F"/>
    <w:rsid w:val="00CD40A2"/>
    <w:rsid w:val="00CD4F82"/>
    <w:rsid w:val="00CD5EC9"/>
    <w:rsid w:val="00CD7D1E"/>
    <w:rsid w:val="00CE0053"/>
    <w:rsid w:val="00CE16BB"/>
    <w:rsid w:val="00CE18EA"/>
    <w:rsid w:val="00CE1B22"/>
    <w:rsid w:val="00CE1D8D"/>
    <w:rsid w:val="00CE20F4"/>
    <w:rsid w:val="00CE36F9"/>
    <w:rsid w:val="00CE4C17"/>
    <w:rsid w:val="00CE5D15"/>
    <w:rsid w:val="00CE6B08"/>
    <w:rsid w:val="00CE77AD"/>
    <w:rsid w:val="00CF0388"/>
    <w:rsid w:val="00CF10F4"/>
    <w:rsid w:val="00CF262F"/>
    <w:rsid w:val="00CF482C"/>
    <w:rsid w:val="00CF4EEB"/>
    <w:rsid w:val="00CF5ECC"/>
    <w:rsid w:val="00CF6D67"/>
    <w:rsid w:val="00D0020E"/>
    <w:rsid w:val="00D0143B"/>
    <w:rsid w:val="00D01B15"/>
    <w:rsid w:val="00D02DDC"/>
    <w:rsid w:val="00D10BF8"/>
    <w:rsid w:val="00D11057"/>
    <w:rsid w:val="00D11C2B"/>
    <w:rsid w:val="00D136A4"/>
    <w:rsid w:val="00D16B77"/>
    <w:rsid w:val="00D172F6"/>
    <w:rsid w:val="00D1764E"/>
    <w:rsid w:val="00D17847"/>
    <w:rsid w:val="00D20829"/>
    <w:rsid w:val="00D2121D"/>
    <w:rsid w:val="00D2190F"/>
    <w:rsid w:val="00D21FFA"/>
    <w:rsid w:val="00D2312D"/>
    <w:rsid w:val="00D2330C"/>
    <w:rsid w:val="00D2333A"/>
    <w:rsid w:val="00D25994"/>
    <w:rsid w:val="00D30CB6"/>
    <w:rsid w:val="00D30F51"/>
    <w:rsid w:val="00D3145A"/>
    <w:rsid w:val="00D31476"/>
    <w:rsid w:val="00D31873"/>
    <w:rsid w:val="00D31B85"/>
    <w:rsid w:val="00D32499"/>
    <w:rsid w:val="00D3594C"/>
    <w:rsid w:val="00D36A31"/>
    <w:rsid w:val="00D36B79"/>
    <w:rsid w:val="00D40ADB"/>
    <w:rsid w:val="00D4249C"/>
    <w:rsid w:val="00D42CFC"/>
    <w:rsid w:val="00D42F5E"/>
    <w:rsid w:val="00D44C8C"/>
    <w:rsid w:val="00D44DA8"/>
    <w:rsid w:val="00D45831"/>
    <w:rsid w:val="00D45FF5"/>
    <w:rsid w:val="00D47215"/>
    <w:rsid w:val="00D47E00"/>
    <w:rsid w:val="00D50A65"/>
    <w:rsid w:val="00D556A0"/>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34B5"/>
    <w:rsid w:val="00D7438B"/>
    <w:rsid w:val="00D75A93"/>
    <w:rsid w:val="00D75EA5"/>
    <w:rsid w:val="00D76F2D"/>
    <w:rsid w:val="00D80EE2"/>
    <w:rsid w:val="00D83A4F"/>
    <w:rsid w:val="00D83EA2"/>
    <w:rsid w:val="00D85305"/>
    <w:rsid w:val="00D8604D"/>
    <w:rsid w:val="00D86D76"/>
    <w:rsid w:val="00D90393"/>
    <w:rsid w:val="00D90958"/>
    <w:rsid w:val="00D90F9A"/>
    <w:rsid w:val="00D91938"/>
    <w:rsid w:val="00D92287"/>
    <w:rsid w:val="00D94D41"/>
    <w:rsid w:val="00D95B4B"/>
    <w:rsid w:val="00D96BBD"/>
    <w:rsid w:val="00D9704C"/>
    <w:rsid w:val="00D97D4F"/>
    <w:rsid w:val="00DA1183"/>
    <w:rsid w:val="00DA2F52"/>
    <w:rsid w:val="00DA31BC"/>
    <w:rsid w:val="00DA360E"/>
    <w:rsid w:val="00DA3B1A"/>
    <w:rsid w:val="00DA4B26"/>
    <w:rsid w:val="00DA568D"/>
    <w:rsid w:val="00DA5CB6"/>
    <w:rsid w:val="00DA6D6F"/>
    <w:rsid w:val="00DA70F4"/>
    <w:rsid w:val="00DA713F"/>
    <w:rsid w:val="00DB1650"/>
    <w:rsid w:val="00DB26A1"/>
    <w:rsid w:val="00DB334D"/>
    <w:rsid w:val="00DB3933"/>
    <w:rsid w:val="00DB3E32"/>
    <w:rsid w:val="00DB5552"/>
    <w:rsid w:val="00DB5EEA"/>
    <w:rsid w:val="00DB6E5B"/>
    <w:rsid w:val="00DB7E20"/>
    <w:rsid w:val="00DC1549"/>
    <w:rsid w:val="00DC3371"/>
    <w:rsid w:val="00DC3D23"/>
    <w:rsid w:val="00DC45F1"/>
    <w:rsid w:val="00DC4BA4"/>
    <w:rsid w:val="00DC5471"/>
    <w:rsid w:val="00DC6A8C"/>
    <w:rsid w:val="00DC73B5"/>
    <w:rsid w:val="00DD0330"/>
    <w:rsid w:val="00DD11C0"/>
    <w:rsid w:val="00DD1A6E"/>
    <w:rsid w:val="00DD2326"/>
    <w:rsid w:val="00DD2C11"/>
    <w:rsid w:val="00DD375E"/>
    <w:rsid w:val="00DD418D"/>
    <w:rsid w:val="00DD4C75"/>
    <w:rsid w:val="00DD59CB"/>
    <w:rsid w:val="00DD5C43"/>
    <w:rsid w:val="00DE1708"/>
    <w:rsid w:val="00DE29A3"/>
    <w:rsid w:val="00DE328D"/>
    <w:rsid w:val="00DE410B"/>
    <w:rsid w:val="00DE4D41"/>
    <w:rsid w:val="00DE4E41"/>
    <w:rsid w:val="00DE4F4B"/>
    <w:rsid w:val="00DE6161"/>
    <w:rsid w:val="00DE7416"/>
    <w:rsid w:val="00DE74E9"/>
    <w:rsid w:val="00DE7A6D"/>
    <w:rsid w:val="00DF13E3"/>
    <w:rsid w:val="00DF383F"/>
    <w:rsid w:val="00DF3B43"/>
    <w:rsid w:val="00DF44C9"/>
    <w:rsid w:val="00DF4644"/>
    <w:rsid w:val="00E02DEC"/>
    <w:rsid w:val="00E03B9A"/>
    <w:rsid w:val="00E0581B"/>
    <w:rsid w:val="00E077DF"/>
    <w:rsid w:val="00E111CA"/>
    <w:rsid w:val="00E11DD6"/>
    <w:rsid w:val="00E13321"/>
    <w:rsid w:val="00E13A85"/>
    <w:rsid w:val="00E141E8"/>
    <w:rsid w:val="00E153FC"/>
    <w:rsid w:val="00E20965"/>
    <w:rsid w:val="00E2228B"/>
    <w:rsid w:val="00E2538D"/>
    <w:rsid w:val="00E25A59"/>
    <w:rsid w:val="00E25B37"/>
    <w:rsid w:val="00E26273"/>
    <w:rsid w:val="00E26730"/>
    <w:rsid w:val="00E269E5"/>
    <w:rsid w:val="00E27C8A"/>
    <w:rsid w:val="00E302A0"/>
    <w:rsid w:val="00E32DC6"/>
    <w:rsid w:val="00E32EE3"/>
    <w:rsid w:val="00E337AB"/>
    <w:rsid w:val="00E33EF0"/>
    <w:rsid w:val="00E343C1"/>
    <w:rsid w:val="00E345ED"/>
    <w:rsid w:val="00E35479"/>
    <w:rsid w:val="00E3795A"/>
    <w:rsid w:val="00E40CD4"/>
    <w:rsid w:val="00E415FA"/>
    <w:rsid w:val="00E41738"/>
    <w:rsid w:val="00E41FE3"/>
    <w:rsid w:val="00E4360C"/>
    <w:rsid w:val="00E43F4B"/>
    <w:rsid w:val="00E44E25"/>
    <w:rsid w:val="00E44E85"/>
    <w:rsid w:val="00E45F97"/>
    <w:rsid w:val="00E46FE7"/>
    <w:rsid w:val="00E50908"/>
    <w:rsid w:val="00E510F0"/>
    <w:rsid w:val="00E51E31"/>
    <w:rsid w:val="00E53447"/>
    <w:rsid w:val="00E53FB3"/>
    <w:rsid w:val="00E54E32"/>
    <w:rsid w:val="00E55499"/>
    <w:rsid w:val="00E55812"/>
    <w:rsid w:val="00E56C1D"/>
    <w:rsid w:val="00E56E52"/>
    <w:rsid w:val="00E62312"/>
    <w:rsid w:val="00E6289D"/>
    <w:rsid w:val="00E63065"/>
    <w:rsid w:val="00E651C9"/>
    <w:rsid w:val="00E67669"/>
    <w:rsid w:val="00E67AE8"/>
    <w:rsid w:val="00E72F87"/>
    <w:rsid w:val="00E73DBA"/>
    <w:rsid w:val="00E73F99"/>
    <w:rsid w:val="00E7581C"/>
    <w:rsid w:val="00E76DA6"/>
    <w:rsid w:val="00E77676"/>
    <w:rsid w:val="00E8113B"/>
    <w:rsid w:val="00E82A75"/>
    <w:rsid w:val="00E83E2D"/>
    <w:rsid w:val="00E9110E"/>
    <w:rsid w:val="00E91748"/>
    <w:rsid w:val="00E93E56"/>
    <w:rsid w:val="00E94EC4"/>
    <w:rsid w:val="00E95105"/>
    <w:rsid w:val="00E95166"/>
    <w:rsid w:val="00EA071F"/>
    <w:rsid w:val="00EA0962"/>
    <w:rsid w:val="00EA0CB2"/>
    <w:rsid w:val="00EA0F8A"/>
    <w:rsid w:val="00EA1581"/>
    <w:rsid w:val="00EA37C9"/>
    <w:rsid w:val="00EA3978"/>
    <w:rsid w:val="00EA3C0C"/>
    <w:rsid w:val="00EA4927"/>
    <w:rsid w:val="00EA6B5A"/>
    <w:rsid w:val="00EB31F7"/>
    <w:rsid w:val="00EB5C5E"/>
    <w:rsid w:val="00EB78C5"/>
    <w:rsid w:val="00EC0D59"/>
    <w:rsid w:val="00EC2C33"/>
    <w:rsid w:val="00EC2D47"/>
    <w:rsid w:val="00EC56B9"/>
    <w:rsid w:val="00EC58F8"/>
    <w:rsid w:val="00EC5AFB"/>
    <w:rsid w:val="00EC5F9D"/>
    <w:rsid w:val="00EC6143"/>
    <w:rsid w:val="00EC6743"/>
    <w:rsid w:val="00EC7AB2"/>
    <w:rsid w:val="00ED0B94"/>
    <w:rsid w:val="00ED0F53"/>
    <w:rsid w:val="00ED310B"/>
    <w:rsid w:val="00ED3BFF"/>
    <w:rsid w:val="00ED52D0"/>
    <w:rsid w:val="00ED6835"/>
    <w:rsid w:val="00ED6C70"/>
    <w:rsid w:val="00ED6FE9"/>
    <w:rsid w:val="00ED729D"/>
    <w:rsid w:val="00EE0221"/>
    <w:rsid w:val="00EE0D7B"/>
    <w:rsid w:val="00EE22A3"/>
    <w:rsid w:val="00EE2A6B"/>
    <w:rsid w:val="00EE2D6B"/>
    <w:rsid w:val="00EE31F8"/>
    <w:rsid w:val="00EE39E5"/>
    <w:rsid w:val="00EF174E"/>
    <w:rsid w:val="00EF3635"/>
    <w:rsid w:val="00EF3B21"/>
    <w:rsid w:val="00EF4999"/>
    <w:rsid w:val="00EF4AA3"/>
    <w:rsid w:val="00EF5F82"/>
    <w:rsid w:val="00F04F1B"/>
    <w:rsid w:val="00F106DB"/>
    <w:rsid w:val="00F14FF1"/>
    <w:rsid w:val="00F15E86"/>
    <w:rsid w:val="00F2061E"/>
    <w:rsid w:val="00F2103C"/>
    <w:rsid w:val="00F2125E"/>
    <w:rsid w:val="00F225E0"/>
    <w:rsid w:val="00F2422A"/>
    <w:rsid w:val="00F244FB"/>
    <w:rsid w:val="00F25552"/>
    <w:rsid w:val="00F256DB"/>
    <w:rsid w:val="00F25C7F"/>
    <w:rsid w:val="00F26806"/>
    <w:rsid w:val="00F27B90"/>
    <w:rsid w:val="00F27F2F"/>
    <w:rsid w:val="00F30362"/>
    <w:rsid w:val="00F31DEE"/>
    <w:rsid w:val="00F336EF"/>
    <w:rsid w:val="00F34F0B"/>
    <w:rsid w:val="00F36EBD"/>
    <w:rsid w:val="00F43833"/>
    <w:rsid w:val="00F43E12"/>
    <w:rsid w:val="00F471D2"/>
    <w:rsid w:val="00F47383"/>
    <w:rsid w:val="00F50469"/>
    <w:rsid w:val="00F50639"/>
    <w:rsid w:val="00F52C7B"/>
    <w:rsid w:val="00F53FEE"/>
    <w:rsid w:val="00F541EC"/>
    <w:rsid w:val="00F54CA2"/>
    <w:rsid w:val="00F5531D"/>
    <w:rsid w:val="00F559CF"/>
    <w:rsid w:val="00F5755D"/>
    <w:rsid w:val="00F602D2"/>
    <w:rsid w:val="00F6136E"/>
    <w:rsid w:val="00F616F7"/>
    <w:rsid w:val="00F61869"/>
    <w:rsid w:val="00F62670"/>
    <w:rsid w:val="00F63DC8"/>
    <w:rsid w:val="00F657F8"/>
    <w:rsid w:val="00F67F00"/>
    <w:rsid w:val="00F70910"/>
    <w:rsid w:val="00F70B59"/>
    <w:rsid w:val="00F70E33"/>
    <w:rsid w:val="00F70F3F"/>
    <w:rsid w:val="00F71633"/>
    <w:rsid w:val="00F7288F"/>
    <w:rsid w:val="00F72F36"/>
    <w:rsid w:val="00F739F1"/>
    <w:rsid w:val="00F742E9"/>
    <w:rsid w:val="00F75BAB"/>
    <w:rsid w:val="00F7638B"/>
    <w:rsid w:val="00F80C21"/>
    <w:rsid w:val="00F80CB8"/>
    <w:rsid w:val="00F82157"/>
    <w:rsid w:val="00F830EE"/>
    <w:rsid w:val="00F83F6E"/>
    <w:rsid w:val="00F847B3"/>
    <w:rsid w:val="00F85100"/>
    <w:rsid w:val="00F85E2F"/>
    <w:rsid w:val="00F908FD"/>
    <w:rsid w:val="00F9476B"/>
    <w:rsid w:val="00F94B19"/>
    <w:rsid w:val="00F94E34"/>
    <w:rsid w:val="00F953E8"/>
    <w:rsid w:val="00F9640C"/>
    <w:rsid w:val="00F96EED"/>
    <w:rsid w:val="00F97FBC"/>
    <w:rsid w:val="00FA0B83"/>
    <w:rsid w:val="00FA16CB"/>
    <w:rsid w:val="00FA1F97"/>
    <w:rsid w:val="00FA3FDD"/>
    <w:rsid w:val="00FB0F8C"/>
    <w:rsid w:val="00FB17B6"/>
    <w:rsid w:val="00FB1A06"/>
    <w:rsid w:val="00FB3CB1"/>
    <w:rsid w:val="00FB437E"/>
    <w:rsid w:val="00FB48A3"/>
    <w:rsid w:val="00FB6050"/>
    <w:rsid w:val="00FB772D"/>
    <w:rsid w:val="00FB7844"/>
    <w:rsid w:val="00FB7ED1"/>
    <w:rsid w:val="00FC1A5F"/>
    <w:rsid w:val="00FC2027"/>
    <w:rsid w:val="00FC335C"/>
    <w:rsid w:val="00FC5B3C"/>
    <w:rsid w:val="00FD35D4"/>
    <w:rsid w:val="00FD5071"/>
    <w:rsid w:val="00FD658D"/>
    <w:rsid w:val="00FD73CB"/>
    <w:rsid w:val="00FD7EB1"/>
    <w:rsid w:val="00FE0189"/>
    <w:rsid w:val="00FE3F5E"/>
    <w:rsid w:val="00FE480A"/>
    <w:rsid w:val="00FE53B5"/>
    <w:rsid w:val="00FE65E1"/>
    <w:rsid w:val="00FE690B"/>
    <w:rsid w:val="00FE6CEB"/>
    <w:rsid w:val="00FE6EA6"/>
    <w:rsid w:val="00FE721C"/>
    <w:rsid w:val="00FF12CB"/>
    <w:rsid w:val="00FF26F2"/>
    <w:rsid w:val="00FF384B"/>
    <w:rsid w:val="00FF43EB"/>
    <w:rsid w:val="00FF4DEC"/>
    <w:rsid w:val="00FF5A78"/>
    <w:rsid w:val="00FF6063"/>
    <w:rsid w:val="00FF6175"/>
    <w:rsid w:val="00FF65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A8138"/>
  <w14:defaultImageDpi w14:val="32767"/>
  <w15:docId w15:val="{8EBB1708-B94E-4B17-BE48-F4B44FF76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4766B"/>
    <w:pPr>
      <w:spacing w:before="180" w:after="180"/>
    </w:pPr>
    <w:rPr>
      <w:rFonts w:asciiTheme="minorHAnsi" w:hAnsiTheme="minorHAnsi"/>
    </w:rPr>
  </w:style>
  <w:style w:type="paragraph" w:styleId="Heading1">
    <w:name w:val="heading 1"/>
    <w:aliases w:val="Section Heading"/>
    <w:next w:val="Normal"/>
    <w:link w:val="Heading1Char"/>
    <w:uiPriority w:val="9"/>
    <w:qFormat/>
    <w:rsid w:val="00BD350A"/>
    <w:pPr>
      <w:keepNext/>
      <w:pageBreakBefore/>
      <w:spacing w:after="240" w:line="600" w:lineRule="exact"/>
      <w:outlineLvl w:val="0"/>
    </w:pPr>
    <w:rPr>
      <w:rFonts w:ascii="Segoe UI Semibold" w:eastAsiaTheme="majorEastAsia" w:hAnsi="Segoe UI Semibold" w:cstheme="majorBidi"/>
      <w:sz w:val="54"/>
      <w:szCs w:val="20"/>
    </w:rPr>
  </w:style>
  <w:style w:type="paragraph" w:styleId="Heading2">
    <w:name w:val="heading 2"/>
    <w:basedOn w:val="Heading1"/>
    <w:link w:val="Heading2Char"/>
    <w:rsid w:val="004C26BF"/>
    <w:pPr>
      <w:spacing w:line="240" w:lineRule="auto"/>
      <w:outlineLvl w:val="1"/>
    </w:pPr>
    <w:rPr>
      <w:sz w:val="36"/>
    </w:rPr>
  </w:style>
  <w:style w:type="paragraph" w:styleId="Heading3">
    <w:name w:val="heading 3"/>
    <w:aliases w:val="Task Heading"/>
    <w:basedOn w:val="Normal"/>
    <w:next w:val="Normal"/>
    <w:link w:val="Heading3Char"/>
    <w:uiPriority w:val="4"/>
    <w:qFormat/>
    <w:rsid w:val="001A1852"/>
    <w:pPr>
      <w:keepNext/>
      <w:spacing w:before="360"/>
      <w:outlineLvl w:val="2"/>
    </w:pPr>
    <w:rPr>
      <w:rFonts w:eastAsiaTheme="majorEastAsia" w:cstheme="majorBidi"/>
      <w:b/>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BD350A"/>
    <w:rPr>
      <w:rFonts w:ascii="Segoe UI Semibold" w:eastAsiaTheme="majorEastAsia" w:hAnsi="Segoe UI Semibold" w:cstheme="majorBidi"/>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E93E56"/>
    <w:pPr>
      <w:numPr>
        <w:numId w:val="10"/>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FB1A06"/>
    <w:rPr>
      <w:rFonts w:asciiTheme="majorHAnsi" w:hAnsiTheme="majorHAnsi"/>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BD350A"/>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BD350A"/>
    <w:rPr>
      <w:rFonts w:asciiTheme="minorHAnsi" w:hAnsiTheme="minorHAnsi"/>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basedOn w:val="DefaultParagraphFont"/>
    <w:link w:val="Heading2"/>
    <w:uiPriority w:val="9"/>
    <w:rsid w:val="004C26BF"/>
    <w:rPr>
      <w:rFonts w:asciiTheme="majorHAnsi" w:eastAsiaTheme="majorEastAsia" w:hAnsiTheme="majorHAnsi" w:cstheme="majorBidi"/>
      <w:color w:val="505050" w:themeColor="text1"/>
      <w:sz w:val="36"/>
      <w:szCs w:val="20"/>
    </w:rPr>
  </w:style>
  <w:style w:type="character" w:customStyle="1" w:styleId="Heading3Char">
    <w:name w:val="Heading 3 Char"/>
    <w:aliases w:val="Task Heading Char"/>
    <w:basedOn w:val="DefaultParagraphFont"/>
    <w:link w:val="Heading3"/>
    <w:uiPriority w:val="4"/>
    <w:rsid w:val="001A1852"/>
    <w:rPr>
      <w:rFonts w:ascii="Segoe Pro" w:eastAsiaTheme="majorEastAsia" w:hAnsi="Segoe Pro" w:cstheme="majorBidi"/>
      <w:b/>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Normal"/>
    <w:qFormat/>
    <w:rsid w:val="00E93E56"/>
    <w:pPr>
      <w:numPr>
        <w:ilvl w:val="1"/>
        <w:numId w:val="11"/>
      </w:numPr>
      <w:pBdr>
        <w:bottom w:val="single" w:sz="2" w:space="1" w:color="C8CDDE"/>
      </w:pBdr>
      <w:shd w:val="clear" w:color="auto" w:fill="EFEFF7"/>
      <w:spacing w:before="120" w:after="0" w:line="276" w:lineRule="auto"/>
      <w:ind w:left="397"/>
    </w:pPr>
    <w:rPr>
      <w:rFonts w:asciiTheme="majorHAnsi" w:eastAsiaTheme="minorEastAsia" w:hAnsiTheme="majorHAnsi"/>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2"/>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bidi="he-IL"/>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E93E56"/>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unhideWhenUsed/>
    <w:rsid w:val="00740C57"/>
    <w:rPr>
      <w:sz w:val="20"/>
      <w:szCs w:val="20"/>
    </w:rPr>
  </w:style>
  <w:style w:type="character" w:customStyle="1" w:styleId="CommentTextChar">
    <w:name w:val="Comment Text Char"/>
    <w:basedOn w:val="DefaultParagraphFont"/>
    <w:link w:val="CommentText"/>
    <w:uiPriority w:val="99"/>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763222"/>
    <w:pPr>
      <w:ind w:left="397"/>
    </w:pPr>
  </w:style>
  <w:style w:type="paragraph" w:customStyle="1" w:styleId="StepCommentary">
    <w:name w:val="Step Commentary"/>
    <w:basedOn w:val="Commentary"/>
    <w:next w:val="Step"/>
    <w:rsid w:val="00E93E56"/>
    <w:pPr>
      <w:ind w:left="397"/>
    </w:pPr>
    <w:rPr>
      <w:iCs/>
    </w:rPr>
  </w:style>
  <w:style w:type="paragraph" w:customStyle="1" w:styleId="StepCommentaryImportant">
    <w:name w:val="Step Commentary Important"/>
    <w:basedOn w:val="CommentaryImportant"/>
    <w:next w:val="Step"/>
    <w:rsid w:val="00E93E56"/>
    <w:pPr>
      <w:ind w:left="397"/>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760F71"/>
    <w:pPr>
      <w:numPr>
        <w:numId w:val="13"/>
      </w:numPr>
      <w:ind w:left="681"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A73EF2"/>
    <w:rPr>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lang w:val="en-AU" w:eastAsia="en-AU"/>
    </w:rPr>
  </w:style>
  <w:style w:type="paragraph" w:customStyle="1" w:styleId="StepNumber">
    <w:name w:val="Step Number"/>
    <w:basedOn w:val="Normal"/>
    <w:qFormat/>
    <w:rsid w:val="00B640E9"/>
    <w:pPr>
      <w:numPr>
        <w:numId w:val="40"/>
      </w:numPr>
      <w:spacing w:before="0" w:after="120"/>
    </w:pPr>
    <w:rPr>
      <w:lang w:val="en-AU"/>
    </w:rPr>
  </w:style>
  <w:style w:type="paragraph" w:customStyle="1" w:styleId="StepMessage">
    <w:name w:val="Step Message"/>
    <w:basedOn w:val="Normal"/>
    <w:next w:val="StepNumber"/>
    <w:qFormat/>
    <w:rsid w:val="00B640E9"/>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before="0" w:after="240"/>
      <w:ind w:left="1758"/>
    </w:pPr>
    <w:rPr>
      <w:lang w:val="en-AU"/>
    </w:rPr>
  </w:style>
  <w:style w:type="paragraph" w:styleId="ListParagraph">
    <w:name w:val="List Paragraph"/>
    <w:basedOn w:val="Normal"/>
    <w:uiPriority w:val="34"/>
    <w:qFormat/>
    <w:rsid w:val="00617CB9"/>
    <w:pPr>
      <w:spacing w:before="0"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19422153">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795562109">
      <w:bodyDiv w:val="1"/>
      <w:marLeft w:val="0"/>
      <w:marRight w:val="0"/>
      <w:marTop w:val="0"/>
      <w:marBottom w:val="0"/>
      <w:divBdr>
        <w:top w:val="none" w:sz="0" w:space="0" w:color="auto"/>
        <w:left w:val="none" w:sz="0" w:space="0" w:color="auto"/>
        <w:bottom w:val="none" w:sz="0" w:space="0" w:color="auto"/>
        <w:right w:val="none" w:sz="0" w:space="0" w:color="auto"/>
      </w:divBdr>
      <w:divsChild>
        <w:div w:id="1163542747">
          <w:marLeft w:val="547"/>
          <w:marRight w:val="0"/>
          <w:marTop w:val="120"/>
          <w:marBottom w:val="0"/>
          <w:divBdr>
            <w:top w:val="none" w:sz="0" w:space="0" w:color="auto"/>
            <w:left w:val="none" w:sz="0" w:space="0" w:color="auto"/>
            <w:bottom w:val="none" w:sz="0" w:space="0" w:color="auto"/>
            <w:right w:val="none" w:sz="0" w:space="0" w:color="auto"/>
          </w:divBdr>
        </w:div>
        <w:div w:id="712997654">
          <w:marLeft w:val="547"/>
          <w:marRight w:val="0"/>
          <w:marTop w:val="120"/>
          <w:marBottom w:val="0"/>
          <w:divBdr>
            <w:top w:val="none" w:sz="0" w:space="0" w:color="auto"/>
            <w:left w:val="none" w:sz="0" w:space="0" w:color="auto"/>
            <w:bottom w:val="none" w:sz="0" w:space="0" w:color="auto"/>
            <w:right w:val="none" w:sz="0" w:space="0" w:color="auto"/>
          </w:divBdr>
        </w:div>
      </w:divsChild>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04481201">
      <w:bodyDiv w:val="1"/>
      <w:marLeft w:val="0"/>
      <w:marRight w:val="0"/>
      <w:marTop w:val="0"/>
      <w:marBottom w:val="0"/>
      <w:divBdr>
        <w:top w:val="none" w:sz="0" w:space="0" w:color="auto"/>
        <w:left w:val="none" w:sz="0" w:space="0" w:color="auto"/>
        <w:bottom w:val="none" w:sz="0" w:space="0" w:color="auto"/>
        <w:right w:val="none" w:sz="0" w:space="0" w:color="auto"/>
      </w:divBdr>
      <w:divsChild>
        <w:div w:id="332684376">
          <w:marLeft w:val="446"/>
          <w:marRight w:val="0"/>
          <w:marTop w:val="120"/>
          <w:marBottom w:val="0"/>
          <w:divBdr>
            <w:top w:val="none" w:sz="0" w:space="0" w:color="auto"/>
            <w:left w:val="none" w:sz="0" w:space="0" w:color="auto"/>
            <w:bottom w:val="none" w:sz="0" w:space="0" w:color="auto"/>
            <w:right w:val="none" w:sz="0" w:space="0" w:color="auto"/>
          </w:divBdr>
        </w:div>
      </w:divsChild>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16457753">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721127928">
      <w:bodyDiv w:val="1"/>
      <w:marLeft w:val="0"/>
      <w:marRight w:val="0"/>
      <w:marTop w:val="0"/>
      <w:marBottom w:val="0"/>
      <w:divBdr>
        <w:top w:val="none" w:sz="0" w:space="0" w:color="auto"/>
        <w:left w:val="none" w:sz="0" w:space="0" w:color="auto"/>
        <w:bottom w:val="none" w:sz="0" w:space="0" w:color="auto"/>
        <w:right w:val="none" w:sz="0" w:space="0" w:color="auto"/>
      </w:divBdr>
      <w:divsChild>
        <w:div w:id="1158350397">
          <w:marLeft w:val="446"/>
          <w:marRight w:val="0"/>
          <w:marTop w:val="120"/>
          <w:marBottom w:val="0"/>
          <w:divBdr>
            <w:top w:val="none" w:sz="0" w:space="0" w:color="auto"/>
            <w:left w:val="none" w:sz="0" w:space="0" w:color="auto"/>
            <w:bottom w:val="none" w:sz="0" w:space="0" w:color="auto"/>
            <w:right w:val="none" w:sz="0" w:space="0" w:color="auto"/>
          </w:divBdr>
        </w:div>
      </w:divsChild>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p3adaptive.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Custom 1">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94154AA148E0C4784FC2EE20928B203" ma:contentTypeVersion="15" ma:contentTypeDescription="Create a new document." ma:contentTypeScope="" ma:versionID="1347a33daaf34708c5cd3bc1d3bc94d4">
  <xsd:schema xmlns:xsd="http://www.w3.org/2001/XMLSchema" xmlns:xs="http://www.w3.org/2001/XMLSchema" xmlns:p="http://schemas.microsoft.com/office/2006/metadata/properties" xmlns:ns2="9361d37d-0c6b-47a8-9eff-3f07b00b2c7d" xmlns:ns3="b1f2dcaf-5d3e-4fc8-a4ef-ff4aa4b4c542" xmlns:ns4="230e9df3-be65-4c73-a93b-d1236ebd677e" targetNamespace="http://schemas.microsoft.com/office/2006/metadata/properties" ma:root="true" ma:fieldsID="14dbab1fc1cadc37819d1d66afc06e05" ns2:_="" ns3:_="" ns4:_="">
    <xsd:import namespace="9361d37d-0c6b-47a8-9eff-3f07b00b2c7d"/>
    <xsd:import namespace="b1f2dcaf-5d3e-4fc8-a4ef-ff4aa4b4c542"/>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GenerationTime" minOccurs="0"/>
                <xsd:element ref="ns2:MediaServiceEventHashCode" minOccurs="0"/>
                <xsd:element ref="ns2:MediaServiceOCR"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1d37d-0c6b-47a8-9eff-3f07b00b2c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1f2dcaf-5d3e-4fc8-a4ef-ff4aa4b4c54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e7fc0f0f-fc62-4036-8b17-0f638db7286e}" ma:internalName="TaxCatchAll" ma:showField="CatchAllData" ma:web="b1f2dcaf-5d3e-4fc8-a4ef-ff4aa4b4c54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361d37d-0c6b-47a8-9eff-3f07b00b2c7d">
      <Terms xmlns="http://schemas.microsoft.com/office/infopath/2007/PartnerControls"/>
    </lcf76f155ced4ddcb4097134ff3c332f>
    <TaxCatchAll xmlns="230e9df3-be65-4c73-a93b-d1236ebd677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B13C7A-255B-4B99-B88C-7529B7F61F52}"/>
</file>

<file path=customXml/itemProps2.xml><?xml version="1.0" encoding="utf-8"?>
<ds:datastoreItem xmlns:ds="http://schemas.openxmlformats.org/officeDocument/2006/customXml" ds:itemID="{12EF53E0-C7E5-4275-AD55-D9233638AB22}">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8A7A5871-E793-47A4-86C6-87E4000C7141}">
  <ds:schemaRefs>
    <ds:schemaRef ds:uri="http://schemas.openxmlformats.org/officeDocument/2006/bibliography"/>
  </ds:schemaRefs>
</ds:datastoreItem>
</file>

<file path=customXml/itemProps4.xml><?xml version="1.0" encoding="utf-8"?>
<ds:datastoreItem xmlns:ds="http://schemas.openxmlformats.org/officeDocument/2006/customXml" ds:itemID="{4F225FBF-B14C-46FE-BD87-1442D247CB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FY16 TechNet and PPE HOL template.dotx</Template>
  <TotalTime>1897</TotalTime>
  <Pages>4</Pages>
  <Words>1604</Words>
  <Characters>9149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Manager>Matt Goswell &lt;matgos@microsoft.com&gt;</Manager>
  <Company/>
  <LinksUpToDate>false</LinksUpToDate>
  <CharactersWithSpaces>10732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Myers &lt;peter.myers@bitwisesolutions.com.au&gt;</dc:creator>
  <cp:keywords/>
  <dc:description/>
  <cp:lastModifiedBy>Kristine Dyess</cp:lastModifiedBy>
  <cp:revision>67</cp:revision>
  <cp:lastPrinted>2019-03-10T07:03:00Z</cp:lastPrinted>
  <dcterms:created xsi:type="dcterms:W3CDTF">2020-06-18T16:45:00Z</dcterms:created>
  <dcterms:modified xsi:type="dcterms:W3CDTF">2021-05-20T01:00:00Z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0x010100094154AA148E0C4784FC2EE20928B203</vt:lpwstr>
  </property>
  <property fmtid="{D5CDD505-2E9C-101B-9397-08002B2CF9AE}" pid="3" name="MSIP_Label_f42aa342-8706-4288-bd11-ebb85995028c_Enabled">
    <vt:lpwstr>true</vt:lpwstr>
  </property>
  <property fmtid="{D5CDD505-2E9C-101B-9397-08002B2CF9AE}" pid="4" name="MSIP_Label_f42aa342-8706-4288-bd11-ebb85995028c_SetDate">
    <vt:lpwstr>2020-06-11T23:51:42Z</vt:lpwstr>
  </property>
  <property fmtid="{D5CDD505-2E9C-101B-9397-08002B2CF9AE}" pid="5" name="MSIP_Label_f42aa342-8706-4288-bd11-ebb85995028c_Method">
    <vt:lpwstr>Standard</vt:lpwstr>
  </property>
  <property fmtid="{D5CDD505-2E9C-101B-9397-08002B2CF9AE}" pid="6" name="MSIP_Label_f42aa342-8706-4288-bd11-ebb85995028c_Name">
    <vt:lpwstr>Internal</vt:lpwstr>
  </property>
  <property fmtid="{D5CDD505-2E9C-101B-9397-08002B2CF9AE}" pid="7" name="MSIP_Label_f42aa342-8706-4288-bd11-ebb85995028c_SiteId">
    <vt:lpwstr>72f988bf-86f1-41af-91ab-2d7cd011db47</vt:lpwstr>
  </property>
  <property fmtid="{D5CDD505-2E9C-101B-9397-08002B2CF9AE}" pid="8" name="MSIP_Label_f42aa342-8706-4288-bd11-ebb85995028c_ActionId">
    <vt:lpwstr>10558783-7d2d-42c1-95fe-378e4e8b6ee9</vt:lpwstr>
  </property>
  <property fmtid="{D5CDD505-2E9C-101B-9397-08002B2CF9AE}" pid="9" name="MSIP_Label_f42aa342-8706-4288-bd11-ebb85995028c_ContentBits">
    <vt:lpwstr>0</vt:lpwstr>
  </property>
</Properties>
</file>