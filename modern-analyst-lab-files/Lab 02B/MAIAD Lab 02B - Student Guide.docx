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39044" w14:textId="47D209B5" w:rsidR="00BD350A" w:rsidRDefault="00BD350A" w:rsidP="00BD350A">
      <w:pPr>
        <w:pStyle w:val="Image"/>
        <w:rPr>
          <w:rStyle w:val="LabID"/>
        </w:rPr>
      </w:pPr>
      <w:bookmarkStart w:id="0" w:name="_Toc417026994"/>
      <w:bookmarkStart w:id="1" w:name="_Toc416699685"/>
      <w:bookmarkStart w:id="2" w:name="_Toc428363864"/>
      <w:bookmarkStart w:id="3" w:name="_Toc428368895"/>
      <w:r w:rsidRPr="00D067D9">
        <w:rPr>
          <w:noProof/>
        </w:rPr>
        <w:drawing>
          <wp:anchor distT="0" distB="0" distL="114300" distR="114300" simplePos="0" relativeHeight="251658240" behindDoc="0" locked="0" layoutInCell="1" allowOverlap="1" wp14:anchorId="4B4539C1" wp14:editId="556AD15E">
            <wp:simplePos x="0" y="0"/>
            <wp:positionH relativeFrom="column">
              <wp:posOffset>879</wp:posOffset>
            </wp:positionH>
            <wp:positionV relativeFrom="page">
              <wp:posOffset>597876</wp:posOffset>
            </wp:positionV>
            <wp:extent cx="2436277" cy="1011115"/>
            <wp:effectExtent l="0" t="0" r="0" b="0"/>
            <wp:wrapNone/>
            <wp:docPr id="12" name="Microsoft Power Platform logo">
              <a:extLst xmlns:a="http://schemas.openxmlformats.org/drawingml/2006/main">
                <a:ext uri="{FF2B5EF4-FFF2-40B4-BE49-F238E27FC236}">
                  <a16:creationId xmlns:a16="http://schemas.microsoft.com/office/drawing/2014/main" id="{E2B5CEFD-65FC-462C-B3C5-FFE767F978A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crosoft Power Platform logo">
                      <a:extLst>
                        <a:ext uri="{FF2B5EF4-FFF2-40B4-BE49-F238E27FC236}">
                          <a16:creationId xmlns:a16="http://schemas.microsoft.com/office/drawing/2014/main" id="{E2B5CEFD-65FC-462C-B3C5-FFE767F978A3}"/>
                        </a:ex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42451" cy="1013677"/>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inline distT="0" distB="0" distL="0" distR="0" wp14:anchorId="66220A4C" wp14:editId="1ED2C302">
                <wp:extent cx="6323330" cy="1019908"/>
                <wp:effectExtent l="0" t="0" r="1270" b="8890"/>
                <wp:docPr id="3" name="Rectangle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323330" cy="1019908"/>
                        </a:xfrm>
                        <a:prstGeom prst="rect">
                          <a:avLst/>
                        </a:prstGeom>
                        <a:solidFill>
                          <a:srgbClr val="EAEAE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05D79B6" id="Rectangle 3" o:spid="_x0000_s1026" style="width:497.9pt;height:80.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" fillcolor="#eaeaea" stroked="f" strokeweight="2pt">
                <w10:anchorlock/>
              </v:rect>
            </w:pict>
          </mc:Fallback>
        </mc:AlternateContent>
      </w:r>
      <w:r>
        <w:rPr>
          <w:rFonts w:ascii="Segoe UI" w:hAnsi="Segoe UI"/>
          <w:noProof/>
          <w:sz w:val="40"/>
        </w:rPr>
        <mc:AlternateContent>
          <mc:Choice Requires="wps">
            <w:drawing>
              <wp:inline distT="0" distB="0" distL="0" distR="0" wp14:anchorId="5585FFE5" wp14:editId="4B3F988F">
                <wp:extent cx="6323330" cy="2819400"/>
                <wp:effectExtent l="0" t="0" r="20320" b="19050"/>
                <wp:docPr id="4" name="Text Box 4"/>
                <wp:cNvGraphicFramePr/>
                <a:graphic xmlns:a="http://schemas.openxmlformats.org/drawingml/2006/main">
                  <a:graphicData uri="http://schemas.microsoft.com/office/word/2010/wordprocessingShape">
                    <wps:wsp>
                      <wps:cNvSpPr txBox="1"/>
                      <wps:spPr>
                        <a:xfrm>
                          <a:off x="0" y="0"/>
                          <a:ext cx="6323330" cy="2819400"/>
                        </a:xfrm>
                        <a:prstGeom prst="rect">
                          <a:avLst/>
                        </a:prstGeom>
                        <a:solidFill>
                          <a:srgbClr val="191919"/>
                        </a:solidFill>
                        <a:ln w="6350">
                          <a:solidFill>
                            <a:prstClr val="black"/>
                          </a:solidFill>
                        </a:ln>
                      </wps:spPr>
                      <wps:txbx>
                        <w:txbxContent>
                          <w:p w14:paraId="3E6480C9" w14:textId="10094E45" w:rsidR="007E4C9E" w:rsidRPr="00D067D9" w:rsidRDefault="007E4C9E" w:rsidP="00BD350A">
                            <w:pPr>
                              <w:ind w:left="284"/>
                              <w:rPr>
                                <w:rFonts w:ascii="Segoe UI Semibold" w:hAnsi="Segoe UI Semibold" w:cs="Segoe UI Semibold"/>
                                <w:sz w:val="96"/>
                                <w:szCs w:val="96"/>
                              </w:rPr>
                            </w:pPr>
                            <w:r>
                              <w:rPr>
                                <w:rFonts w:ascii="Segoe UI Semibold" w:hAnsi="Segoe UI Semibold" w:cs="Segoe UI Semibold"/>
                                <w:color w:val="FFFFFF" w:themeColor="background1"/>
                                <w:sz w:val="96"/>
                                <w:szCs w:val="96"/>
                              </w:rPr>
                              <w:t xml:space="preserve">Modern Excel Analyst </w:t>
                            </w:r>
                            <w:r w:rsidRPr="00D067D9">
                              <w:rPr>
                                <w:rFonts w:ascii="Segoe UI Semibold" w:hAnsi="Segoe UI Semibold" w:cs="Segoe UI Semibold"/>
                                <w:color w:val="FFFFFF" w:themeColor="background1"/>
                                <w:sz w:val="96"/>
                                <w:szCs w:val="96"/>
                              </w:rPr>
                              <w:t>in a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85FFE5" id="_x0000_t202" coordsize="21600,21600" o:spt="202" path="m,l,21600r21600,l21600,xe">
                <v:stroke joinstyle="miter"/>
                <v:path gradientshapeok="t" o:connecttype="rect"/>
              </v:shapetype>
              <v:shape id="Text Box 4" o:spid="_x0000_s1026" type="#_x0000_t202" style="width:497.9pt;height:2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" fillcolor="#191919" strokeweight=".5pt">
                <v:textbox>
                  <w:txbxContent>
                    <w:p w14:paraId="3E6480C9" w14:textId="10094E45" w:rsidR="007E4C9E" w:rsidRPr="00D067D9" w:rsidRDefault="007E4C9E" w:rsidP="00BD350A">
                      <w:pPr>
                        <w:ind w:left="284"/>
                        <w:rPr>
                          <w:rFonts w:ascii="Segoe UI Semibold" w:hAnsi="Segoe UI Semibold" w:cs="Segoe UI Semibold"/>
                          <w:sz w:val="96"/>
                          <w:szCs w:val="96"/>
                        </w:rPr>
                      </w:pPr>
                      <w:r>
                        <w:rPr>
                          <w:rFonts w:ascii="Segoe UI Semibold" w:hAnsi="Segoe UI Semibold" w:cs="Segoe UI Semibold"/>
                          <w:color w:val="FFFFFF" w:themeColor="background1"/>
                          <w:sz w:val="96"/>
                          <w:szCs w:val="96"/>
                        </w:rPr>
                        <w:t xml:space="preserve">Modern Excel Analyst </w:t>
                      </w:r>
                      <w:r w:rsidRPr="00D067D9">
                        <w:rPr>
                          <w:rFonts w:ascii="Segoe UI Semibold" w:hAnsi="Segoe UI Semibold" w:cs="Segoe UI Semibold"/>
                          <w:color w:val="FFFFFF" w:themeColor="background1"/>
                          <w:sz w:val="96"/>
                          <w:szCs w:val="96"/>
                        </w:rPr>
                        <w:t>in a Day</w:t>
                      </w:r>
                    </w:p>
                  </w:txbxContent>
                </v:textbox>
                <w10:anchorlock/>
              </v:shape>
            </w:pict>
          </mc:Fallback>
        </mc:AlternateContent>
      </w:r>
    </w:p>
    <w:p w14:paraId="51424AF5" w14:textId="77777777" w:rsidR="00BD350A" w:rsidRDefault="00BD350A" w:rsidP="00BD350A">
      <w:pPr>
        <w:rPr>
          <w:rStyle w:val="LabID"/>
        </w:rPr>
      </w:pPr>
    </w:p>
    <w:p w14:paraId="77427311" w14:textId="16594E50" w:rsidR="00BD350A" w:rsidRDefault="001051AB" w:rsidP="00BD350A">
      <w:pPr>
        <w:rPr>
          <w:rStyle w:val="LabID"/>
        </w:rPr>
      </w:pPr>
      <w:r>
        <w:rPr>
          <w:rStyle w:val="LabID"/>
        </w:rPr>
        <w:t>Lab 02B</w:t>
      </w:r>
    </w:p>
    <w:p w14:paraId="31657CBB" w14:textId="66691F9E" w:rsidR="00A14D5D" w:rsidRDefault="001232FD" w:rsidP="00A73EF2">
      <w:pPr>
        <w:rPr>
          <w:rStyle w:val="LabTitle"/>
        </w:rPr>
      </w:pPr>
      <w:r>
        <w:rPr>
          <w:rStyle w:val="LabTitle"/>
        </w:rPr>
        <w:t>Mapping learning to Power BI</w:t>
      </w:r>
      <w:r w:rsidR="00354F89">
        <w:rPr>
          <w:rStyle w:val="LabTitle"/>
        </w:rPr>
        <w:t xml:space="preserve"> – Using </w:t>
      </w:r>
      <w:r>
        <w:rPr>
          <w:rStyle w:val="LabTitle"/>
        </w:rPr>
        <w:t>Power BI Desktop</w:t>
      </w:r>
      <w:r w:rsidR="00161DD4">
        <w:rPr>
          <w:rStyle w:val="LabTitle"/>
        </w:rPr>
        <w:t xml:space="preserve"> to build a</w:t>
      </w:r>
      <w:r w:rsidR="00EA1BFC">
        <w:rPr>
          <w:rStyle w:val="LabTitle"/>
        </w:rPr>
        <w:t xml:space="preserve"> Data Model</w:t>
      </w:r>
    </w:p>
    <w:p w14:paraId="1D6ED419" w14:textId="77777777" w:rsidR="004134B5" w:rsidRDefault="004134B5" w:rsidP="00BD350A">
      <w:pPr>
        <w:pStyle w:val="Heading1"/>
      </w:pPr>
      <w:r>
        <w:lastRenderedPageBreak/>
        <w:t>Overview</w:t>
      </w:r>
      <w:bookmarkEnd w:id="0"/>
      <w:bookmarkEnd w:id="1"/>
      <w:bookmarkEnd w:id="2"/>
      <w:bookmarkEnd w:id="3"/>
    </w:p>
    <w:p w14:paraId="3FCB8578" w14:textId="5A593E2C" w:rsidR="003A44CA" w:rsidRPr="007624D4" w:rsidRDefault="003A44CA" w:rsidP="007624D4">
      <w:pPr>
        <w:pStyle w:val="LabDuration"/>
      </w:pPr>
      <w:r w:rsidRPr="007624D4">
        <w:t>The est</w:t>
      </w:r>
      <w:r w:rsidR="00E4360C">
        <w:t>imated time to complete</w:t>
      </w:r>
      <w:r w:rsidR="00C22462">
        <w:t xml:space="preserve"> </w:t>
      </w:r>
      <w:r w:rsidR="00BD350A">
        <w:t>this</w:t>
      </w:r>
      <w:r w:rsidR="00E4360C">
        <w:t xml:space="preserve"> lab is </w:t>
      </w:r>
      <w:r w:rsidR="007526D4">
        <w:t>60</w:t>
      </w:r>
      <w:r w:rsidRPr="007624D4">
        <w:t xml:space="preserve"> minutes</w:t>
      </w:r>
      <w:r w:rsidR="00BD350A">
        <w:t>.</w:t>
      </w:r>
    </w:p>
    <w:p w14:paraId="7DCC23E2" w14:textId="6D592E4E" w:rsidR="00460F15" w:rsidRDefault="007169B5" w:rsidP="00A35670">
      <w:r>
        <w:t xml:space="preserve">In this lab, </w:t>
      </w:r>
      <w:r w:rsidR="00B77EAC">
        <w:t>you will</w:t>
      </w:r>
      <w:r w:rsidR="00354F89">
        <w:t xml:space="preserve"> complete the following tasks:</w:t>
      </w:r>
    </w:p>
    <w:p w14:paraId="49381554" w14:textId="77777777" w:rsidR="00EB5671" w:rsidRPr="00EB5671" w:rsidRDefault="00EB5671" w:rsidP="00EB5671">
      <w:pPr>
        <w:pStyle w:val="ListParagraph"/>
        <w:numPr>
          <w:ilvl w:val="0"/>
          <w:numId w:val="43"/>
        </w:numPr>
        <w:spacing w:line="240" w:lineRule="auto"/>
        <w:contextualSpacing w:val="0"/>
        <w:rPr>
          <w:color w:val="505050" w:themeColor="text1"/>
          <w:sz w:val="24"/>
          <w:szCs w:val="24"/>
        </w:rPr>
      </w:pPr>
      <w:r w:rsidRPr="00EB5671">
        <w:rPr>
          <w:color w:val="505050" w:themeColor="text1"/>
          <w:sz w:val="24"/>
          <w:szCs w:val="24"/>
        </w:rPr>
        <w:t>Start with pre-loaded PBIX file</w:t>
      </w:r>
    </w:p>
    <w:p w14:paraId="07971A0D" w14:textId="77777777" w:rsidR="00EB5671" w:rsidRPr="00EB5671" w:rsidRDefault="00EB5671" w:rsidP="00EB5671">
      <w:pPr>
        <w:pStyle w:val="ListParagraph"/>
        <w:numPr>
          <w:ilvl w:val="0"/>
          <w:numId w:val="43"/>
        </w:numPr>
        <w:spacing w:line="240" w:lineRule="auto"/>
        <w:contextualSpacing w:val="0"/>
        <w:rPr>
          <w:color w:val="505050" w:themeColor="text1"/>
          <w:sz w:val="24"/>
          <w:szCs w:val="24"/>
        </w:rPr>
      </w:pPr>
      <w:r w:rsidRPr="00EB5671">
        <w:rPr>
          <w:color w:val="505050" w:themeColor="text1"/>
          <w:sz w:val="24"/>
          <w:szCs w:val="24"/>
        </w:rPr>
        <w:t>Create MANY to ONE relationship in Power BI Desktop</w:t>
      </w:r>
    </w:p>
    <w:p w14:paraId="4ACF12BA" w14:textId="77777777" w:rsidR="00EB5671" w:rsidRPr="00EB5671" w:rsidRDefault="00EB5671" w:rsidP="00EB5671">
      <w:pPr>
        <w:pStyle w:val="ListParagraph"/>
        <w:numPr>
          <w:ilvl w:val="0"/>
          <w:numId w:val="43"/>
        </w:numPr>
        <w:spacing w:line="240" w:lineRule="auto"/>
        <w:contextualSpacing w:val="0"/>
        <w:rPr>
          <w:color w:val="505050" w:themeColor="text1"/>
          <w:sz w:val="24"/>
          <w:szCs w:val="24"/>
        </w:rPr>
      </w:pPr>
      <w:r w:rsidRPr="00EB5671">
        <w:rPr>
          <w:color w:val="505050" w:themeColor="text1"/>
          <w:sz w:val="24"/>
          <w:szCs w:val="24"/>
        </w:rPr>
        <w:t>Create Measures in Power BI Desktop</w:t>
      </w:r>
    </w:p>
    <w:p w14:paraId="050E57A5" w14:textId="77777777" w:rsidR="00EB5671" w:rsidRPr="00EB5671" w:rsidRDefault="00EB5671" w:rsidP="00EB5671">
      <w:pPr>
        <w:pStyle w:val="ListParagraph"/>
        <w:numPr>
          <w:ilvl w:val="0"/>
          <w:numId w:val="43"/>
        </w:numPr>
        <w:spacing w:line="240" w:lineRule="auto"/>
        <w:contextualSpacing w:val="0"/>
        <w:rPr>
          <w:color w:val="505050" w:themeColor="text1"/>
          <w:sz w:val="24"/>
          <w:szCs w:val="24"/>
        </w:rPr>
      </w:pPr>
      <w:r w:rsidRPr="00EB5671">
        <w:rPr>
          <w:color w:val="505050" w:themeColor="text1"/>
          <w:sz w:val="24"/>
          <w:szCs w:val="24"/>
        </w:rPr>
        <w:t>Build a Report Page with Visuals Types:  Card, Slicer, Matrix, Custom Visual</w:t>
      </w:r>
    </w:p>
    <w:p w14:paraId="124501E7" w14:textId="77777777" w:rsidR="00EB5671" w:rsidRPr="00EB5671" w:rsidRDefault="00EB5671" w:rsidP="00EB5671">
      <w:pPr>
        <w:pStyle w:val="ListParagraph"/>
        <w:numPr>
          <w:ilvl w:val="0"/>
          <w:numId w:val="43"/>
        </w:numPr>
        <w:spacing w:line="240" w:lineRule="auto"/>
        <w:contextualSpacing w:val="0"/>
        <w:rPr>
          <w:color w:val="505050" w:themeColor="text1"/>
          <w:sz w:val="24"/>
          <w:szCs w:val="24"/>
        </w:rPr>
      </w:pPr>
      <w:r w:rsidRPr="00EB5671">
        <w:rPr>
          <w:color w:val="505050" w:themeColor="text1"/>
          <w:sz w:val="24"/>
          <w:szCs w:val="24"/>
        </w:rPr>
        <w:t xml:space="preserve">Add Conditional Formatting Icons to Matrix Visual </w:t>
      </w:r>
    </w:p>
    <w:p w14:paraId="51D17AD4" w14:textId="4C710836" w:rsidR="002E5280" w:rsidRDefault="002E5280" w:rsidP="002E5280">
      <w:pPr>
        <w:pStyle w:val="ListParagraph"/>
        <w:spacing w:before="120" w:after="0" w:line="240" w:lineRule="auto"/>
        <w:contextualSpacing w:val="0"/>
        <w:jc w:val="both"/>
        <w:rPr>
          <w:color w:val="505050" w:themeColor="text1"/>
          <w:sz w:val="24"/>
          <w:szCs w:val="24"/>
        </w:rPr>
      </w:pPr>
    </w:p>
    <w:p w14:paraId="7D034C8E" w14:textId="77777777" w:rsidR="009C473F" w:rsidRDefault="009C473F" w:rsidP="009C473F">
      <w:r>
        <w:rPr>
          <w:b/>
          <w:bCs/>
        </w:rPr>
        <w:t>NOTE:</w:t>
      </w:r>
      <w:r>
        <w:t xml:space="preserve">  This lab has been created based on the sales activities of the </w:t>
      </w:r>
      <w:r>
        <w:rPr>
          <w:i/>
          <w:iCs/>
        </w:rPr>
        <w:t>fictitious</w:t>
      </w:r>
      <w:r>
        <w:t xml:space="preserve"> Wi-Fi company called </w:t>
      </w:r>
      <w:proofErr w:type="spellStart"/>
      <w:r>
        <w:t>SureWi</w:t>
      </w:r>
      <w:proofErr w:type="spellEnd"/>
      <w:r>
        <w:t xml:space="preserve"> which has been provided by P3 Adaptive </w:t>
      </w:r>
      <w:hyperlink r:id="rId12" w:history="1">
        <w:r>
          <w:rPr>
            <w:rStyle w:val="Hyperlink"/>
          </w:rPr>
          <w:t>https://p3adaptive.com/</w:t>
        </w:r>
      </w:hyperlink>
      <w:r>
        <w:t>.  The data is property of P3 Adaptive and has been shared with the purpose of demonstrating Excel and Power BI functionality with industry sample data.  Any use of this data must include this attribution to P3 Adaptive.</w:t>
      </w:r>
    </w:p>
    <w:p w14:paraId="2754DCC1" w14:textId="08ACD4DF" w:rsidR="007646AE" w:rsidRDefault="007646AE" w:rsidP="007646AE">
      <w:pPr>
        <w:pStyle w:val="ListParagraph"/>
        <w:spacing w:before="120" w:after="0" w:line="240" w:lineRule="auto"/>
        <w:ind w:left="0"/>
        <w:contextualSpacing w:val="0"/>
        <w:jc w:val="both"/>
        <w:rPr>
          <w:noProof/>
        </w:rPr>
      </w:pPr>
    </w:p>
    <w:p w14:paraId="696F1B8E" w14:textId="278E26DE" w:rsidR="00094D5D" w:rsidRDefault="00094D5D" w:rsidP="007646AE">
      <w:pPr>
        <w:pStyle w:val="ListParagraph"/>
        <w:spacing w:before="120" w:after="0" w:line="240" w:lineRule="auto"/>
        <w:ind w:left="0"/>
        <w:contextualSpacing w:val="0"/>
        <w:jc w:val="both"/>
        <w:rPr>
          <w:noProof/>
        </w:rPr>
      </w:pPr>
    </w:p>
    <w:p w14:paraId="1375C920" w14:textId="28B18620" w:rsidR="00094D5D" w:rsidRDefault="00094D5D" w:rsidP="007646AE">
      <w:pPr>
        <w:pStyle w:val="ListParagraph"/>
        <w:spacing w:before="120" w:after="0" w:line="240" w:lineRule="auto"/>
        <w:ind w:left="0"/>
        <w:contextualSpacing w:val="0"/>
        <w:jc w:val="both"/>
        <w:rPr>
          <w:noProof/>
        </w:rPr>
      </w:pPr>
    </w:p>
    <w:p w14:paraId="3D7347A0" w14:textId="0A8FA257" w:rsidR="00094D5D" w:rsidRDefault="00094D5D" w:rsidP="007646AE">
      <w:pPr>
        <w:pStyle w:val="ListParagraph"/>
        <w:spacing w:before="120" w:after="0" w:line="240" w:lineRule="auto"/>
        <w:ind w:left="0"/>
        <w:contextualSpacing w:val="0"/>
        <w:jc w:val="both"/>
        <w:rPr>
          <w:noProof/>
        </w:rPr>
      </w:pPr>
    </w:p>
    <w:p w14:paraId="43539595" w14:textId="789E54E2" w:rsidR="00094D5D" w:rsidRDefault="00094D5D" w:rsidP="007646AE">
      <w:pPr>
        <w:pStyle w:val="ListParagraph"/>
        <w:spacing w:before="120" w:after="0" w:line="240" w:lineRule="auto"/>
        <w:ind w:left="0"/>
        <w:contextualSpacing w:val="0"/>
        <w:jc w:val="both"/>
        <w:rPr>
          <w:noProof/>
        </w:rPr>
      </w:pPr>
    </w:p>
    <w:p w14:paraId="6D2B678C" w14:textId="35305308" w:rsidR="00094D5D" w:rsidRDefault="00094D5D" w:rsidP="007646AE">
      <w:pPr>
        <w:pStyle w:val="ListParagraph"/>
        <w:spacing w:before="120" w:after="0" w:line="240" w:lineRule="auto"/>
        <w:ind w:left="0"/>
        <w:contextualSpacing w:val="0"/>
        <w:jc w:val="both"/>
        <w:rPr>
          <w:noProof/>
        </w:rPr>
      </w:pPr>
    </w:p>
    <w:p w14:paraId="19EE2669" w14:textId="60444F14" w:rsidR="00094D5D" w:rsidRDefault="00094D5D" w:rsidP="007646AE">
      <w:pPr>
        <w:pStyle w:val="ListParagraph"/>
        <w:spacing w:before="120" w:after="0" w:line="240" w:lineRule="auto"/>
        <w:ind w:left="0"/>
        <w:contextualSpacing w:val="0"/>
        <w:jc w:val="both"/>
        <w:rPr>
          <w:noProof/>
        </w:rPr>
      </w:pPr>
    </w:p>
    <w:p w14:paraId="379A904D" w14:textId="3F9EB23D" w:rsidR="00094D5D" w:rsidRDefault="00094D5D" w:rsidP="007646AE">
      <w:pPr>
        <w:pStyle w:val="ListParagraph"/>
        <w:spacing w:before="120" w:after="0" w:line="240" w:lineRule="auto"/>
        <w:ind w:left="0"/>
        <w:contextualSpacing w:val="0"/>
        <w:jc w:val="both"/>
        <w:rPr>
          <w:noProof/>
        </w:rPr>
      </w:pPr>
    </w:p>
    <w:p w14:paraId="4628A6F3" w14:textId="77777777" w:rsidR="00094D5D" w:rsidRPr="00B51939" w:rsidRDefault="00094D5D" w:rsidP="007646AE">
      <w:pPr>
        <w:pStyle w:val="ListParagraph"/>
        <w:spacing w:before="120" w:after="0" w:line="240" w:lineRule="auto"/>
        <w:ind w:left="0"/>
        <w:contextualSpacing w:val="0"/>
        <w:jc w:val="both"/>
        <w:rPr>
          <w:color w:val="505050" w:themeColor="text1"/>
          <w:sz w:val="24"/>
          <w:szCs w:val="24"/>
        </w:rPr>
      </w:pPr>
    </w:p>
    <w:p w14:paraId="29251B1A" w14:textId="77777777" w:rsidR="001232FD" w:rsidRPr="00B51939" w:rsidRDefault="001232FD" w:rsidP="001232FD">
      <w:pPr>
        <w:pStyle w:val="ListParagraph"/>
        <w:spacing w:before="120" w:after="0" w:line="240" w:lineRule="auto"/>
        <w:contextualSpacing w:val="0"/>
        <w:jc w:val="both"/>
        <w:rPr>
          <w:color w:val="505050" w:themeColor="text1"/>
          <w:sz w:val="24"/>
          <w:szCs w:val="24"/>
        </w:rPr>
      </w:pPr>
    </w:p>
    <w:p w14:paraId="2D677903" w14:textId="26CDBE93" w:rsidR="00617CB9" w:rsidRDefault="00617CB9" w:rsidP="00A35670"/>
    <w:p w14:paraId="3E14DEDA" w14:textId="41B615AE" w:rsidR="00970BE4" w:rsidRDefault="00970BE4" w:rsidP="00A35670"/>
    <w:p w14:paraId="016A8ECE" w14:textId="6DEE577E" w:rsidR="00970BE4" w:rsidRDefault="00970BE4" w:rsidP="00A35670"/>
    <w:p w14:paraId="6B9F77F4" w14:textId="6705DEC4" w:rsidR="00970BE4" w:rsidRDefault="00970BE4" w:rsidP="00A35670"/>
    <w:p w14:paraId="673FF8F7" w14:textId="0FE294FA" w:rsidR="00970BE4" w:rsidRDefault="00970BE4" w:rsidP="00A35670"/>
    <w:p w14:paraId="0279E95B" w14:textId="35F7B00A" w:rsidR="00970BE4" w:rsidRDefault="00970BE4" w:rsidP="00A35670"/>
    <w:p w14:paraId="24D3EDB2" w14:textId="2F0755EE" w:rsidR="00675746" w:rsidRPr="00D017A4" w:rsidRDefault="00675746" w:rsidP="00675746">
      <w:pPr>
        <w:spacing w:before="120" w:after="0"/>
        <w:jc w:val="both"/>
        <w:rPr>
          <w:rFonts w:ascii="Segoe UI Semibold" w:eastAsiaTheme="majorEastAsia" w:hAnsi="Segoe UI Semibold" w:cstheme="majorBidi"/>
          <w:sz w:val="54"/>
          <w:szCs w:val="20"/>
        </w:rPr>
      </w:pPr>
      <w:bookmarkStart w:id="4" w:name="_Toc416447274"/>
      <w:bookmarkStart w:id="5" w:name="_Toc416447511"/>
      <w:bookmarkStart w:id="6" w:name="_Toc416699691"/>
      <w:bookmarkStart w:id="7" w:name="_Toc417027000"/>
      <w:r w:rsidRPr="00D017A4">
        <w:rPr>
          <w:rFonts w:ascii="Segoe UI Semibold" w:eastAsiaTheme="majorEastAsia" w:hAnsi="Segoe UI Semibold" w:cstheme="majorBidi"/>
          <w:sz w:val="54"/>
          <w:szCs w:val="20"/>
        </w:rPr>
        <w:lastRenderedPageBreak/>
        <w:t xml:space="preserve">Exercise </w:t>
      </w:r>
      <w:r w:rsidR="00FE5EA9">
        <w:rPr>
          <w:rFonts w:ascii="Segoe UI Semibold" w:eastAsiaTheme="majorEastAsia" w:hAnsi="Segoe UI Semibold" w:cstheme="majorBidi"/>
          <w:sz w:val="54"/>
          <w:szCs w:val="20"/>
        </w:rPr>
        <w:t>1</w:t>
      </w:r>
      <w:r w:rsidRPr="00D017A4">
        <w:rPr>
          <w:rFonts w:ascii="Segoe UI Semibold" w:eastAsiaTheme="majorEastAsia" w:hAnsi="Segoe UI Semibold" w:cstheme="majorBidi"/>
          <w:sz w:val="54"/>
          <w:szCs w:val="20"/>
        </w:rPr>
        <w:t xml:space="preserve">:  </w:t>
      </w:r>
      <w:r w:rsidR="00E1410F">
        <w:rPr>
          <w:rFonts w:ascii="Segoe UI Semibold" w:eastAsiaTheme="majorEastAsia" w:hAnsi="Segoe UI Semibold" w:cstheme="majorBidi"/>
          <w:sz w:val="54"/>
          <w:szCs w:val="20"/>
        </w:rPr>
        <w:t>Start with a pre-loaded PBIX</w:t>
      </w:r>
    </w:p>
    <w:p w14:paraId="36018CC3" w14:textId="1279FC51" w:rsidR="00675746" w:rsidRDefault="00675746" w:rsidP="00675746">
      <w:r w:rsidRPr="007169B5">
        <w:t xml:space="preserve">In this exercise, you will </w:t>
      </w:r>
      <w:r w:rsidR="00FE7FD0">
        <w:t>launch</w:t>
      </w:r>
      <w:r w:rsidR="00FE5EA9">
        <w:t xml:space="preserve"> Power BI Desktop </w:t>
      </w:r>
      <w:r w:rsidR="00FE7FD0">
        <w:t>and</w:t>
      </w:r>
      <w:r w:rsidR="00FE5EA9">
        <w:t xml:space="preserve"> </w:t>
      </w:r>
      <w:r w:rsidR="00E1410F">
        <w:t xml:space="preserve">open a PBIX file that has </w:t>
      </w:r>
      <w:r w:rsidR="00FE7FD0">
        <w:t xml:space="preserve">all </w:t>
      </w:r>
      <w:r w:rsidR="00E1410F">
        <w:t xml:space="preserve">the </w:t>
      </w:r>
      <w:r w:rsidR="00FE7FD0">
        <w:t>D</w:t>
      </w:r>
      <w:r w:rsidR="00E1410F">
        <w:t>ata</w:t>
      </w:r>
      <w:r w:rsidR="00FE7FD0">
        <w:t xml:space="preserve"> &amp; Lookup</w:t>
      </w:r>
      <w:r w:rsidR="00E1410F">
        <w:t xml:space="preserve"> tables loaded and </w:t>
      </w:r>
      <w:r w:rsidR="00FE7FD0">
        <w:t>the</w:t>
      </w:r>
      <w:r w:rsidR="00E1410F">
        <w:t xml:space="preserve"> data model </w:t>
      </w:r>
      <w:r w:rsidR="00FE7FD0">
        <w:t xml:space="preserve">already </w:t>
      </w:r>
      <w:r w:rsidR="00E1410F">
        <w:t>partially built.</w:t>
      </w:r>
    </w:p>
    <w:p w14:paraId="1FBF5207" w14:textId="5F556D7C" w:rsidR="00D017A4" w:rsidRPr="004C258B" w:rsidRDefault="00D017A4" w:rsidP="00D017A4">
      <w:pPr>
        <w:pStyle w:val="Heading3"/>
      </w:pPr>
      <w:r>
        <w:t xml:space="preserve">Task 1: </w:t>
      </w:r>
      <w:r w:rsidR="00FE5EA9">
        <w:t>Launch Power BI Desktop</w:t>
      </w:r>
    </w:p>
    <w:p w14:paraId="09BAA24D" w14:textId="6A019666" w:rsidR="00D017A4" w:rsidRDefault="00D017A4" w:rsidP="00D017A4">
      <w:r w:rsidRPr="00F15EC2">
        <w:t xml:space="preserve">In this task, you will </w:t>
      </w:r>
      <w:r w:rsidR="00FE5EA9">
        <w:t>launch Power BI Desktop</w:t>
      </w:r>
      <w:r w:rsidR="00970BE4">
        <w:t xml:space="preserve"> and save the new </w:t>
      </w:r>
      <w:r w:rsidR="003271F7">
        <w:t xml:space="preserve">PBIX </w:t>
      </w:r>
      <w:r w:rsidR="00970BE4">
        <w:t>file</w:t>
      </w:r>
      <w:r w:rsidR="00FE5EA9">
        <w:t>.</w:t>
      </w:r>
    </w:p>
    <w:p w14:paraId="57F10996" w14:textId="2706DEC7" w:rsidR="00D017A4" w:rsidRDefault="00D017A4" w:rsidP="00D017A4">
      <w:pPr>
        <w:pStyle w:val="Step"/>
      </w:pPr>
      <w:r>
        <w:t xml:space="preserve">Launch </w:t>
      </w:r>
      <w:r w:rsidR="00E34BF5">
        <w:t>Power BI Desktop</w:t>
      </w:r>
      <w:r>
        <w:t>.</w:t>
      </w:r>
    </w:p>
    <w:p w14:paraId="5509A060" w14:textId="77777777" w:rsidR="00D017A4" w:rsidRDefault="00D017A4" w:rsidP="00D017A4">
      <w:pPr>
        <w:pStyle w:val="Step"/>
        <w:numPr>
          <w:ilvl w:val="0"/>
          <w:numId w:val="0"/>
        </w:numPr>
        <w:ind w:left="397"/>
      </w:pPr>
      <w:r>
        <w:rPr>
          <w:noProof/>
        </w:rPr>
        <w:drawing>
          <wp:inline distT="0" distB="0" distL="0" distR="0" wp14:anchorId="3DD79356" wp14:editId="5A62ABD2">
            <wp:extent cx="475488" cy="475488"/>
            <wp:effectExtent l="0" t="0" r="0" b="1270"/>
            <wp:docPr id="5" name="Picture 5" descr="Power BI Desktop Logo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ower BI Desktop Logo 2020"/>
                    <pic:cNvPicPr/>
                  </pic:nvPicPr>
                  <pic:blipFill>
                    <a:blip r:embed="rId13"/>
                    <a:stretch>
                      <a:fillRect/>
                    </a:stretch>
                  </pic:blipFill>
                  <pic:spPr>
                    <a:xfrm>
                      <a:off x="0" y="0"/>
                      <a:ext cx="475488" cy="475488"/>
                    </a:xfrm>
                    <a:prstGeom prst="rect">
                      <a:avLst/>
                    </a:prstGeom>
                  </pic:spPr>
                </pic:pic>
              </a:graphicData>
            </a:graphic>
          </wp:inline>
        </w:drawing>
      </w:r>
    </w:p>
    <w:p w14:paraId="6D5A5764" w14:textId="317382B6" w:rsidR="00D017A4" w:rsidRDefault="003271F7" w:rsidP="00D017A4">
      <w:pPr>
        <w:pStyle w:val="Step"/>
      </w:pPr>
      <w:r>
        <w:t>If applicable, u</w:t>
      </w:r>
      <w:r w:rsidR="00FE5EA9">
        <w:t>se the “x” in the upper right</w:t>
      </w:r>
      <w:r w:rsidR="00970BE4">
        <w:t>-</w:t>
      </w:r>
      <w:r w:rsidR="00FE5EA9">
        <w:t>hand corner to close the Welcome window.</w:t>
      </w:r>
    </w:p>
    <w:p w14:paraId="4A38B1ED" w14:textId="1778FD4A" w:rsidR="00E1410F" w:rsidRPr="004C258B" w:rsidRDefault="00E1410F" w:rsidP="00E1410F">
      <w:pPr>
        <w:pStyle w:val="Heading3"/>
      </w:pPr>
      <w:r>
        <w:t>Task 2: Open the PBIX file</w:t>
      </w:r>
    </w:p>
    <w:p w14:paraId="7E0147E9" w14:textId="26E83828" w:rsidR="00E1410F" w:rsidRDefault="00E1410F" w:rsidP="00E1410F">
      <w:r w:rsidRPr="00F15EC2">
        <w:t xml:space="preserve">In this task, you will </w:t>
      </w:r>
      <w:r>
        <w:t>navigate and open the</w:t>
      </w:r>
      <w:r w:rsidR="00E72050">
        <w:t xml:space="preserve"> starting</w:t>
      </w:r>
      <w:r>
        <w:t xml:space="preserve"> PBIX file.</w:t>
      </w:r>
    </w:p>
    <w:p w14:paraId="1E7666FF" w14:textId="1BA1B6E6" w:rsidR="00E1410F" w:rsidRDefault="00584DB3" w:rsidP="00E1410F">
      <w:pPr>
        <w:pStyle w:val="Step"/>
      </w:pPr>
      <w:r w:rsidRPr="00584DB3">
        <w:t xml:space="preserve">Select </w:t>
      </w:r>
      <w:r w:rsidR="00E1410F" w:rsidRPr="008B14E9">
        <w:rPr>
          <w:u w:val="single"/>
        </w:rPr>
        <w:t>File</w:t>
      </w:r>
      <w:r w:rsidR="00E1410F">
        <w:t xml:space="preserve"> &gt; </w:t>
      </w:r>
      <w:r w:rsidR="00FE7FD0" w:rsidRPr="008B14E9">
        <w:rPr>
          <w:u w:val="single"/>
        </w:rPr>
        <w:t>Open report</w:t>
      </w:r>
      <w:r w:rsidR="00FE7FD0">
        <w:t xml:space="preserve"> &gt; </w:t>
      </w:r>
      <w:r w:rsidR="00FE7FD0" w:rsidRPr="008B14E9">
        <w:rPr>
          <w:u w:val="single"/>
        </w:rPr>
        <w:t>Browse reports</w:t>
      </w:r>
      <w:r w:rsidR="004422A7" w:rsidRPr="004422A7">
        <w:t>.</w:t>
      </w:r>
    </w:p>
    <w:p w14:paraId="2703D73F" w14:textId="71772EAD" w:rsidR="00FE7FD0" w:rsidRDefault="00855CCE" w:rsidP="00855CCE">
      <w:pPr>
        <w:pStyle w:val="Step"/>
        <w:numPr>
          <w:ilvl w:val="0"/>
          <w:numId w:val="0"/>
        </w:numPr>
        <w:ind w:left="397"/>
      </w:pPr>
      <w:r w:rsidRPr="00970BE4">
        <w:rPr>
          <w:noProof/>
        </w:rPr>
        <mc:AlternateContent>
          <mc:Choice Requires="wps">
            <w:drawing>
              <wp:anchor distT="0" distB="0" distL="114300" distR="114300" simplePos="0" relativeHeight="251742208" behindDoc="0" locked="0" layoutInCell="1" allowOverlap="1" wp14:anchorId="4D6EF390" wp14:editId="7DEEECB8">
                <wp:simplePos x="0" y="0"/>
                <wp:positionH relativeFrom="column">
                  <wp:posOffset>6179820</wp:posOffset>
                </wp:positionH>
                <wp:positionV relativeFrom="paragraph">
                  <wp:posOffset>457200</wp:posOffset>
                </wp:positionV>
                <wp:extent cx="373380" cy="411480"/>
                <wp:effectExtent l="57150" t="38100" r="45720" b="83820"/>
                <wp:wrapNone/>
                <wp:docPr id="8" name="Straight Arrow Connector 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4BD04F" id="_x0000_t32" coordsize="21600,21600" o:spt="32" o:oned="t" path="m,l21600,21600e" filled="f">
                <v:path arrowok="t" fillok="f" o:connecttype="none"/>
                <o:lock v:ext="edit" shapetype="t"/>
              </v:shapetype>
              <v:shape id="Straight Arrow Connector 8" o:spid="_x0000_s1026" type="#_x0000_t32" alt="&quot;&quot;" style="position:absolute;margin-left:486.6pt;margin-top:36pt;width:29.4pt;height:32.4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" strokecolor="#f26522 [3208]" strokeweight="3pt">
                <v:stroke endarrow="block"/>
                <v:shadow on="t" color="black" opacity="22937f" origin=",.5" offset="0,.63889mm"/>
              </v:shape>
            </w:pict>
          </mc:Fallback>
        </mc:AlternateContent>
      </w:r>
      <w:r w:rsidR="00A8612C" w:rsidRPr="00970BE4">
        <w:rPr>
          <w:noProof/>
        </w:rPr>
        <mc:AlternateContent>
          <mc:Choice Requires="wps">
            <w:drawing>
              <wp:anchor distT="0" distB="0" distL="114300" distR="114300" simplePos="0" relativeHeight="251740160" behindDoc="0" locked="0" layoutInCell="1" allowOverlap="1" wp14:anchorId="27061482" wp14:editId="0B6228A3">
                <wp:simplePos x="0" y="0"/>
                <wp:positionH relativeFrom="margin">
                  <wp:posOffset>293370</wp:posOffset>
                </wp:positionH>
                <wp:positionV relativeFrom="paragraph">
                  <wp:posOffset>681990</wp:posOffset>
                </wp:positionV>
                <wp:extent cx="1409700" cy="259080"/>
                <wp:effectExtent l="0" t="0" r="19050" b="26670"/>
                <wp:wrapNone/>
                <wp:docPr id="7" name="Rectangle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409700" cy="25908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B86E9" id="Rectangle 7" o:spid="_x0000_s1026" alt="&quot;&quot;" style="position:absolute;margin-left:23.1pt;margin-top:53.7pt;width:111pt;height:20.4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" filled="f" strokecolor="#f26522 [3208]" strokeweight="2pt">
                <v:stroke dashstyle="1 1"/>
                <w10:wrap anchorx="margin"/>
              </v:rect>
            </w:pict>
          </mc:Fallback>
        </mc:AlternateContent>
      </w:r>
      <w:r w:rsidR="00FE7FD0">
        <w:rPr>
          <w:noProof/>
        </w:rPr>
        <w:drawing>
          <wp:inline distT="0" distB="0" distL="0" distR="0" wp14:anchorId="25CEBDF8" wp14:editId="29D70C83">
            <wp:extent cx="6025896" cy="1225296"/>
            <wp:effectExtent l="19050" t="19050" r="13335" b="13335"/>
            <wp:docPr id="6" name="Picture 6" descr="Open report window with the Browse report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1_Open_report.png"/>
                    <pic:cNvPicPr/>
                  </pic:nvPicPr>
                  <pic:blipFill>
                    <a:blip r:embed="rId14"/>
                    <a:stretch>
                      <a:fillRect/>
                    </a:stretch>
                  </pic:blipFill>
                  <pic:spPr>
                    <a:xfrm>
                      <a:off x="0" y="0"/>
                      <a:ext cx="6025896" cy="1225296"/>
                    </a:xfrm>
                    <a:prstGeom prst="rect">
                      <a:avLst/>
                    </a:prstGeom>
                    <a:ln>
                      <a:solidFill>
                        <a:schemeClr val="bg1">
                          <a:lumMod val="50000"/>
                        </a:schemeClr>
                      </a:solidFill>
                    </a:ln>
                  </pic:spPr>
                </pic:pic>
              </a:graphicData>
            </a:graphic>
          </wp:inline>
        </w:drawing>
      </w:r>
    </w:p>
    <w:p w14:paraId="45B8E0D8" w14:textId="13F074AE" w:rsidR="00E1410F" w:rsidRDefault="00E1410F" w:rsidP="00E1410F">
      <w:pPr>
        <w:pStyle w:val="Step"/>
        <w:rPr>
          <w:rStyle w:val="EmphasizeText"/>
          <w:b w:val="0"/>
          <w:bCs w:val="0"/>
        </w:rPr>
      </w:pPr>
      <w:r>
        <w:t xml:space="preserve">Navigate to the </w:t>
      </w:r>
      <w:r w:rsidRPr="002F6347">
        <w:rPr>
          <w:rStyle w:val="EmphasizeText"/>
        </w:rPr>
        <w:t>&lt;</w:t>
      </w:r>
      <w:proofErr w:type="spellStart"/>
      <w:r w:rsidRPr="002F6347">
        <w:rPr>
          <w:rStyle w:val="EmphasizeText"/>
        </w:rPr>
        <w:t>CourseFolder</w:t>
      </w:r>
      <w:proofErr w:type="spellEnd"/>
      <w:r w:rsidRPr="002F6347">
        <w:rPr>
          <w:rStyle w:val="EmphasizeText"/>
        </w:rPr>
        <w:t>&gt;</w:t>
      </w:r>
      <w:r w:rsidRPr="00911550">
        <w:rPr>
          <w:rStyle w:val="EmphasizeText"/>
          <w:b w:val="0"/>
          <w:bCs w:val="0"/>
        </w:rPr>
        <w:t>\</w:t>
      </w:r>
      <w:r w:rsidRPr="00911550">
        <w:rPr>
          <w:b/>
          <w:bCs/>
        </w:rPr>
        <w:t>Attendee\Lab Materials\</w:t>
      </w:r>
      <w:r w:rsidR="001051AB">
        <w:rPr>
          <w:b/>
          <w:bCs/>
        </w:rPr>
        <w:t>Lab 02B</w:t>
      </w:r>
      <w:r w:rsidRPr="003271F7">
        <w:rPr>
          <w:rStyle w:val="EmphasizeText"/>
        </w:rPr>
        <w:t>\</w:t>
      </w:r>
      <w:r w:rsidR="00644DD3">
        <w:rPr>
          <w:rStyle w:val="EmphasizeText"/>
        </w:rPr>
        <w:t xml:space="preserve"> </w:t>
      </w:r>
      <w:r w:rsidR="00644DD3" w:rsidRPr="00644DD3">
        <w:rPr>
          <w:rStyle w:val="EmphasizeText"/>
          <w:b w:val="0"/>
          <w:bCs w:val="0"/>
        </w:rPr>
        <w:t>folder</w:t>
      </w:r>
      <w:r w:rsidRPr="003271F7">
        <w:rPr>
          <w:rStyle w:val="EmphasizeText"/>
          <w:b w:val="0"/>
          <w:bCs w:val="0"/>
        </w:rPr>
        <w:t>.</w:t>
      </w:r>
    </w:p>
    <w:p w14:paraId="705607C3" w14:textId="387B6132" w:rsidR="000A28C5" w:rsidRDefault="000A28C5" w:rsidP="000A28C5">
      <w:pPr>
        <w:pStyle w:val="Step"/>
      </w:pPr>
      <w:r>
        <w:t xml:space="preserve">Select the file </w:t>
      </w:r>
      <w:r w:rsidR="00A8612C" w:rsidRPr="00A8612C">
        <w:rPr>
          <w:b/>
          <w:bCs/>
        </w:rPr>
        <w:t>“</w:t>
      </w:r>
      <w:r w:rsidR="00A8612C" w:rsidRPr="00FE7FD0">
        <w:rPr>
          <w:rStyle w:val="EmphasizeText"/>
        </w:rPr>
        <w:t xml:space="preserve">MAIAD </w:t>
      </w:r>
      <w:r w:rsidR="001051AB">
        <w:rPr>
          <w:rStyle w:val="EmphasizeText"/>
        </w:rPr>
        <w:t>Lab 02B</w:t>
      </w:r>
      <w:r w:rsidR="00A8612C" w:rsidRPr="00FE7FD0">
        <w:rPr>
          <w:rStyle w:val="EmphasizeText"/>
        </w:rPr>
        <w:t xml:space="preserve"> </w:t>
      </w:r>
      <w:r w:rsidR="00644DD3">
        <w:rPr>
          <w:rStyle w:val="EmphasizeText"/>
        </w:rPr>
        <w:t>–</w:t>
      </w:r>
      <w:r w:rsidR="00A8612C" w:rsidRPr="00FE7FD0">
        <w:rPr>
          <w:rStyle w:val="EmphasizeText"/>
        </w:rPr>
        <w:t xml:space="preserve"> Power</w:t>
      </w:r>
      <w:r w:rsidR="00644DD3">
        <w:rPr>
          <w:rStyle w:val="EmphasizeText"/>
        </w:rPr>
        <w:t xml:space="preserve"> </w:t>
      </w:r>
      <w:r w:rsidR="00A8612C" w:rsidRPr="00FE7FD0">
        <w:rPr>
          <w:rStyle w:val="EmphasizeText"/>
        </w:rPr>
        <w:t xml:space="preserve">BI Model </w:t>
      </w:r>
      <w:r w:rsidR="00A8612C">
        <w:rPr>
          <w:rStyle w:val="EmphasizeText"/>
        </w:rPr>
        <w:t>–</w:t>
      </w:r>
      <w:r w:rsidR="00A8612C" w:rsidRPr="00FE7FD0">
        <w:rPr>
          <w:rStyle w:val="EmphasizeText"/>
        </w:rPr>
        <w:t xml:space="preserve"> </w:t>
      </w:r>
      <w:proofErr w:type="spellStart"/>
      <w:r w:rsidR="00A8612C" w:rsidRPr="00FE7FD0">
        <w:rPr>
          <w:rStyle w:val="EmphasizeText"/>
        </w:rPr>
        <w:t>Start</w:t>
      </w:r>
      <w:r w:rsidR="00A8612C">
        <w:rPr>
          <w:rStyle w:val="EmphasizeText"/>
        </w:rPr>
        <w:t>.pbix</w:t>
      </w:r>
      <w:proofErr w:type="spellEnd"/>
      <w:r w:rsidR="00A8612C">
        <w:rPr>
          <w:rStyle w:val="EmphasizeText"/>
        </w:rPr>
        <w:t>”</w:t>
      </w:r>
      <w:r w:rsidR="00A8612C">
        <w:t xml:space="preserve"> </w:t>
      </w:r>
      <w:r>
        <w:t xml:space="preserve">and choose </w:t>
      </w:r>
      <w:r w:rsidRPr="008B14E9">
        <w:rPr>
          <w:u w:val="single"/>
        </w:rPr>
        <w:t>Open</w:t>
      </w:r>
      <w:r>
        <w:t>.</w:t>
      </w:r>
    </w:p>
    <w:p w14:paraId="704C7DD0" w14:textId="5BB39CFA" w:rsidR="00C44B99" w:rsidRPr="000A28C5" w:rsidRDefault="00501551" w:rsidP="00501551">
      <w:pPr>
        <w:pStyle w:val="Step"/>
        <w:numPr>
          <w:ilvl w:val="0"/>
          <w:numId w:val="0"/>
        </w:numPr>
        <w:jc w:val="center"/>
        <w:rPr>
          <w:rStyle w:val="EmphasizeText"/>
          <w:b w:val="0"/>
          <w:bCs w:val="0"/>
        </w:rPr>
      </w:pPr>
      <w:r w:rsidRPr="00970BE4">
        <w:rPr>
          <w:noProof/>
        </w:rPr>
        <mc:AlternateContent>
          <mc:Choice Requires="wps">
            <w:drawing>
              <wp:anchor distT="0" distB="0" distL="114300" distR="114300" simplePos="0" relativeHeight="251748352" behindDoc="0" locked="0" layoutInCell="1" allowOverlap="1" wp14:anchorId="05B5A125" wp14:editId="51FC4C6C">
                <wp:simplePos x="0" y="0"/>
                <wp:positionH relativeFrom="margin">
                  <wp:posOffset>5273040</wp:posOffset>
                </wp:positionH>
                <wp:positionV relativeFrom="paragraph">
                  <wp:posOffset>1818640</wp:posOffset>
                </wp:positionV>
                <wp:extent cx="373380" cy="411480"/>
                <wp:effectExtent l="57150" t="38100" r="45720" b="83820"/>
                <wp:wrapNone/>
                <wp:docPr id="15" name="Straight Arrow Connector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63D27" id="Straight Arrow Connector 15" o:spid="_x0000_s1026" type="#_x0000_t32" alt="&quot;&quot;" style="position:absolute;margin-left:415.2pt;margin-top:143.2pt;width:29.4pt;height:32.4pt;flip:x;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" strokecolor="#f26522 [3208]" strokeweight="3pt">
                <v:stroke endarrow="block"/>
                <v:shadow on="t" color="black" opacity="22937f" origin=",.5" offset="0,.63889mm"/>
                <w10:wrap anchorx="margin"/>
              </v:shape>
            </w:pict>
          </mc:Fallback>
        </mc:AlternateContent>
      </w:r>
      <w:r w:rsidRPr="00970BE4">
        <w:rPr>
          <w:noProof/>
        </w:rPr>
        <mc:AlternateContent>
          <mc:Choice Requires="wps">
            <w:drawing>
              <wp:anchor distT="0" distB="0" distL="114300" distR="114300" simplePos="0" relativeHeight="251928576" behindDoc="0" locked="0" layoutInCell="1" allowOverlap="1" wp14:anchorId="63106D32" wp14:editId="570CB58E">
                <wp:simplePos x="0" y="0"/>
                <wp:positionH relativeFrom="margin">
                  <wp:posOffset>1009650</wp:posOffset>
                </wp:positionH>
                <wp:positionV relativeFrom="paragraph">
                  <wp:posOffset>2002155</wp:posOffset>
                </wp:positionV>
                <wp:extent cx="2514600" cy="213360"/>
                <wp:effectExtent l="0" t="0" r="19050" b="15240"/>
                <wp:wrapNone/>
                <wp:docPr id="33" name="Rectangle 3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514600" cy="21336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0EB92" id="Rectangle 33" o:spid="_x0000_s1026" alt="&quot;&quot;" style="position:absolute;margin-left:79.5pt;margin-top:157.65pt;width:198pt;height:16.8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" filled="f" strokecolor="#f26522 [3208]" strokeweight="2pt">
                <v:stroke dashstyle="1 1"/>
                <w10:wrap anchorx="margin"/>
              </v:rect>
            </w:pict>
          </mc:Fallback>
        </mc:AlternateContent>
      </w:r>
      <w:r>
        <w:rPr>
          <w:rStyle w:val="EmphasizeText"/>
          <w:b w:val="0"/>
          <w:bCs w:val="0"/>
          <w:noProof/>
        </w:rPr>
        <w:drawing>
          <wp:inline distT="0" distB="0" distL="0" distR="0" wp14:anchorId="1FA3453B" wp14:editId="42462026">
            <wp:extent cx="5833872" cy="2514600"/>
            <wp:effectExtent l="0" t="0" r="0" b="0"/>
            <wp:docPr id="37" name="Picture 37" descr="Open window with MAIAD Lab 02B - Power Bi Model - Start.pbix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Open window with MAIAD Lab 02B - Power Bi Model - Start.pbix selec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3872" cy="2514600"/>
                    </a:xfrm>
                    <a:prstGeom prst="rect">
                      <a:avLst/>
                    </a:prstGeom>
                    <a:noFill/>
                    <a:ln>
                      <a:noFill/>
                    </a:ln>
                  </pic:spPr>
                </pic:pic>
              </a:graphicData>
            </a:graphic>
          </wp:inline>
        </w:drawing>
      </w:r>
    </w:p>
    <w:p w14:paraId="6A522BE5" w14:textId="10FCBC8A" w:rsidR="00E1410F" w:rsidRPr="004C258B" w:rsidRDefault="00E1410F" w:rsidP="00E1410F">
      <w:pPr>
        <w:pStyle w:val="Heading3"/>
      </w:pPr>
      <w:r>
        <w:lastRenderedPageBreak/>
        <w:t>Task 3: Save the PBIX file</w:t>
      </w:r>
    </w:p>
    <w:p w14:paraId="520C04E6" w14:textId="4A9BAB9E" w:rsidR="009B5B57" w:rsidRDefault="00E1410F" w:rsidP="00E1410F">
      <w:r w:rsidRPr="00F15EC2">
        <w:t xml:space="preserve">In this task, you will </w:t>
      </w:r>
      <w:r>
        <w:t>save the file with a new file name</w:t>
      </w:r>
      <w:r w:rsidR="000A28C5">
        <w:t>.</w:t>
      </w:r>
    </w:p>
    <w:p w14:paraId="4FD9CAC2" w14:textId="20799A81" w:rsidR="000A28C5" w:rsidRDefault="0093143F" w:rsidP="00970BE4">
      <w:pPr>
        <w:pStyle w:val="Step"/>
      </w:pPr>
      <w:r w:rsidRPr="0093143F">
        <w:t xml:space="preserve">Select </w:t>
      </w:r>
      <w:r w:rsidRPr="0093143F">
        <w:rPr>
          <w:u w:val="single"/>
        </w:rPr>
        <w:t>File</w:t>
      </w:r>
      <w:r>
        <w:t xml:space="preserve"> &gt; </w:t>
      </w:r>
      <w:r w:rsidRPr="0093143F">
        <w:rPr>
          <w:u w:val="single"/>
        </w:rPr>
        <w:t>Save as</w:t>
      </w:r>
      <w:r w:rsidR="004422A7" w:rsidRPr="004422A7">
        <w:t>.</w:t>
      </w:r>
      <w:r w:rsidR="00970BE4">
        <w:t xml:space="preserve"> </w:t>
      </w:r>
    </w:p>
    <w:p w14:paraId="3CBB6BA8" w14:textId="03F42EAD" w:rsidR="000A28C5" w:rsidRDefault="000A28C5" w:rsidP="00855CCE">
      <w:pPr>
        <w:pStyle w:val="Step"/>
        <w:numPr>
          <w:ilvl w:val="0"/>
          <w:numId w:val="0"/>
        </w:numPr>
        <w:ind w:left="397"/>
      </w:pPr>
      <w:r w:rsidRPr="00970BE4">
        <w:rPr>
          <w:noProof/>
        </w:rPr>
        <mc:AlternateContent>
          <mc:Choice Requires="wps">
            <w:drawing>
              <wp:anchor distT="0" distB="0" distL="114300" distR="114300" simplePos="0" relativeHeight="251754496" behindDoc="0" locked="0" layoutInCell="1" allowOverlap="1" wp14:anchorId="5883ABEE" wp14:editId="4FBDB4FA">
                <wp:simplePos x="0" y="0"/>
                <wp:positionH relativeFrom="margin">
                  <wp:posOffset>274320</wp:posOffset>
                </wp:positionH>
                <wp:positionV relativeFrom="paragraph">
                  <wp:posOffset>1155700</wp:posOffset>
                </wp:positionV>
                <wp:extent cx="1367790" cy="320040"/>
                <wp:effectExtent l="0" t="0" r="22860" b="22860"/>
                <wp:wrapNone/>
                <wp:docPr id="36" name="Rectangle 3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367790" cy="32004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B3904" id="Rectangle 36" o:spid="_x0000_s1026" alt="&quot;&quot;" style="position:absolute;margin-left:21.6pt;margin-top:91pt;width:107.7pt;height:25.2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" filled="f" strokecolor="#f26522 [3208]" strokeweight="2pt">
                <v:stroke dashstyle="1 1"/>
                <w10:wrap anchorx="margin"/>
              </v:rect>
            </w:pict>
          </mc:Fallback>
        </mc:AlternateContent>
      </w:r>
      <w:r>
        <w:rPr>
          <w:noProof/>
        </w:rPr>
        <w:drawing>
          <wp:inline distT="0" distB="0" distL="0" distR="0" wp14:anchorId="3F042BE8" wp14:editId="051F5EC4">
            <wp:extent cx="1380744" cy="1463040"/>
            <wp:effectExtent l="19050" t="19050" r="10160" b="22860"/>
            <wp:docPr id="27" name="Picture 27" descr="File window with Save a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4_PBIX_SaveAs_Menu.png"/>
                    <pic:cNvPicPr/>
                  </pic:nvPicPr>
                  <pic:blipFill>
                    <a:blip r:embed="rId16"/>
                    <a:stretch>
                      <a:fillRect/>
                    </a:stretch>
                  </pic:blipFill>
                  <pic:spPr>
                    <a:xfrm>
                      <a:off x="0" y="0"/>
                      <a:ext cx="1380744" cy="1463040"/>
                    </a:xfrm>
                    <a:prstGeom prst="rect">
                      <a:avLst/>
                    </a:prstGeom>
                    <a:ln>
                      <a:solidFill>
                        <a:schemeClr val="bg1">
                          <a:lumMod val="50000"/>
                        </a:schemeClr>
                      </a:solidFill>
                    </a:ln>
                  </pic:spPr>
                </pic:pic>
              </a:graphicData>
            </a:graphic>
          </wp:inline>
        </w:drawing>
      </w:r>
    </w:p>
    <w:p w14:paraId="77E91A55" w14:textId="23A0AF03" w:rsidR="000A28C5" w:rsidRDefault="000A28C5" w:rsidP="000A28C5">
      <w:pPr>
        <w:pStyle w:val="Step"/>
      </w:pPr>
      <w:r>
        <w:t>S</w:t>
      </w:r>
      <w:r w:rsidR="0093143F">
        <w:t xml:space="preserve">ave </w:t>
      </w:r>
      <w:r w:rsidR="00970BE4">
        <w:t>the file as “</w:t>
      </w:r>
      <w:r w:rsidR="00970BE4" w:rsidRPr="000A28C5">
        <w:rPr>
          <w:b/>
          <w:bCs/>
        </w:rPr>
        <w:t xml:space="preserve">MAIAD </w:t>
      </w:r>
      <w:r w:rsidR="001051AB">
        <w:rPr>
          <w:b/>
          <w:bCs/>
        </w:rPr>
        <w:t>Lab 02B</w:t>
      </w:r>
      <w:r w:rsidR="00970BE4" w:rsidRPr="000A28C5">
        <w:rPr>
          <w:b/>
          <w:bCs/>
        </w:rPr>
        <w:t xml:space="preserve"> – </w:t>
      </w:r>
      <w:r>
        <w:rPr>
          <w:b/>
          <w:bCs/>
        </w:rPr>
        <w:t>Power</w:t>
      </w:r>
      <w:r w:rsidR="00644DD3">
        <w:rPr>
          <w:b/>
          <w:bCs/>
        </w:rPr>
        <w:t xml:space="preserve"> </w:t>
      </w:r>
      <w:r>
        <w:rPr>
          <w:b/>
          <w:bCs/>
        </w:rPr>
        <w:t xml:space="preserve">BI Model </w:t>
      </w:r>
      <w:r w:rsidR="003701CA">
        <w:rPr>
          <w:b/>
          <w:bCs/>
        </w:rPr>
        <w:t>–</w:t>
      </w:r>
      <w:r>
        <w:rPr>
          <w:b/>
          <w:bCs/>
        </w:rPr>
        <w:t xml:space="preserve"> </w:t>
      </w:r>
      <w:r w:rsidR="00DE6685">
        <w:rPr>
          <w:b/>
          <w:bCs/>
        </w:rPr>
        <w:t xml:space="preserve">My </w:t>
      </w:r>
      <w:proofErr w:type="spellStart"/>
      <w:r w:rsidR="00970BE4" w:rsidRPr="000A28C5">
        <w:rPr>
          <w:b/>
          <w:bCs/>
        </w:rPr>
        <w:t>Solution.pbix</w:t>
      </w:r>
      <w:proofErr w:type="spellEnd"/>
      <w:r w:rsidR="00970BE4">
        <w:t>”</w:t>
      </w:r>
      <w:r w:rsidR="004422A7" w:rsidRPr="004422A7">
        <w:t>.</w:t>
      </w:r>
    </w:p>
    <w:p w14:paraId="6666C554" w14:textId="099AF0AD" w:rsidR="00BB29E0" w:rsidRDefault="00BB29E0" w:rsidP="00BB29E0">
      <w:pPr>
        <w:pStyle w:val="Step"/>
        <w:numPr>
          <w:ilvl w:val="0"/>
          <w:numId w:val="0"/>
        </w:numPr>
        <w:ind w:left="397"/>
      </w:pPr>
      <w:r w:rsidRPr="00970BE4">
        <w:rPr>
          <w:noProof/>
        </w:rPr>
        <mc:AlternateContent>
          <mc:Choice Requires="wps">
            <w:drawing>
              <wp:anchor distT="0" distB="0" distL="114300" distR="114300" simplePos="0" relativeHeight="251758592" behindDoc="0" locked="0" layoutInCell="1" allowOverlap="1" wp14:anchorId="7A9A3763" wp14:editId="1D9DFF20">
                <wp:simplePos x="0" y="0"/>
                <wp:positionH relativeFrom="margin">
                  <wp:posOffset>1870710</wp:posOffset>
                </wp:positionH>
                <wp:positionV relativeFrom="paragraph">
                  <wp:posOffset>10160</wp:posOffset>
                </wp:positionV>
                <wp:extent cx="2293620" cy="190500"/>
                <wp:effectExtent l="0" t="0" r="11430" b="19050"/>
                <wp:wrapNone/>
                <wp:docPr id="39" name="Rectangle 3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293620" cy="19050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CA5E8" id="Rectangle 39" o:spid="_x0000_s1026" alt="&quot;&quot;" style="position:absolute;margin-left:147.3pt;margin-top:.8pt;width:180.6pt;height:1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" filled="f" strokecolor="#f26522 [3208]" strokeweight="2pt">
                <v:stroke dashstyle="1 1"/>
                <w10:wrap anchorx="margin"/>
              </v:rect>
            </w:pict>
          </mc:Fallback>
        </mc:AlternateContent>
      </w:r>
      <w:r>
        <w:rPr>
          <w:noProof/>
        </w:rPr>
        <w:drawing>
          <wp:inline distT="0" distB="0" distL="0" distR="0" wp14:anchorId="7F2758A4" wp14:editId="5FBB57E0">
            <wp:extent cx="6324600" cy="3192780"/>
            <wp:effectExtent l="0" t="0" r="0" b="7620"/>
            <wp:docPr id="43" name="Picture 43" descr="Power BI Desktop application with the MAIAD Lab 02 - Power BI Model - My Solution.pbix fil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Power BI Desktop application with the MAIAD Lab 02 - Power BI Model - My Solution.pbix file nam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4600" cy="3192780"/>
                    </a:xfrm>
                    <a:prstGeom prst="rect">
                      <a:avLst/>
                    </a:prstGeom>
                    <a:noFill/>
                    <a:ln>
                      <a:noFill/>
                    </a:ln>
                  </pic:spPr>
                </pic:pic>
              </a:graphicData>
            </a:graphic>
          </wp:inline>
        </w:drawing>
      </w:r>
    </w:p>
    <w:p w14:paraId="11CFA645" w14:textId="18FBA94F" w:rsidR="000A28C5" w:rsidRDefault="000A28C5" w:rsidP="00855CCE">
      <w:pPr>
        <w:pStyle w:val="Step"/>
        <w:numPr>
          <w:ilvl w:val="0"/>
          <w:numId w:val="0"/>
        </w:numPr>
        <w:ind w:left="397"/>
      </w:pPr>
    </w:p>
    <w:p w14:paraId="06627035" w14:textId="7A1863D8" w:rsidR="00675746" w:rsidRPr="00D017A4" w:rsidRDefault="00675746" w:rsidP="007174A0">
      <w:pPr>
        <w:pStyle w:val="Heading1"/>
      </w:pPr>
      <w:r w:rsidRPr="00D017A4">
        <w:lastRenderedPageBreak/>
        <w:t xml:space="preserve">Exercise </w:t>
      </w:r>
      <w:r w:rsidR="00A8612C">
        <w:t>2</w:t>
      </w:r>
      <w:r w:rsidRPr="00D017A4">
        <w:t>:  Create MANY to ONE relationship</w:t>
      </w:r>
      <w:r w:rsidR="00A8612C">
        <w:t>s</w:t>
      </w:r>
      <w:r w:rsidRPr="00D017A4">
        <w:t xml:space="preserve"> in Power BI Desktop</w:t>
      </w:r>
    </w:p>
    <w:p w14:paraId="20AACEA5" w14:textId="62ED94D1" w:rsidR="00675746" w:rsidRDefault="00675746" w:rsidP="00675746">
      <w:r w:rsidRPr="007169B5">
        <w:t xml:space="preserve">In this exercise, you will </w:t>
      </w:r>
      <w:r w:rsidR="00F2761D">
        <w:t xml:space="preserve">create </w:t>
      </w:r>
      <w:r w:rsidR="00A8612C">
        <w:t>the</w:t>
      </w:r>
      <w:r w:rsidR="00A119CA">
        <w:t xml:space="preserve"> relationships </w:t>
      </w:r>
      <w:r w:rsidR="00A8612C">
        <w:t>need</w:t>
      </w:r>
      <w:r w:rsidR="008B14E9">
        <w:t>ed</w:t>
      </w:r>
      <w:r w:rsidR="00A8612C">
        <w:t xml:space="preserve"> to complete the data model.</w:t>
      </w:r>
      <w:r w:rsidR="003C1ED5">
        <w:t xml:space="preserve">  You will create relationships from the Quotes Data table to each of the Lookup tables in the data model.</w:t>
      </w:r>
    </w:p>
    <w:p w14:paraId="53C658FF" w14:textId="66B834B7" w:rsidR="00675746" w:rsidRPr="004C258B" w:rsidRDefault="00675746" w:rsidP="00675746">
      <w:pPr>
        <w:pStyle w:val="Heading3"/>
      </w:pPr>
      <w:r>
        <w:t xml:space="preserve">Task 1: </w:t>
      </w:r>
      <w:r w:rsidR="00A119CA">
        <w:t xml:space="preserve">Create relationship </w:t>
      </w:r>
      <w:r w:rsidR="00A8612C">
        <w:t>from</w:t>
      </w:r>
      <w:r w:rsidR="00A119CA">
        <w:t xml:space="preserve"> </w:t>
      </w:r>
      <w:r w:rsidR="00A8612C">
        <w:t>Quotes</w:t>
      </w:r>
      <w:r w:rsidR="00A119CA">
        <w:t xml:space="preserve"> </w:t>
      </w:r>
      <w:r w:rsidR="00855CCE">
        <w:t>to</w:t>
      </w:r>
      <w:r w:rsidR="00A119CA">
        <w:t xml:space="preserve"> </w:t>
      </w:r>
      <w:r w:rsidR="00855CCE">
        <w:t>Customers</w:t>
      </w:r>
    </w:p>
    <w:p w14:paraId="7B510C4B" w14:textId="4F57D907" w:rsidR="00675746" w:rsidRDefault="00675746" w:rsidP="00675746">
      <w:r w:rsidRPr="00F15EC2">
        <w:t xml:space="preserve">In this task, you will </w:t>
      </w:r>
      <w:r w:rsidR="00F2761D">
        <w:t xml:space="preserve">create the relationship from the Quotes Data table to </w:t>
      </w:r>
      <w:r w:rsidR="00855CCE">
        <w:t>Customers</w:t>
      </w:r>
      <w:r w:rsidR="00F2761D">
        <w:t xml:space="preserve"> Lookup table</w:t>
      </w:r>
      <w:r w:rsidR="003C1ED5">
        <w:t>.</w:t>
      </w:r>
    </w:p>
    <w:p w14:paraId="2EA6766A" w14:textId="08A388A7" w:rsidR="008B14E9" w:rsidRDefault="008B14E9" w:rsidP="00FA3A4D">
      <w:pPr>
        <w:pStyle w:val="Step"/>
      </w:pPr>
      <w:r>
        <w:t xml:space="preserve">From the left-side view navigation options, select the </w:t>
      </w:r>
      <w:r w:rsidRPr="008B14E9">
        <w:rPr>
          <w:u w:val="single"/>
        </w:rPr>
        <w:t>Model</w:t>
      </w:r>
      <w:r>
        <w:t xml:space="preserve"> view icon.</w:t>
      </w:r>
      <w:r w:rsidR="003C1ED5">
        <w:t xml:space="preserve">  This changes </w:t>
      </w:r>
      <w:r w:rsidR="008D798E">
        <w:t>the</w:t>
      </w:r>
      <w:r w:rsidR="003C1ED5">
        <w:t xml:space="preserve"> display area </w:t>
      </w:r>
      <w:r w:rsidR="00495827">
        <w:t>from</w:t>
      </w:r>
      <w:r w:rsidR="003C1ED5">
        <w:t xml:space="preserve"> the default Report view to the Model view to show the data model diagram.</w:t>
      </w:r>
    </w:p>
    <w:p w14:paraId="743B9AA6" w14:textId="7A75D9B9" w:rsidR="008B14E9" w:rsidRDefault="00855CCE" w:rsidP="00855CCE">
      <w:pPr>
        <w:pStyle w:val="Step"/>
        <w:numPr>
          <w:ilvl w:val="0"/>
          <w:numId w:val="0"/>
        </w:numPr>
        <w:ind w:left="397"/>
      </w:pPr>
      <w:r w:rsidRPr="008B14E9">
        <w:rPr>
          <w:noProof/>
        </w:rPr>
        <mc:AlternateContent>
          <mc:Choice Requires="wps">
            <w:drawing>
              <wp:anchor distT="45720" distB="45720" distL="114300" distR="114300" simplePos="0" relativeHeight="251762688" behindDoc="0" locked="0" layoutInCell="1" allowOverlap="1" wp14:anchorId="00C1D339" wp14:editId="3BD4CAC4">
                <wp:simplePos x="0" y="0"/>
                <wp:positionH relativeFrom="column">
                  <wp:posOffset>906780</wp:posOffset>
                </wp:positionH>
                <wp:positionV relativeFrom="paragraph">
                  <wp:posOffset>83820</wp:posOffset>
                </wp:positionV>
                <wp:extent cx="1028700" cy="281940"/>
                <wp:effectExtent l="0" t="0" r="0" b="3810"/>
                <wp:wrapSquare wrapText="bothSides"/>
                <wp:docPr id="217"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81940"/>
                        </a:xfrm>
                        <a:prstGeom prst="rect">
                          <a:avLst/>
                        </a:prstGeom>
                        <a:solidFill>
                          <a:srgbClr val="FFFFFF"/>
                        </a:solidFill>
                        <a:ln w="9525">
                          <a:noFill/>
                          <a:miter lim="800000"/>
                          <a:headEnd/>
                          <a:tailEnd/>
                        </a:ln>
                      </wps:spPr>
                      <wps:txbx>
                        <w:txbxContent>
                          <w:p w14:paraId="78F10AD6" w14:textId="15E3C37F" w:rsidR="007E4C9E" w:rsidRDefault="007E4C9E" w:rsidP="008B14E9">
                            <w:pPr>
                              <w:spacing w:before="0"/>
                            </w:pPr>
                            <w:r>
                              <w:t xml:space="preserve">Report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0C1D339" id="Text Box 2" o:spid="_x0000_s1027" type="#_x0000_t202" alt="&quot;&quot;" style="position:absolute;left:0;text-align:left;margin-left:71.4pt;margin-top:6.6pt;width:81pt;height:22.2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" stroked="f">
                <v:textbox>
                  <w:txbxContent>
                    <w:p w14:paraId="78F10AD6" w14:textId="15E3C37F" w:rsidR="007E4C9E" w:rsidRDefault="007E4C9E" w:rsidP="008B14E9">
                      <w:pPr>
                        <w:spacing w:before="0"/>
                      </w:pPr>
                      <w:r>
                        <w:t xml:space="preserve">Report </w:t>
                      </w:r>
                    </w:p>
                  </w:txbxContent>
                </v:textbox>
                <w10:wrap type="square"/>
              </v:shape>
            </w:pict>
          </mc:Fallback>
        </mc:AlternateContent>
      </w:r>
      <w:r w:rsidRPr="008B14E9">
        <w:rPr>
          <w:noProof/>
        </w:rPr>
        <mc:AlternateContent>
          <mc:Choice Requires="wps">
            <w:drawing>
              <wp:anchor distT="45720" distB="45720" distL="114300" distR="114300" simplePos="0" relativeHeight="251763712" behindDoc="0" locked="0" layoutInCell="1" allowOverlap="1" wp14:anchorId="3742AA42" wp14:editId="6D7382EA">
                <wp:simplePos x="0" y="0"/>
                <wp:positionH relativeFrom="column">
                  <wp:posOffset>906780</wp:posOffset>
                </wp:positionH>
                <wp:positionV relativeFrom="paragraph">
                  <wp:posOffset>571500</wp:posOffset>
                </wp:positionV>
                <wp:extent cx="1028700" cy="281940"/>
                <wp:effectExtent l="0" t="0" r="0" b="3810"/>
                <wp:wrapSquare wrapText="bothSides"/>
                <wp:docPr id="42"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81940"/>
                        </a:xfrm>
                        <a:prstGeom prst="rect">
                          <a:avLst/>
                        </a:prstGeom>
                        <a:solidFill>
                          <a:srgbClr val="FFFFFF"/>
                        </a:solidFill>
                        <a:ln w="9525">
                          <a:noFill/>
                          <a:miter lim="800000"/>
                          <a:headEnd/>
                          <a:tailEnd/>
                        </a:ln>
                      </wps:spPr>
                      <wps:txbx>
                        <w:txbxContent>
                          <w:p w14:paraId="5239A795" w14:textId="5DCFA412" w:rsidR="007E4C9E" w:rsidRDefault="007E4C9E" w:rsidP="008B14E9">
                            <w:pPr>
                              <w:spacing w:before="0"/>
                            </w:pPr>
                            <w:r>
                              <w:t>Data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742AA42" id="_x0000_s1028" type="#_x0000_t202" alt="&quot;&quot;" style="position:absolute;left:0;text-align:left;margin-left:71.4pt;margin-top:45pt;width:81pt;height:22.2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" stroked="f">
                <v:textbox>
                  <w:txbxContent>
                    <w:p w14:paraId="5239A795" w14:textId="5DCFA412" w:rsidR="007E4C9E" w:rsidRDefault="007E4C9E" w:rsidP="008B14E9">
                      <w:pPr>
                        <w:spacing w:before="0"/>
                      </w:pPr>
                      <w:r>
                        <w:t>Data</w:t>
                      </w:r>
                    </w:p>
                  </w:txbxContent>
                </v:textbox>
                <w10:wrap type="square"/>
              </v:shape>
            </w:pict>
          </mc:Fallback>
        </mc:AlternateContent>
      </w:r>
      <w:r w:rsidRPr="008B14E9">
        <w:rPr>
          <w:noProof/>
        </w:rPr>
        <mc:AlternateContent>
          <mc:Choice Requires="wps">
            <w:drawing>
              <wp:anchor distT="45720" distB="45720" distL="114300" distR="114300" simplePos="0" relativeHeight="251764736" behindDoc="0" locked="0" layoutInCell="1" allowOverlap="1" wp14:anchorId="3FD11F1B" wp14:editId="03723051">
                <wp:simplePos x="0" y="0"/>
                <wp:positionH relativeFrom="column">
                  <wp:posOffset>906780</wp:posOffset>
                </wp:positionH>
                <wp:positionV relativeFrom="paragraph">
                  <wp:posOffset>1089660</wp:posOffset>
                </wp:positionV>
                <wp:extent cx="1028700" cy="281940"/>
                <wp:effectExtent l="0" t="0" r="0" b="3810"/>
                <wp:wrapSquare wrapText="bothSides"/>
                <wp:docPr id="46"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81940"/>
                        </a:xfrm>
                        <a:prstGeom prst="rect">
                          <a:avLst/>
                        </a:prstGeom>
                        <a:solidFill>
                          <a:srgbClr val="FFFFFF"/>
                        </a:solidFill>
                        <a:ln w="9525">
                          <a:noFill/>
                          <a:miter lim="800000"/>
                          <a:headEnd/>
                          <a:tailEnd/>
                        </a:ln>
                      </wps:spPr>
                      <wps:txbx>
                        <w:txbxContent>
                          <w:p w14:paraId="672DFFA9" w14:textId="01D62494" w:rsidR="007E4C9E" w:rsidRDefault="007E4C9E" w:rsidP="008B14E9">
                            <w:pPr>
                              <w:spacing w:before="0"/>
                            </w:pPr>
                            <w:r>
                              <w:t xml:space="preserve">Model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FD11F1B" id="_x0000_s1029" type="#_x0000_t202" alt="&quot;&quot;" style="position:absolute;left:0;text-align:left;margin-left:71.4pt;margin-top:85.8pt;width:81pt;height:22.2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" stroked="f">
                <v:textbox>
                  <w:txbxContent>
                    <w:p w14:paraId="672DFFA9" w14:textId="01D62494" w:rsidR="007E4C9E" w:rsidRDefault="007E4C9E" w:rsidP="008B14E9">
                      <w:pPr>
                        <w:spacing w:before="0"/>
                      </w:pPr>
                      <w:r>
                        <w:t xml:space="preserve">Model </w:t>
                      </w:r>
                    </w:p>
                  </w:txbxContent>
                </v:textbox>
                <w10:wrap type="square"/>
              </v:shape>
            </w:pict>
          </mc:Fallback>
        </mc:AlternateContent>
      </w:r>
      <w:r w:rsidRPr="00970BE4">
        <w:rPr>
          <w:noProof/>
        </w:rPr>
        <mc:AlternateContent>
          <mc:Choice Requires="wps">
            <w:drawing>
              <wp:anchor distT="0" distB="0" distL="114300" distR="114300" simplePos="0" relativeHeight="251760640" behindDoc="0" locked="0" layoutInCell="1" allowOverlap="1" wp14:anchorId="77A421BB" wp14:editId="51512FBD">
                <wp:simplePos x="0" y="0"/>
                <wp:positionH relativeFrom="leftMargin">
                  <wp:posOffset>541020</wp:posOffset>
                </wp:positionH>
                <wp:positionV relativeFrom="paragraph">
                  <wp:posOffset>738505</wp:posOffset>
                </wp:positionV>
                <wp:extent cx="373380" cy="411480"/>
                <wp:effectExtent l="57150" t="38100" r="64770" b="83820"/>
                <wp:wrapNone/>
                <wp:docPr id="41" name="Straight Arrow Connector 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6ED184" id="Straight Arrow Connector 41" o:spid="_x0000_s1026" type="#_x0000_t32" alt="&quot;&quot;" style="position:absolute;margin-left:42.6pt;margin-top:58.15pt;width:29.4pt;height:32.4pt;z-index:251760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" strokecolor="#f26522 [3208]" strokeweight="3pt">
                <v:stroke endarrow="block"/>
                <v:shadow on="t" color="black" opacity="22937f" origin=",.5" offset="0,.63889mm"/>
                <w10:wrap anchorx="margin"/>
              </v:shape>
            </w:pict>
          </mc:Fallback>
        </mc:AlternateContent>
      </w:r>
      <w:r w:rsidR="008B14E9">
        <w:rPr>
          <w:noProof/>
        </w:rPr>
        <w:drawing>
          <wp:inline distT="0" distB="0" distL="0" distR="0" wp14:anchorId="0DB92E2A" wp14:editId="3154EBDF">
            <wp:extent cx="504895" cy="1495634"/>
            <wp:effectExtent l="19050" t="19050" r="9525" b="28575"/>
            <wp:docPr id="40" name="Picture 40" descr="Report, Data and Model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7_Model_Navigation.png"/>
                    <pic:cNvPicPr/>
                  </pic:nvPicPr>
                  <pic:blipFill>
                    <a:blip r:embed="rId18"/>
                    <a:stretch>
                      <a:fillRect/>
                    </a:stretch>
                  </pic:blipFill>
                  <pic:spPr>
                    <a:xfrm>
                      <a:off x="0" y="0"/>
                      <a:ext cx="504895" cy="1495634"/>
                    </a:xfrm>
                    <a:prstGeom prst="rect">
                      <a:avLst/>
                    </a:prstGeom>
                    <a:ln>
                      <a:solidFill>
                        <a:schemeClr val="bg1">
                          <a:lumMod val="50000"/>
                        </a:schemeClr>
                      </a:solidFill>
                    </a:ln>
                  </pic:spPr>
                </pic:pic>
              </a:graphicData>
            </a:graphic>
          </wp:inline>
        </w:drawing>
      </w:r>
    </w:p>
    <w:p w14:paraId="64E512AE" w14:textId="12D38685" w:rsidR="00F2761D" w:rsidRDefault="00A8612C" w:rsidP="00FA3A4D">
      <w:pPr>
        <w:pStyle w:val="Step"/>
      </w:pPr>
      <w:r>
        <w:t xml:space="preserve">Select the </w:t>
      </w:r>
      <w:r w:rsidRPr="00584DB3">
        <w:rPr>
          <w:u w:val="single"/>
        </w:rPr>
        <w:t>[</w:t>
      </w:r>
      <w:proofErr w:type="spellStart"/>
      <w:r w:rsidR="003C1ED5" w:rsidRPr="00584DB3">
        <w:rPr>
          <w:u w:val="single"/>
        </w:rPr>
        <w:t>CustID</w:t>
      </w:r>
      <w:proofErr w:type="spellEnd"/>
      <w:r w:rsidRPr="00584DB3">
        <w:rPr>
          <w:u w:val="single"/>
        </w:rPr>
        <w:t>]</w:t>
      </w:r>
      <w:r>
        <w:t xml:space="preserve"> column from the Quotes Data table and </w:t>
      </w:r>
      <w:r w:rsidRPr="00584DB3">
        <w:rPr>
          <w:u w:val="single"/>
        </w:rPr>
        <w:t>drag to create the relationship line</w:t>
      </w:r>
      <w:r>
        <w:t xml:space="preserve"> to the </w:t>
      </w:r>
      <w:r w:rsidR="00F2761D" w:rsidRPr="00584DB3">
        <w:rPr>
          <w:u w:val="single"/>
        </w:rPr>
        <w:t>[</w:t>
      </w:r>
      <w:r w:rsidR="003C1ED5" w:rsidRPr="00584DB3">
        <w:rPr>
          <w:u w:val="single"/>
        </w:rPr>
        <w:t>ID</w:t>
      </w:r>
      <w:r w:rsidR="00F2761D" w:rsidRPr="00584DB3">
        <w:rPr>
          <w:u w:val="single"/>
        </w:rPr>
        <w:t>]</w:t>
      </w:r>
      <w:r>
        <w:t xml:space="preserve"> column on the </w:t>
      </w:r>
      <w:r w:rsidR="003C1ED5">
        <w:t>Customers</w:t>
      </w:r>
      <w:r>
        <w:t xml:space="preserve"> Lookup table</w:t>
      </w:r>
      <w:r w:rsidR="00F2761D">
        <w:t>.</w:t>
      </w:r>
    </w:p>
    <w:p w14:paraId="74E2C5F7" w14:textId="41BD05FB" w:rsidR="00F2761D" w:rsidRDefault="00F2761D" w:rsidP="00855CCE">
      <w:pPr>
        <w:pStyle w:val="Step"/>
        <w:numPr>
          <w:ilvl w:val="0"/>
          <w:numId w:val="0"/>
        </w:numPr>
        <w:ind w:left="397"/>
      </w:pPr>
      <w:r>
        <w:rPr>
          <w:noProof/>
        </w:rPr>
        <w:drawing>
          <wp:inline distT="0" distB="0" distL="0" distR="0" wp14:anchorId="3A06E9BA" wp14:editId="2B309050">
            <wp:extent cx="6099048" cy="3200400"/>
            <wp:effectExtent l="19050" t="19050" r="16510" b="19050"/>
            <wp:docPr id="30" name="Picture 30" descr="Model view with relationship from Quotes[CustID] to Customers[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4_Relationship_To_Dates.png"/>
                    <pic:cNvPicPr/>
                  </pic:nvPicPr>
                  <pic:blipFill>
                    <a:blip r:embed="rId19"/>
                    <a:stretch>
                      <a:fillRect/>
                    </a:stretch>
                  </pic:blipFill>
                  <pic:spPr>
                    <a:xfrm>
                      <a:off x="0" y="0"/>
                      <a:ext cx="6099048" cy="3200400"/>
                    </a:xfrm>
                    <a:prstGeom prst="rect">
                      <a:avLst/>
                    </a:prstGeom>
                    <a:ln>
                      <a:solidFill>
                        <a:schemeClr val="bg1">
                          <a:lumMod val="50000"/>
                        </a:schemeClr>
                      </a:solidFill>
                    </a:ln>
                  </pic:spPr>
                </pic:pic>
              </a:graphicData>
            </a:graphic>
          </wp:inline>
        </w:drawing>
      </w:r>
    </w:p>
    <w:p w14:paraId="0D97E1A6" w14:textId="2938A0A4" w:rsidR="002F0E58" w:rsidRDefault="002F0E58" w:rsidP="002F0E58">
      <w:pPr>
        <w:ind w:left="397"/>
        <w:rPr>
          <w:color w:val="FF0000"/>
        </w:rPr>
      </w:pPr>
      <w:r w:rsidRPr="00025B41">
        <w:rPr>
          <w:color w:val="BB141A" w:themeColor="background2"/>
        </w:rPr>
        <w:t>Note: When creating relationships, the name of the column is not import</w:t>
      </w:r>
      <w:r w:rsidR="009B58A2">
        <w:rPr>
          <w:color w:val="BB141A" w:themeColor="background2"/>
        </w:rPr>
        <w:t>ant</w:t>
      </w:r>
      <w:r w:rsidRPr="00025B41">
        <w:rPr>
          <w:color w:val="BB141A" w:themeColor="background2"/>
        </w:rPr>
        <w:t xml:space="preserve">; however, the data type and values in the columns should match. </w:t>
      </w:r>
    </w:p>
    <w:p w14:paraId="10DF332C" w14:textId="4820FCBF" w:rsidR="00855CCE" w:rsidRPr="004C258B" w:rsidRDefault="00855CCE" w:rsidP="00855CCE">
      <w:pPr>
        <w:pStyle w:val="Heading3"/>
      </w:pPr>
      <w:r>
        <w:lastRenderedPageBreak/>
        <w:t>Task 2: Create relationship from Quotes to Dates</w:t>
      </w:r>
    </w:p>
    <w:p w14:paraId="5DBAC8F1" w14:textId="77777777" w:rsidR="00855CCE" w:rsidRDefault="00855CCE" w:rsidP="00855CCE">
      <w:r w:rsidRPr="00F15EC2">
        <w:t xml:space="preserve">In this task, you will </w:t>
      </w:r>
      <w:r>
        <w:t>create the relationship from the Quotes Data table to Dates Lookup table.</w:t>
      </w:r>
    </w:p>
    <w:p w14:paraId="68137744" w14:textId="57DC4A19" w:rsidR="003C1ED5" w:rsidRDefault="003C1ED5" w:rsidP="003C1ED5">
      <w:pPr>
        <w:pStyle w:val="Step"/>
      </w:pPr>
      <w:r>
        <w:t xml:space="preserve">Select the </w:t>
      </w:r>
      <w:r w:rsidRPr="00584DB3">
        <w:rPr>
          <w:u w:val="single"/>
        </w:rPr>
        <w:t>[</w:t>
      </w:r>
      <w:proofErr w:type="spellStart"/>
      <w:r w:rsidRPr="00584DB3">
        <w:rPr>
          <w:u w:val="single"/>
        </w:rPr>
        <w:t>InquiryDate</w:t>
      </w:r>
      <w:proofErr w:type="spellEnd"/>
      <w:r w:rsidRPr="00584DB3">
        <w:rPr>
          <w:u w:val="single"/>
        </w:rPr>
        <w:t>]</w:t>
      </w:r>
      <w:r>
        <w:t xml:space="preserve"> column from the Quotes Data table and </w:t>
      </w:r>
      <w:r w:rsidRPr="00584DB3">
        <w:rPr>
          <w:u w:val="single"/>
        </w:rPr>
        <w:t>drag to create the relationship line</w:t>
      </w:r>
      <w:r>
        <w:t xml:space="preserve"> to the </w:t>
      </w:r>
      <w:r w:rsidRPr="00584DB3">
        <w:rPr>
          <w:u w:val="single"/>
        </w:rPr>
        <w:t>[Date]</w:t>
      </w:r>
      <w:r>
        <w:t xml:space="preserve"> column on the Dates Lookup table.</w:t>
      </w:r>
    </w:p>
    <w:p w14:paraId="39137A3F" w14:textId="10796074" w:rsidR="003C1ED5" w:rsidRDefault="003C1ED5" w:rsidP="002D1586">
      <w:pPr>
        <w:pStyle w:val="Step"/>
        <w:numPr>
          <w:ilvl w:val="0"/>
          <w:numId w:val="0"/>
        </w:numPr>
        <w:ind w:left="397"/>
      </w:pPr>
      <w:r>
        <w:rPr>
          <w:noProof/>
        </w:rPr>
        <w:drawing>
          <wp:inline distT="0" distB="0" distL="0" distR="0" wp14:anchorId="6E6C3062" wp14:editId="54AAE4D7">
            <wp:extent cx="6336792" cy="3328416"/>
            <wp:effectExtent l="19050" t="19050" r="26035" b="24765"/>
            <wp:docPr id="47" name="Picture 47" descr="Model view with relationship from Quotes[InquiryDate] to Dates[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9_Relationship_Dates.png"/>
                    <pic:cNvPicPr/>
                  </pic:nvPicPr>
                  <pic:blipFill>
                    <a:blip r:embed="rId20"/>
                    <a:stretch>
                      <a:fillRect/>
                    </a:stretch>
                  </pic:blipFill>
                  <pic:spPr>
                    <a:xfrm>
                      <a:off x="0" y="0"/>
                      <a:ext cx="6336792" cy="3328416"/>
                    </a:xfrm>
                    <a:prstGeom prst="rect">
                      <a:avLst/>
                    </a:prstGeom>
                    <a:ln>
                      <a:solidFill>
                        <a:schemeClr val="bg1">
                          <a:lumMod val="50000"/>
                        </a:schemeClr>
                      </a:solidFill>
                    </a:ln>
                  </pic:spPr>
                </pic:pic>
              </a:graphicData>
            </a:graphic>
          </wp:inline>
        </w:drawing>
      </w:r>
    </w:p>
    <w:p w14:paraId="1B75EEF3" w14:textId="165CAB95" w:rsidR="00B0384C" w:rsidRDefault="00B0384C" w:rsidP="002D1586">
      <w:pPr>
        <w:pStyle w:val="Step"/>
        <w:numPr>
          <w:ilvl w:val="0"/>
          <w:numId w:val="0"/>
        </w:numPr>
        <w:ind w:left="397"/>
      </w:pPr>
    </w:p>
    <w:p w14:paraId="7C2F3BA8" w14:textId="3B1095A4" w:rsidR="00B0384C" w:rsidRDefault="00B0384C" w:rsidP="002D1586">
      <w:pPr>
        <w:pStyle w:val="Step"/>
        <w:numPr>
          <w:ilvl w:val="0"/>
          <w:numId w:val="0"/>
        </w:numPr>
        <w:ind w:left="397"/>
      </w:pPr>
    </w:p>
    <w:p w14:paraId="064986EE" w14:textId="4DC9FD7A" w:rsidR="00B0384C" w:rsidRDefault="00B0384C" w:rsidP="002D1586">
      <w:pPr>
        <w:pStyle w:val="Step"/>
        <w:numPr>
          <w:ilvl w:val="0"/>
          <w:numId w:val="0"/>
        </w:numPr>
        <w:ind w:left="397"/>
      </w:pPr>
    </w:p>
    <w:p w14:paraId="590E00D1" w14:textId="0942476B" w:rsidR="00B0384C" w:rsidRDefault="00B0384C" w:rsidP="002D1586">
      <w:pPr>
        <w:pStyle w:val="Step"/>
        <w:numPr>
          <w:ilvl w:val="0"/>
          <w:numId w:val="0"/>
        </w:numPr>
        <w:ind w:left="397"/>
      </w:pPr>
    </w:p>
    <w:p w14:paraId="4EBA8027" w14:textId="63D33F6B" w:rsidR="00B0384C" w:rsidRDefault="00B0384C" w:rsidP="002D1586">
      <w:pPr>
        <w:pStyle w:val="Step"/>
        <w:numPr>
          <w:ilvl w:val="0"/>
          <w:numId w:val="0"/>
        </w:numPr>
        <w:ind w:left="397"/>
      </w:pPr>
    </w:p>
    <w:p w14:paraId="3A34D140" w14:textId="174C54E0" w:rsidR="00B0384C" w:rsidRDefault="00B0384C" w:rsidP="002D1586">
      <w:pPr>
        <w:pStyle w:val="Step"/>
        <w:numPr>
          <w:ilvl w:val="0"/>
          <w:numId w:val="0"/>
        </w:numPr>
        <w:ind w:left="397"/>
      </w:pPr>
    </w:p>
    <w:p w14:paraId="6660D9EF" w14:textId="2C958762" w:rsidR="00B0384C" w:rsidRDefault="00B0384C" w:rsidP="002D1586">
      <w:pPr>
        <w:pStyle w:val="Step"/>
        <w:numPr>
          <w:ilvl w:val="0"/>
          <w:numId w:val="0"/>
        </w:numPr>
        <w:ind w:left="397"/>
      </w:pPr>
    </w:p>
    <w:p w14:paraId="7F77811B" w14:textId="26A0E617" w:rsidR="00B0384C" w:rsidRDefault="00B0384C" w:rsidP="002D1586">
      <w:pPr>
        <w:pStyle w:val="Step"/>
        <w:numPr>
          <w:ilvl w:val="0"/>
          <w:numId w:val="0"/>
        </w:numPr>
        <w:ind w:left="397"/>
      </w:pPr>
    </w:p>
    <w:p w14:paraId="05A7CECF" w14:textId="11B5957F" w:rsidR="00B0384C" w:rsidRDefault="00B0384C" w:rsidP="002D1586">
      <w:pPr>
        <w:pStyle w:val="Step"/>
        <w:numPr>
          <w:ilvl w:val="0"/>
          <w:numId w:val="0"/>
        </w:numPr>
        <w:ind w:left="397"/>
      </w:pPr>
    </w:p>
    <w:p w14:paraId="7E34E8BF" w14:textId="4ED1EFC1" w:rsidR="00B0384C" w:rsidRDefault="00B0384C" w:rsidP="002D1586">
      <w:pPr>
        <w:pStyle w:val="Step"/>
        <w:numPr>
          <w:ilvl w:val="0"/>
          <w:numId w:val="0"/>
        </w:numPr>
        <w:ind w:left="397"/>
      </w:pPr>
    </w:p>
    <w:p w14:paraId="66E7AF6E" w14:textId="6141F383" w:rsidR="00B0384C" w:rsidRDefault="00B0384C" w:rsidP="002D1586">
      <w:pPr>
        <w:pStyle w:val="Step"/>
        <w:numPr>
          <w:ilvl w:val="0"/>
          <w:numId w:val="0"/>
        </w:numPr>
        <w:ind w:left="397"/>
      </w:pPr>
    </w:p>
    <w:p w14:paraId="3A27DFA7" w14:textId="77777777" w:rsidR="00B0384C" w:rsidRDefault="00B0384C" w:rsidP="002D1586">
      <w:pPr>
        <w:pStyle w:val="Step"/>
        <w:numPr>
          <w:ilvl w:val="0"/>
          <w:numId w:val="0"/>
        </w:numPr>
        <w:ind w:left="397"/>
      </w:pPr>
    </w:p>
    <w:p w14:paraId="7ACA1153" w14:textId="1076C8C0" w:rsidR="00855CCE" w:rsidRPr="004C258B" w:rsidRDefault="00855CCE" w:rsidP="00855CCE">
      <w:pPr>
        <w:pStyle w:val="Heading3"/>
      </w:pPr>
      <w:r>
        <w:lastRenderedPageBreak/>
        <w:t>Task 3: Create relationship from Quotes to Offices</w:t>
      </w:r>
    </w:p>
    <w:p w14:paraId="3507A599" w14:textId="062CF1AE" w:rsidR="00855CCE" w:rsidRDefault="00855CCE" w:rsidP="00855CCE">
      <w:r w:rsidRPr="00F15EC2">
        <w:t xml:space="preserve">In this task, you will </w:t>
      </w:r>
      <w:r>
        <w:t>create the relationship from the Quotes Data table to Offices Lookup table.</w:t>
      </w:r>
    </w:p>
    <w:p w14:paraId="4DD34F82" w14:textId="4CD455E6" w:rsidR="003C1ED5" w:rsidRDefault="003C1ED5" w:rsidP="003C1ED5">
      <w:pPr>
        <w:pStyle w:val="Step"/>
      </w:pPr>
      <w:r>
        <w:t xml:space="preserve">Select the </w:t>
      </w:r>
      <w:r w:rsidRPr="00584DB3">
        <w:rPr>
          <w:u w:val="single"/>
        </w:rPr>
        <w:t>[</w:t>
      </w:r>
      <w:proofErr w:type="spellStart"/>
      <w:r w:rsidR="002F0E58" w:rsidRPr="00584DB3">
        <w:rPr>
          <w:u w:val="single"/>
        </w:rPr>
        <w:t>CountyID</w:t>
      </w:r>
      <w:proofErr w:type="spellEnd"/>
      <w:r w:rsidRPr="00584DB3">
        <w:rPr>
          <w:u w:val="single"/>
        </w:rPr>
        <w:t>]</w:t>
      </w:r>
      <w:r>
        <w:t xml:space="preserve"> column from the Quotes Data table and </w:t>
      </w:r>
      <w:r w:rsidRPr="00584DB3">
        <w:rPr>
          <w:u w:val="single"/>
        </w:rPr>
        <w:t>drag to create the relationship line</w:t>
      </w:r>
      <w:r>
        <w:t xml:space="preserve"> to the </w:t>
      </w:r>
      <w:r w:rsidRPr="00584DB3">
        <w:rPr>
          <w:u w:val="single"/>
        </w:rPr>
        <w:t>[</w:t>
      </w:r>
      <w:proofErr w:type="spellStart"/>
      <w:r w:rsidR="002F0E58" w:rsidRPr="00584DB3">
        <w:rPr>
          <w:u w:val="single"/>
        </w:rPr>
        <w:t>CountyID</w:t>
      </w:r>
      <w:proofErr w:type="spellEnd"/>
      <w:r w:rsidRPr="00584DB3">
        <w:rPr>
          <w:u w:val="single"/>
        </w:rPr>
        <w:t>]</w:t>
      </w:r>
      <w:r>
        <w:t xml:space="preserve"> column on the </w:t>
      </w:r>
      <w:r w:rsidR="002F0E58">
        <w:t>Offices</w:t>
      </w:r>
      <w:r>
        <w:t xml:space="preserve"> Lookup table.</w:t>
      </w:r>
    </w:p>
    <w:p w14:paraId="09F2EF1D" w14:textId="673735EB" w:rsidR="002F0E58" w:rsidRDefault="002F0E58" w:rsidP="002D1586">
      <w:pPr>
        <w:pStyle w:val="Step"/>
        <w:numPr>
          <w:ilvl w:val="0"/>
          <w:numId w:val="0"/>
        </w:numPr>
        <w:ind w:left="397"/>
      </w:pPr>
      <w:r>
        <w:rPr>
          <w:noProof/>
        </w:rPr>
        <w:drawing>
          <wp:inline distT="0" distB="0" distL="0" distR="0" wp14:anchorId="385753E4" wp14:editId="74986A94">
            <wp:extent cx="6345936" cy="3300984"/>
            <wp:effectExtent l="19050" t="19050" r="17145" b="13970"/>
            <wp:docPr id="57" name="Picture 57" descr="Model view with relationship from Quotes[CountyID] to Offices[County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9_Relationship_Offices.png"/>
                    <pic:cNvPicPr/>
                  </pic:nvPicPr>
                  <pic:blipFill>
                    <a:blip r:embed="rId21"/>
                    <a:stretch>
                      <a:fillRect/>
                    </a:stretch>
                  </pic:blipFill>
                  <pic:spPr>
                    <a:xfrm>
                      <a:off x="0" y="0"/>
                      <a:ext cx="6345936" cy="3300984"/>
                    </a:xfrm>
                    <a:prstGeom prst="rect">
                      <a:avLst/>
                    </a:prstGeom>
                    <a:ln>
                      <a:solidFill>
                        <a:schemeClr val="bg1">
                          <a:lumMod val="50000"/>
                        </a:schemeClr>
                      </a:solidFill>
                    </a:ln>
                  </pic:spPr>
                </pic:pic>
              </a:graphicData>
            </a:graphic>
          </wp:inline>
        </w:drawing>
      </w:r>
    </w:p>
    <w:p w14:paraId="6A5F8B22" w14:textId="12A14165" w:rsidR="00855CCE" w:rsidRDefault="00855CCE" w:rsidP="00855CCE">
      <w:pPr>
        <w:pStyle w:val="Step"/>
        <w:numPr>
          <w:ilvl w:val="0"/>
          <w:numId w:val="0"/>
        </w:numPr>
        <w:ind w:left="397"/>
        <w:rPr>
          <w:color w:val="FF0000"/>
        </w:rPr>
      </w:pPr>
      <w:r w:rsidRPr="00025B41">
        <w:rPr>
          <w:color w:val="BB141A" w:themeColor="background2"/>
        </w:rPr>
        <w:t>Note: By adopting the best practice of arranging the Lookup tables above the Data tables in the Model view, you will be able to visualize the filters from Lookup tables “flowing down through those relationship lines” to the Data tables – this will be very helpful when learn how the DAX engine calculates measures.</w:t>
      </w:r>
    </w:p>
    <w:p w14:paraId="3DCC5878" w14:textId="292E76F5" w:rsidR="007174A0" w:rsidRPr="00D017A4" w:rsidRDefault="007174A0" w:rsidP="007174A0">
      <w:pPr>
        <w:pStyle w:val="Heading1"/>
      </w:pPr>
      <w:r w:rsidRPr="00D017A4">
        <w:lastRenderedPageBreak/>
        <w:t xml:space="preserve">Exercise </w:t>
      </w:r>
      <w:r w:rsidR="00855CCE">
        <w:t>3</w:t>
      </w:r>
      <w:r w:rsidRPr="00D017A4">
        <w:t xml:space="preserve">:  Create </w:t>
      </w:r>
      <w:r>
        <w:t>Measures in Power BI Desktop</w:t>
      </w:r>
    </w:p>
    <w:p w14:paraId="4F641192" w14:textId="67B7469E" w:rsidR="00675746" w:rsidRDefault="00675746" w:rsidP="00675746">
      <w:r w:rsidRPr="007169B5">
        <w:t xml:space="preserve">In this exercise, you will </w:t>
      </w:r>
      <w:r w:rsidR="0099175B">
        <w:t>create measures on the Quotes table</w:t>
      </w:r>
      <w:r w:rsidR="00E0027D">
        <w:t xml:space="preserve"> and learn two different ways that new measures can be created in Power BI Desktop</w:t>
      </w:r>
      <w:r w:rsidR="0099175B">
        <w:t>.</w:t>
      </w:r>
      <w:r w:rsidR="00E0027D">
        <w:t xml:space="preserve">  </w:t>
      </w:r>
    </w:p>
    <w:p w14:paraId="4D02E0E9" w14:textId="337E210A" w:rsidR="00675746" w:rsidRPr="004C258B" w:rsidRDefault="00675746" w:rsidP="00675746">
      <w:pPr>
        <w:pStyle w:val="Heading3"/>
      </w:pPr>
      <w:r>
        <w:t xml:space="preserve">Task 1: </w:t>
      </w:r>
      <w:r w:rsidR="002D1586">
        <w:t xml:space="preserve">Create a </w:t>
      </w:r>
      <w:r w:rsidR="00E0027D">
        <w:t>New M</w:t>
      </w:r>
      <w:r w:rsidR="002D1586">
        <w:t xml:space="preserve">easure </w:t>
      </w:r>
      <w:r w:rsidR="00E0027D">
        <w:t>from Fields Pane</w:t>
      </w:r>
    </w:p>
    <w:p w14:paraId="027B2071" w14:textId="407E4EA9" w:rsidR="00675746" w:rsidRDefault="00675746" w:rsidP="00675746">
      <w:r w:rsidRPr="00F15EC2">
        <w:t xml:space="preserve">In this task, you will </w:t>
      </w:r>
      <w:r w:rsidR="00F05C77">
        <w:t xml:space="preserve">create a New measure on the Quotes table using the </w:t>
      </w:r>
      <w:r w:rsidR="00F63840">
        <w:t xml:space="preserve">Ellipse menu from the </w:t>
      </w:r>
      <w:r w:rsidR="00F05C77">
        <w:t xml:space="preserve">Fields </w:t>
      </w:r>
      <w:r w:rsidR="007A0D65">
        <w:t>p</w:t>
      </w:r>
      <w:r w:rsidR="00F05C77">
        <w:t>ane.</w:t>
      </w:r>
    </w:p>
    <w:p w14:paraId="73B7D6BE" w14:textId="11288C16" w:rsidR="00CE5987" w:rsidRDefault="00E0027D" w:rsidP="00CE5987">
      <w:pPr>
        <w:pStyle w:val="Step"/>
      </w:pPr>
      <w:r w:rsidRPr="00970BE4">
        <w:rPr>
          <w:noProof/>
        </w:rPr>
        <mc:AlternateContent>
          <mc:Choice Requires="wps">
            <w:drawing>
              <wp:anchor distT="0" distB="0" distL="114300" distR="114300" simplePos="0" relativeHeight="251770880" behindDoc="0" locked="0" layoutInCell="1" allowOverlap="1" wp14:anchorId="7803CC34" wp14:editId="32A13995">
                <wp:simplePos x="0" y="0"/>
                <wp:positionH relativeFrom="leftMargin">
                  <wp:posOffset>510540</wp:posOffset>
                </wp:positionH>
                <wp:positionV relativeFrom="paragraph">
                  <wp:posOffset>135890</wp:posOffset>
                </wp:positionV>
                <wp:extent cx="373380" cy="411480"/>
                <wp:effectExtent l="57150" t="38100" r="64770" b="83820"/>
                <wp:wrapNone/>
                <wp:docPr id="80" name="Straight Arrow Connector 8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B0CD0A" id="Straight Arrow Connector 80" o:spid="_x0000_s1026" type="#_x0000_t32" alt="&quot;&quot;" style="position:absolute;margin-left:40.2pt;margin-top:10.7pt;width:29.4pt;height:32.4pt;z-index:2517708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" strokecolor="#f26522 [3208]" strokeweight="3pt">
                <v:stroke endarrow="block"/>
                <v:shadow on="t" color="black" opacity="22937f" origin=",.5" offset="0,.63889mm"/>
                <w10:wrap anchorx="margin"/>
              </v:shape>
            </w:pict>
          </mc:Fallback>
        </mc:AlternateContent>
      </w:r>
      <w:r w:rsidR="00CE5987">
        <w:t xml:space="preserve">Select the </w:t>
      </w:r>
      <w:r w:rsidR="00CE5987" w:rsidRPr="00F05C77">
        <w:rPr>
          <w:u w:val="single"/>
        </w:rPr>
        <w:t>Report</w:t>
      </w:r>
      <w:r w:rsidR="00CE5987">
        <w:t xml:space="preserve"> view.</w:t>
      </w:r>
    </w:p>
    <w:p w14:paraId="0984BD9A" w14:textId="05618F04" w:rsidR="00E0027D" w:rsidRDefault="00E0027D" w:rsidP="00E0027D">
      <w:pPr>
        <w:pStyle w:val="Step"/>
        <w:numPr>
          <w:ilvl w:val="0"/>
          <w:numId w:val="0"/>
        </w:numPr>
        <w:ind w:left="397"/>
      </w:pPr>
      <w:r w:rsidRPr="00E0027D">
        <w:rPr>
          <w:noProof/>
        </w:rPr>
        <mc:AlternateContent>
          <mc:Choice Requires="wps">
            <w:drawing>
              <wp:anchor distT="45720" distB="45720" distL="114300" distR="114300" simplePos="0" relativeHeight="251768832" behindDoc="0" locked="0" layoutInCell="1" allowOverlap="1" wp14:anchorId="63FCC04C" wp14:editId="4EB436B7">
                <wp:simplePos x="0" y="0"/>
                <wp:positionH relativeFrom="column">
                  <wp:posOffset>868680</wp:posOffset>
                </wp:positionH>
                <wp:positionV relativeFrom="paragraph">
                  <wp:posOffset>1087120</wp:posOffset>
                </wp:positionV>
                <wp:extent cx="1028700" cy="281940"/>
                <wp:effectExtent l="0" t="0" r="0" b="3810"/>
                <wp:wrapSquare wrapText="bothSides"/>
                <wp:docPr id="78"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81940"/>
                        </a:xfrm>
                        <a:prstGeom prst="rect">
                          <a:avLst/>
                        </a:prstGeom>
                        <a:solidFill>
                          <a:srgbClr val="FFFFFF"/>
                        </a:solidFill>
                        <a:ln w="9525">
                          <a:noFill/>
                          <a:miter lim="800000"/>
                          <a:headEnd/>
                          <a:tailEnd/>
                        </a:ln>
                      </wps:spPr>
                      <wps:txbx>
                        <w:txbxContent>
                          <w:p w14:paraId="61191062" w14:textId="77777777" w:rsidR="007E4C9E" w:rsidRDefault="007E4C9E" w:rsidP="00E0027D">
                            <w:pPr>
                              <w:spacing w:before="0"/>
                            </w:pPr>
                            <w:r>
                              <w:t xml:space="preserve">Model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3FCC04C" id="_x0000_s1030" type="#_x0000_t202" alt="&quot;&quot;" style="position:absolute;left:0;text-align:left;margin-left:68.4pt;margin-top:85.6pt;width:81pt;height:22.2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" stroked="f">
                <v:textbox>
                  <w:txbxContent>
                    <w:p w14:paraId="61191062" w14:textId="77777777" w:rsidR="007E4C9E" w:rsidRDefault="007E4C9E" w:rsidP="00E0027D">
                      <w:pPr>
                        <w:spacing w:before="0"/>
                      </w:pPr>
                      <w:r>
                        <w:t xml:space="preserve">Model </w:t>
                      </w:r>
                    </w:p>
                  </w:txbxContent>
                </v:textbox>
                <w10:wrap type="square"/>
              </v:shape>
            </w:pict>
          </mc:Fallback>
        </mc:AlternateContent>
      </w:r>
      <w:r w:rsidRPr="00E0027D">
        <w:rPr>
          <w:noProof/>
        </w:rPr>
        <mc:AlternateContent>
          <mc:Choice Requires="wps">
            <w:drawing>
              <wp:anchor distT="45720" distB="45720" distL="114300" distR="114300" simplePos="0" relativeHeight="251767808" behindDoc="0" locked="0" layoutInCell="1" allowOverlap="1" wp14:anchorId="472550B0" wp14:editId="72A3F985">
                <wp:simplePos x="0" y="0"/>
                <wp:positionH relativeFrom="column">
                  <wp:posOffset>868680</wp:posOffset>
                </wp:positionH>
                <wp:positionV relativeFrom="paragraph">
                  <wp:posOffset>569595</wp:posOffset>
                </wp:positionV>
                <wp:extent cx="1028700" cy="281940"/>
                <wp:effectExtent l="0" t="0" r="0" b="3810"/>
                <wp:wrapSquare wrapText="bothSides"/>
                <wp:docPr id="77"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81940"/>
                        </a:xfrm>
                        <a:prstGeom prst="rect">
                          <a:avLst/>
                        </a:prstGeom>
                        <a:solidFill>
                          <a:srgbClr val="FFFFFF"/>
                        </a:solidFill>
                        <a:ln w="9525">
                          <a:noFill/>
                          <a:miter lim="800000"/>
                          <a:headEnd/>
                          <a:tailEnd/>
                        </a:ln>
                      </wps:spPr>
                      <wps:txbx>
                        <w:txbxContent>
                          <w:p w14:paraId="27A787FF" w14:textId="77777777" w:rsidR="007E4C9E" w:rsidRDefault="007E4C9E" w:rsidP="00E0027D">
                            <w:pPr>
                              <w:spacing w:before="0"/>
                            </w:pPr>
                            <w:r>
                              <w:t>Data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72550B0" id="_x0000_s1031" type="#_x0000_t202" alt="&quot;&quot;" style="position:absolute;left:0;text-align:left;margin-left:68.4pt;margin-top:44.85pt;width:81pt;height:22.2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" stroked="f">
                <v:textbox>
                  <w:txbxContent>
                    <w:p w14:paraId="27A787FF" w14:textId="77777777" w:rsidR="007E4C9E" w:rsidRDefault="007E4C9E" w:rsidP="00E0027D">
                      <w:pPr>
                        <w:spacing w:before="0"/>
                      </w:pPr>
                      <w:r>
                        <w:t>Data</w:t>
                      </w:r>
                    </w:p>
                  </w:txbxContent>
                </v:textbox>
                <w10:wrap type="square"/>
              </v:shape>
            </w:pict>
          </mc:Fallback>
        </mc:AlternateContent>
      </w:r>
      <w:r w:rsidRPr="00E0027D">
        <w:rPr>
          <w:noProof/>
        </w:rPr>
        <mc:AlternateContent>
          <mc:Choice Requires="wps">
            <w:drawing>
              <wp:anchor distT="45720" distB="45720" distL="114300" distR="114300" simplePos="0" relativeHeight="251766784" behindDoc="0" locked="0" layoutInCell="1" allowOverlap="1" wp14:anchorId="3D24F9D8" wp14:editId="17A86ADD">
                <wp:simplePos x="0" y="0"/>
                <wp:positionH relativeFrom="column">
                  <wp:posOffset>868680</wp:posOffset>
                </wp:positionH>
                <wp:positionV relativeFrom="paragraph">
                  <wp:posOffset>88265</wp:posOffset>
                </wp:positionV>
                <wp:extent cx="1028700" cy="281940"/>
                <wp:effectExtent l="0" t="0" r="0" b="3810"/>
                <wp:wrapSquare wrapText="bothSides"/>
                <wp:docPr id="76"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81940"/>
                        </a:xfrm>
                        <a:prstGeom prst="rect">
                          <a:avLst/>
                        </a:prstGeom>
                        <a:solidFill>
                          <a:srgbClr val="FFFFFF"/>
                        </a:solidFill>
                        <a:ln w="9525">
                          <a:noFill/>
                          <a:miter lim="800000"/>
                          <a:headEnd/>
                          <a:tailEnd/>
                        </a:ln>
                      </wps:spPr>
                      <wps:txbx>
                        <w:txbxContent>
                          <w:p w14:paraId="7FD19E01" w14:textId="77777777" w:rsidR="007E4C9E" w:rsidRDefault="007E4C9E" w:rsidP="00E0027D">
                            <w:pPr>
                              <w:spacing w:before="0"/>
                            </w:pPr>
                            <w:r>
                              <w:t xml:space="preserve">Report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D24F9D8" id="_x0000_s1032" type="#_x0000_t202" alt="&quot;&quot;" style="position:absolute;left:0;text-align:left;margin-left:68.4pt;margin-top:6.95pt;width:81pt;height:22.2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" stroked="f">
                <v:textbox>
                  <w:txbxContent>
                    <w:p w14:paraId="7FD19E01" w14:textId="77777777" w:rsidR="007E4C9E" w:rsidRDefault="007E4C9E" w:rsidP="00E0027D">
                      <w:pPr>
                        <w:spacing w:before="0"/>
                      </w:pPr>
                      <w:r>
                        <w:t xml:space="preserve">Report </w:t>
                      </w:r>
                    </w:p>
                  </w:txbxContent>
                </v:textbox>
                <w10:wrap type="square"/>
              </v:shape>
            </w:pict>
          </mc:Fallback>
        </mc:AlternateContent>
      </w:r>
      <w:r>
        <w:rPr>
          <w:noProof/>
        </w:rPr>
        <w:drawing>
          <wp:inline distT="0" distB="0" distL="0" distR="0" wp14:anchorId="256561F7" wp14:editId="61A20DC1">
            <wp:extent cx="460607" cy="1419423"/>
            <wp:effectExtent l="19050" t="19050" r="15875" b="9525"/>
            <wp:docPr id="79" name="Picture 79" descr="Report, Data and Model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0_Report_Navigation.png"/>
                    <pic:cNvPicPr/>
                  </pic:nvPicPr>
                  <pic:blipFill>
                    <a:blip r:embed="rId22"/>
                    <a:stretch>
                      <a:fillRect/>
                    </a:stretch>
                  </pic:blipFill>
                  <pic:spPr>
                    <a:xfrm>
                      <a:off x="0" y="0"/>
                      <a:ext cx="460607" cy="1419423"/>
                    </a:xfrm>
                    <a:prstGeom prst="rect">
                      <a:avLst/>
                    </a:prstGeom>
                    <a:ln>
                      <a:solidFill>
                        <a:schemeClr val="bg1">
                          <a:lumMod val="50000"/>
                        </a:schemeClr>
                      </a:solidFill>
                    </a:ln>
                  </pic:spPr>
                </pic:pic>
              </a:graphicData>
            </a:graphic>
          </wp:inline>
        </w:drawing>
      </w:r>
    </w:p>
    <w:p w14:paraId="32749DEC" w14:textId="4AE1CEFC" w:rsidR="00CE5987" w:rsidRDefault="00CE5987" w:rsidP="00CE5987">
      <w:pPr>
        <w:pStyle w:val="Step"/>
      </w:pPr>
      <w:r>
        <w:t xml:space="preserve">From the Fields </w:t>
      </w:r>
      <w:r w:rsidR="00AC322D">
        <w:t>p</w:t>
      </w:r>
      <w:r>
        <w:t xml:space="preserve">ane, select the </w:t>
      </w:r>
      <w:r w:rsidR="00F05C77" w:rsidRPr="00F05C77">
        <w:rPr>
          <w:u w:val="single"/>
        </w:rPr>
        <w:t>E</w:t>
      </w:r>
      <w:r w:rsidRPr="00F05C77">
        <w:rPr>
          <w:u w:val="single"/>
        </w:rPr>
        <w:t>llipse menu</w:t>
      </w:r>
      <w:r>
        <w:t xml:space="preserve"> (…) </w:t>
      </w:r>
      <w:r w:rsidR="0099175B">
        <w:t xml:space="preserve">on the </w:t>
      </w:r>
      <w:r w:rsidR="0099175B" w:rsidRPr="00584DB3">
        <w:rPr>
          <w:u w:val="single"/>
        </w:rPr>
        <w:t>Quotes</w:t>
      </w:r>
      <w:r w:rsidR="0099175B">
        <w:t xml:space="preserve"> table</w:t>
      </w:r>
      <w:r w:rsidR="00E0027D">
        <w:t>.</w:t>
      </w:r>
    </w:p>
    <w:p w14:paraId="41DCAAFA" w14:textId="3CEE1F38" w:rsidR="00BB770F" w:rsidRDefault="00A551E5" w:rsidP="00BB770F">
      <w:pPr>
        <w:pStyle w:val="Step"/>
        <w:numPr>
          <w:ilvl w:val="0"/>
          <w:numId w:val="0"/>
        </w:numPr>
        <w:ind w:left="397"/>
      </w:pPr>
      <w:r w:rsidRPr="00451317">
        <w:rPr>
          <w:noProof/>
        </w:rPr>
        <mc:AlternateContent>
          <mc:Choice Requires="wps">
            <w:drawing>
              <wp:anchor distT="0" distB="0" distL="114300" distR="114300" simplePos="0" relativeHeight="251772928" behindDoc="0" locked="0" layoutInCell="1" allowOverlap="1" wp14:anchorId="0AE1D632" wp14:editId="33186A64">
                <wp:simplePos x="0" y="0"/>
                <wp:positionH relativeFrom="margin">
                  <wp:posOffset>2160270</wp:posOffset>
                </wp:positionH>
                <wp:positionV relativeFrom="paragraph">
                  <wp:posOffset>2827020</wp:posOffset>
                </wp:positionV>
                <wp:extent cx="236220" cy="266700"/>
                <wp:effectExtent l="0" t="0" r="11430" b="19050"/>
                <wp:wrapNone/>
                <wp:docPr id="82" name="Rectangle 8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36220" cy="266700"/>
                        </a:xfrm>
                        <a:prstGeom prst="rect">
                          <a:avLst/>
                        </a:prstGeom>
                        <a:noFill/>
                        <a:ln>
                          <a:prstDash val="solid"/>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8C5EC" id="Rectangle 82" o:spid="_x0000_s1026" alt="&quot;&quot;" style="position:absolute;margin-left:170.1pt;margin-top:222.6pt;width:18.6pt;height:21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" filled="f" strokecolor="#f26522 [3208]" strokeweight="2pt">
                <w10:wrap anchorx="margin"/>
              </v:rect>
            </w:pict>
          </mc:Fallback>
        </mc:AlternateContent>
      </w:r>
      <w:r w:rsidR="00E0027D" w:rsidRPr="00970BE4">
        <w:rPr>
          <w:noProof/>
        </w:rPr>
        <mc:AlternateContent>
          <mc:Choice Requires="wps">
            <w:drawing>
              <wp:anchor distT="0" distB="0" distL="114300" distR="114300" simplePos="0" relativeHeight="251718656" behindDoc="0" locked="0" layoutInCell="1" allowOverlap="1" wp14:anchorId="15975551" wp14:editId="6E2ACD63">
                <wp:simplePos x="0" y="0"/>
                <wp:positionH relativeFrom="column">
                  <wp:posOffset>2453640</wp:posOffset>
                </wp:positionH>
                <wp:positionV relativeFrom="paragraph">
                  <wp:posOffset>2491105</wp:posOffset>
                </wp:positionV>
                <wp:extent cx="373380" cy="411480"/>
                <wp:effectExtent l="57150" t="38100" r="45720" b="83820"/>
                <wp:wrapNone/>
                <wp:docPr id="59" name="Straight Arrow Connector 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4D38CF" id="Straight Arrow Connector 59" o:spid="_x0000_s1026" type="#_x0000_t32" alt="&quot;&quot;" style="position:absolute;margin-left:193.2pt;margin-top:196.15pt;width:29.4pt;height:32.4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" strokecolor="#f26522 [3208]" strokeweight="3pt">
                <v:stroke endarrow="block"/>
                <v:shadow on="t" color="black" opacity="22937f" origin=",.5" offset="0,.63889mm"/>
              </v:shape>
            </w:pict>
          </mc:Fallback>
        </mc:AlternateContent>
      </w:r>
      <w:r w:rsidR="00E0027D">
        <w:rPr>
          <w:noProof/>
        </w:rPr>
        <w:drawing>
          <wp:inline distT="0" distB="0" distL="0" distR="0" wp14:anchorId="598B738C" wp14:editId="0453E887">
            <wp:extent cx="2143424" cy="3086531"/>
            <wp:effectExtent l="19050" t="19050" r="28575" b="19050"/>
            <wp:docPr id="81" name="Picture 81" descr="Fields pane with Quotes table and Ellips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1_Fields_Pane_Select_Quotes.png"/>
                    <pic:cNvPicPr/>
                  </pic:nvPicPr>
                  <pic:blipFill>
                    <a:blip r:embed="rId23"/>
                    <a:stretch>
                      <a:fillRect/>
                    </a:stretch>
                  </pic:blipFill>
                  <pic:spPr>
                    <a:xfrm>
                      <a:off x="0" y="0"/>
                      <a:ext cx="2143424" cy="3086531"/>
                    </a:xfrm>
                    <a:prstGeom prst="rect">
                      <a:avLst/>
                    </a:prstGeom>
                    <a:ln>
                      <a:solidFill>
                        <a:schemeClr val="bg1">
                          <a:lumMod val="50000"/>
                        </a:schemeClr>
                      </a:solidFill>
                    </a:ln>
                  </pic:spPr>
                </pic:pic>
              </a:graphicData>
            </a:graphic>
          </wp:inline>
        </w:drawing>
      </w:r>
    </w:p>
    <w:p w14:paraId="30857D50" w14:textId="0C253245" w:rsidR="00AF5BFF" w:rsidRDefault="00AF5BFF" w:rsidP="00BB770F">
      <w:pPr>
        <w:pStyle w:val="Step"/>
        <w:numPr>
          <w:ilvl w:val="0"/>
          <w:numId w:val="0"/>
        </w:numPr>
        <w:ind w:left="397"/>
      </w:pPr>
    </w:p>
    <w:p w14:paraId="0A062A21" w14:textId="298AFC25" w:rsidR="00AF5BFF" w:rsidRDefault="00AF5BFF" w:rsidP="00BB770F">
      <w:pPr>
        <w:pStyle w:val="Step"/>
        <w:numPr>
          <w:ilvl w:val="0"/>
          <w:numId w:val="0"/>
        </w:numPr>
        <w:ind w:left="397"/>
      </w:pPr>
    </w:p>
    <w:p w14:paraId="53F7EE35" w14:textId="697A4E21" w:rsidR="00AF5BFF" w:rsidRDefault="00AF5BFF" w:rsidP="00BB770F">
      <w:pPr>
        <w:pStyle w:val="Step"/>
        <w:numPr>
          <w:ilvl w:val="0"/>
          <w:numId w:val="0"/>
        </w:numPr>
        <w:ind w:left="397"/>
      </w:pPr>
    </w:p>
    <w:p w14:paraId="141430E4" w14:textId="77777777" w:rsidR="00AF5BFF" w:rsidRDefault="00AF5BFF" w:rsidP="00BB770F">
      <w:pPr>
        <w:pStyle w:val="Step"/>
        <w:numPr>
          <w:ilvl w:val="0"/>
          <w:numId w:val="0"/>
        </w:numPr>
        <w:ind w:left="397"/>
      </w:pPr>
    </w:p>
    <w:p w14:paraId="23449211" w14:textId="20120961" w:rsidR="00E0027D" w:rsidRDefault="00E0027D" w:rsidP="00CE5987">
      <w:pPr>
        <w:pStyle w:val="Step"/>
      </w:pPr>
      <w:r>
        <w:t xml:space="preserve">Choose </w:t>
      </w:r>
      <w:r w:rsidRPr="00CE5987">
        <w:rPr>
          <w:u w:val="single"/>
        </w:rPr>
        <w:t>New measure</w:t>
      </w:r>
      <w:r>
        <w:t>.</w:t>
      </w:r>
    </w:p>
    <w:p w14:paraId="6EFE8F20" w14:textId="0ABF7570" w:rsidR="00E0027D" w:rsidRDefault="00AF5BFF" w:rsidP="00E0027D">
      <w:pPr>
        <w:pStyle w:val="Step"/>
        <w:numPr>
          <w:ilvl w:val="0"/>
          <w:numId w:val="0"/>
        </w:numPr>
      </w:pPr>
      <w:r w:rsidRPr="00970BE4">
        <w:rPr>
          <w:noProof/>
        </w:rPr>
        <mc:AlternateContent>
          <mc:Choice Requires="wps">
            <w:drawing>
              <wp:anchor distT="0" distB="0" distL="114300" distR="114300" simplePos="0" relativeHeight="251774976" behindDoc="0" locked="0" layoutInCell="1" allowOverlap="1" wp14:anchorId="6E0907F3" wp14:editId="7B163B02">
                <wp:simplePos x="0" y="0"/>
                <wp:positionH relativeFrom="margin">
                  <wp:posOffset>34290</wp:posOffset>
                </wp:positionH>
                <wp:positionV relativeFrom="paragraph">
                  <wp:posOffset>271145</wp:posOffset>
                </wp:positionV>
                <wp:extent cx="2164080" cy="274320"/>
                <wp:effectExtent l="0" t="0" r="26670" b="11430"/>
                <wp:wrapNone/>
                <wp:docPr id="84" name="Rectangle 8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164080" cy="27432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6DE92" id="Rectangle 84" o:spid="_x0000_s1026" alt="&quot;&quot;" style="position:absolute;margin-left:2.7pt;margin-top:21.35pt;width:170.4pt;height:21.6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" filled="f" strokecolor="#f26522 [3208]" strokeweight="2pt">
                <v:stroke dashstyle="1 1"/>
                <w10:wrap anchorx="margin"/>
              </v:rect>
            </w:pict>
          </mc:Fallback>
        </mc:AlternateContent>
      </w:r>
      <w:r>
        <w:rPr>
          <w:noProof/>
        </w:rPr>
        <w:drawing>
          <wp:inline distT="0" distB="0" distL="0" distR="0" wp14:anchorId="5DA67D7F" wp14:editId="01977273">
            <wp:extent cx="2229161" cy="4629796"/>
            <wp:effectExtent l="19050" t="19050" r="19050" b="18415"/>
            <wp:docPr id="83" name="Picture 83" descr="New measure menu from the Fields pane and Quote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2_Fields_Pane_New_Measure.png"/>
                    <pic:cNvPicPr/>
                  </pic:nvPicPr>
                  <pic:blipFill>
                    <a:blip r:embed="rId24"/>
                    <a:stretch>
                      <a:fillRect/>
                    </a:stretch>
                  </pic:blipFill>
                  <pic:spPr>
                    <a:xfrm>
                      <a:off x="0" y="0"/>
                      <a:ext cx="2229161" cy="4629796"/>
                    </a:xfrm>
                    <a:prstGeom prst="rect">
                      <a:avLst/>
                    </a:prstGeom>
                    <a:ln>
                      <a:solidFill>
                        <a:schemeClr val="bg1">
                          <a:lumMod val="50000"/>
                        </a:schemeClr>
                      </a:solidFill>
                    </a:ln>
                  </pic:spPr>
                </pic:pic>
              </a:graphicData>
            </a:graphic>
          </wp:inline>
        </w:drawing>
      </w:r>
    </w:p>
    <w:p w14:paraId="61D91313" w14:textId="5FC54AAD" w:rsidR="00F05C77" w:rsidRPr="004C258B" w:rsidRDefault="00F05C77" w:rsidP="00F05C77">
      <w:pPr>
        <w:pStyle w:val="Heading3"/>
      </w:pPr>
      <w:r>
        <w:t>Task 2: Create the Measure [Potential MRR]</w:t>
      </w:r>
    </w:p>
    <w:p w14:paraId="5FBD9DC9" w14:textId="2145370E" w:rsidR="00F05C77" w:rsidRDefault="00F05C77" w:rsidP="00F05C77">
      <w:r w:rsidRPr="00F15EC2">
        <w:t xml:space="preserve">In this task, you will </w:t>
      </w:r>
      <w:r>
        <w:t>use the DAX function SUM() to create the business logic need</w:t>
      </w:r>
      <w:r w:rsidR="00855399">
        <w:t>ed</w:t>
      </w:r>
      <w:r>
        <w:t xml:space="preserve"> to calculate Monthly Re</w:t>
      </w:r>
      <w:r w:rsidR="003E245A">
        <w:t>curring</w:t>
      </w:r>
      <w:r>
        <w:t xml:space="preserve"> Revenue amount from the Quotes table.</w:t>
      </w:r>
    </w:p>
    <w:p w14:paraId="2C926B4E" w14:textId="77777777" w:rsidR="00F63840" w:rsidRDefault="00CE5987" w:rsidP="00CE5987">
      <w:pPr>
        <w:pStyle w:val="Step"/>
      </w:pPr>
      <w:r>
        <w:t xml:space="preserve">In the New measure formula bar, </w:t>
      </w:r>
      <w:r w:rsidR="00F63840" w:rsidRPr="00584DB3">
        <w:rPr>
          <w:u w:val="single"/>
        </w:rPr>
        <w:t>remove the default “Measure = “ value</w:t>
      </w:r>
      <w:r w:rsidR="00F63840">
        <w:t>.</w:t>
      </w:r>
    </w:p>
    <w:p w14:paraId="7C52568D" w14:textId="4E6EFD47" w:rsidR="00451317" w:rsidRDefault="00F63840" w:rsidP="00CE5987">
      <w:pPr>
        <w:pStyle w:val="Step"/>
      </w:pPr>
      <w:r>
        <w:t>E</w:t>
      </w:r>
      <w:r w:rsidR="00CE5987">
        <w:t xml:space="preserve">nter the </w:t>
      </w:r>
      <w:r>
        <w:t xml:space="preserve">following </w:t>
      </w:r>
      <w:r w:rsidR="00CE5987">
        <w:t>DAX formula</w:t>
      </w:r>
      <w:r w:rsidR="00F05C77">
        <w:t xml:space="preserve"> &amp; then select the </w:t>
      </w:r>
      <w:r w:rsidR="00F05C77" w:rsidRPr="00F05C77">
        <w:rPr>
          <w:u w:val="single"/>
        </w:rPr>
        <w:t>Check Mark</w:t>
      </w:r>
      <w:r w:rsidR="00F05C77">
        <w:t xml:space="preserve"> to commit</w:t>
      </w:r>
      <w:r w:rsidR="00CE5987">
        <w:t xml:space="preserve">:  </w:t>
      </w:r>
    </w:p>
    <w:p w14:paraId="324BBD6C" w14:textId="41E775B5" w:rsidR="00F63840" w:rsidRDefault="00F05C77" w:rsidP="00F63840">
      <w:pPr>
        <w:pStyle w:val="Step"/>
        <w:numPr>
          <w:ilvl w:val="0"/>
          <w:numId w:val="0"/>
        </w:numPr>
        <w:ind w:left="397"/>
      </w:pPr>
      <w:r w:rsidRPr="00584DB3">
        <w:t>Potential MRR = SUM( Quotes[</w:t>
      </w:r>
      <w:proofErr w:type="spellStart"/>
      <w:r w:rsidRPr="00584DB3">
        <w:t>QuoteAmt</w:t>
      </w:r>
      <w:proofErr w:type="spellEnd"/>
      <w:r w:rsidRPr="00584DB3">
        <w:t>] )</w:t>
      </w:r>
    </w:p>
    <w:p w14:paraId="50B2A24C" w14:textId="77777777" w:rsidR="00BB29E0" w:rsidRDefault="00BB29E0" w:rsidP="00BB29E0">
      <w:pPr>
        <w:pStyle w:val="Step"/>
        <w:numPr>
          <w:ilvl w:val="0"/>
          <w:numId w:val="0"/>
        </w:numPr>
        <w:ind w:left="397"/>
        <w:rPr>
          <w:color w:val="FF0000"/>
        </w:rPr>
      </w:pPr>
      <w:r w:rsidRPr="00025B41">
        <w:rPr>
          <w:color w:val="BB141A" w:themeColor="background2"/>
        </w:rPr>
        <w:t xml:space="preserve">Note: </w:t>
      </w:r>
      <w:r>
        <w:rPr>
          <w:color w:val="BB141A" w:themeColor="background2"/>
        </w:rPr>
        <w:t xml:space="preserve">As you type the DAX function SUM, you will see </w:t>
      </w:r>
      <w:proofErr w:type="spellStart"/>
      <w:r>
        <w:rPr>
          <w:color w:val="BB141A" w:themeColor="background2"/>
        </w:rPr>
        <w:t>Intellisense</w:t>
      </w:r>
      <w:proofErr w:type="spellEnd"/>
      <w:r>
        <w:rPr>
          <w:color w:val="BB141A" w:themeColor="background2"/>
        </w:rPr>
        <w:t xml:space="preserve"> with matching options, double-click to the select the SUM() function.  As you begin to type “Quotes”, you will also see </w:t>
      </w:r>
      <w:proofErr w:type="spellStart"/>
      <w:r>
        <w:rPr>
          <w:color w:val="BB141A" w:themeColor="background2"/>
        </w:rPr>
        <w:t>Intellisense</w:t>
      </w:r>
      <w:proofErr w:type="spellEnd"/>
      <w:r>
        <w:rPr>
          <w:color w:val="BB141A" w:themeColor="background2"/>
        </w:rPr>
        <w:t xml:space="preserve"> with matching Quote table and column names – double-click the field to select.</w:t>
      </w:r>
    </w:p>
    <w:p w14:paraId="416121D2" w14:textId="31F944E5" w:rsidR="00F63840" w:rsidRDefault="00BB29E0" w:rsidP="00F05C77">
      <w:pPr>
        <w:pStyle w:val="Step"/>
        <w:numPr>
          <w:ilvl w:val="0"/>
          <w:numId w:val="0"/>
        </w:numPr>
        <w:ind w:left="397"/>
        <w:rPr>
          <w:b/>
          <w:bCs/>
        </w:rPr>
      </w:pPr>
      <w:r w:rsidRPr="00970BE4">
        <w:rPr>
          <w:noProof/>
        </w:rPr>
        <w:lastRenderedPageBreak/>
        <mc:AlternateContent>
          <mc:Choice Requires="wps">
            <w:drawing>
              <wp:anchor distT="0" distB="0" distL="114300" distR="114300" simplePos="0" relativeHeight="251930624" behindDoc="0" locked="0" layoutInCell="1" allowOverlap="1" wp14:anchorId="42D4CED9" wp14:editId="1EE2B93C">
                <wp:simplePos x="0" y="0"/>
                <wp:positionH relativeFrom="leftMargin">
                  <wp:posOffset>1337310</wp:posOffset>
                </wp:positionH>
                <wp:positionV relativeFrom="paragraph">
                  <wp:posOffset>1096010</wp:posOffset>
                </wp:positionV>
                <wp:extent cx="373380" cy="411480"/>
                <wp:effectExtent l="57150" t="38100" r="64770" b="83820"/>
                <wp:wrapNone/>
                <wp:docPr id="87" name="Straight Arrow Connector 8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083751" id="Straight Arrow Connector 87" o:spid="_x0000_s1026" type="#_x0000_t32" alt="&quot;&quot;" style="position:absolute;margin-left:105.3pt;margin-top:86.3pt;width:29.4pt;height:32.4pt;z-index:2519306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" strokecolor="#f26522 [3208]" strokeweight="3pt">
                <v:stroke endarrow="block"/>
                <v:shadow on="t" color="black" opacity="22937f" origin=",.5" offset="0,.63889mm"/>
                <w10:wrap anchorx="margin"/>
              </v:shape>
            </w:pict>
          </mc:Fallback>
        </mc:AlternateContent>
      </w:r>
      <w:r>
        <w:rPr>
          <w:b/>
          <w:bCs/>
          <w:noProof/>
        </w:rPr>
        <w:drawing>
          <wp:inline distT="0" distB="0" distL="0" distR="0" wp14:anchorId="3A1371AE" wp14:editId="50CC1FA9">
            <wp:extent cx="6324600" cy="2019300"/>
            <wp:effectExtent l="19050" t="19050" r="19050" b="19050"/>
            <wp:docPr id="44" name="Picture 44" descr="New measure Formula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New measure Formula ba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24600" cy="2019300"/>
                    </a:xfrm>
                    <a:prstGeom prst="rect">
                      <a:avLst/>
                    </a:prstGeom>
                    <a:noFill/>
                    <a:ln>
                      <a:solidFill>
                        <a:schemeClr val="bg1">
                          <a:lumMod val="50000"/>
                        </a:schemeClr>
                      </a:solidFill>
                    </a:ln>
                  </pic:spPr>
                </pic:pic>
              </a:graphicData>
            </a:graphic>
          </wp:inline>
        </w:drawing>
      </w:r>
    </w:p>
    <w:p w14:paraId="515B75D1" w14:textId="38DE3FFD" w:rsidR="00F05C77" w:rsidRPr="004C258B" w:rsidRDefault="00F05C77" w:rsidP="00F05C77">
      <w:pPr>
        <w:pStyle w:val="Heading3"/>
      </w:pPr>
      <w:r>
        <w:t>Task 3: Format the Measure [Potential MRR]</w:t>
      </w:r>
    </w:p>
    <w:p w14:paraId="3CC3B502" w14:textId="28B94A6C" w:rsidR="00F05C77" w:rsidRDefault="00F05C77" w:rsidP="00F05C77">
      <w:r w:rsidRPr="00F15EC2">
        <w:t xml:space="preserve">In this task, you will </w:t>
      </w:r>
      <w:r w:rsidR="00040A74">
        <w:t xml:space="preserve">use the Measure Formatting Tools to </w:t>
      </w:r>
      <w:r>
        <w:t>format the Measure [Potential MRR].</w:t>
      </w:r>
    </w:p>
    <w:p w14:paraId="0B75D31B" w14:textId="38A557FC" w:rsidR="00451317" w:rsidRDefault="00451317" w:rsidP="00451317">
      <w:pPr>
        <w:pStyle w:val="Step"/>
      </w:pPr>
      <w:r>
        <w:t xml:space="preserve">Select the measure </w:t>
      </w:r>
      <w:r w:rsidRPr="00584DB3">
        <w:rPr>
          <w:u w:val="single"/>
        </w:rPr>
        <w:t>[</w:t>
      </w:r>
      <w:r w:rsidR="00F05C77" w:rsidRPr="00584DB3">
        <w:rPr>
          <w:u w:val="single"/>
        </w:rPr>
        <w:t>Potential MRR</w:t>
      </w:r>
      <w:r w:rsidRPr="00584DB3">
        <w:rPr>
          <w:u w:val="single"/>
        </w:rPr>
        <w:t>]</w:t>
      </w:r>
      <w:r>
        <w:t xml:space="preserve"> in the Fields </w:t>
      </w:r>
      <w:r w:rsidR="007A0D65">
        <w:t>p</w:t>
      </w:r>
      <w:r>
        <w:t>ane.</w:t>
      </w:r>
    </w:p>
    <w:p w14:paraId="1050DB68" w14:textId="4F7DEC05" w:rsidR="00040A74" w:rsidRDefault="00040A74" w:rsidP="00040A74">
      <w:pPr>
        <w:pStyle w:val="Step"/>
        <w:numPr>
          <w:ilvl w:val="0"/>
          <w:numId w:val="0"/>
        </w:numPr>
        <w:ind w:left="397"/>
      </w:pPr>
      <w:r w:rsidRPr="00970BE4">
        <w:rPr>
          <w:noProof/>
        </w:rPr>
        <mc:AlternateContent>
          <mc:Choice Requires="wps">
            <w:drawing>
              <wp:anchor distT="0" distB="0" distL="114300" distR="114300" simplePos="0" relativeHeight="251779072" behindDoc="0" locked="0" layoutInCell="1" allowOverlap="1" wp14:anchorId="72CA8613" wp14:editId="6A8044A9">
                <wp:simplePos x="0" y="0"/>
                <wp:positionH relativeFrom="margin">
                  <wp:posOffset>293370</wp:posOffset>
                </wp:positionH>
                <wp:positionV relativeFrom="paragraph">
                  <wp:posOffset>1822450</wp:posOffset>
                </wp:positionV>
                <wp:extent cx="2545080" cy="251460"/>
                <wp:effectExtent l="0" t="0" r="26670" b="15240"/>
                <wp:wrapNone/>
                <wp:docPr id="89" name="Rectangle 8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545080" cy="25146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C9230" id="Rectangle 89" o:spid="_x0000_s1026" alt="&quot;&quot;" style="position:absolute;margin-left:23.1pt;margin-top:143.5pt;width:200.4pt;height:19.8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" filled="f" strokecolor="#f26522 [3208]" strokeweight="2pt">
                <v:stroke dashstyle="1 1"/>
                <w10:wrap anchorx="margin"/>
              </v:rect>
            </w:pict>
          </mc:Fallback>
        </mc:AlternateContent>
      </w:r>
      <w:r>
        <w:rPr>
          <w:noProof/>
        </w:rPr>
        <w:drawing>
          <wp:inline distT="0" distB="0" distL="0" distR="0" wp14:anchorId="769FA1C7" wp14:editId="5DD7D41E">
            <wp:extent cx="2553056" cy="2981741"/>
            <wp:effectExtent l="19050" t="19050" r="19050" b="28575"/>
            <wp:docPr id="88" name="Picture 88" descr="Fields pane with new measure [Potential MRR] showing the calculato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4_Select_Potential_MRR.png"/>
                    <pic:cNvPicPr/>
                  </pic:nvPicPr>
                  <pic:blipFill>
                    <a:blip r:embed="rId26"/>
                    <a:stretch>
                      <a:fillRect/>
                    </a:stretch>
                  </pic:blipFill>
                  <pic:spPr>
                    <a:xfrm>
                      <a:off x="0" y="0"/>
                      <a:ext cx="2553056" cy="2981741"/>
                    </a:xfrm>
                    <a:prstGeom prst="rect">
                      <a:avLst/>
                    </a:prstGeom>
                    <a:ln>
                      <a:solidFill>
                        <a:schemeClr val="bg1">
                          <a:lumMod val="50000"/>
                        </a:schemeClr>
                      </a:solidFill>
                    </a:ln>
                  </pic:spPr>
                </pic:pic>
              </a:graphicData>
            </a:graphic>
          </wp:inline>
        </w:drawing>
      </w:r>
    </w:p>
    <w:p w14:paraId="584C21E2" w14:textId="7399C27B" w:rsidR="00040A74" w:rsidRDefault="00040A74" w:rsidP="00040A74">
      <w:pPr>
        <w:pStyle w:val="Step"/>
        <w:numPr>
          <w:ilvl w:val="0"/>
          <w:numId w:val="0"/>
        </w:numPr>
        <w:ind w:left="397"/>
        <w:rPr>
          <w:color w:val="FF0000"/>
        </w:rPr>
      </w:pPr>
      <w:r w:rsidRPr="00025B41">
        <w:rPr>
          <w:color w:val="BB141A" w:themeColor="background2"/>
        </w:rPr>
        <w:t xml:space="preserve">Note: Measures can be identified in the Fields </w:t>
      </w:r>
      <w:r w:rsidR="007A0D65">
        <w:rPr>
          <w:color w:val="BB141A" w:themeColor="background2"/>
        </w:rPr>
        <w:t>p</w:t>
      </w:r>
      <w:r w:rsidRPr="00025B41">
        <w:rPr>
          <w:color w:val="BB141A" w:themeColor="background2"/>
        </w:rPr>
        <w:t>ane by the Calculator icon.</w:t>
      </w:r>
    </w:p>
    <w:p w14:paraId="2172D6BB" w14:textId="4B9775D7" w:rsidR="00451317" w:rsidRDefault="00451317" w:rsidP="00CE5987">
      <w:pPr>
        <w:pStyle w:val="Step"/>
      </w:pPr>
      <w:r>
        <w:t xml:space="preserve">Use the </w:t>
      </w:r>
      <w:r w:rsidRPr="00584DB3">
        <w:rPr>
          <w:u w:val="single"/>
        </w:rPr>
        <w:t>Measure tools</w:t>
      </w:r>
      <w:r>
        <w:t xml:space="preserve"> </w:t>
      </w:r>
      <w:r w:rsidR="00E72050">
        <w:t xml:space="preserve">menu options </w:t>
      </w:r>
      <w:r>
        <w:t xml:space="preserve">to format the measure as </w:t>
      </w:r>
      <w:r w:rsidR="00040A74">
        <w:rPr>
          <w:u w:val="single"/>
        </w:rPr>
        <w:t>Currency</w:t>
      </w:r>
      <w:r w:rsidRPr="00451317">
        <w:t>.</w:t>
      </w:r>
      <w:r>
        <w:t xml:space="preserve"> </w:t>
      </w:r>
    </w:p>
    <w:p w14:paraId="6EB33AD5" w14:textId="0357EA87" w:rsidR="00040A74" w:rsidRDefault="00040A74" w:rsidP="00040A74">
      <w:pPr>
        <w:pStyle w:val="Step"/>
        <w:numPr>
          <w:ilvl w:val="0"/>
          <w:numId w:val="0"/>
        </w:numPr>
        <w:ind w:left="397"/>
      </w:pPr>
      <w:r w:rsidRPr="00970BE4">
        <w:rPr>
          <w:noProof/>
        </w:rPr>
        <mc:AlternateContent>
          <mc:Choice Requires="wps">
            <w:drawing>
              <wp:anchor distT="0" distB="0" distL="114300" distR="114300" simplePos="0" relativeHeight="251785216" behindDoc="0" locked="0" layoutInCell="1" allowOverlap="1" wp14:anchorId="5ECCED85" wp14:editId="7AE8EFDC">
                <wp:simplePos x="0" y="0"/>
                <wp:positionH relativeFrom="column">
                  <wp:posOffset>3139440</wp:posOffset>
                </wp:positionH>
                <wp:positionV relativeFrom="paragraph">
                  <wp:posOffset>132080</wp:posOffset>
                </wp:positionV>
                <wp:extent cx="373380" cy="411480"/>
                <wp:effectExtent l="57150" t="38100" r="45720" b="83820"/>
                <wp:wrapNone/>
                <wp:docPr id="93" name="Straight Arrow Connector 9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98EF3B" id="Straight Arrow Connector 93" o:spid="_x0000_s1026" type="#_x0000_t32" alt="&quot;&quot;" style="position:absolute;margin-left:247.2pt;margin-top:10.4pt;width:29.4pt;height:32.4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" strokecolor="#f26522 [3208]" strokeweight="3pt">
                <v:stroke endarrow="block"/>
                <v:shadow on="t" color="black" opacity="22937f" origin=",.5" offset="0,.63889mm"/>
              </v:shape>
            </w:pict>
          </mc:Fallback>
        </mc:AlternateContent>
      </w:r>
      <w:r w:rsidRPr="00970BE4">
        <w:rPr>
          <w:noProof/>
        </w:rPr>
        <mc:AlternateContent>
          <mc:Choice Requires="wps">
            <w:drawing>
              <wp:anchor distT="0" distB="0" distL="114300" distR="114300" simplePos="0" relativeHeight="251783168" behindDoc="0" locked="0" layoutInCell="1" allowOverlap="1" wp14:anchorId="5E32E150" wp14:editId="5546CC8C">
                <wp:simplePos x="0" y="0"/>
                <wp:positionH relativeFrom="column">
                  <wp:posOffset>3558540</wp:posOffset>
                </wp:positionH>
                <wp:positionV relativeFrom="paragraph">
                  <wp:posOffset>372110</wp:posOffset>
                </wp:positionV>
                <wp:extent cx="373380" cy="411480"/>
                <wp:effectExtent l="57150" t="38100" r="45720" b="83820"/>
                <wp:wrapNone/>
                <wp:docPr id="92" name="Straight Arrow Connector 9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4DBD9" id="Straight Arrow Connector 92" o:spid="_x0000_s1026" type="#_x0000_t32" alt="&quot;&quot;" style="position:absolute;margin-left:280.2pt;margin-top:29.3pt;width:29.4pt;height:32.4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" strokecolor="#f26522 [3208]" strokeweight="3pt">
                <v:stroke endarrow="block"/>
                <v:shadow on="t" color="black" opacity="22937f" origin=",.5" offset="0,.63889mm"/>
              </v:shape>
            </w:pict>
          </mc:Fallback>
        </mc:AlternateContent>
      </w:r>
      <w:r w:rsidRPr="00970BE4">
        <w:rPr>
          <w:noProof/>
        </w:rPr>
        <mc:AlternateContent>
          <mc:Choice Requires="wps">
            <w:drawing>
              <wp:anchor distT="0" distB="0" distL="114300" distR="114300" simplePos="0" relativeHeight="251781120" behindDoc="0" locked="0" layoutInCell="1" allowOverlap="1" wp14:anchorId="70EEC5BB" wp14:editId="1821F9FE">
                <wp:simplePos x="0" y="0"/>
                <wp:positionH relativeFrom="margin">
                  <wp:posOffset>2350770</wp:posOffset>
                </wp:positionH>
                <wp:positionV relativeFrom="paragraph">
                  <wp:posOffset>414020</wp:posOffset>
                </wp:positionV>
                <wp:extent cx="1905000" cy="723900"/>
                <wp:effectExtent l="0" t="0" r="19050" b="19050"/>
                <wp:wrapNone/>
                <wp:docPr id="91" name="Rectangle 9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905000" cy="72390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7BFD5" id="Rectangle 91" o:spid="_x0000_s1026" alt="&quot;&quot;" style="position:absolute;margin-left:185.1pt;margin-top:32.6pt;width:150pt;height:57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" filled="f" strokecolor="#f26522 [3208]" strokeweight="2pt">
                <v:stroke dashstyle="1 1"/>
                <w10:wrap anchorx="margin"/>
              </v:rect>
            </w:pict>
          </mc:Fallback>
        </mc:AlternateContent>
      </w:r>
      <w:r>
        <w:rPr>
          <w:noProof/>
        </w:rPr>
        <w:drawing>
          <wp:inline distT="0" distB="0" distL="0" distR="0" wp14:anchorId="01123C3D" wp14:editId="461D6F2B">
            <wp:extent cx="6332220" cy="1129757"/>
            <wp:effectExtent l="19050" t="19050" r="11430" b="13335"/>
            <wp:docPr id="90" name="Picture 90" descr="Measure tools menu with format changed to Currency and 0 decimal pl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5_Format_Potential_MRR.png"/>
                    <pic:cNvPicPr/>
                  </pic:nvPicPr>
                  <pic:blipFill>
                    <a:blip r:embed="rId27"/>
                    <a:stretch>
                      <a:fillRect/>
                    </a:stretch>
                  </pic:blipFill>
                  <pic:spPr>
                    <a:xfrm>
                      <a:off x="0" y="0"/>
                      <a:ext cx="6332220" cy="1129757"/>
                    </a:xfrm>
                    <a:prstGeom prst="rect">
                      <a:avLst/>
                    </a:prstGeom>
                    <a:ln>
                      <a:solidFill>
                        <a:schemeClr val="bg1">
                          <a:lumMod val="50000"/>
                        </a:schemeClr>
                      </a:solidFill>
                    </a:ln>
                  </pic:spPr>
                </pic:pic>
              </a:graphicData>
            </a:graphic>
          </wp:inline>
        </w:drawing>
      </w:r>
    </w:p>
    <w:p w14:paraId="63975FAD" w14:textId="02CDC939" w:rsidR="0099175B" w:rsidRDefault="00040A74" w:rsidP="00CE5987">
      <w:pPr>
        <w:pStyle w:val="Step"/>
      </w:pPr>
      <w:r>
        <w:t xml:space="preserve">Change </w:t>
      </w:r>
      <w:r w:rsidRPr="00584DB3">
        <w:rPr>
          <w:u w:val="single"/>
        </w:rPr>
        <w:t>decimal place</w:t>
      </w:r>
      <w:r w:rsidR="00584DB3" w:rsidRPr="00584DB3">
        <w:rPr>
          <w:u w:val="single"/>
        </w:rPr>
        <w:t>s</w:t>
      </w:r>
      <w:r>
        <w:t xml:space="preserve"> from Auto to </w:t>
      </w:r>
      <w:r w:rsidRPr="00040A74">
        <w:rPr>
          <w:u w:val="single"/>
        </w:rPr>
        <w:t>0</w:t>
      </w:r>
      <w:r>
        <w:t>.</w:t>
      </w:r>
    </w:p>
    <w:p w14:paraId="1CCAF3F7" w14:textId="78B8C6D4" w:rsidR="00855399" w:rsidRPr="004C258B" w:rsidRDefault="00855399" w:rsidP="00855399">
      <w:pPr>
        <w:pStyle w:val="Heading3"/>
      </w:pPr>
      <w:r>
        <w:lastRenderedPageBreak/>
        <w:t xml:space="preserve">Task </w:t>
      </w:r>
      <w:r w:rsidR="0081528F">
        <w:t>4</w:t>
      </w:r>
      <w:r>
        <w:t>: Create the Measure [</w:t>
      </w:r>
      <w:r w:rsidRPr="00855399">
        <w:t>Won vs Potential MRR</w:t>
      </w:r>
      <w:r>
        <w:t>]</w:t>
      </w:r>
    </w:p>
    <w:p w14:paraId="30FE076C" w14:textId="5CCCEC49" w:rsidR="00855399" w:rsidRDefault="00855399" w:rsidP="00855399">
      <w:r w:rsidRPr="00F15EC2">
        <w:t xml:space="preserve">In this task, you will </w:t>
      </w:r>
      <w:r>
        <w:t>use the DAX function DIV</w:t>
      </w:r>
      <w:r w:rsidR="003E245A">
        <w:t>I</w:t>
      </w:r>
      <w:r>
        <w:t xml:space="preserve">DE() to create the business logic needed to calculate the percentage of Potential Monthly </w:t>
      </w:r>
      <w:r w:rsidR="003E245A">
        <w:t>Recurring</w:t>
      </w:r>
      <w:r>
        <w:t xml:space="preserve"> Revenue that has been Won on Quotes table. For this measure, you will use </w:t>
      </w:r>
      <w:r w:rsidR="009500EC">
        <w:t>the</w:t>
      </w:r>
      <w:r>
        <w:t xml:space="preserve"> existing </w:t>
      </w:r>
      <w:r w:rsidR="009500EC">
        <w:t>data model measure called [MRR Won – Cont</w:t>
      </w:r>
      <w:r w:rsidR="003E245A">
        <w:t>r</w:t>
      </w:r>
      <w:r w:rsidR="009500EC">
        <w:t>acts] from the Contracts Data table.</w:t>
      </w:r>
    </w:p>
    <w:p w14:paraId="0DFE0F67" w14:textId="51D61229" w:rsidR="0081528F" w:rsidRDefault="0081528F" w:rsidP="00855399">
      <w:pPr>
        <w:pStyle w:val="Step"/>
      </w:pPr>
      <w:r>
        <w:t xml:space="preserve">Use the mouse to click on the </w:t>
      </w:r>
      <w:r w:rsidRPr="0081528F">
        <w:rPr>
          <w:u w:val="single"/>
        </w:rPr>
        <w:t>Quotes</w:t>
      </w:r>
      <w:r>
        <w:t xml:space="preserve"> table from the Fields pane – to select the Quotes table for the new measure.</w:t>
      </w:r>
    </w:p>
    <w:p w14:paraId="12A7A83B" w14:textId="50699923" w:rsidR="0081528F" w:rsidRDefault="0081528F" w:rsidP="00855399">
      <w:pPr>
        <w:pStyle w:val="Step"/>
      </w:pPr>
      <w:r>
        <w:t xml:space="preserve">Select the </w:t>
      </w:r>
      <w:r w:rsidRPr="0081528F">
        <w:rPr>
          <w:u w:val="single"/>
        </w:rPr>
        <w:t>New measure</w:t>
      </w:r>
      <w:r>
        <w:t xml:space="preserve"> button from the </w:t>
      </w:r>
      <w:r w:rsidRPr="00584DB3">
        <w:rPr>
          <w:u w:val="single"/>
        </w:rPr>
        <w:t>Table tools</w:t>
      </w:r>
      <w:r>
        <w:t xml:space="preserve"> menu options.</w:t>
      </w:r>
    </w:p>
    <w:p w14:paraId="08FE9EB7" w14:textId="49E3BACA" w:rsidR="0081528F" w:rsidRDefault="0081528F" w:rsidP="0081528F">
      <w:pPr>
        <w:pStyle w:val="Step"/>
        <w:numPr>
          <w:ilvl w:val="0"/>
          <w:numId w:val="0"/>
        </w:numPr>
        <w:ind w:left="397"/>
      </w:pPr>
      <w:r w:rsidRPr="00970BE4">
        <w:rPr>
          <w:noProof/>
        </w:rPr>
        <mc:AlternateContent>
          <mc:Choice Requires="wps">
            <w:drawing>
              <wp:anchor distT="0" distB="0" distL="114300" distR="114300" simplePos="0" relativeHeight="251851776" behindDoc="0" locked="0" layoutInCell="1" allowOverlap="1" wp14:anchorId="148AD157" wp14:editId="4AB64A74">
                <wp:simplePos x="0" y="0"/>
                <wp:positionH relativeFrom="margin">
                  <wp:posOffset>3829050</wp:posOffset>
                </wp:positionH>
                <wp:positionV relativeFrom="paragraph">
                  <wp:posOffset>344805</wp:posOffset>
                </wp:positionV>
                <wp:extent cx="533400" cy="853440"/>
                <wp:effectExtent l="0" t="0" r="19050" b="22860"/>
                <wp:wrapNone/>
                <wp:docPr id="218" name="Rectangle 2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33400" cy="85344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6360D" id="Rectangle 218" o:spid="_x0000_s1026" alt="&quot;&quot;" style="position:absolute;margin-left:301.5pt;margin-top:27.15pt;width:42pt;height:67.2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" filled="f" strokecolor="#f26522 [3208]" strokeweight="2pt">
                <v:stroke dashstyle="1 1"/>
                <w10:wrap anchorx="margin"/>
              </v:rect>
            </w:pict>
          </mc:Fallback>
        </mc:AlternateContent>
      </w:r>
      <w:r w:rsidRPr="00970BE4">
        <w:rPr>
          <w:noProof/>
        </w:rPr>
        <mc:AlternateContent>
          <mc:Choice Requires="wps">
            <w:drawing>
              <wp:anchor distT="0" distB="0" distL="114300" distR="114300" simplePos="0" relativeHeight="251853824" behindDoc="0" locked="0" layoutInCell="1" allowOverlap="1" wp14:anchorId="625DEDA3" wp14:editId="55D6FADC">
                <wp:simplePos x="0" y="0"/>
                <wp:positionH relativeFrom="rightMargin">
                  <wp:posOffset>148590</wp:posOffset>
                </wp:positionH>
                <wp:positionV relativeFrom="paragraph">
                  <wp:posOffset>-241300</wp:posOffset>
                </wp:positionV>
                <wp:extent cx="373380" cy="411480"/>
                <wp:effectExtent l="57150" t="38100" r="45720" b="83820"/>
                <wp:wrapNone/>
                <wp:docPr id="219" name="Straight Arrow Connector 2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39F274" id="Straight Arrow Connector 219" o:spid="_x0000_s1026" type="#_x0000_t32" alt="&quot;&quot;" style="position:absolute;margin-left:11.7pt;margin-top:-19pt;width:29.4pt;height:32.4pt;flip:x;z-index:2518538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" strokecolor="#f26522 [3208]" strokeweight="3pt">
                <v:stroke endarrow="block"/>
                <v:shadow on="t" color="black" opacity="22937f" origin=",.5" offset="0,.63889mm"/>
                <w10:wrap anchorx="margin"/>
              </v:shape>
            </w:pict>
          </mc:Fallback>
        </mc:AlternateContent>
      </w:r>
      <w:r>
        <w:rPr>
          <w:noProof/>
        </w:rPr>
        <w:drawing>
          <wp:inline distT="0" distB="0" distL="0" distR="0" wp14:anchorId="0E73C591" wp14:editId="723C6B14">
            <wp:extent cx="6332220" cy="1189355"/>
            <wp:effectExtent l="19050" t="19050" r="11430" b="10795"/>
            <wp:docPr id="216" name="Picture 216" descr="Table tools menu with New measur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16_Measure_Tools_New_Measure.png"/>
                    <pic:cNvPicPr/>
                  </pic:nvPicPr>
                  <pic:blipFill>
                    <a:blip r:embed="rId28"/>
                    <a:stretch>
                      <a:fillRect/>
                    </a:stretch>
                  </pic:blipFill>
                  <pic:spPr>
                    <a:xfrm>
                      <a:off x="0" y="0"/>
                      <a:ext cx="6332220" cy="1189355"/>
                    </a:xfrm>
                    <a:prstGeom prst="rect">
                      <a:avLst/>
                    </a:prstGeom>
                    <a:ln>
                      <a:solidFill>
                        <a:schemeClr val="bg1">
                          <a:lumMod val="50000"/>
                        </a:schemeClr>
                      </a:solidFill>
                    </a:ln>
                  </pic:spPr>
                </pic:pic>
              </a:graphicData>
            </a:graphic>
          </wp:inline>
        </w:drawing>
      </w:r>
    </w:p>
    <w:p w14:paraId="1C6F9905" w14:textId="6219CBAD" w:rsidR="00855399" w:rsidRDefault="00855399" w:rsidP="00855399">
      <w:pPr>
        <w:pStyle w:val="Step"/>
      </w:pPr>
      <w:r>
        <w:t xml:space="preserve">In the New measure formula bar, enter the DAX formula &amp; then select the </w:t>
      </w:r>
      <w:r w:rsidRPr="00F05C77">
        <w:rPr>
          <w:u w:val="single"/>
        </w:rPr>
        <w:t>Check Mark</w:t>
      </w:r>
      <w:r>
        <w:t xml:space="preserve"> to commit:  </w:t>
      </w:r>
    </w:p>
    <w:p w14:paraId="389AA272" w14:textId="63842B54" w:rsidR="00855399" w:rsidRPr="00584DB3" w:rsidRDefault="00855399" w:rsidP="00855399">
      <w:pPr>
        <w:pStyle w:val="Step"/>
        <w:numPr>
          <w:ilvl w:val="0"/>
          <w:numId w:val="0"/>
        </w:numPr>
        <w:ind w:left="397"/>
      </w:pPr>
      <w:r w:rsidRPr="00584DB3">
        <w:t>[Won vs Potential MRR] = DIVIDE([MRR Won - Contracts], [Potential MRR])</w:t>
      </w:r>
    </w:p>
    <w:p w14:paraId="607F2887" w14:textId="7C778625" w:rsidR="0081528F" w:rsidRDefault="0081528F" w:rsidP="00855399">
      <w:pPr>
        <w:pStyle w:val="Step"/>
        <w:numPr>
          <w:ilvl w:val="0"/>
          <w:numId w:val="0"/>
        </w:numPr>
        <w:ind w:left="397"/>
        <w:rPr>
          <w:b/>
          <w:bCs/>
        </w:rPr>
      </w:pPr>
      <w:r w:rsidRPr="00970BE4">
        <w:rPr>
          <w:noProof/>
        </w:rPr>
        <mc:AlternateContent>
          <mc:Choice Requires="wps">
            <w:drawing>
              <wp:anchor distT="0" distB="0" distL="114300" distR="114300" simplePos="0" relativeHeight="251855872" behindDoc="0" locked="0" layoutInCell="1" allowOverlap="1" wp14:anchorId="375DD2BD" wp14:editId="66B47BED">
                <wp:simplePos x="0" y="0"/>
                <wp:positionH relativeFrom="leftMargin">
                  <wp:posOffset>1245870</wp:posOffset>
                </wp:positionH>
                <wp:positionV relativeFrom="paragraph">
                  <wp:posOffset>579120</wp:posOffset>
                </wp:positionV>
                <wp:extent cx="373380" cy="411480"/>
                <wp:effectExtent l="57150" t="38100" r="64770" b="83820"/>
                <wp:wrapNone/>
                <wp:docPr id="221" name="Straight Arrow Connector 2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41C1D5" id="Straight Arrow Connector 221" o:spid="_x0000_s1026" type="#_x0000_t32" alt="&quot;&quot;" style="position:absolute;margin-left:98.1pt;margin-top:45.6pt;width:29.4pt;height:32.4pt;z-index:2518558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" strokecolor="#f26522 [3208]" strokeweight="3pt">
                <v:stroke endarrow="block"/>
                <v:shadow on="t" color="black" opacity="22937f" origin=",.5" offset="0,.63889mm"/>
                <w10:wrap anchorx="margin"/>
              </v:shape>
            </w:pict>
          </mc:Fallback>
        </mc:AlternateContent>
      </w:r>
      <w:r>
        <w:rPr>
          <w:b/>
          <w:bCs/>
          <w:noProof/>
        </w:rPr>
        <w:drawing>
          <wp:inline distT="0" distB="0" distL="0" distR="0" wp14:anchorId="3CD1E482" wp14:editId="064B3CB5">
            <wp:extent cx="6556248" cy="1271016"/>
            <wp:effectExtent l="19050" t="19050" r="16510" b="24765"/>
            <wp:docPr id="220" name="Picture 220" descr="New measure Formula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17_Measure_WonvsPotentialMRR.png"/>
                    <pic:cNvPicPr/>
                  </pic:nvPicPr>
                  <pic:blipFill>
                    <a:blip r:embed="rId29"/>
                    <a:stretch>
                      <a:fillRect/>
                    </a:stretch>
                  </pic:blipFill>
                  <pic:spPr>
                    <a:xfrm>
                      <a:off x="0" y="0"/>
                      <a:ext cx="6556248" cy="1271016"/>
                    </a:xfrm>
                    <a:prstGeom prst="rect">
                      <a:avLst/>
                    </a:prstGeom>
                    <a:ln>
                      <a:solidFill>
                        <a:schemeClr val="bg1">
                          <a:lumMod val="50000"/>
                        </a:schemeClr>
                      </a:solidFill>
                    </a:ln>
                  </pic:spPr>
                </pic:pic>
              </a:graphicData>
            </a:graphic>
          </wp:inline>
        </w:drawing>
      </w:r>
    </w:p>
    <w:p w14:paraId="10624017" w14:textId="0B426002" w:rsidR="009B58A2" w:rsidRDefault="009B58A2" w:rsidP="009B58A2">
      <w:pPr>
        <w:pStyle w:val="Step"/>
        <w:numPr>
          <w:ilvl w:val="0"/>
          <w:numId w:val="0"/>
        </w:numPr>
        <w:ind w:left="397"/>
        <w:rPr>
          <w:b/>
          <w:bCs/>
        </w:rPr>
      </w:pPr>
      <w:r w:rsidRPr="00025B41">
        <w:rPr>
          <w:color w:val="BB141A" w:themeColor="background2"/>
        </w:rPr>
        <w:t xml:space="preserve">Note: </w:t>
      </w:r>
      <w:r>
        <w:rPr>
          <w:color w:val="BB141A" w:themeColor="background2"/>
        </w:rPr>
        <w:t xml:space="preserve">When entering the DAX formula, and as you type the open square bracket [, you will notice </w:t>
      </w:r>
      <w:proofErr w:type="spellStart"/>
      <w:r>
        <w:rPr>
          <w:color w:val="BB141A" w:themeColor="background2"/>
        </w:rPr>
        <w:t>intellisense</w:t>
      </w:r>
      <w:proofErr w:type="spellEnd"/>
      <w:r>
        <w:rPr>
          <w:color w:val="BB141A" w:themeColor="background2"/>
        </w:rPr>
        <w:t xml:space="preserve"> displays a list of the available measures that have been created.</w:t>
      </w:r>
    </w:p>
    <w:p w14:paraId="10DD7D97" w14:textId="7EA210BB" w:rsidR="0081528F" w:rsidRPr="004C258B" w:rsidRDefault="0081528F" w:rsidP="0081528F">
      <w:pPr>
        <w:pStyle w:val="Heading3"/>
      </w:pPr>
      <w:r>
        <w:t>Task 5: Format the Measure [</w:t>
      </w:r>
      <w:r w:rsidR="00A551E5">
        <w:t>Won vs Potential MRR</w:t>
      </w:r>
      <w:r>
        <w:t>]</w:t>
      </w:r>
    </w:p>
    <w:p w14:paraId="1C27B1B8" w14:textId="77777777" w:rsidR="0081528F" w:rsidRDefault="0081528F" w:rsidP="0081528F">
      <w:r w:rsidRPr="00F15EC2">
        <w:t xml:space="preserve">In this task, you will </w:t>
      </w:r>
      <w:r>
        <w:t>use the Measure Formatting Tools to format the Measure [Potential MRR].</w:t>
      </w:r>
    </w:p>
    <w:p w14:paraId="753658EA" w14:textId="77777777" w:rsidR="00A551E5" w:rsidRDefault="00A551E5" w:rsidP="00A551E5">
      <w:pPr>
        <w:pStyle w:val="Step"/>
      </w:pPr>
      <w:r>
        <w:t xml:space="preserve">Use the </w:t>
      </w:r>
      <w:r w:rsidRPr="00584DB3">
        <w:rPr>
          <w:u w:val="single"/>
        </w:rPr>
        <w:t>Measure tools</w:t>
      </w:r>
      <w:r>
        <w:t xml:space="preserve"> menu options to format the measure as </w:t>
      </w:r>
      <w:r>
        <w:rPr>
          <w:u w:val="single"/>
        </w:rPr>
        <w:t>Percentage</w:t>
      </w:r>
      <w:r w:rsidRPr="00451317">
        <w:t>.</w:t>
      </w:r>
    </w:p>
    <w:p w14:paraId="78016207" w14:textId="62731174" w:rsidR="00A551E5" w:rsidRDefault="00A551E5" w:rsidP="00A551E5">
      <w:pPr>
        <w:pStyle w:val="Step"/>
      </w:pPr>
      <w:r>
        <w:t xml:space="preserve">Validate that the </w:t>
      </w:r>
      <w:r w:rsidRPr="00584DB3">
        <w:rPr>
          <w:u w:val="single"/>
        </w:rPr>
        <w:t>decimal place</w:t>
      </w:r>
      <w:r w:rsidR="00584DB3" w:rsidRPr="00584DB3">
        <w:rPr>
          <w:u w:val="single"/>
        </w:rPr>
        <w:t>s</w:t>
      </w:r>
      <w:r>
        <w:t xml:space="preserve"> value is</w:t>
      </w:r>
      <w:r w:rsidR="00584DB3">
        <w:t xml:space="preserve"> set to</w:t>
      </w:r>
      <w:r>
        <w:t xml:space="preserve"> </w:t>
      </w:r>
      <w:r w:rsidRPr="00A551E5">
        <w:rPr>
          <w:u w:val="single"/>
        </w:rPr>
        <w:t>2</w:t>
      </w:r>
      <w:r w:rsidR="009B58A2">
        <w:t xml:space="preserve"> and</w:t>
      </w:r>
      <w:r w:rsidR="00CA24B9">
        <w:t xml:space="preserve"> </w:t>
      </w:r>
      <w:r w:rsidR="009B58A2" w:rsidRPr="009B58A2">
        <w:rPr>
          <w:u w:val="single"/>
        </w:rPr>
        <w:t>remove the comma</w:t>
      </w:r>
      <w:r w:rsidR="00CA24B9">
        <w:t xml:space="preserve">, </w:t>
      </w:r>
      <w:r w:rsidR="00CA24B9" w:rsidRPr="00CA24B9">
        <w:t>if</w:t>
      </w:r>
      <w:r w:rsidR="00CA24B9">
        <w:t xml:space="preserve"> selected.</w:t>
      </w:r>
    </w:p>
    <w:p w14:paraId="1CAE4CE0" w14:textId="22CE1B45" w:rsidR="009B58A2" w:rsidRDefault="00CA24B9" w:rsidP="009B58A2">
      <w:pPr>
        <w:pStyle w:val="Step"/>
        <w:numPr>
          <w:ilvl w:val="0"/>
          <w:numId w:val="0"/>
        </w:numPr>
        <w:jc w:val="center"/>
      </w:pPr>
      <w:r w:rsidRPr="003D2978">
        <w:rPr>
          <w:noProof/>
          <w:color w:val="C00000"/>
        </w:rPr>
        <mc:AlternateContent>
          <mc:Choice Requires="wps">
            <w:drawing>
              <wp:anchor distT="0" distB="0" distL="114300" distR="114300" simplePos="0" relativeHeight="251935744" behindDoc="0" locked="0" layoutInCell="1" allowOverlap="1" wp14:anchorId="7F57B666" wp14:editId="321A3B53">
                <wp:simplePos x="0" y="0"/>
                <wp:positionH relativeFrom="page">
                  <wp:posOffset>4640580</wp:posOffset>
                </wp:positionH>
                <wp:positionV relativeFrom="paragraph">
                  <wp:posOffset>744220</wp:posOffset>
                </wp:positionV>
                <wp:extent cx="205740" cy="243840"/>
                <wp:effectExtent l="0" t="0" r="22860" b="22860"/>
                <wp:wrapNone/>
                <wp:docPr id="38" name="Rectangl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05740" cy="243840"/>
                        </a:xfrm>
                        <a:prstGeom prst="rect">
                          <a:avLst/>
                        </a:prstGeom>
                        <a:noFill/>
                        <a:ln>
                          <a:prstDash val="solid"/>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C4031" id="Rectangle 38" o:spid="_x0000_s1026" alt="&quot;&quot;" style="position:absolute;margin-left:365.4pt;margin-top:58.6pt;width:16.2pt;height:19.2pt;z-index:25193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" filled="f" strokecolor="#f26522 [3208]" strokeweight="2pt">
                <w10:wrap anchorx="page"/>
              </v:rect>
            </w:pict>
          </mc:Fallback>
        </mc:AlternateContent>
      </w:r>
      <w:r w:rsidR="009B58A2" w:rsidRPr="00A551E5">
        <w:rPr>
          <w:noProof/>
        </w:rPr>
        <mc:AlternateContent>
          <mc:Choice Requires="wps">
            <w:drawing>
              <wp:anchor distT="0" distB="0" distL="114300" distR="114300" simplePos="0" relativeHeight="251933696" behindDoc="0" locked="0" layoutInCell="1" allowOverlap="1" wp14:anchorId="2FAAAC61" wp14:editId="7A07C6AE">
                <wp:simplePos x="0" y="0"/>
                <wp:positionH relativeFrom="column">
                  <wp:posOffset>4655820</wp:posOffset>
                </wp:positionH>
                <wp:positionV relativeFrom="paragraph">
                  <wp:posOffset>62230</wp:posOffset>
                </wp:positionV>
                <wp:extent cx="373380" cy="411480"/>
                <wp:effectExtent l="57150" t="38100" r="45720" b="83820"/>
                <wp:wrapNone/>
                <wp:docPr id="225" name="Straight Arrow Connector 2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4DCA88" id="_x0000_t32" coordsize="21600,21600" o:spt="32" o:oned="t" path="m,l21600,21600e" filled="f">
                <v:path arrowok="t" fillok="f" o:connecttype="none"/>
                <o:lock v:ext="edit" shapetype="t"/>
              </v:shapetype>
              <v:shape id="Straight Arrow Connector 225" o:spid="_x0000_s1026" type="#_x0000_t32" alt="&quot;&quot;" style="position:absolute;margin-left:366.6pt;margin-top:4.9pt;width:29.4pt;height:32.4pt;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" strokecolor="#f26522 [3208]" strokeweight="3pt">
                <v:stroke endarrow="block"/>
                <v:shadow on="t" color="black" opacity="22937f" origin=",.5" offset="0,.63889mm"/>
              </v:shape>
            </w:pict>
          </mc:Fallback>
        </mc:AlternateContent>
      </w:r>
      <w:r w:rsidR="009B58A2" w:rsidRPr="00A551E5">
        <w:rPr>
          <w:noProof/>
        </w:rPr>
        <mc:AlternateContent>
          <mc:Choice Requires="wps">
            <w:drawing>
              <wp:anchor distT="0" distB="0" distL="114300" distR="114300" simplePos="0" relativeHeight="251932672" behindDoc="0" locked="0" layoutInCell="1" allowOverlap="1" wp14:anchorId="6C05578D" wp14:editId="072C3FE4">
                <wp:simplePos x="0" y="0"/>
                <wp:positionH relativeFrom="column">
                  <wp:posOffset>4884420</wp:posOffset>
                </wp:positionH>
                <wp:positionV relativeFrom="paragraph">
                  <wp:posOffset>317500</wp:posOffset>
                </wp:positionV>
                <wp:extent cx="373380" cy="411480"/>
                <wp:effectExtent l="57150" t="38100" r="45720" b="83820"/>
                <wp:wrapNone/>
                <wp:docPr id="224" name="Straight Arrow Connector 2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E14E6" id="Straight Arrow Connector 224" o:spid="_x0000_s1026" type="#_x0000_t32" alt="&quot;&quot;" style="position:absolute;margin-left:384.6pt;margin-top:25pt;width:29.4pt;height:32.4pt;flip:x;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" strokecolor="#f26522 [3208]" strokeweight="3pt">
                <v:stroke endarrow="block"/>
                <v:shadow on="t" color="black" opacity="22937f" origin=",.5" offset="0,.63889mm"/>
              </v:shape>
            </w:pict>
          </mc:Fallback>
        </mc:AlternateContent>
      </w:r>
      <w:r w:rsidR="009B58A2">
        <w:rPr>
          <w:noProof/>
        </w:rPr>
        <w:drawing>
          <wp:inline distT="0" distB="0" distL="0" distR="0" wp14:anchorId="0BAF5443" wp14:editId="6040573E">
            <wp:extent cx="4267200" cy="1219200"/>
            <wp:effectExtent l="19050" t="19050" r="19050" b="19050"/>
            <wp:docPr id="14" name="Picture 14" descr="Measure tools menu with format changed to Percentage and 2 decimal pl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easure tools menu with format changed to Percentage and 2 decimal plac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67200" cy="1219200"/>
                    </a:xfrm>
                    <a:prstGeom prst="rect">
                      <a:avLst/>
                    </a:prstGeom>
                    <a:noFill/>
                    <a:ln>
                      <a:solidFill>
                        <a:schemeClr val="bg1">
                          <a:lumMod val="50000"/>
                        </a:schemeClr>
                      </a:solidFill>
                    </a:ln>
                  </pic:spPr>
                </pic:pic>
              </a:graphicData>
            </a:graphic>
          </wp:inline>
        </w:drawing>
      </w:r>
    </w:p>
    <w:p w14:paraId="3101B080" w14:textId="5191DD3D" w:rsidR="007174A0" w:rsidRPr="00D017A4" w:rsidRDefault="007174A0" w:rsidP="007174A0">
      <w:pPr>
        <w:pStyle w:val="Heading1"/>
      </w:pPr>
      <w:r w:rsidRPr="00D017A4">
        <w:lastRenderedPageBreak/>
        <w:t xml:space="preserve">Exercise </w:t>
      </w:r>
      <w:r w:rsidR="00AF5BFF">
        <w:t>4</w:t>
      </w:r>
      <w:r w:rsidRPr="00D017A4">
        <w:t xml:space="preserve">:  </w:t>
      </w:r>
      <w:r>
        <w:t>Build a Report Page with Visuals:  Card, Slicer, Matrix, and Custom Visual</w:t>
      </w:r>
    </w:p>
    <w:p w14:paraId="15C212F9" w14:textId="3F9212E8" w:rsidR="00675746" w:rsidRDefault="00675746" w:rsidP="00675746">
      <w:r w:rsidRPr="007169B5">
        <w:t xml:space="preserve">In this exercise, you will </w:t>
      </w:r>
      <w:r w:rsidR="005958A3">
        <w:t>create a report page with a Card, Slicer, Matrix and Custom visual.</w:t>
      </w:r>
    </w:p>
    <w:p w14:paraId="61EC3694" w14:textId="64555A92" w:rsidR="00DE7DB3" w:rsidRDefault="00DE7DB3" w:rsidP="00675746">
      <w:pPr>
        <w:rPr>
          <w:color w:val="BB141A" w:themeColor="background2"/>
        </w:rPr>
      </w:pPr>
      <w:r w:rsidRPr="00025B41">
        <w:rPr>
          <w:color w:val="BB141A" w:themeColor="background2"/>
        </w:rPr>
        <w:t xml:space="preserve">Note: </w:t>
      </w:r>
      <w:r>
        <w:rPr>
          <w:color w:val="BB141A" w:themeColor="background2"/>
        </w:rPr>
        <w:t xml:space="preserve">If at any time you need to undo a step, you can </w:t>
      </w:r>
      <w:r w:rsidR="00CB4F00">
        <w:rPr>
          <w:color w:val="BB141A" w:themeColor="background2"/>
        </w:rPr>
        <w:t>always use</w:t>
      </w:r>
      <w:r>
        <w:rPr>
          <w:color w:val="BB141A" w:themeColor="background2"/>
        </w:rPr>
        <w:t xml:space="preserve"> the Undo button above File in the main menu. </w:t>
      </w:r>
    </w:p>
    <w:p w14:paraId="599EF563" w14:textId="7BE27803" w:rsidR="00DE7DB3" w:rsidRDefault="00DE7DB3" w:rsidP="00675746">
      <w:r w:rsidRPr="003D2978">
        <w:rPr>
          <w:noProof/>
          <w:color w:val="C00000"/>
        </w:rPr>
        <mc:AlternateContent>
          <mc:Choice Requires="wps">
            <w:drawing>
              <wp:anchor distT="0" distB="0" distL="114300" distR="114300" simplePos="0" relativeHeight="251906048" behindDoc="0" locked="0" layoutInCell="1" allowOverlap="1" wp14:anchorId="0F3664FE" wp14:editId="0BFD1991">
                <wp:simplePos x="0" y="0"/>
                <wp:positionH relativeFrom="page">
                  <wp:posOffset>1082040</wp:posOffset>
                </wp:positionH>
                <wp:positionV relativeFrom="paragraph">
                  <wp:posOffset>16510</wp:posOffset>
                </wp:positionV>
                <wp:extent cx="251460" cy="289560"/>
                <wp:effectExtent l="0" t="0" r="15240" b="15240"/>
                <wp:wrapNone/>
                <wp:docPr id="18" name="Rectangle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51460" cy="289560"/>
                        </a:xfrm>
                        <a:prstGeom prst="rect">
                          <a:avLst/>
                        </a:prstGeom>
                        <a:noFill/>
                        <a:ln>
                          <a:prstDash val="solid"/>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13974" id="Rectangle 18" o:spid="_x0000_s1026" alt="&quot;&quot;" style="position:absolute;margin-left:85.2pt;margin-top:1.3pt;width:19.8pt;height:22.8pt;z-index:25190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" filled="f" strokecolor="#f26522 [3208]" strokeweight="2pt">
                <w10:wrap anchorx="page"/>
              </v:rect>
            </w:pict>
          </mc:Fallback>
        </mc:AlternateContent>
      </w:r>
      <w:r>
        <w:rPr>
          <w:noProof/>
        </w:rPr>
        <w:drawing>
          <wp:inline distT="0" distB="0" distL="0" distR="0" wp14:anchorId="572EA7C0" wp14:editId="3599E972">
            <wp:extent cx="4288536" cy="1901952"/>
            <wp:effectExtent l="19050" t="19050" r="17145" b="22225"/>
            <wp:docPr id="17" name="Picture 17" descr="Close up of the Undo button above File in the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_PBID_Undo.png"/>
                    <pic:cNvPicPr/>
                  </pic:nvPicPr>
                  <pic:blipFill>
                    <a:blip r:embed="rId31"/>
                    <a:stretch>
                      <a:fillRect/>
                    </a:stretch>
                  </pic:blipFill>
                  <pic:spPr>
                    <a:xfrm>
                      <a:off x="0" y="0"/>
                      <a:ext cx="4288536" cy="1901952"/>
                    </a:xfrm>
                    <a:prstGeom prst="rect">
                      <a:avLst/>
                    </a:prstGeom>
                    <a:ln>
                      <a:solidFill>
                        <a:schemeClr val="bg1">
                          <a:lumMod val="50000"/>
                        </a:schemeClr>
                      </a:solidFill>
                    </a:ln>
                  </pic:spPr>
                </pic:pic>
              </a:graphicData>
            </a:graphic>
          </wp:inline>
        </w:drawing>
      </w:r>
    </w:p>
    <w:p w14:paraId="515E8EC2" w14:textId="0EE82D11" w:rsidR="00675746" w:rsidRPr="004C258B" w:rsidRDefault="00675746" w:rsidP="00675746">
      <w:pPr>
        <w:pStyle w:val="Heading3"/>
      </w:pPr>
      <w:r>
        <w:t xml:space="preserve">Task 1: </w:t>
      </w:r>
      <w:r w:rsidR="00CE5987">
        <w:t xml:space="preserve">Create </w:t>
      </w:r>
      <w:r w:rsidR="00E72050">
        <w:t>a</w:t>
      </w:r>
      <w:r w:rsidR="00CE5987">
        <w:t xml:space="preserve"> Card visual</w:t>
      </w:r>
    </w:p>
    <w:p w14:paraId="33977A13" w14:textId="20978426" w:rsidR="00675746" w:rsidRDefault="00675746" w:rsidP="00675746">
      <w:r w:rsidRPr="00F15EC2">
        <w:t xml:space="preserve">In this task, you will </w:t>
      </w:r>
      <w:r w:rsidR="008D798E">
        <w:t xml:space="preserve">create </w:t>
      </w:r>
      <w:r w:rsidR="005958A3">
        <w:t>a C</w:t>
      </w:r>
      <w:r w:rsidR="008D798E">
        <w:t>ard visual using measure</w:t>
      </w:r>
      <w:r w:rsidR="005958A3">
        <w:t xml:space="preserve"> [Potential MRR]</w:t>
      </w:r>
      <w:r w:rsidR="008D798E">
        <w:t>.</w:t>
      </w:r>
    </w:p>
    <w:p w14:paraId="5A490058" w14:textId="08705AC3" w:rsidR="00B0384C" w:rsidRDefault="008D798E" w:rsidP="008D798E">
      <w:pPr>
        <w:pStyle w:val="Step"/>
        <w:numPr>
          <w:ilvl w:val="0"/>
          <w:numId w:val="0"/>
        </w:numPr>
        <w:ind w:left="397"/>
        <w:rPr>
          <w:color w:val="C00000"/>
        </w:rPr>
      </w:pPr>
      <w:r>
        <w:t xml:space="preserve">From the Fields </w:t>
      </w:r>
      <w:r w:rsidR="003D2978">
        <w:t>p</w:t>
      </w:r>
      <w:r>
        <w:t>ane, select the [</w:t>
      </w:r>
      <w:r w:rsidRPr="00B0384C">
        <w:rPr>
          <w:u w:val="single"/>
        </w:rPr>
        <w:t>Potential MRR</w:t>
      </w:r>
      <w:r>
        <w:t xml:space="preserve">] measure from the Quotes table and </w:t>
      </w:r>
      <w:r w:rsidRPr="00B0384C">
        <w:rPr>
          <w:u w:val="single"/>
        </w:rPr>
        <w:t>drag</w:t>
      </w:r>
      <w:r>
        <w:t xml:space="preserve"> the measure to an empty white space on the report page.</w:t>
      </w:r>
    </w:p>
    <w:p w14:paraId="74B7ECE4" w14:textId="664E05FF" w:rsidR="008D798E" w:rsidRDefault="008D798E" w:rsidP="00B0384C">
      <w:pPr>
        <w:pStyle w:val="Step"/>
        <w:numPr>
          <w:ilvl w:val="0"/>
          <w:numId w:val="0"/>
        </w:numPr>
        <w:ind w:left="720"/>
        <w:rPr>
          <w:color w:val="C00000"/>
        </w:rPr>
      </w:pPr>
      <w:r w:rsidRPr="008D798E">
        <w:rPr>
          <w:color w:val="C00000"/>
        </w:rPr>
        <w:t xml:space="preserve">Note: </w:t>
      </w:r>
      <w:r>
        <w:rPr>
          <w:color w:val="C00000"/>
        </w:rPr>
        <w:t xml:space="preserve">Depending on the field type and the data type of the field, you will get a default visual once you drag and drop a new field onto the report page. Since we have a </w:t>
      </w:r>
      <w:r w:rsidRPr="003D2978">
        <w:rPr>
          <w:color w:val="C00000"/>
        </w:rPr>
        <w:t>measure</w:t>
      </w:r>
      <w:r>
        <w:rPr>
          <w:color w:val="C00000"/>
        </w:rPr>
        <w:t>, by default we get a Cluster</w:t>
      </w:r>
      <w:r w:rsidR="003D2978">
        <w:rPr>
          <w:color w:val="C00000"/>
        </w:rPr>
        <w:t>ed</w:t>
      </w:r>
      <w:r>
        <w:rPr>
          <w:color w:val="C00000"/>
        </w:rPr>
        <w:t xml:space="preserve"> </w:t>
      </w:r>
      <w:r w:rsidR="003D2978">
        <w:rPr>
          <w:color w:val="C00000"/>
        </w:rPr>
        <w:t>c</w:t>
      </w:r>
      <w:r>
        <w:rPr>
          <w:color w:val="C00000"/>
        </w:rPr>
        <w:t xml:space="preserve">olumn </w:t>
      </w:r>
      <w:r w:rsidR="003D2978">
        <w:rPr>
          <w:color w:val="C00000"/>
        </w:rPr>
        <w:t>c</w:t>
      </w:r>
      <w:r>
        <w:rPr>
          <w:color w:val="C00000"/>
        </w:rPr>
        <w:t>hart visual</w:t>
      </w:r>
      <w:r w:rsidR="003D2978">
        <w:rPr>
          <w:color w:val="C00000"/>
        </w:rPr>
        <w:t xml:space="preserve"> – you can see the chart name by hovering over the icon on the Visualization pane.</w:t>
      </w:r>
      <w:r>
        <w:rPr>
          <w:color w:val="C00000"/>
        </w:rPr>
        <w:t xml:space="preserve"> </w:t>
      </w:r>
    </w:p>
    <w:p w14:paraId="5ACA2D3F" w14:textId="7869D4AC" w:rsidR="003D2978" w:rsidRPr="008D798E" w:rsidRDefault="003D2FE6" w:rsidP="008D798E">
      <w:pPr>
        <w:pStyle w:val="Step"/>
        <w:numPr>
          <w:ilvl w:val="0"/>
          <w:numId w:val="0"/>
        </w:numPr>
        <w:ind w:left="397"/>
        <w:rPr>
          <w:color w:val="C00000"/>
        </w:rPr>
      </w:pPr>
      <w:r w:rsidRPr="003D2978">
        <w:rPr>
          <w:noProof/>
          <w:color w:val="C00000"/>
        </w:rPr>
        <w:lastRenderedPageBreak/>
        <mc:AlternateContent>
          <mc:Choice Requires="wps">
            <w:drawing>
              <wp:anchor distT="0" distB="0" distL="114300" distR="114300" simplePos="0" relativeHeight="251788288" behindDoc="0" locked="0" layoutInCell="1" allowOverlap="1" wp14:anchorId="5DBA5907" wp14:editId="07CA888D">
                <wp:simplePos x="0" y="0"/>
                <wp:positionH relativeFrom="column">
                  <wp:posOffset>4777740</wp:posOffset>
                </wp:positionH>
                <wp:positionV relativeFrom="paragraph">
                  <wp:posOffset>741045</wp:posOffset>
                </wp:positionV>
                <wp:extent cx="373380" cy="411480"/>
                <wp:effectExtent l="57150" t="38100" r="45720" b="83820"/>
                <wp:wrapNone/>
                <wp:docPr id="96" name="Straight Arrow Connector 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33A8FB" id="Straight Arrow Connector 96" o:spid="_x0000_s1026" type="#_x0000_t32" alt="&quot;&quot;" style="position:absolute;margin-left:376.2pt;margin-top:58.35pt;width:29.4pt;height:32.4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" strokecolor="#f26522 [3208]" strokeweight="3pt">
                <v:stroke endarrow="block"/>
                <v:shadow on="t" color="black" opacity="22937f" origin=",.5" offset="0,.63889mm"/>
              </v:shape>
            </w:pict>
          </mc:Fallback>
        </mc:AlternateContent>
      </w:r>
      <w:r w:rsidRPr="003D2978">
        <w:rPr>
          <w:noProof/>
          <w:color w:val="C00000"/>
        </w:rPr>
        <mc:AlternateContent>
          <mc:Choice Requires="wps">
            <w:drawing>
              <wp:anchor distT="0" distB="0" distL="114300" distR="114300" simplePos="0" relativeHeight="251790336" behindDoc="0" locked="0" layoutInCell="1" allowOverlap="1" wp14:anchorId="214349F6" wp14:editId="7FE53786">
                <wp:simplePos x="0" y="0"/>
                <wp:positionH relativeFrom="column">
                  <wp:posOffset>3714750</wp:posOffset>
                </wp:positionH>
                <wp:positionV relativeFrom="paragraph">
                  <wp:posOffset>2661285</wp:posOffset>
                </wp:positionV>
                <wp:extent cx="1413510" cy="640080"/>
                <wp:effectExtent l="57150" t="38100" r="53340" b="83820"/>
                <wp:wrapNone/>
                <wp:docPr id="97" name="Straight Arrow Connector 9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1413510" cy="6400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444BB" id="Straight Arrow Connector 97" o:spid="_x0000_s1026" type="#_x0000_t32" alt="&quot;&quot;" style="position:absolute;margin-left:292.5pt;margin-top:209.55pt;width:111.3pt;height:50.4pt;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" strokecolor="#f26522 [3208]" strokeweight="3pt">
                <v:stroke endarrow="block"/>
                <v:shadow on="t" color="black" opacity="22937f" origin=",.5" offset="0,.63889mm"/>
              </v:shape>
            </w:pict>
          </mc:Fallback>
        </mc:AlternateContent>
      </w:r>
      <w:r w:rsidR="000B07BB" w:rsidRPr="003D2978">
        <w:rPr>
          <w:noProof/>
          <w:color w:val="C00000"/>
        </w:rPr>
        <mc:AlternateContent>
          <mc:Choice Requires="wps">
            <w:drawing>
              <wp:anchor distT="0" distB="0" distL="114300" distR="114300" simplePos="0" relativeHeight="251787264" behindDoc="0" locked="0" layoutInCell="1" allowOverlap="1" wp14:anchorId="5462D33D" wp14:editId="179019A0">
                <wp:simplePos x="0" y="0"/>
                <wp:positionH relativeFrom="page">
                  <wp:posOffset>5890260</wp:posOffset>
                </wp:positionH>
                <wp:positionV relativeFrom="paragraph">
                  <wp:posOffset>3293745</wp:posOffset>
                </wp:positionV>
                <wp:extent cx="1417320" cy="128270"/>
                <wp:effectExtent l="0" t="0" r="11430" b="24130"/>
                <wp:wrapNone/>
                <wp:docPr id="95" name="Rectangle 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417320" cy="12827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E8DDF" id="Rectangle 95" o:spid="_x0000_s1026" alt="&quot;&quot;" style="position:absolute;margin-left:463.8pt;margin-top:259.35pt;width:111.6pt;height:10.1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" filled="f" strokecolor="#f26522 [3208]" strokeweight="2pt">
                <v:stroke dashstyle="1 1"/>
                <w10:wrap anchorx="page"/>
              </v:rect>
            </w:pict>
          </mc:Fallback>
        </mc:AlternateContent>
      </w:r>
      <w:r w:rsidR="003D2978">
        <w:rPr>
          <w:noProof/>
          <w:color w:val="C00000"/>
        </w:rPr>
        <w:drawing>
          <wp:inline distT="0" distB="0" distL="0" distR="0" wp14:anchorId="18DC3C2F" wp14:editId="37175E2D">
            <wp:extent cx="6332220" cy="3404025"/>
            <wp:effectExtent l="19050" t="19050" r="11430" b="25400"/>
            <wp:docPr id="94" name="Picture 94" descr="Report page with the Clustered column chart and the Visualization pane with the Clustered column char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Report page with the Clustered column chart and the Visualization pane with the Clustered column chart highlighted"/>
                    <pic:cNvPicPr/>
                  </pic:nvPicPr>
                  <pic:blipFill>
                    <a:blip r:embed="rId32"/>
                    <a:stretch>
                      <a:fillRect/>
                    </a:stretch>
                  </pic:blipFill>
                  <pic:spPr>
                    <a:xfrm>
                      <a:off x="0" y="0"/>
                      <a:ext cx="6332220" cy="3404025"/>
                    </a:xfrm>
                    <a:prstGeom prst="rect">
                      <a:avLst/>
                    </a:prstGeom>
                    <a:ln>
                      <a:solidFill>
                        <a:schemeClr val="bg1">
                          <a:lumMod val="50000"/>
                        </a:schemeClr>
                      </a:solidFill>
                    </a:ln>
                  </pic:spPr>
                </pic:pic>
              </a:graphicData>
            </a:graphic>
          </wp:inline>
        </w:drawing>
      </w:r>
    </w:p>
    <w:p w14:paraId="202D2B80" w14:textId="42D5DFE3" w:rsidR="00675746" w:rsidRDefault="008D798E" w:rsidP="00675746">
      <w:pPr>
        <w:pStyle w:val="Step"/>
      </w:pPr>
      <w:r>
        <w:t xml:space="preserve">Select the </w:t>
      </w:r>
      <w:r w:rsidR="000664AA" w:rsidRPr="00495827">
        <w:rPr>
          <w:u w:val="single"/>
        </w:rPr>
        <w:t>Clustered column chart visual</w:t>
      </w:r>
      <w:r w:rsidR="000664AA">
        <w:t xml:space="preserve"> to make it active and then select the </w:t>
      </w:r>
      <w:r w:rsidR="000664AA" w:rsidRPr="00495827">
        <w:rPr>
          <w:u w:val="single"/>
        </w:rPr>
        <w:t>Card visual</w:t>
      </w:r>
      <w:r w:rsidR="000664AA">
        <w:t xml:space="preserve"> </w:t>
      </w:r>
      <w:r w:rsidR="00495827">
        <w:t xml:space="preserve">icon </w:t>
      </w:r>
      <w:r w:rsidR="000664AA">
        <w:t>from the Vi</w:t>
      </w:r>
      <w:r w:rsidR="005958A3">
        <w:t>s</w:t>
      </w:r>
      <w:r w:rsidR="000664AA">
        <w:t>ualization pane.</w:t>
      </w:r>
      <w:r w:rsidR="00495827">
        <w:t xml:space="preserve">  </w:t>
      </w:r>
    </w:p>
    <w:p w14:paraId="7BD6B1E5" w14:textId="7D85003C" w:rsidR="005958A3" w:rsidRDefault="00613EEB" w:rsidP="005958A3">
      <w:pPr>
        <w:pStyle w:val="Step"/>
        <w:numPr>
          <w:ilvl w:val="0"/>
          <w:numId w:val="0"/>
        </w:numPr>
        <w:ind w:left="397"/>
      </w:pPr>
      <w:r w:rsidRPr="008B14E9">
        <w:rPr>
          <w:noProof/>
        </w:rPr>
        <mc:AlternateContent>
          <mc:Choice Requires="wps">
            <w:drawing>
              <wp:anchor distT="45720" distB="45720" distL="114300" distR="114300" simplePos="0" relativeHeight="251796480" behindDoc="0" locked="0" layoutInCell="1" allowOverlap="1" wp14:anchorId="15ADB389" wp14:editId="4E5332F6">
                <wp:simplePos x="0" y="0"/>
                <wp:positionH relativeFrom="column">
                  <wp:posOffset>2125980</wp:posOffset>
                </wp:positionH>
                <wp:positionV relativeFrom="paragraph">
                  <wp:posOffset>1134745</wp:posOffset>
                </wp:positionV>
                <wp:extent cx="1188720" cy="281940"/>
                <wp:effectExtent l="0" t="0" r="0" b="3810"/>
                <wp:wrapSquare wrapText="bothSides"/>
                <wp:docPr id="106"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720" cy="281940"/>
                        </a:xfrm>
                        <a:prstGeom prst="rect">
                          <a:avLst/>
                        </a:prstGeom>
                        <a:solidFill>
                          <a:srgbClr val="FFFFFF"/>
                        </a:solidFill>
                        <a:ln w="9525">
                          <a:noFill/>
                          <a:miter lim="800000"/>
                          <a:headEnd/>
                          <a:tailEnd/>
                        </a:ln>
                      </wps:spPr>
                      <wps:txbx>
                        <w:txbxContent>
                          <w:p w14:paraId="522AAFB9" w14:textId="4856B88A" w:rsidR="007E4C9E" w:rsidRDefault="007E4C9E" w:rsidP="00495827">
                            <w:pPr>
                              <w:spacing w:before="0"/>
                            </w:pPr>
                            <w:r>
                              <w:t>Card visual icon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5ADB389" id="_x0000_s1033" type="#_x0000_t202" alt="&quot;&quot;" style="position:absolute;left:0;text-align:left;margin-left:167.4pt;margin-top:89.35pt;width:93.6pt;height:22.2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" stroked="f">
                <v:textbox>
                  <w:txbxContent>
                    <w:p w14:paraId="522AAFB9" w14:textId="4856B88A" w:rsidR="007E4C9E" w:rsidRDefault="007E4C9E" w:rsidP="00495827">
                      <w:pPr>
                        <w:spacing w:before="0"/>
                      </w:pPr>
                      <w:r>
                        <w:t>Card visual icon</w:t>
                      </w:r>
                    </w:p>
                  </w:txbxContent>
                </v:textbox>
                <w10:wrap type="square"/>
              </v:shape>
            </w:pict>
          </mc:Fallback>
        </mc:AlternateContent>
      </w:r>
      <w:r w:rsidR="0037518A" w:rsidRPr="00970BE4">
        <w:rPr>
          <w:noProof/>
        </w:rPr>
        <mc:AlternateContent>
          <mc:Choice Requires="wps">
            <w:drawing>
              <wp:anchor distT="0" distB="0" distL="114300" distR="114300" simplePos="0" relativeHeight="251798528" behindDoc="0" locked="0" layoutInCell="1" allowOverlap="1" wp14:anchorId="2BBD15A7" wp14:editId="0E33D20A">
                <wp:simplePos x="0" y="0"/>
                <wp:positionH relativeFrom="leftMargin">
                  <wp:posOffset>1409700</wp:posOffset>
                </wp:positionH>
                <wp:positionV relativeFrom="paragraph">
                  <wp:posOffset>749300</wp:posOffset>
                </wp:positionV>
                <wp:extent cx="373380" cy="411480"/>
                <wp:effectExtent l="57150" t="38100" r="64770" b="83820"/>
                <wp:wrapNone/>
                <wp:docPr id="107" name="Straight Arrow Connector 10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3DC4E9" id="Straight Arrow Connector 107" o:spid="_x0000_s1026" type="#_x0000_t32" alt="&quot;&quot;" style="position:absolute;margin-left:111pt;margin-top:59pt;width:29.4pt;height:32.4pt;z-index:251798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" strokecolor="#f26522 [3208]" strokeweight="3pt">
                <v:stroke endarrow="block"/>
                <v:shadow on="t" color="black" opacity="22937f" origin=",.5" offset="0,.63889mm"/>
                <w10:wrap anchorx="margin"/>
              </v:shape>
            </w:pict>
          </mc:Fallback>
        </mc:AlternateContent>
      </w:r>
      <w:r w:rsidR="005958A3">
        <w:rPr>
          <w:noProof/>
        </w:rPr>
        <w:drawing>
          <wp:inline distT="0" distB="0" distL="0" distR="0" wp14:anchorId="333735E5" wp14:editId="0087038E">
            <wp:extent cx="1719072" cy="1874520"/>
            <wp:effectExtent l="19050" t="19050" r="14605" b="11430"/>
            <wp:docPr id="104" name="Picture 104" descr="Visualization pane with the Card visual highlo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31_Card_Visual.png"/>
                    <pic:cNvPicPr/>
                  </pic:nvPicPr>
                  <pic:blipFill>
                    <a:blip r:embed="rId33"/>
                    <a:stretch>
                      <a:fillRect/>
                    </a:stretch>
                  </pic:blipFill>
                  <pic:spPr>
                    <a:xfrm>
                      <a:off x="0" y="0"/>
                      <a:ext cx="1719072" cy="1874520"/>
                    </a:xfrm>
                    <a:prstGeom prst="rect">
                      <a:avLst/>
                    </a:prstGeom>
                    <a:ln>
                      <a:solidFill>
                        <a:schemeClr val="bg1">
                          <a:lumMod val="50000"/>
                        </a:schemeClr>
                      </a:solidFill>
                    </a:ln>
                  </pic:spPr>
                </pic:pic>
              </a:graphicData>
            </a:graphic>
          </wp:inline>
        </w:drawing>
      </w:r>
    </w:p>
    <w:p w14:paraId="4BA845DE" w14:textId="305FDC08" w:rsidR="00E72050" w:rsidRPr="004C258B" w:rsidRDefault="00E72050" w:rsidP="00E72050">
      <w:pPr>
        <w:pStyle w:val="Heading3"/>
      </w:pPr>
      <w:r>
        <w:t>Task 2: Resize the Card visual</w:t>
      </w:r>
    </w:p>
    <w:p w14:paraId="118D31AA" w14:textId="392E6937" w:rsidR="00E72050" w:rsidRDefault="00E72050" w:rsidP="00E72050">
      <w:r w:rsidRPr="00F15EC2">
        <w:t xml:space="preserve">In this task, you will </w:t>
      </w:r>
      <w:r>
        <w:t>resize a Card visual.</w:t>
      </w:r>
    </w:p>
    <w:p w14:paraId="20D45BA2" w14:textId="2C370D0E" w:rsidR="0037518A" w:rsidRDefault="0037518A" w:rsidP="0037518A">
      <w:pPr>
        <w:pStyle w:val="Step"/>
      </w:pPr>
      <w:r>
        <w:t xml:space="preserve">Click and drag on the visual border to </w:t>
      </w:r>
      <w:r w:rsidRPr="0037518A">
        <w:rPr>
          <w:u w:val="single"/>
        </w:rPr>
        <w:t>resize</w:t>
      </w:r>
      <w:r>
        <w:t xml:space="preserve"> the Card visual &lt;OR&gt; you can </w:t>
      </w:r>
      <w:r w:rsidR="00E72050">
        <w:t>select the</w:t>
      </w:r>
      <w:r>
        <w:t xml:space="preserve"> </w:t>
      </w:r>
      <w:r w:rsidRPr="00E72050">
        <w:rPr>
          <w:u w:val="single"/>
        </w:rPr>
        <w:t>Format/Paint Roller icon</w:t>
      </w:r>
      <w:r>
        <w:t xml:space="preserve"> navigation to change the </w:t>
      </w:r>
      <w:r w:rsidRPr="00E72050">
        <w:rPr>
          <w:u w:val="single"/>
        </w:rPr>
        <w:t>Width</w:t>
      </w:r>
      <w:r>
        <w:t xml:space="preserve"> and </w:t>
      </w:r>
      <w:r w:rsidRPr="00E72050">
        <w:rPr>
          <w:u w:val="single"/>
        </w:rPr>
        <w:t>Height</w:t>
      </w:r>
      <w:r>
        <w:t xml:space="preserve"> </w:t>
      </w:r>
      <w:r w:rsidR="00E72050">
        <w:t xml:space="preserve">values </w:t>
      </w:r>
      <w:r>
        <w:t>located in the General Properties.</w:t>
      </w:r>
    </w:p>
    <w:p w14:paraId="65FFC78A" w14:textId="2096DCB7" w:rsidR="00B0384C" w:rsidRDefault="0037518A" w:rsidP="00B0384C">
      <w:pPr>
        <w:pStyle w:val="Step"/>
        <w:numPr>
          <w:ilvl w:val="0"/>
          <w:numId w:val="0"/>
        </w:numPr>
        <w:ind w:left="397"/>
      </w:pPr>
      <w:r w:rsidRPr="003D2978">
        <w:rPr>
          <w:noProof/>
          <w:color w:val="C00000"/>
        </w:rPr>
        <w:lastRenderedPageBreak/>
        <mc:AlternateContent>
          <mc:Choice Requires="wps">
            <w:drawing>
              <wp:anchor distT="0" distB="0" distL="114300" distR="114300" simplePos="0" relativeHeight="251800576" behindDoc="0" locked="0" layoutInCell="1" allowOverlap="1" wp14:anchorId="7971DCE4" wp14:editId="22B33F44">
                <wp:simplePos x="0" y="0"/>
                <wp:positionH relativeFrom="page">
                  <wp:posOffset>2567940</wp:posOffset>
                </wp:positionH>
                <wp:positionV relativeFrom="paragraph">
                  <wp:posOffset>2843530</wp:posOffset>
                </wp:positionV>
                <wp:extent cx="1199515" cy="784860"/>
                <wp:effectExtent l="0" t="0" r="19685" b="15240"/>
                <wp:wrapNone/>
                <wp:docPr id="108" name="Rectangle 10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199515" cy="78486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2E805" id="Rectangle 108" o:spid="_x0000_s1026" alt="&quot;&quot;" style="position:absolute;margin-left:202.2pt;margin-top:223.9pt;width:94.45pt;height:61.8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" filled="f" strokecolor="#f26522 [3208]" strokeweight="2pt">
                <v:stroke dashstyle="1 1"/>
                <w10:wrap anchorx="page"/>
              </v:rect>
            </w:pict>
          </mc:Fallback>
        </mc:AlternateContent>
      </w:r>
      <w:r w:rsidRPr="003D2978">
        <w:rPr>
          <w:noProof/>
          <w:color w:val="C00000"/>
        </w:rPr>
        <mc:AlternateContent>
          <mc:Choice Requires="wps">
            <w:drawing>
              <wp:anchor distT="0" distB="0" distL="114300" distR="114300" simplePos="0" relativeHeight="251794432" behindDoc="0" locked="0" layoutInCell="1" allowOverlap="1" wp14:anchorId="6EFFD335" wp14:editId="750D84F9">
                <wp:simplePos x="0" y="0"/>
                <wp:positionH relativeFrom="column">
                  <wp:posOffset>2407920</wp:posOffset>
                </wp:positionH>
                <wp:positionV relativeFrom="paragraph">
                  <wp:posOffset>908050</wp:posOffset>
                </wp:positionV>
                <wp:extent cx="373380" cy="411480"/>
                <wp:effectExtent l="57150" t="38100" r="45720" b="83820"/>
                <wp:wrapNone/>
                <wp:docPr id="105" name="Straight Arrow Connector 1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21084" id="Straight Arrow Connector 105" o:spid="_x0000_s1026" type="#_x0000_t32" alt="&quot;&quot;" style="position:absolute;margin-left:189.6pt;margin-top:71.5pt;width:29.4pt;height:32.4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" strokecolor="#f26522 [3208]" strokeweight="3pt">
                <v:stroke endarrow="block"/>
                <v:shadow on="t" color="black" opacity="22937f" origin=",.5" offset="0,.63889mm"/>
              </v:shape>
            </w:pict>
          </mc:Fallback>
        </mc:AlternateContent>
      </w:r>
      <w:r w:rsidR="005958A3">
        <w:rPr>
          <w:noProof/>
        </w:rPr>
        <w:drawing>
          <wp:inline distT="0" distB="0" distL="0" distR="0" wp14:anchorId="604E1249" wp14:editId="7552C678">
            <wp:extent cx="2792100" cy="3645535"/>
            <wp:effectExtent l="19050" t="19050" r="27305" b="12065"/>
            <wp:docPr id="102" name="Picture 102" descr="Report page with Card visual and the Format/paint Roller ic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1_Card_Visual_Potential_MRR.png"/>
                    <pic:cNvPicPr/>
                  </pic:nvPicPr>
                  <pic:blipFill>
                    <a:blip r:embed="rId34"/>
                    <a:stretch>
                      <a:fillRect/>
                    </a:stretch>
                  </pic:blipFill>
                  <pic:spPr>
                    <a:xfrm>
                      <a:off x="0" y="0"/>
                      <a:ext cx="2792100" cy="3645535"/>
                    </a:xfrm>
                    <a:prstGeom prst="rect">
                      <a:avLst/>
                    </a:prstGeom>
                    <a:ln>
                      <a:solidFill>
                        <a:schemeClr val="bg1">
                          <a:lumMod val="50000"/>
                        </a:schemeClr>
                      </a:solidFill>
                    </a:ln>
                  </pic:spPr>
                </pic:pic>
              </a:graphicData>
            </a:graphic>
          </wp:inline>
        </w:drawing>
      </w:r>
    </w:p>
    <w:p w14:paraId="6C824CEF" w14:textId="392BF26B" w:rsidR="0070574F" w:rsidRPr="004C258B" w:rsidRDefault="0070574F" w:rsidP="0070574F">
      <w:pPr>
        <w:pStyle w:val="Heading3"/>
      </w:pPr>
      <w:r>
        <w:t>Task 3: Format the Card visual</w:t>
      </w:r>
    </w:p>
    <w:p w14:paraId="5DCE6814" w14:textId="2C48D973" w:rsidR="0070574F" w:rsidRDefault="0070574F" w:rsidP="0070574F">
      <w:r w:rsidRPr="00F15EC2">
        <w:t xml:space="preserve">In this task, you will </w:t>
      </w:r>
      <w:r w:rsidR="00F4374F">
        <w:t xml:space="preserve">apply </w:t>
      </w:r>
      <w:r>
        <w:t>format</w:t>
      </w:r>
      <w:r w:rsidR="00F4374F">
        <w:t>ting to</w:t>
      </w:r>
      <w:r>
        <w:t xml:space="preserve"> the Card visual – you will add Conditional Formatting</w:t>
      </w:r>
      <w:r w:rsidR="00F4374F">
        <w:t xml:space="preserve"> to the Data label, apply a Background color, Category </w:t>
      </w:r>
      <w:r w:rsidR="00B46FB5">
        <w:t>Label,</w:t>
      </w:r>
      <w:r w:rsidR="00F4374F">
        <w:t xml:space="preserve"> and a Border.</w:t>
      </w:r>
    </w:p>
    <w:p w14:paraId="11035D77" w14:textId="5BDE2DFF" w:rsidR="00F4374F" w:rsidRDefault="00F4374F" w:rsidP="0070574F">
      <w:pPr>
        <w:pStyle w:val="Step"/>
      </w:pPr>
      <w:r>
        <w:t xml:space="preserve">From the Format/Paint Roller properties, expand the </w:t>
      </w:r>
      <w:r w:rsidRPr="00F4374F">
        <w:rPr>
          <w:u w:val="single"/>
        </w:rPr>
        <w:t>Data label</w:t>
      </w:r>
      <w:r>
        <w:t xml:space="preserve"> properties and click the </w:t>
      </w:r>
      <w:r w:rsidR="00B46FB5">
        <w:t>“</w:t>
      </w:r>
      <w:proofErr w:type="spellStart"/>
      <w:r w:rsidR="00B46FB5">
        <w:rPr>
          <w:u w:val="single"/>
        </w:rPr>
        <w:t>F</w:t>
      </w:r>
      <w:r w:rsidRPr="00FD6F6F">
        <w:rPr>
          <w:u w:val="single"/>
        </w:rPr>
        <w:t>x</w:t>
      </w:r>
      <w:proofErr w:type="spellEnd"/>
      <w:r w:rsidR="00B46FB5" w:rsidRPr="00B46FB5">
        <w:t>”</w:t>
      </w:r>
      <w:r>
        <w:t xml:space="preserve"> symbol next to the </w:t>
      </w:r>
      <w:r w:rsidRPr="00F4374F">
        <w:rPr>
          <w:u w:val="single"/>
        </w:rPr>
        <w:t>Color</w:t>
      </w:r>
      <w:r>
        <w:t xml:space="preserve"> property</w:t>
      </w:r>
      <w:r w:rsidR="00B46FB5">
        <w:t xml:space="preserve"> – to apply Conditional Formatting based on the Data label value</w:t>
      </w:r>
      <w:r>
        <w:t>.</w:t>
      </w:r>
    </w:p>
    <w:p w14:paraId="3AFB190D" w14:textId="7991EB80" w:rsidR="00F4374F" w:rsidRDefault="00F4374F" w:rsidP="00F4374F">
      <w:pPr>
        <w:pStyle w:val="Step"/>
        <w:numPr>
          <w:ilvl w:val="0"/>
          <w:numId w:val="0"/>
        </w:numPr>
        <w:ind w:left="397"/>
      </w:pPr>
      <w:r w:rsidRPr="003D2978">
        <w:rPr>
          <w:noProof/>
          <w:color w:val="C00000"/>
        </w:rPr>
        <mc:AlternateContent>
          <mc:Choice Requires="wps">
            <w:drawing>
              <wp:anchor distT="0" distB="0" distL="114300" distR="114300" simplePos="0" relativeHeight="251916288" behindDoc="0" locked="0" layoutInCell="1" allowOverlap="1" wp14:anchorId="6E047CD7" wp14:editId="518EE274">
                <wp:simplePos x="0" y="0"/>
                <wp:positionH relativeFrom="column">
                  <wp:posOffset>2442210</wp:posOffset>
                </wp:positionH>
                <wp:positionV relativeFrom="paragraph">
                  <wp:posOffset>2037715</wp:posOffset>
                </wp:positionV>
                <wp:extent cx="373380" cy="411480"/>
                <wp:effectExtent l="57150" t="38100" r="45720" b="83820"/>
                <wp:wrapNone/>
                <wp:docPr id="10" name="Straight Arrow Connector 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1EBC07" id="Straight Arrow Connector 10" o:spid="_x0000_s1026" type="#_x0000_t32" alt="&quot;&quot;" style="position:absolute;margin-left:192.3pt;margin-top:160.45pt;width:29.4pt;height:32.4pt;flip:x;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" strokecolor="#f26522 [3208]" strokeweight="3pt">
                <v:stroke endarrow="block"/>
                <v:shadow on="t" color="black" opacity="22937f" origin=",.5" offset="0,.63889mm"/>
              </v:shape>
            </w:pict>
          </mc:Fallback>
        </mc:AlternateContent>
      </w:r>
      <w:r>
        <w:rPr>
          <w:noProof/>
        </w:rPr>
        <w:drawing>
          <wp:inline distT="0" distB="0" distL="0" distR="0" wp14:anchorId="605EF81B" wp14:editId="1DE9DE50">
            <wp:extent cx="3026664" cy="3043083"/>
            <wp:effectExtent l="19050" t="19050" r="21590" b="24130"/>
            <wp:docPr id="9" name="Picture 9" descr="Close up of the Visualization pane with the Format/Paint Roller icon selected and the Data label property expanded to show the Conditional Formatting formula &quot;fx&quot; ico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9_Card_Visual_Conditonal_Formatting.png"/>
                    <pic:cNvPicPr/>
                  </pic:nvPicPr>
                  <pic:blipFill>
                    <a:blip r:embed="rId35"/>
                    <a:stretch>
                      <a:fillRect/>
                    </a:stretch>
                  </pic:blipFill>
                  <pic:spPr>
                    <a:xfrm>
                      <a:off x="0" y="0"/>
                      <a:ext cx="3026664" cy="3043083"/>
                    </a:xfrm>
                    <a:prstGeom prst="rect">
                      <a:avLst/>
                    </a:prstGeom>
                    <a:ln>
                      <a:solidFill>
                        <a:schemeClr val="bg1">
                          <a:lumMod val="50000"/>
                        </a:schemeClr>
                      </a:solidFill>
                    </a:ln>
                  </pic:spPr>
                </pic:pic>
              </a:graphicData>
            </a:graphic>
          </wp:inline>
        </w:drawing>
      </w:r>
    </w:p>
    <w:p w14:paraId="0935E903" w14:textId="6B4F369E" w:rsidR="0070574F" w:rsidRDefault="0070574F" w:rsidP="0070574F">
      <w:pPr>
        <w:pStyle w:val="Step"/>
      </w:pPr>
      <w:r>
        <w:lastRenderedPageBreak/>
        <w:t xml:space="preserve"> </w:t>
      </w:r>
      <w:r w:rsidR="00FD6F6F">
        <w:t xml:space="preserve">In the </w:t>
      </w:r>
      <w:r w:rsidR="00FD6F6F" w:rsidRPr="00B46FB5">
        <w:rPr>
          <w:u w:val="single"/>
        </w:rPr>
        <w:t>Color</w:t>
      </w:r>
      <w:r w:rsidR="00FD6F6F">
        <w:t xml:space="preserve"> window, change the </w:t>
      </w:r>
      <w:r w:rsidR="00FD6F6F" w:rsidRPr="00FD6F6F">
        <w:rPr>
          <w:u w:val="single"/>
        </w:rPr>
        <w:t>Format by</w:t>
      </w:r>
      <w:r w:rsidR="00FD6F6F">
        <w:t xml:space="preserve"> drop down to </w:t>
      </w:r>
      <w:r w:rsidR="00FD6F6F" w:rsidRPr="00FD6F6F">
        <w:rPr>
          <w:u w:val="single"/>
        </w:rPr>
        <w:t>Rules</w:t>
      </w:r>
      <w:r w:rsidR="00FD6F6F">
        <w:t>.</w:t>
      </w:r>
    </w:p>
    <w:p w14:paraId="3D425229" w14:textId="116B4948" w:rsidR="00FD6F6F" w:rsidRDefault="00FD6F6F" w:rsidP="00FD6F6F">
      <w:pPr>
        <w:pStyle w:val="Step"/>
      </w:pPr>
      <w:r>
        <w:t xml:space="preserve">Enter the Rule:  </w:t>
      </w:r>
      <w:r w:rsidRPr="00205F4A">
        <w:rPr>
          <w:u w:val="single"/>
        </w:rPr>
        <w:t>Is greater than or equal to</w:t>
      </w:r>
      <w:r w:rsidRPr="00584DB3">
        <w:rPr>
          <w:i/>
          <w:iCs/>
          <w:u w:val="single"/>
        </w:rPr>
        <w:t xml:space="preserve"> Minimum</w:t>
      </w:r>
      <w:r w:rsidRPr="00205F4A">
        <w:rPr>
          <w:u w:val="single"/>
        </w:rPr>
        <w:t xml:space="preserve"> Number</w:t>
      </w:r>
      <w:r>
        <w:t xml:space="preserve"> and </w:t>
      </w:r>
      <w:r w:rsidRPr="00205F4A">
        <w:rPr>
          <w:u w:val="single"/>
        </w:rPr>
        <w:t xml:space="preserve">is less than or equal to </w:t>
      </w:r>
      <w:r>
        <w:rPr>
          <w:u w:val="single"/>
        </w:rPr>
        <w:t>90,000,000</w:t>
      </w:r>
      <w:r w:rsidRPr="00205F4A">
        <w:rPr>
          <w:u w:val="single"/>
        </w:rPr>
        <w:t xml:space="preserve"> Number</w:t>
      </w:r>
      <w:r>
        <w:t xml:space="preserve">.  Then use the drop down to apply the color </w:t>
      </w:r>
      <w:r w:rsidRPr="00FD6F6F">
        <w:rPr>
          <w:u w:val="single"/>
        </w:rPr>
        <w:t>Red</w:t>
      </w:r>
      <w:r>
        <w:t>.</w:t>
      </w:r>
    </w:p>
    <w:p w14:paraId="3208BBE5" w14:textId="6974D6FA" w:rsidR="003D65E9" w:rsidRDefault="003D65E9" w:rsidP="00FD6F6F">
      <w:pPr>
        <w:pStyle w:val="Step"/>
      </w:pPr>
      <w:r>
        <w:t xml:space="preserve">Select the </w:t>
      </w:r>
      <w:r w:rsidRPr="003D65E9">
        <w:rPr>
          <w:u w:val="single"/>
        </w:rPr>
        <w:t>+New Rule</w:t>
      </w:r>
      <w:r w:rsidRPr="003D65E9">
        <w:t xml:space="preserve"> button.</w:t>
      </w:r>
    </w:p>
    <w:p w14:paraId="3456B8B3" w14:textId="4CD126EA" w:rsidR="00FD6F6F" w:rsidRDefault="00FD6F6F" w:rsidP="00FD6F6F">
      <w:pPr>
        <w:pStyle w:val="Step"/>
      </w:pPr>
      <w:r>
        <w:t xml:space="preserve">Enter the Rule:  </w:t>
      </w:r>
      <w:r w:rsidRPr="00205F4A">
        <w:rPr>
          <w:u w:val="single"/>
        </w:rPr>
        <w:t xml:space="preserve">Is </w:t>
      </w:r>
      <w:r w:rsidR="002265DF">
        <w:rPr>
          <w:u w:val="single"/>
        </w:rPr>
        <w:t>greater</w:t>
      </w:r>
      <w:r w:rsidRPr="00205F4A">
        <w:rPr>
          <w:u w:val="single"/>
        </w:rPr>
        <w:t xml:space="preserve"> than </w:t>
      </w:r>
      <w:r>
        <w:rPr>
          <w:u w:val="single"/>
        </w:rPr>
        <w:t>90,000,000</w:t>
      </w:r>
      <w:r w:rsidRPr="00205F4A">
        <w:rPr>
          <w:u w:val="single"/>
        </w:rPr>
        <w:t xml:space="preserve"> Number</w:t>
      </w:r>
      <w:r>
        <w:t xml:space="preserve"> and </w:t>
      </w:r>
      <w:r w:rsidRPr="00205F4A">
        <w:rPr>
          <w:u w:val="single"/>
        </w:rPr>
        <w:t xml:space="preserve">is less than or equal to </w:t>
      </w:r>
      <w:r w:rsidRPr="00FD6F6F">
        <w:rPr>
          <w:i/>
          <w:iCs/>
          <w:u w:val="single"/>
        </w:rPr>
        <w:t>Maximum</w:t>
      </w:r>
      <w:r w:rsidRPr="00205F4A">
        <w:rPr>
          <w:u w:val="single"/>
        </w:rPr>
        <w:t xml:space="preserve"> Number</w:t>
      </w:r>
      <w:r>
        <w:t xml:space="preserve">.  Then use the drop down to apply </w:t>
      </w:r>
      <w:proofErr w:type="gramStart"/>
      <w:r>
        <w:t xml:space="preserve">the color </w:t>
      </w:r>
      <w:r w:rsidRPr="00FD6F6F">
        <w:rPr>
          <w:u w:val="single"/>
        </w:rPr>
        <w:t>Green</w:t>
      </w:r>
      <w:proofErr w:type="gramEnd"/>
      <w:r>
        <w:t>.</w:t>
      </w:r>
    </w:p>
    <w:p w14:paraId="053A02A1" w14:textId="75708A4F" w:rsidR="00FD6F6F" w:rsidRDefault="002265DF" w:rsidP="00FD6F6F">
      <w:pPr>
        <w:pStyle w:val="Step"/>
        <w:numPr>
          <w:ilvl w:val="0"/>
          <w:numId w:val="0"/>
        </w:numPr>
        <w:ind w:left="397"/>
      </w:pPr>
      <w:r w:rsidRPr="00B70552">
        <w:rPr>
          <w:noProof/>
        </w:rPr>
        <mc:AlternateContent>
          <mc:Choice Requires="wps">
            <w:drawing>
              <wp:anchor distT="0" distB="0" distL="114300" distR="114300" simplePos="0" relativeHeight="251922432" behindDoc="0" locked="0" layoutInCell="1" allowOverlap="1" wp14:anchorId="13EAD28B" wp14:editId="156C7632">
                <wp:simplePos x="0" y="0"/>
                <wp:positionH relativeFrom="page">
                  <wp:posOffset>1082040</wp:posOffset>
                </wp:positionH>
                <wp:positionV relativeFrom="paragraph">
                  <wp:posOffset>1748155</wp:posOffset>
                </wp:positionV>
                <wp:extent cx="5935980" cy="533400"/>
                <wp:effectExtent l="0" t="0" r="26670" b="19050"/>
                <wp:wrapNone/>
                <wp:docPr id="31" name="Rectangle 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935980" cy="53340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AB04E" id="Rectangle 31" o:spid="_x0000_s1026" alt="&quot;&quot;" style="position:absolute;margin-left:85.2pt;margin-top:137.65pt;width:467.4pt;height:42pt;z-index:251922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" filled="f" strokecolor="#f26522 [3208]" strokeweight="2pt">
                <v:stroke dashstyle="1 1"/>
                <w10:wrap anchorx="page"/>
              </v:rect>
            </w:pict>
          </mc:Fallback>
        </mc:AlternateContent>
      </w:r>
      <w:r w:rsidR="003D65E9" w:rsidRPr="003D2978">
        <w:rPr>
          <w:noProof/>
          <w:color w:val="C00000"/>
        </w:rPr>
        <mc:AlternateContent>
          <mc:Choice Requires="wps">
            <w:drawing>
              <wp:anchor distT="0" distB="0" distL="114300" distR="114300" simplePos="0" relativeHeight="251924480" behindDoc="0" locked="0" layoutInCell="1" allowOverlap="1" wp14:anchorId="6475796C" wp14:editId="7192524E">
                <wp:simplePos x="0" y="0"/>
                <wp:positionH relativeFrom="margin">
                  <wp:align>left</wp:align>
                </wp:positionH>
                <wp:positionV relativeFrom="paragraph">
                  <wp:posOffset>273685</wp:posOffset>
                </wp:positionV>
                <wp:extent cx="373380" cy="411480"/>
                <wp:effectExtent l="57150" t="38100" r="64770" b="83820"/>
                <wp:wrapNone/>
                <wp:docPr id="32" name="Straight Arrow Connector 3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DF044" id="Straight Arrow Connector 32" o:spid="_x0000_s1026" type="#_x0000_t32" alt="&quot;&quot;" style="position:absolute;margin-left:0;margin-top:21.55pt;width:29.4pt;height:32.4pt;z-index:251924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" strokecolor="#f26522 [3208]" strokeweight="3pt">
                <v:stroke endarrow="block"/>
                <v:shadow on="t" color="black" opacity="22937f" origin=",.5" offset="0,.63889mm"/>
                <w10:wrap anchorx="margin"/>
              </v:shape>
            </w:pict>
          </mc:Fallback>
        </mc:AlternateContent>
      </w:r>
      <w:r w:rsidR="00FD6F6F">
        <w:rPr>
          <w:noProof/>
        </w:rPr>
        <w:drawing>
          <wp:inline distT="0" distB="0" distL="0" distR="0" wp14:anchorId="3CA5157B" wp14:editId="2B1A9411">
            <wp:extent cx="6108192" cy="2312052"/>
            <wp:effectExtent l="19050" t="19050" r="26035" b="12065"/>
            <wp:docPr id="16" name="Picture 16" descr="Color window with Format by Rules selected and the Rules logic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olor window with Format by Rules selected and the Rules logic displayed"/>
                    <pic:cNvPicPr/>
                  </pic:nvPicPr>
                  <pic:blipFill>
                    <a:blip r:embed="rId36"/>
                    <a:stretch>
                      <a:fillRect/>
                    </a:stretch>
                  </pic:blipFill>
                  <pic:spPr>
                    <a:xfrm>
                      <a:off x="0" y="0"/>
                      <a:ext cx="6108192" cy="2312052"/>
                    </a:xfrm>
                    <a:prstGeom prst="rect">
                      <a:avLst/>
                    </a:prstGeom>
                    <a:ln>
                      <a:solidFill>
                        <a:schemeClr val="bg1">
                          <a:lumMod val="50000"/>
                        </a:schemeClr>
                      </a:solidFill>
                    </a:ln>
                  </pic:spPr>
                </pic:pic>
              </a:graphicData>
            </a:graphic>
          </wp:inline>
        </w:drawing>
      </w:r>
    </w:p>
    <w:p w14:paraId="0E52BC38" w14:textId="5DA12B19" w:rsidR="00FD6F6F" w:rsidRDefault="00FD6F6F" w:rsidP="00FD6F6F">
      <w:pPr>
        <w:pStyle w:val="Step"/>
        <w:numPr>
          <w:ilvl w:val="0"/>
          <w:numId w:val="0"/>
        </w:numPr>
        <w:ind w:left="397"/>
        <w:rPr>
          <w:color w:val="BB141A" w:themeColor="background2"/>
        </w:rPr>
      </w:pPr>
      <w:r w:rsidRPr="00FD6F6F">
        <w:rPr>
          <w:color w:val="BB141A" w:themeColor="background2"/>
        </w:rPr>
        <w:t>Tip: By removing the ending low &amp; high range values in the rules, you will get a Minimum and Maximum range that adjusts dynamically.</w:t>
      </w:r>
    </w:p>
    <w:p w14:paraId="2C7FD851" w14:textId="167CCFFB" w:rsidR="005928FC" w:rsidRDefault="005928FC" w:rsidP="00B46FB5">
      <w:pPr>
        <w:pStyle w:val="Step"/>
      </w:pPr>
      <w:r>
        <w:t xml:space="preserve">Click </w:t>
      </w:r>
      <w:r w:rsidRPr="005928FC">
        <w:rPr>
          <w:u w:val="single"/>
        </w:rPr>
        <w:t>OK</w:t>
      </w:r>
    </w:p>
    <w:p w14:paraId="7E0B13A4" w14:textId="16D60B65" w:rsidR="00B46FB5" w:rsidRDefault="00B46FB5" w:rsidP="00B46FB5">
      <w:pPr>
        <w:pStyle w:val="Step"/>
      </w:pPr>
      <w:r>
        <w:t xml:space="preserve">From the Format/Paint Roller properties, expand the </w:t>
      </w:r>
      <w:r>
        <w:rPr>
          <w:u w:val="single"/>
        </w:rPr>
        <w:t>Background</w:t>
      </w:r>
      <w:r>
        <w:t xml:space="preserve"> property.  Set toggle to </w:t>
      </w:r>
      <w:r w:rsidRPr="00B46FB5">
        <w:rPr>
          <w:u w:val="single"/>
        </w:rPr>
        <w:t>On</w:t>
      </w:r>
      <w:r>
        <w:t>.</w:t>
      </w:r>
    </w:p>
    <w:p w14:paraId="0AFF451D" w14:textId="26FD7E97" w:rsidR="00B46FB5" w:rsidRDefault="00E05893" w:rsidP="00FD6F6F">
      <w:pPr>
        <w:pStyle w:val="Step"/>
        <w:numPr>
          <w:ilvl w:val="0"/>
          <w:numId w:val="0"/>
        </w:numPr>
        <w:ind w:left="397"/>
        <w:rPr>
          <w:color w:val="BB141A" w:themeColor="background2"/>
        </w:rPr>
      </w:pPr>
      <w:r w:rsidRPr="00B70552">
        <w:rPr>
          <w:noProof/>
        </w:rPr>
        <w:lastRenderedPageBreak/>
        <mc:AlternateContent>
          <mc:Choice Requires="wps">
            <w:drawing>
              <wp:anchor distT="0" distB="0" distL="114300" distR="114300" simplePos="0" relativeHeight="251920384" behindDoc="0" locked="0" layoutInCell="1" allowOverlap="1" wp14:anchorId="18B4BE19" wp14:editId="617D8770">
                <wp:simplePos x="0" y="0"/>
                <wp:positionH relativeFrom="page">
                  <wp:posOffset>2560320</wp:posOffset>
                </wp:positionH>
                <wp:positionV relativeFrom="paragraph">
                  <wp:posOffset>2981960</wp:posOffset>
                </wp:positionV>
                <wp:extent cx="1190625" cy="1062990"/>
                <wp:effectExtent l="0" t="0" r="28575" b="22860"/>
                <wp:wrapNone/>
                <wp:docPr id="29" name="Rectangle 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190625" cy="106299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9E783" id="Rectangle 29" o:spid="_x0000_s1026" alt="&quot;&quot;" style="position:absolute;margin-left:201.6pt;margin-top:234.8pt;width:93.75pt;height:83.7pt;z-index:25192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" filled="f" strokecolor="#f26522 [3208]" strokeweight="2pt">
                <v:stroke dashstyle="1 1"/>
                <w10:wrap anchorx="page"/>
              </v:rect>
            </w:pict>
          </mc:Fallback>
        </mc:AlternateContent>
      </w:r>
      <w:r w:rsidRPr="003D2978">
        <w:rPr>
          <w:noProof/>
          <w:color w:val="C00000"/>
        </w:rPr>
        <mc:AlternateContent>
          <mc:Choice Requires="wps">
            <w:drawing>
              <wp:anchor distT="0" distB="0" distL="114300" distR="114300" simplePos="0" relativeHeight="251918336" behindDoc="0" locked="0" layoutInCell="1" allowOverlap="1" wp14:anchorId="2B5B7E3A" wp14:editId="7CFF1961">
                <wp:simplePos x="0" y="0"/>
                <wp:positionH relativeFrom="column">
                  <wp:posOffset>2880360</wp:posOffset>
                </wp:positionH>
                <wp:positionV relativeFrom="paragraph">
                  <wp:posOffset>2409825</wp:posOffset>
                </wp:positionV>
                <wp:extent cx="373380" cy="411480"/>
                <wp:effectExtent l="57150" t="38100" r="45720" b="83820"/>
                <wp:wrapNone/>
                <wp:docPr id="28" name="Straight Arrow Connector 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190FA" id="Straight Arrow Connector 28" o:spid="_x0000_s1026" type="#_x0000_t32" alt="&quot;&quot;" style="position:absolute;margin-left:226.8pt;margin-top:189.75pt;width:29.4pt;height:32.4pt;flip:x;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" strokecolor="#f26522 [3208]" strokeweight="3pt">
                <v:stroke endarrow="block"/>
                <v:shadow on="t" color="black" opacity="22937f" origin=",.5" offset="0,.63889mm"/>
              </v:shape>
            </w:pict>
          </mc:Fallback>
        </mc:AlternateContent>
      </w:r>
      <w:r w:rsidR="00B46FB5">
        <w:rPr>
          <w:noProof/>
          <w:color w:val="BB141A" w:themeColor="background2"/>
        </w:rPr>
        <w:drawing>
          <wp:inline distT="0" distB="0" distL="0" distR="0" wp14:anchorId="6C47DB2E" wp14:editId="0CE77AA4">
            <wp:extent cx="2756746" cy="4023360"/>
            <wp:effectExtent l="19050" t="19050" r="24765" b="15240"/>
            <wp:docPr id="19" name="Picture 19" descr="Close up of the Visualization pane with the Format/Paint Roller icon selected and the Background property expanded to show the Color and also has the Conditional Formatting formula &quot;fx&quot; ico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lose up of the Visualization pane with the Format/Paint Roller icon selected and the Background property expanded to show the Color and also has the Conditional Formatting formula &quot;fx&quot; icon option."/>
                    <pic:cNvPicPr/>
                  </pic:nvPicPr>
                  <pic:blipFill>
                    <a:blip r:embed="rId37"/>
                    <a:stretch>
                      <a:fillRect/>
                    </a:stretch>
                  </pic:blipFill>
                  <pic:spPr>
                    <a:xfrm>
                      <a:off x="0" y="0"/>
                      <a:ext cx="2756746" cy="4023360"/>
                    </a:xfrm>
                    <a:prstGeom prst="rect">
                      <a:avLst/>
                    </a:prstGeom>
                    <a:ln>
                      <a:solidFill>
                        <a:schemeClr val="bg1">
                          <a:lumMod val="50000"/>
                        </a:schemeClr>
                      </a:solidFill>
                    </a:ln>
                  </pic:spPr>
                </pic:pic>
              </a:graphicData>
            </a:graphic>
          </wp:inline>
        </w:drawing>
      </w:r>
    </w:p>
    <w:p w14:paraId="29BF754B" w14:textId="5DA11EF7" w:rsidR="00B46FB5" w:rsidRDefault="00CA24B9" w:rsidP="00B46FB5">
      <w:pPr>
        <w:pStyle w:val="Step"/>
      </w:pPr>
      <w:r>
        <w:t>Validate</w:t>
      </w:r>
      <w:r w:rsidR="00B46FB5">
        <w:t xml:space="preserve"> the </w:t>
      </w:r>
      <w:r w:rsidR="00B46FB5" w:rsidRPr="00584DB3">
        <w:rPr>
          <w:u w:val="single"/>
        </w:rPr>
        <w:t>Color</w:t>
      </w:r>
      <w:r w:rsidR="00B46FB5">
        <w:t xml:space="preserve"> </w:t>
      </w:r>
      <w:r>
        <w:t xml:space="preserve">is set </w:t>
      </w:r>
      <w:r w:rsidR="00B46FB5">
        <w:t xml:space="preserve">to </w:t>
      </w:r>
      <w:r w:rsidR="00B46FB5" w:rsidRPr="00584DB3">
        <w:rPr>
          <w:u w:val="single"/>
        </w:rPr>
        <w:t>White</w:t>
      </w:r>
      <w:r w:rsidR="00B46FB5">
        <w:t xml:space="preserve">.  And set </w:t>
      </w:r>
      <w:r w:rsidR="00B46FB5" w:rsidRPr="00584DB3">
        <w:rPr>
          <w:u w:val="single"/>
        </w:rPr>
        <w:t>Transparency</w:t>
      </w:r>
      <w:r w:rsidR="00B46FB5">
        <w:t xml:space="preserve"> to </w:t>
      </w:r>
      <w:r w:rsidR="00B46FB5" w:rsidRPr="00584DB3">
        <w:rPr>
          <w:u w:val="single"/>
        </w:rPr>
        <w:t>0%</w:t>
      </w:r>
      <w:r w:rsidR="00B46FB5">
        <w:t>.</w:t>
      </w:r>
    </w:p>
    <w:p w14:paraId="5DFEBFF4" w14:textId="1DC60490" w:rsidR="00B46FB5" w:rsidRDefault="00B46FB5" w:rsidP="00B46FB5">
      <w:pPr>
        <w:pStyle w:val="Step"/>
        <w:numPr>
          <w:ilvl w:val="0"/>
          <w:numId w:val="0"/>
        </w:numPr>
        <w:ind w:left="397"/>
        <w:rPr>
          <w:color w:val="BB141A" w:themeColor="background2"/>
        </w:rPr>
      </w:pPr>
      <w:r w:rsidRPr="00B46FB5">
        <w:rPr>
          <w:color w:val="BB141A" w:themeColor="background2"/>
        </w:rPr>
        <w:t xml:space="preserve">Note: You can also use </w:t>
      </w:r>
      <w:r>
        <w:rPr>
          <w:color w:val="BB141A" w:themeColor="background2"/>
        </w:rPr>
        <w:t>the “</w:t>
      </w:r>
      <w:proofErr w:type="spellStart"/>
      <w:r>
        <w:rPr>
          <w:color w:val="BB141A" w:themeColor="background2"/>
        </w:rPr>
        <w:t>Fx</w:t>
      </w:r>
      <w:proofErr w:type="spellEnd"/>
      <w:r>
        <w:rPr>
          <w:color w:val="BB141A" w:themeColor="background2"/>
        </w:rPr>
        <w:t xml:space="preserve">” icon to use </w:t>
      </w:r>
      <w:r w:rsidRPr="00B46FB5">
        <w:rPr>
          <w:color w:val="BB141A" w:themeColor="background2"/>
        </w:rPr>
        <w:t xml:space="preserve">Conditional Formatting for </w:t>
      </w:r>
      <w:r>
        <w:rPr>
          <w:color w:val="BB141A" w:themeColor="background2"/>
        </w:rPr>
        <w:t>B</w:t>
      </w:r>
      <w:r w:rsidRPr="00B46FB5">
        <w:rPr>
          <w:color w:val="BB141A" w:themeColor="background2"/>
        </w:rPr>
        <w:t>ackground color.</w:t>
      </w:r>
    </w:p>
    <w:p w14:paraId="400D581D" w14:textId="585ACE69" w:rsidR="003D65E9" w:rsidRDefault="003D65E9" w:rsidP="003D65E9">
      <w:pPr>
        <w:pStyle w:val="Step"/>
      </w:pPr>
      <w:r>
        <w:t xml:space="preserve">From the Format/Paint Roller properties, use the right-side scroll bar to navigate down to the </w:t>
      </w:r>
      <w:r w:rsidRPr="00584DB3">
        <w:rPr>
          <w:u w:val="single"/>
        </w:rPr>
        <w:t>Border</w:t>
      </w:r>
      <w:r>
        <w:t xml:space="preserve"> property and set the toggle to </w:t>
      </w:r>
      <w:r w:rsidRPr="00B46FB5">
        <w:rPr>
          <w:u w:val="single"/>
        </w:rPr>
        <w:t>On</w:t>
      </w:r>
      <w:r>
        <w:t>.</w:t>
      </w:r>
    </w:p>
    <w:p w14:paraId="2EAD6FBB" w14:textId="62207198" w:rsidR="003D65E9" w:rsidRDefault="003D65E9" w:rsidP="003D65E9">
      <w:pPr>
        <w:pStyle w:val="Step"/>
        <w:numPr>
          <w:ilvl w:val="0"/>
          <w:numId w:val="0"/>
        </w:numPr>
        <w:ind w:left="397"/>
      </w:pPr>
      <w:r w:rsidRPr="003D2978">
        <w:rPr>
          <w:noProof/>
          <w:color w:val="C00000"/>
        </w:rPr>
        <mc:AlternateContent>
          <mc:Choice Requires="wps">
            <w:drawing>
              <wp:anchor distT="0" distB="0" distL="114300" distR="114300" simplePos="0" relativeHeight="251926528" behindDoc="0" locked="0" layoutInCell="1" allowOverlap="1" wp14:anchorId="11B2D1CD" wp14:editId="27C1AE6D">
                <wp:simplePos x="0" y="0"/>
                <wp:positionH relativeFrom="column">
                  <wp:posOffset>2156460</wp:posOffset>
                </wp:positionH>
                <wp:positionV relativeFrom="paragraph">
                  <wp:posOffset>2479040</wp:posOffset>
                </wp:positionV>
                <wp:extent cx="373380" cy="411480"/>
                <wp:effectExtent l="57150" t="38100" r="45720" b="83820"/>
                <wp:wrapNone/>
                <wp:docPr id="35" name="Straight Arrow Connector 3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2EE013" id="Straight Arrow Connector 35" o:spid="_x0000_s1026" type="#_x0000_t32" alt="&quot;&quot;" style="position:absolute;margin-left:169.8pt;margin-top:195.2pt;width:29.4pt;height:32.4pt;flip:x;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" strokecolor="#f26522 [3208]" strokeweight="3pt">
                <v:stroke endarrow="block"/>
                <v:shadow on="t" color="black" opacity="22937f" origin=",.5" offset="0,.63889mm"/>
              </v:shape>
            </w:pict>
          </mc:Fallback>
        </mc:AlternateContent>
      </w:r>
      <w:r>
        <w:rPr>
          <w:noProof/>
        </w:rPr>
        <w:drawing>
          <wp:inline distT="0" distB="0" distL="0" distR="0" wp14:anchorId="3188E1A9" wp14:editId="0776DB7F">
            <wp:extent cx="2048256" cy="3072384"/>
            <wp:effectExtent l="19050" t="19050" r="28575" b="13970"/>
            <wp:docPr id="34" name="Picture 34" descr="Background properties with toggle set to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9_Card_Visual_BorderOn.png"/>
                    <pic:cNvPicPr/>
                  </pic:nvPicPr>
                  <pic:blipFill>
                    <a:blip r:embed="rId38"/>
                    <a:stretch>
                      <a:fillRect/>
                    </a:stretch>
                  </pic:blipFill>
                  <pic:spPr>
                    <a:xfrm>
                      <a:off x="0" y="0"/>
                      <a:ext cx="2048256" cy="3072384"/>
                    </a:xfrm>
                    <a:prstGeom prst="rect">
                      <a:avLst/>
                    </a:prstGeom>
                    <a:ln>
                      <a:solidFill>
                        <a:schemeClr val="bg1">
                          <a:lumMod val="50000"/>
                        </a:schemeClr>
                      </a:solidFill>
                    </a:ln>
                  </pic:spPr>
                </pic:pic>
              </a:graphicData>
            </a:graphic>
          </wp:inline>
        </w:drawing>
      </w:r>
    </w:p>
    <w:p w14:paraId="7FEA98E0" w14:textId="191BBE28" w:rsidR="00675746" w:rsidRPr="004C258B" w:rsidRDefault="00675746" w:rsidP="00675746">
      <w:pPr>
        <w:pStyle w:val="Heading3"/>
      </w:pPr>
      <w:r>
        <w:lastRenderedPageBreak/>
        <w:t xml:space="preserve">Task </w:t>
      </w:r>
      <w:r w:rsidR="0070574F">
        <w:t>4</w:t>
      </w:r>
      <w:r>
        <w:t xml:space="preserve">: </w:t>
      </w:r>
      <w:r w:rsidR="00CE5987">
        <w:t xml:space="preserve">Create a Slicer </w:t>
      </w:r>
      <w:r w:rsidR="00E72050">
        <w:t>visual</w:t>
      </w:r>
    </w:p>
    <w:p w14:paraId="65F7BF3C" w14:textId="42F80DF6" w:rsidR="00675746" w:rsidRDefault="00675746" w:rsidP="00675746">
      <w:r w:rsidRPr="00F15EC2">
        <w:t xml:space="preserve">In this task, you will </w:t>
      </w:r>
      <w:r w:rsidR="0037518A">
        <w:t>create a Slicer using the Dates[</w:t>
      </w:r>
      <w:r w:rsidR="008A70E4">
        <w:t>Date Hierarchy</w:t>
      </w:r>
      <w:r w:rsidR="0037518A">
        <w:t>] column.</w:t>
      </w:r>
    </w:p>
    <w:p w14:paraId="353A7FB4" w14:textId="77777777" w:rsidR="00DE7DB3" w:rsidRDefault="00B70552" w:rsidP="00B70552">
      <w:pPr>
        <w:pStyle w:val="Step"/>
      </w:pPr>
      <w:r>
        <w:t xml:space="preserve">From the Fields pane, </w:t>
      </w:r>
      <w:r w:rsidR="00DE7DB3">
        <w:t xml:space="preserve">navigate to the </w:t>
      </w:r>
      <w:r w:rsidR="00DE7DB3" w:rsidRPr="00584DB3">
        <w:rPr>
          <w:u w:val="single"/>
        </w:rPr>
        <w:t>Dates</w:t>
      </w:r>
      <w:r w:rsidR="00DE7DB3">
        <w:t xml:space="preserve"> table.</w:t>
      </w:r>
    </w:p>
    <w:p w14:paraId="502962EB" w14:textId="40C6543D" w:rsidR="00DE7DB3" w:rsidRDefault="00DE7DB3" w:rsidP="00B70552">
      <w:pPr>
        <w:pStyle w:val="Step"/>
      </w:pPr>
      <w:r>
        <w:t xml:space="preserve">Click the </w:t>
      </w:r>
      <w:r w:rsidRPr="00584DB3">
        <w:rPr>
          <w:u w:val="single"/>
        </w:rPr>
        <w:t>down arrow</w:t>
      </w:r>
      <w:r>
        <w:t xml:space="preserve"> to expand the </w:t>
      </w:r>
      <w:r w:rsidRPr="00584DB3">
        <w:rPr>
          <w:u w:val="single"/>
        </w:rPr>
        <w:t>Dates[Date]</w:t>
      </w:r>
      <w:r>
        <w:t xml:space="preserve"> column to reveal the </w:t>
      </w:r>
      <w:r w:rsidRPr="00E72050">
        <w:rPr>
          <w:u w:val="single"/>
        </w:rPr>
        <w:t>Dates[Date Hierarchy]</w:t>
      </w:r>
      <w:r>
        <w:t xml:space="preserve"> column.</w:t>
      </w:r>
    </w:p>
    <w:p w14:paraId="598C26E8" w14:textId="5950F08A" w:rsidR="00DE7DB3" w:rsidRDefault="00CB2375" w:rsidP="00DE7DB3">
      <w:pPr>
        <w:pStyle w:val="Step"/>
        <w:numPr>
          <w:ilvl w:val="0"/>
          <w:numId w:val="0"/>
        </w:numPr>
        <w:ind w:left="397"/>
      </w:pPr>
      <w:r w:rsidRPr="00B70552">
        <w:rPr>
          <w:noProof/>
        </w:rPr>
        <mc:AlternateContent>
          <mc:Choice Requires="wps">
            <w:drawing>
              <wp:anchor distT="0" distB="0" distL="114300" distR="114300" simplePos="0" relativeHeight="251908096" behindDoc="0" locked="0" layoutInCell="1" allowOverlap="1" wp14:anchorId="2253471B" wp14:editId="1FE63140">
                <wp:simplePos x="0" y="0"/>
                <wp:positionH relativeFrom="margin">
                  <wp:posOffset>-11430</wp:posOffset>
                </wp:positionH>
                <wp:positionV relativeFrom="paragraph">
                  <wp:posOffset>213995</wp:posOffset>
                </wp:positionV>
                <wp:extent cx="373380" cy="411480"/>
                <wp:effectExtent l="57150" t="38100" r="64770" b="83820"/>
                <wp:wrapNone/>
                <wp:docPr id="21" name="Straight Arrow Connector 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23D46" id="Straight Arrow Connector 21" o:spid="_x0000_s1026" type="#_x0000_t32" alt="&quot;&quot;" style="position:absolute;margin-left:-.9pt;margin-top:16.85pt;width:29.4pt;height:32.4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" strokecolor="#f26522 [3208]" strokeweight="3pt">
                <v:stroke endarrow="block"/>
                <v:shadow on="t" color="black" opacity="22937f" origin=",.5" offset="0,.63889mm"/>
                <w10:wrap anchorx="margin"/>
              </v:shape>
            </w:pict>
          </mc:Fallback>
        </mc:AlternateContent>
      </w:r>
      <w:r w:rsidR="00CA24B9" w:rsidRPr="00E55AD1">
        <w:rPr>
          <w:noProof/>
        </w:rPr>
        <w:drawing>
          <wp:inline distT="0" distB="0" distL="0" distR="0" wp14:anchorId="0F7B6A92" wp14:editId="56A6D547">
            <wp:extent cx="1947672" cy="1655064"/>
            <wp:effectExtent l="19050" t="19050" r="14605" b="21590"/>
            <wp:docPr id="45" name="Picture 45" descr="Close up of the Fields pane Dates table and the [Date] column and [Date Hierarchy] column - expanded to show Year, Quarter, Month, and 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lose up of the Fields pane Dates table and the [Date] column and [Date Hierarchy] column - expanded to show Year, Quarter, Month, and Day"/>
                    <pic:cNvPicPr/>
                  </pic:nvPicPr>
                  <pic:blipFill>
                    <a:blip r:embed="rId39"/>
                    <a:stretch>
                      <a:fillRect/>
                    </a:stretch>
                  </pic:blipFill>
                  <pic:spPr>
                    <a:xfrm>
                      <a:off x="0" y="0"/>
                      <a:ext cx="1947672" cy="1655064"/>
                    </a:xfrm>
                    <a:prstGeom prst="rect">
                      <a:avLst/>
                    </a:prstGeom>
                    <a:ln>
                      <a:solidFill>
                        <a:schemeClr val="bg1">
                          <a:lumMod val="50000"/>
                        </a:schemeClr>
                      </a:solidFill>
                    </a:ln>
                  </pic:spPr>
                </pic:pic>
              </a:graphicData>
            </a:graphic>
          </wp:inline>
        </w:drawing>
      </w:r>
    </w:p>
    <w:p w14:paraId="600A67EA" w14:textId="36C7FE7D" w:rsidR="00DE7DB3" w:rsidRDefault="003E245A" w:rsidP="00DE7DB3">
      <w:pPr>
        <w:pStyle w:val="Step"/>
      </w:pPr>
      <w:r>
        <w:t>S</w:t>
      </w:r>
      <w:r w:rsidR="00DE7DB3">
        <w:t xml:space="preserve">elect the </w:t>
      </w:r>
      <w:r w:rsidR="00DE7DB3" w:rsidRPr="00E72050">
        <w:rPr>
          <w:u w:val="single"/>
        </w:rPr>
        <w:t>Dates[Date Hierarchy]</w:t>
      </w:r>
      <w:r w:rsidR="00DE7DB3">
        <w:t xml:space="preserve"> column from the Dates table and </w:t>
      </w:r>
      <w:r w:rsidR="00DE7DB3" w:rsidRPr="003D2978">
        <w:rPr>
          <w:u w:val="single"/>
        </w:rPr>
        <w:t>drag</w:t>
      </w:r>
      <w:r w:rsidR="00DE7DB3">
        <w:t xml:space="preserve"> the measure to an empty white space on the report page.</w:t>
      </w:r>
    </w:p>
    <w:p w14:paraId="15002C27" w14:textId="1137125E" w:rsidR="00C244EE" w:rsidRDefault="00C244EE" w:rsidP="00C244EE">
      <w:pPr>
        <w:pStyle w:val="Step"/>
        <w:numPr>
          <w:ilvl w:val="0"/>
          <w:numId w:val="0"/>
        </w:numPr>
        <w:ind w:left="397"/>
        <w:rPr>
          <w:color w:val="BB141A" w:themeColor="background2"/>
        </w:rPr>
      </w:pPr>
      <w:r w:rsidRPr="00C244EE">
        <w:rPr>
          <w:color w:val="BB141A" w:themeColor="background2"/>
        </w:rPr>
        <w:t xml:space="preserve">Note:  Hierarchy columns </w:t>
      </w:r>
      <w:r>
        <w:rPr>
          <w:color w:val="BB141A" w:themeColor="background2"/>
        </w:rPr>
        <w:t>are displayed with a grouping image icon – indicating that there are navigation levels for the column. For example, Date contains the levels Year, Quarter, Month, and Day.</w:t>
      </w:r>
    </w:p>
    <w:p w14:paraId="46183736" w14:textId="235E1FC9" w:rsidR="00DE7DB3" w:rsidRDefault="00DE7DB3" w:rsidP="00DE7DB3">
      <w:pPr>
        <w:pStyle w:val="Step"/>
      </w:pPr>
      <w:r>
        <w:t xml:space="preserve">Select the default </w:t>
      </w:r>
      <w:r w:rsidRPr="00495827">
        <w:rPr>
          <w:u w:val="single"/>
        </w:rPr>
        <w:t>Clustered column chart visual</w:t>
      </w:r>
      <w:r>
        <w:t xml:space="preserve"> to make it active and then select the </w:t>
      </w:r>
      <w:r>
        <w:rPr>
          <w:u w:val="single"/>
        </w:rPr>
        <w:t>Slicer</w:t>
      </w:r>
      <w:r w:rsidRPr="00495827">
        <w:rPr>
          <w:u w:val="single"/>
        </w:rPr>
        <w:t xml:space="preserve"> visual</w:t>
      </w:r>
      <w:r>
        <w:t xml:space="preserve"> icon from the Visualization pane.  </w:t>
      </w:r>
    </w:p>
    <w:p w14:paraId="062646C2" w14:textId="77777777" w:rsidR="00CB2375" w:rsidRPr="00CA24B9" w:rsidRDefault="00CB2375" w:rsidP="00CB2375">
      <w:pPr>
        <w:pStyle w:val="Step"/>
        <w:numPr>
          <w:ilvl w:val="0"/>
          <w:numId w:val="0"/>
        </w:numPr>
        <w:ind w:left="397"/>
        <w:rPr>
          <w:color w:val="BB141A" w:themeColor="background2"/>
        </w:rPr>
      </w:pPr>
      <w:r w:rsidRPr="00C244EE">
        <w:rPr>
          <w:color w:val="BB141A" w:themeColor="background2"/>
        </w:rPr>
        <w:t xml:space="preserve">Note:  </w:t>
      </w:r>
      <w:r w:rsidRPr="00CA24B9">
        <w:rPr>
          <w:color w:val="BB141A" w:themeColor="background2"/>
        </w:rPr>
        <w:t>The default visual that is created is dependent on the data type of the field.</w:t>
      </w:r>
    </w:p>
    <w:p w14:paraId="77E98040" w14:textId="4B0D7FEA" w:rsidR="008A70E4" w:rsidRDefault="008861B4" w:rsidP="008A70E4">
      <w:pPr>
        <w:pStyle w:val="Step"/>
        <w:numPr>
          <w:ilvl w:val="0"/>
          <w:numId w:val="0"/>
        </w:numPr>
      </w:pPr>
      <w:r w:rsidRPr="00B70552">
        <w:rPr>
          <w:noProof/>
        </w:rPr>
        <mc:AlternateContent>
          <mc:Choice Requires="wps">
            <w:drawing>
              <wp:anchor distT="0" distB="0" distL="114300" distR="114300" simplePos="0" relativeHeight="251804672" behindDoc="0" locked="0" layoutInCell="1" allowOverlap="1" wp14:anchorId="3B4D64C7" wp14:editId="6E5FD9AB">
                <wp:simplePos x="0" y="0"/>
                <wp:positionH relativeFrom="column">
                  <wp:posOffset>2411730</wp:posOffset>
                </wp:positionH>
                <wp:positionV relativeFrom="paragraph">
                  <wp:posOffset>2105660</wp:posOffset>
                </wp:positionV>
                <wp:extent cx="2735580" cy="487680"/>
                <wp:effectExtent l="57150" t="76200" r="45720" b="83820"/>
                <wp:wrapNone/>
                <wp:docPr id="113" name="Straight Arrow Connector 11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2735580" cy="4876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95FEA" id="Straight Arrow Connector 113" o:spid="_x0000_s1026" type="#_x0000_t32" alt="&quot;&quot;" style="position:absolute;margin-left:189.9pt;margin-top:165.8pt;width:215.4pt;height:38.4pt;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" strokecolor="#f26522 [3208]" strokeweight="3pt">
                <v:stroke endarrow="block"/>
                <v:shadow on="t" color="black" opacity="22937f" origin=",.5" offset="0,.63889mm"/>
              </v:shape>
            </w:pict>
          </mc:Fallback>
        </mc:AlternateContent>
      </w:r>
      <w:r w:rsidRPr="00B70552">
        <w:rPr>
          <w:noProof/>
        </w:rPr>
        <mc:AlternateContent>
          <mc:Choice Requires="wps">
            <w:drawing>
              <wp:anchor distT="0" distB="0" distL="114300" distR="114300" simplePos="0" relativeHeight="251803648" behindDoc="0" locked="0" layoutInCell="1" allowOverlap="1" wp14:anchorId="5A482A97" wp14:editId="50086D8F">
                <wp:simplePos x="0" y="0"/>
                <wp:positionH relativeFrom="column">
                  <wp:posOffset>4152900</wp:posOffset>
                </wp:positionH>
                <wp:positionV relativeFrom="paragraph">
                  <wp:posOffset>1374140</wp:posOffset>
                </wp:positionV>
                <wp:extent cx="373380" cy="411480"/>
                <wp:effectExtent l="57150" t="38100" r="45720" b="83820"/>
                <wp:wrapNone/>
                <wp:docPr id="112" name="Straight Arrow Connector 1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D6CEF" id="Straight Arrow Connector 112" o:spid="_x0000_s1026" type="#_x0000_t32" alt="&quot;&quot;" style="position:absolute;margin-left:327pt;margin-top:108.2pt;width:29.4pt;height:32.4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" strokecolor="#f26522 [3208]" strokeweight="3pt">
                <v:stroke endarrow="block"/>
                <v:shadow on="t" color="black" opacity="22937f" origin=",.5" offset="0,.63889mm"/>
              </v:shape>
            </w:pict>
          </mc:Fallback>
        </mc:AlternateContent>
      </w:r>
      <w:r w:rsidRPr="00B70552">
        <w:rPr>
          <w:noProof/>
        </w:rPr>
        <mc:AlternateContent>
          <mc:Choice Requires="wps">
            <w:drawing>
              <wp:anchor distT="0" distB="0" distL="114300" distR="114300" simplePos="0" relativeHeight="251802624" behindDoc="0" locked="0" layoutInCell="1" allowOverlap="1" wp14:anchorId="529FA8F1" wp14:editId="6E2E6357">
                <wp:simplePos x="0" y="0"/>
                <wp:positionH relativeFrom="margin">
                  <wp:posOffset>5250180</wp:posOffset>
                </wp:positionH>
                <wp:positionV relativeFrom="paragraph">
                  <wp:posOffset>2212340</wp:posOffset>
                </wp:positionV>
                <wp:extent cx="1280160" cy="762000"/>
                <wp:effectExtent l="0" t="0" r="15240" b="19050"/>
                <wp:wrapNone/>
                <wp:docPr id="111" name="Rectangle 1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280160" cy="76200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32C1B" id="Rectangle 111" o:spid="_x0000_s1026" alt="&quot;&quot;" style="position:absolute;margin-left:413.4pt;margin-top:174.2pt;width:100.8pt;height:60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" filled="f" strokecolor="#f26522 [3208]" strokeweight="2pt">
                <v:stroke dashstyle="1 1"/>
                <w10:wrap anchorx="margin"/>
              </v:rect>
            </w:pict>
          </mc:Fallback>
        </mc:AlternateContent>
      </w:r>
      <w:r w:rsidR="00B70552">
        <w:rPr>
          <w:noProof/>
        </w:rPr>
        <w:drawing>
          <wp:inline distT="0" distB="0" distL="0" distR="0" wp14:anchorId="0BCE74EE" wp14:editId="4AF43CBD">
            <wp:extent cx="6583680" cy="3282696"/>
            <wp:effectExtent l="19050" t="19050" r="26670" b="13335"/>
            <wp:docPr id="110" name="Picture 110" descr="Fields pane with the Dates[Date Hierarchy] selected, Visualization pane with Slicer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Fields pane with the Dates[Date Hierarchy] selected, Visualization pane with Slicer highlighted"/>
                    <pic:cNvPicPr/>
                  </pic:nvPicPr>
                  <pic:blipFill>
                    <a:blip r:embed="rId40"/>
                    <a:stretch>
                      <a:fillRect/>
                    </a:stretch>
                  </pic:blipFill>
                  <pic:spPr>
                    <a:xfrm>
                      <a:off x="0" y="0"/>
                      <a:ext cx="6583680" cy="3282696"/>
                    </a:xfrm>
                    <a:prstGeom prst="rect">
                      <a:avLst/>
                    </a:prstGeom>
                    <a:ln>
                      <a:solidFill>
                        <a:schemeClr val="bg1">
                          <a:lumMod val="50000"/>
                        </a:schemeClr>
                      </a:solidFill>
                    </a:ln>
                  </pic:spPr>
                </pic:pic>
              </a:graphicData>
            </a:graphic>
          </wp:inline>
        </w:drawing>
      </w:r>
    </w:p>
    <w:p w14:paraId="2CADE10A" w14:textId="79F3BAA6" w:rsidR="00675746" w:rsidRDefault="00B70552" w:rsidP="00675746">
      <w:pPr>
        <w:pStyle w:val="Step"/>
      </w:pPr>
      <w:r>
        <w:lastRenderedPageBreak/>
        <w:t xml:space="preserve">Click the </w:t>
      </w:r>
      <w:r w:rsidRPr="00B70552">
        <w:rPr>
          <w:u w:val="single"/>
        </w:rPr>
        <w:t>down</w:t>
      </w:r>
      <w:r>
        <w:t xml:space="preserve"> arrow to the left of Year values to expand to the Quarter values and explore the functionality </w:t>
      </w:r>
      <w:r w:rsidR="00C244EE">
        <w:t>on</w:t>
      </w:r>
      <w:r>
        <w:t xml:space="preserve"> the Slicer</w:t>
      </w:r>
      <w:r w:rsidR="00C244EE">
        <w:t xml:space="preserve"> visual</w:t>
      </w:r>
      <w:r>
        <w:t>.</w:t>
      </w:r>
    </w:p>
    <w:p w14:paraId="4A312D14" w14:textId="522D9B7F" w:rsidR="00F3029E" w:rsidRDefault="00F3029E" w:rsidP="00F3029E">
      <w:pPr>
        <w:pStyle w:val="Step"/>
        <w:numPr>
          <w:ilvl w:val="0"/>
          <w:numId w:val="0"/>
        </w:numPr>
        <w:ind w:left="397"/>
      </w:pPr>
      <w:r w:rsidRPr="008D798E">
        <w:rPr>
          <w:color w:val="C00000"/>
        </w:rPr>
        <w:t xml:space="preserve">Note: </w:t>
      </w:r>
      <w:r>
        <w:rPr>
          <w:color w:val="C00000"/>
        </w:rPr>
        <w:t>The Slicer has this behavior because the Dates[Date Hierarchy] column has been created as a Hierarchy</w:t>
      </w:r>
      <w:r w:rsidR="00E72050">
        <w:rPr>
          <w:color w:val="C00000"/>
        </w:rPr>
        <w:t xml:space="preserve"> field in the data model</w:t>
      </w:r>
      <w:r w:rsidR="00C244EE">
        <w:rPr>
          <w:color w:val="C00000"/>
        </w:rPr>
        <w:t xml:space="preserve"> – we can navigate from Year to Quarter, Month, and day</w:t>
      </w:r>
      <w:r>
        <w:rPr>
          <w:color w:val="C00000"/>
        </w:rPr>
        <w:t xml:space="preserve">.  </w:t>
      </w:r>
    </w:p>
    <w:p w14:paraId="26BE6941" w14:textId="22B14097" w:rsidR="00B70552" w:rsidRDefault="00B70552" w:rsidP="005166DB">
      <w:pPr>
        <w:pStyle w:val="Step"/>
        <w:numPr>
          <w:ilvl w:val="0"/>
          <w:numId w:val="0"/>
        </w:numPr>
        <w:ind w:left="397"/>
      </w:pPr>
      <w:r>
        <w:rPr>
          <w:noProof/>
        </w:rPr>
        <w:drawing>
          <wp:inline distT="0" distB="0" distL="0" distR="0" wp14:anchorId="0507AC9D" wp14:editId="57423023">
            <wp:extent cx="4443838" cy="3458058"/>
            <wp:effectExtent l="19050" t="19050" r="13970" b="28575"/>
            <wp:docPr id="114" name="Picture 114" descr="Report page with the Dates[Date Hierarchy] Slicer visual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Report page with the Dates[Date Hierarchy] Slicer visual displayed"/>
                    <pic:cNvPicPr/>
                  </pic:nvPicPr>
                  <pic:blipFill>
                    <a:blip r:embed="rId41"/>
                    <a:stretch>
                      <a:fillRect/>
                    </a:stretch>
                  </pic:blipFill>
                  <pic:spPr>
                    <a:xfrm>
                      <a:off x="0" y="0"/>
                      <a:ext cx="4443838" cy="3458058"/>
                    </a:xfrm>
                    <a:prstGeom prst="rect">
                      <a:avLst/>
                    </a:prstGeom>
                    <a:ln>
                      <a:solidFill>
                        <a:schemeClr val="bg1">
                          <a:lumMod val="50000"/>
                        </a:schemeClr>
                      </a:solidFill>
                    </a:ln>
                  </pic:spPr>
                </pic:pic>
              </a:graphicData>
            </a:graphic>
          </wp:inline>
        </w:drawing>
      </w:r>
    </w:p>
    <w:p w14:paraId="235ACBBC" w14:textId="3D031FF0" w:rsidR="00FA3A4D" w:rsidRDefault="00FA3A4D" w:rsidP="00FA3A4D">
      <w:pPr>
        <w:pStyle w:val="Step"/>
      </w:pPr>
      <w:r>
        <w:t xml:space="preserve">Click on the </w:t>
      </w:r>
      <w:r w:rsidRPr="00C244EE">
        <w:rPr>
          <w:u w:val="single"/>
        </w:rPr>
        <w:t>Slicer</w:t>
      </w:r>
      <w:r>
        <w:t xml:space="preserve"> and drag the visual all the way over to the left side of the report page.  And </w:t>
      </w:r>
      <w:r w:rsidRPr="00584DB3">
        <w:rPr>
          <w:u w:val="single"/>
        </w:rPr>
        <w:t>expand all the year values</w:t>
      </w:r>
      <w:r w:rsidR="00F3029E" w:rsidRPr="00584DB3">
        <w:rPr>
          <w:u w:val="single"/>
        </w:rPr>
        <w:t xml:space="preserve"> down to display the year and quarter level</w:t>
      </w:r>
      <w:r w:rsidR="00C244EE" w:rsidRPr="00584DB3">
        <w:rPr>
          <w:u w:val="single"/>
        </w:rPr>
        <w:t>s</w:t>
      </w:r>
      <w:r>
        <w:t>.</w:t>
      </w:r>
    </w:p>
    <w:p w14:paraId="3BECFEAC" w14:textId="0DF2E713" w:rsidR="00CB2375" w:rsidRDefault="00CB2375" w:rsidP="00CB2375">
      <w:pPr>
        <w:pStyle w:val="Step"/>
        <w:numPr>
          <w:ilvl w:val="0"/>
          <w:numId w:val="0"/>
        </w:numPr>
      </w:pPr>
    </w:p>
    <w:p w14:paraId="3A978E88" w14:textId="6343CDF2" w:rsidR="00CB2375" w:rsidRDefault="00CB2375" w:rsidP="00CB2375">
      <w:pPr>
        <w:pStyle w:val="Step"/>
        <w:numPr>
          <w:ilvl w:val="0"/>
          <w:numId w:val="0"/>
        </w:numPr>
      </w:pPr>
    </w:p>
    <w:p w14:paraId="3B40B540" w14:textId="3C762726" w:rsidR="00CB2375" w:rsidRDefault="00CB2375" w:rsidP="00CB2375">
      <w:pPr>
        <w:pStyle w:val="Step"/>
        <w:numPr>
          <w:ilvl w:val="0"/>
          <w:numId w:val="0"/>
        </w:numPr>
      </w:pPr>
    </w:p>
    <w:p w14:paraId="1BC8C0E9" w14:textId="7F9D77E4" w:rsidR="00CB2375" w:rsidRDefault="00CB2375" w:rsidP="00CB2375">
      <w:pPr>
        <w:pStyle w:val="Step"/>
        <w:numPr>
          <w:ilvl w:val="0"/>
          <w:numId w:val="0"/>
        </w:numPr>
      </w:pPr>
    </w:p>
    <w:p w14:paraId="570D7072" w14:textId="399FA0C1" w:rsidR="00CB2375" w:rsidRDefault="00CB2375" w:rsidP="00CB2375">
      <w:pPr>
        <w:pStyle w:val="Step"/>
        <w:numPr>
          <w:ilvl w:val="0"/>
          <w:numId w:val="0"/>
        </w:numPr>
      </w:pPr>
    </w:p>
    <w:p w14:paraId="3BE6CFB3" w14:textId="20BAD9B9" w:rsidR="00CB2375" w:rsidRDefault="00CB2375" w:rsidP="00CB2375">
      <w:pPr>
        <w:pStyle w:val="Step"/>
        <w:numPr>
          <w:ilvl w:val="0"/>
          <w:numId w:val="0"/>
        </w:numPr>
      </w:pPr>
    </w:p>
    <w:p w14:paraId="3B3F63ED" w14:textId="09E94D26" w:rsidR="00CB2375" w:rsidRDefault="00CB2375" w:rsidP="00CB2375">
      <w:pPr>
        <w:pStyle w:val="Step"/>
        <w:numPr>
          <w:ilvl w:val="0"/>
          <w:numId w:val="0"/>
        </w:numPr>
      </w:pPr>
    </w:p>
    <w:p w14:paraId="56415A4F" w14:textId="243268AF" w:rsidR="00CB2375" w:rsidRDefault="00CB2375" w:rsidP="00CB2375">
      <w:pPr>
        <w:pStyle w:val="Step"/>
        <w:numPr>
          <w:ilvl w:val="0"/>
          <w:numId w:val="0"/>
        </w:numPr>
      </w:pPr>
    </w:p>
    <w:p w14:paraId="3CE6CF33" w14:textId="7DA7B842" w:rsidR="00CB2375" w:rsidRDefault="00CB2375" w:rsidP="00CB2375">
      <w:pPr>
        <w:pStyle w:val="Step"/>
        <w:numPr>
          <w:ilvl w:val="0"/>
          <w:numId w:val="0"/>
        </w:numPr>
      </w:pPr>
    </w:p>
    <w:p w14:paraId="2654A8ED" w14:textId="77777777" w:rsidR="00CB2375" w:rsidRDefault="00CB2375" w:rsidP="00CB2375">
      <w:pPr>
        <w:pStyle w:val="Step"/>
        <w:numPr>
          <w:ilvl w:val="0"/>
          <w:numId w:val="0"/>
        </w:numPr>
      </w:pPr>
    </w:p>
    <w:p w14:paraId="13E69F3B" w14:textId="6B548AA7" w:rsidR="00E72050" w:rsidRPr="004C258B" w:rsidRDefault="00E72050" w:rsidP="00E72050">
      <w:pPr>
        <w:pStyle w:val="Heading3"/>
      </w:pPr>
      <w:r>
        <w:lastRenderedPageBreak/>
        <w:t xml:space="preserve">Task </w:t>
      </w:r>
      <w:r w:rsidR="0070574F">
        <w:t>5</w:t>
      </w:r>
      <w:r>
        <w:t>: Resize the Slicer visual</w:t>
      </w:r>
    </w:p>
    <w:p w14:paraId="1177455F" w14:textId="370C4FCE" w:rsidR="00E72050" w:rsidRDefault="00E72050" w:rsidP="00E72050">
      <w:r w:rsidRPr="00F15EC2">
        <w:t xml:space="preserve">In this task, you will </w:t>
      </w:r>
      <w:r>
        <w:t>resize the Slicer header and Items on the Slicer visual.</w:t>
      </w:r>
    </w:p>
    <w:p w14:paraId="3821B457" w14:textId="77777777" w:rsidR="00E72050" w:rsidRDefault="00A65316" w:rsidP="00FA3A4D">
      <w:pPr>
        <w:pStyle w:val="Step"/>
      </w:pPr>
      <w:r>
        <w:t>Click on</w:t>
      </w:r>
      <w:r w:rsidR="00FA3A4D">
        <w:t xml:space="preserve"> the </w:t>
      </w:r>
      <w:r w:rsidR="00FA3A4D" w:rsidRPr="00C244EE">
        <w:rPr>
          <w:u w:val="single"/>
        </w:rPr>
        <w:t>Slicer</w:t>
      </w:r>
      <w:r w:rsidR="00FA3A4D">
        <w:t xml:space="preserve"> </w:t>
      </w:r>
      <w:r w:rsidR="00F3029E">
        <w:t xml:space="preserve">to </w:t>
      </w:r>
      <w:r>
        <w:t>ensure it is</w:t>
      </w:r>
      <w:r w:rsidR="00F3029E">
        <w:t xml:space="preserve"> active.  </w:t>
      </w:r>
    </w:p>
    <w:p w14:paraId="2066D900" w14:textId="2226C926" w:rsidR="00FA3A4D" w:rsidRDefault="00E72050" w:rsidP="00FA3A4D">
      <w:pPr>
        <w:pStyle w:val="Step"/>
      </w:pPr>
      <w:r>
        <w:t>S</w:t>
      </w:r>
      <w:r w:rsidR="00F3029E">
        <w:t xml:space="preserve">elect the </w:t>
      </w:r>
      <w:r w:rsidR="00FA3A4D" w:rsidRPr="00E72050">
        <w:rPr>
          <w:u w:val="single"/>
        </w:rPr>
        <w:t>Format/Paint Roller icon</w:t>
      </w:r>
      <w:r w:rsidR="00FA3A4D">
        <w:t xml:space="preserve"> navigation </w:t>
      </w:r>
      <w:r w:rsidR="00F3029E">
        <w:t xml:space="preserve">in the Visualizations </w:t>
      </w:r>
      <w:r w:rsidR="007A0D65">
        <w:t>p</w:t>
      </w:r>
      <w:r w:rsidR="00F3029E">
        <w:t>ane. Type the word ”</w:t>
      </w:r>
      <w:r w:rsidRPr="00E72050">
        <w:rPr>
          <w:u w:val="single"/>
        </w:rPr>
        <w:t>s</w:t>
      </w:r>
      <w:r w:rsidR="00F3029E" w:rsidRPr="00E72050">
        <w:rPr>
          <w:u w:val="single"/>
        </w:rPr>
        <w:t>ize</w:t>
      </w:r>
      <w:r w:rsidR="00F3029E">
        <w:t xml:space="preserve">” into the search box to filter the properties </w:t>
      </w:r>
      <w:r w:rsidR="00A65316">
        <w:t xml:space="preserve">to </w:t>
      </w:r>
      <w:r w:rsidR="00F3029E">
        <w:t xml:space="preserve">quickly </w:t>
      </w:r>
      <w:r w:rsidR="00A65316">
        <w:t xml:space="preserve">find and </w:t>
      </w:r>
      <w:r w:rsidR="00F3029E">
        <w:t xml:space="preserve">change the </w:t>
      </w:r>
      <w:r w:rsidR="00F3029E" w:rsidRPr="00C244EE">
        <w:rPr>
          <w:u w:val="single"/>
        </w:rPr>
        <w:t xml:space="preserve">Slicer </w:t>
      </w:r>
      <w:r w:rsidR="00A65316" w:rsidRPr="00C244EE">
        <w:rPr>
          <w:u w:val="single"/>
        </w:rPr>
        <w:t xml:space="preserve">header </w:t>
      </w:r>
      <w:r w:rsidR="00A65316">
        <w:t xml:space="preserve">and </w:t>
      </w:r>
      <w:r w:rsidR="00A65316" w:rsidRPr="00C244EE">
        <w:rPr>
          <w:u w:val="single"/>
        </w:rPr>
        <w:t>Items</w:t>
      </w:r>
      <w:r w:rsidR="00A65316">
        <w:t xml:space="preserve"> to size </w:t>
      </w:r>
      <w:r w:rsidR="00A65316" w:rsidRPr="00E72050">
        <w:rPr>
          <w:u w:val="single"/>
        </w:rPr>
        <w:t>12</w:t>
      </w:r>
      <w:r w:rsidR="00A65316">
        <w:t>.</w:t>
      </w:r>
    </w:p>
    <w:p w14:paraId="263F3EC1" w14:textId="2E0E0D0D" w:rsidR="00FA3A4D" w:rsidRDefault="00EC02BC" w:rsidP="00A65316">
      <w:pPr>
        <w:pStyle w:val="Step"/>
        <w:numPr>
          <w:ilvl w:val="0"/>
          <w:numId w:val="0"/>
        </w:numPr>
        <w:ind w:left="397"/>
      </w:pPr>
      <w:r w:rsidRPr="00F3029E">
        <w:rPr>
          <w:noProof/>
        </w:rPr>
        <mc:AlternateContent>
          <mc:Choice Requires="wps">
            <w:drawing>
              <wp:anchor distT="0" distB="0" distL="114300" distR="114300" simplePos="0" relativeHeight="251809792" behindDoc="0" locked="0" layoutInCell="1" allowOverlap="1" wp14:anchorId="3A99A6A8" wp14:editId="6AD98C3A">
                <wp:simplePos x="0" y="0"/>
                <wp:positionH relativeFrom="page">
                  <wp:posOffset>1028700</wp:posOffset>
                </wp:positionH>
                <wp:positionV relativeFrom="paragraph">
                  <wp:posOffset>2539365</wp:posOffset>
                </wp:positionV>
                <wp:extent cx="2072640" cy="297180"/>
                <wp:effectExtent l="0" t="0" r="22860" b="26670"/>
                <wp:wrapNone/>
                <wp:docPr id="118" name="Rectangle 1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072640" cy="297180"/>
                        </a:xfrm>
                        <a:prstGeom prst="rect">
                          <a:avLst/>
                        </a:prstGeom>
                        <a:noFill/>
                        <a:ln>
                          <a:prstDash val="solid"/>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0656C" id="Rectangle 118" o:spid="_x0000_s1026" alt="&quot;&quot;" style="position:absolute;margin-left:81pt;margin-top:199.95pt;width:163.2pt;height:23.4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" filled="f" strokecolor="#f26522 [3208]" strokeweight="2pt">
                <w10:wrap anchorx="page"/>
              </v:rect>
            </w:pict>
          </mc:Fallback>
        </mc:AlternateContent>
      </w:r>
      <w:r w:rsidR="00002357" w:rsidRPr="00F3029E">
        <w:rPr>
          <w:noProof/>
        </w:rPr>
        <mc:AlternateContent>
          <mc:Choice Requires="wps">
            <w:drawing>
              <wp:anchor distT="0" distB="0" distL="114300" distR="114300" simplePos="0" relativeHeight="251806720" behindDoc="0" locked="0" layoutInCell="1" allowOverlap="1" wp14:anchorId="1432D4AA" wp14:editId="36E57752">
                <wp:simplePos x="0" y="0"/>
                <wp:positionH relativeFrom="page">
                  <wp:posOffset>990600</wp:posOffset>
                </wp:positionH>
                <wp:positionV relativeFrom="paragraph">
                  <wp:posOffset>3255645</wp:posOffset>
                </wp:positionV>
                <wp:extent cx="2204085" cy="2205990"/>
                <wp:effectExtent l="0" t="0" r="24765" b="22860"/>
                <wp:wrapNone/>
                <wp:docPr id="116" name="Rectangle 1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204085" cy="220599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3A049" id="Rectangle 116" o:spid="_x0000_s1026" alt="&quot;&quot;" style="position:absolute;margin-left:78pt;margin-top:256.35pt;width:173.55pt;height:173.7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" filled="f" strokecolor="#f26522 [3208]" strokeweight="2pt">
                <v:stroke dashstyle="1 1"/>
                <w10:wrap anchorx="page"/>
              </v:rect>
            </w:pict>
          </mc:Fallback>
        </mc:AlternateContent>
      </w:r>
      <w:r w:rsidR="00F3029E" w:rsidRPr="00F3029E">
        <w:rPr>
          <w:noProof/>
        </w:rPr>
        <mc:AlternateContent>
          <mc:Choice Requires="wps">
            <w:drawing>
              <wp:anchor distT="0" distB="0" distL="114300" distR="114300" simplePos="0" relativeHeight="251807744" behindDoc="0" locked="0" layoutInCell="1" allowOverlap="1" wp14:anchorId="30FA7D60" wp14:editId="04A5E1F1">
                <wp:simplePos x="0" y="0"/>
                <wp:positionH relativeFrom="column">
                  <wp:posOffset>1177290</wp:posOffset>
                </wp:positionH>
                <wp:positionV relativeFrom="paragraph">
                  <wp:posOffset>1774190</wp:posOffset>
                </wp:positionV>
                <wp:extent cx="373380" cy="411480"/>
                <wp:effectExtent l="57150" t="38100" r="45720" b="83820"/>
                <wp:wrapNone/>
                <wp:docPr id="117" name="Straight Arrow Connector 1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25BB1" id="Straight Arrow Connector 117" o:spid="_x0000_s1026" type="#_x0000_t32" alt="&quot;&quot;" style="position:absolute;margin-left:92.7pt;margin-top:139.7pt;width:29.4pt;height:32.4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" strokecolor="#f26522 [3208]" strokeweight="3pt">
                <v:stroke endarrow="block"/>
                <v:shadow on="t" color="black" opacity="22937f" origin=",.5" offset="0,.63889mm"/>
              </v:shape>
            </w:pict>
          </mc:Fallback>
        </mc:AlternateContent>
      </w:r>
      <w:r w:rsidR="00F3029E">
        <w:rPr>
          <w:noProof/>
        </w:rPr>
        <w:drawing>
          <wp:inline distT="0" distB="0" distL="0" distR="0" wp14:anchorId="17DD430C" wp14:editId="3DE0C218">
            <wp:extent cx="2200582" cy="5441284"/>
            <wp:effectExtent l="19050" t="19050" r="28575" b="26670"/>
            <wp:docPr id="115" name="Picture 115" descr="Visualization pane with the Format/Paint Roller icon highlighted and the Slicer header properties set to 12 and the Items properties text size set t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38_Slicer_Visual_Change_Size.png"/>
                    <pic:cNvPicPr/>
                  </pic:nvPicPr>
                  <pic:blipFill>
                    <a:blip r:embed="rId42"/>
                    <a:stretch>
                      <a:fillRect/>
                    </a:stretch>
                  </pic:blipFill>
                  <pic:spPr>
                    <a:xfrm>
                      <a:off x="0" y="0"/>
                      <a:ext cx="2200582" cy="5441284"/>
                    </a:xfrm>
                    <a:prstGeom prst="rect">
                      <a:avLst/>
                    </a:prstGeom>
                    <a:ln>
                      <a:solidFill>
                        <a:schemeClr val="bg1">
                          <a:lumMod val="50000"/>
                        </a:schemeClr>
                      </a:solidFill>
                    </a:ln>
                  </pic:spPr>
                </pic:pic>
              </a:graphicData>
            </a:graphic>
          </wp:inline>
        </w:drawing>
      </w:r>
    </w:p>
    <w:p w14:paraId="0EC0F4E4" w14:textId="1B7F988F" w:rsidR="00B0384C" w:rsidRDefault="00B0384C" w:rsidP="00CE5987">
      <w:pPr>
        <w:pStyle w:val="Heading3"/>
      </w:pPr>
    </w:p>
    <w:p w14:paraId="090C759A" w14:textId="77777777" w:rsidR="00B0384C" w:rsidRPr="00B0384C" w:rsidRDefault="00B0384C" w:rsidP="00B0384C"/>
    <w:p w14:paraId="6614F802" w14:textId="24C7597E" w:rsidR="00CE5987" w:rsidRPr="004C258B" w:rsidRDefault="00CE5987" w:rsidP="00CE5987">
      <w:pPr>
        <w:pStyle w:val="Heading3"/>
      </w:pPr>
      <w:r>
        <w:lastRenderedPageBreak/>
        <w:t xml:space="preserve">Task </w:t>
      </w:r>
      <w:r w:rsidR="0070574F">
        <w:t>6</w:t>
      </w:r>
      <w:r>
        <w:t>: Create a Matrix visual</w:t>
      </w:r>
    </w:p>
    <w:p w14:paraId="6301B00E" w14:textId="2F0504F1" w:rsidR="00B70552" w:rsidRDefault="00B70552" w:rsidP="00B70552">
      <w:r w:rsidRPr="00F15EC2">
        <w:t xml:space="preserve">In this task, you will </w:t>
      </w:r>
      <w:r>
        <w:t xml:space="preserve">create a Matrix </w:t>
      </w:r>
      <w:r w:rsidR="00035117">
        <w:t>v</w:t>
      </w:r>
      <w:r>
        <w:t>isual</w:t>
      </w:r>
      <w:r w:rsidR="00834A3D">
        <w:t xml:space="preserve"> with </w:t>
      </w:r>
      <w:r w:rsidR="00206821">
        <w:t>columns from the Offices table and the measures</w:t>
      </w:r>
      <w:r w:rsidR="006D161E">
        <w:t xml:space="preserve"> Quotes[Potential MRR], Contracts[</w:t>
      </w:r>
      <w:r w:rsidR="006D161E" w:rsidRPr="006D161E">
        <w:t xml:space="preserve">MRR Won </w:t>
      </w:r>
      <w:r w:rsidR="006D161E">
        <w:t>–</w:t>
      </w:r>
      <w:r w:rsidR="006D161E" w:rsidRPr="006D161E">
        <w:t xml:space="preserve"> Contracts</w:t>
      </w:r>
      <w:r w:rsidR="006D161E">
        <w:t>], and Quotes[</w:t>
      </w:r>
      <w:r w:rsidR="006D161E" w:rsidRPr="006D161E">
        <w:t>Won vs Potential MRR</w:t>
      </w:r>
      <w:r w:rsidR="006D161E">
        <w:t>].</w:t>
      </w:r>
      <w:r w:rsidR="00445E57">
        <w:t xml:space="preserve"> </w:t>
      </w:r>
    </w:p>
    <w:p w14:paraId="081BC638" w14:textId="77777777" w:rsidR="003A10D8" w:rsidRDefault="00035117" w:rsidP="00035117">
      <w:pPr>
        <w:pStyle w:val="Step"/>
      </w:pPr>
      <w:r>
        <w:t xml:space="preserve">From the </w:t>
      </w:r>
      <w:r w:rsidRPr="003A10D8">
        <w:rPr>
          <w:u w:val="single"/>
        </w:rPr>
        <w:t>Fields</w:t>
      </w:r>
      <w:r>
        <w:t xml:space="preserve"> pane, select the </w:t>
      </w:r>
      <w:r w:rsidRPr="003A10D8">
        <w:rPr>
          <w:u w:val="single"/>
        </w:rPr>
        <w:t>Quotes</w:t>
      </w:r>
      <w:r>
        <w:t xml:space="preserve"> table</w:t>
      </w:r>
      <w:r w:rsidR="003A10D8">
        <w:t xml:space="preserve"> and the </w:t>
      </w:r>
      <w:r w:rsidR="003A10D8" w:rsidRPr="003A10D8">
        <w:rPr>
          <w:u w:val="single"/>
        </w:rPr>
        <w:t>[Potential MRR] measure</w:t>
      </w:r>
      <w:r w:rsidR="003A10D8">
        <w:t>.</w:t>
      </w:r>
    </w:p>
    <w:p w14:paraId="43CD84A4" w14:textId="35799C0D" w:rsidR="00035117" w:rsidRDefault="003A10D8" w:rsidP="00035117">
      <w:pPr>
        <w:pStyle w:val="Step"/>
      </w:pPr>
      <w:r w:rsidRPr="003A10D8">
        <w:rPr>
          <w:u w:val="single"/>
        </w:rPr>
        <w:t>D</w:t>
      </w:r>
      <w:r w:rsidR="00035117" w:rsidRPr="003A10D8">
        <w:rPr>
          <w:u w:val="single"/>
        </w:rPr>
        <w:t xml:space="preserve">rag </w:t>
      </w:r>
      <w:r w:rsidRPr="003A10D8">
        <w:rPr>
          <w:u w:val="single"/>
        </w:rPr>
        <w:t>the [Potential MRR] measure</w:t>
      </w:r>
      <w:r>
        <w:t xml:space="preserve"> </w:t>
      </w:r>
      <w:r w:rsidR="00035117">
        <w:t>into an empty white space on the report page.</w:t>
      </w:r>
    </w:p>
    <w:p w14:paraId="6CB36E4B" w14:textId="5AF52FA7" w:rsidR="00035117" w:rsidRPr="00035117" w:rsidRDefault="00035117" w:rsidP="00035117">
      <w:pPr>
        <w:pStyle w:val="Step"/>
        <w:numPr>
          <w:ilvl w:val="0"/>
          <w:numId w:val="0"/>
        </w:numPr>
        <w:ind w:left="397"/>
        <w:rPr>
          <w:color w:val="C00000"/>
        </w:rPr>
      </w:pPr>
      <w:r w:rsidRPr="00035117">
        <w:rPr>
          <w:color w:val="C00000"/>
        </w:rPr>
        <w:t>Note:  By default, you will get the Clustered column chart.</w:t>
      </w:r>
    </w:p>
    <w:p w14:paraId="4B7EBDD2" w14:textId="6DD2DEE8" w:rsidR="00035117" w:rsidRDefault="00035117" w:rsidP="007E4C9E">
      <w:pPr>
        <w:pStyle w:val="Step"/>
      </w:pPr>
      <w:r>
        <w:t xml:space="preserve">Select the </w:t>
      </w:r>
      <w:r w:rsidRPr="00035117">
        <w:rPr>
          <w:u w:val="single"/>
        </w:rPr>
        <w:t>Clustered column chart visual</w:t>
      </w:r>
      <w:r>
        <w:t xml:space="preserve"> to make it active and then select the </w:t>
      </w:r>
      <w:r w:rsidRPr="00035117">
        <w:rPr>
          <w:u w:val="single"/>
        </w:rPr>
        <w:t>Matrix visual</w:t>
      </w:r>
      <w:r>
        <w:t xml:space="preserve"> icon from the Visualization pane</w:t>
      </w:r>
      <w:r w:rsidR="003A10D8">
        <w:t xml:space="preserve"> to change to the Matrix visual</w:t>
      </w:r>
      <w:r>
        <w:t xml:space="preserve">. </w:t>
      </w:r>
    </w:p>
    <w:p w14:paraId="670D0D8F" w14:textId="1DCA8143" w:rsidR="00035117" w:rsidRDefault="00035117" w:rsidP="00035117">
      <w:pPr>
        <w:pStyle w:val="Step"/>
        <w:numPr>
          <w:ilvl w:val="0"/>
          <w:numId w:val="0"/>
        </w:numPr>
        <w:ind w:left="397"/>
      </w:pPr>
      <w:r w:rsidRPr="00035117">
        <w:rPr>
          <w:noProof/>
        </w:rPr>
        <mc:AlternateContent>
          <mc:Choice Requires="wps">
            <w:drawing>
              <wp:anchor distT="45720" distB="45720" distL="114300" distR="114300" simplePos="0" relativeHeight="251811840" behindDoc="0" locked="0" layoutInCell="1" allowOverlap="1" wp14:anchorId="667EB433" wp14:editId="68D6D3A4">
                <wp:simplePos x="0" y="0"/>
                <wp:positionH relativeFrom="margin">
                  <wp:posOffset>2122170</wp:posOffset>
                </wp:positionH>
                <wp:positionV relativeFrom="paragraph">
                  <wp:posOffset>1390650</wp:posOffset>
                </wp:positionV>
                <wp:extent cx="1371600" cy="281940"/>
                <wp:effectExtent l="0" t="0" r="0" b="3810"/>
                <wp:wrapSquare wrapText="bothSides"/>
                <wp:docPr id="119"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81940"/>
                        </a:xfrm>
                        <a:prstGeom prst="rect">
                          <a:avLst/>
                        </a:prstGeom>
                        <a:solidFill>
                          <a:srgbClr val="FFFFFF"/>
                        </a:solidFill>
                        <a:ln w="9525">
                          <a:noFill/>
                          <a:miter lim="800000"/>
                          <a:headEnd/>
                          <a:tailEnd/>
                        </a:ln>
                      </wps:spPr>
                      <wps:txbx>
                        <w:txbxContent>
                          <w:p w14:paraId="75E2D6C2" w14:textId="350E9AF5" w:rsidR="007E4C9E" w:rsidRDefault="007E4C9E" w:rsidP="00035117">
                            <w:pPr>
                              <w:spacing w:before="0"/>
                            </w:pPr>
                            <w:r>
                              <w:t>Matrix visual icon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67EB433" id="_x0000_s1034" type="#_x0000_t202" alt="&quot;&quot;" style="position:absolute;left:0;text-align:left;margin-left:167.1pt;margin-top:109.5pt;width:108pt;height:22.2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" stroked="f">
                <v:textbox>
                  <w:txbxContent>
                    <w:p w14:paraId="75E2D6C2" w14:textId="350E9AF5" w:rsidR="007E4C9E" w:rsidRDefault="007E4C9E" w:rsidP="00035117">
                      <w:pPr>
                        <w:spacing w:before="0"/>
                      </w:pPr>
                      <w:r>
                        <w:t>Matrix visual icon</w:t>
                      </w:r>
                    </w:p>
                  </w:txbxContent>
                </v:textbox>
                <w10:wrap type="square" anchorx="margin"/>
              </v:shape>
            </w:pict>
          </mc:Fallback>
        </mc:AlternateContent>
      </w:r>
      <w:r w:rsidRPr="00035117">
        <w:rPr>
          <w:noProof/>
        </w:rPr>
        <mc:AlternateContent>
          <mc:Choice Requires="wps">
            <w:drawing>
              <wp:anchor distT="0" distB="0" distL="114300" distR="114300" simplePos="0" relativeHeight="251812864" behindDoc="0" locked="0" layoutInCell="1" allowOverlap="1" wp14:anchorId="4E0191EA" wp14:editId="1C1F4E25">
                <wp:simplePos x="0" y="0"/>
                <wp:positionH relativeFrom="leftMargin">
                  <wp:posOffset>1131570</wp:posOffset>
                </wp:positionH>
                <wp:positionV relativeFrom="paragraph">
                  <wp:posOffset>967105</wp:posOffset>
                </wp:positionV>
                <wp:extent cx="373380" cy="411480"/>
                <wp:effectExtent l="57150" t="38100" r="64770" b="83820"/>
                <wp:wrapNone/>
                <wp:docPr id="120" name="Straight Arrow Connector 1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6633B" id="Straight Arrow Connector 120" o:spid="_x0000_s1026" type="#_x0000_t32" alt="&quot;&quot;" style="position:absolute;margin-left:89.1pt;margin-top:76.15pt;width:29.4pt;height:32.4pt;z-index:2518128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" strokecolor="#f26522 [3208]" strokeweight="3pt">
                <v:stroke endarrow="block"/>
                <v:shadow on="t" color="black" opacity="22937f" origin=",.5" offset="0,.63889mm"/>
                <w10:wrap anchorx="margin"/>
              </v:shape>
            </w:pict>
          </mc:Fallback>
        </mc:AlternateContent>
      </w:r>
      <w:r>
        <w:rPr>
          <w:noProof/>
        </w:rPr>
        <w:drawing>
          <wp:inline distT="0" distB="0" distL="0" distR="0" wp14:anchorId="489BDAAD" wp14:editId="08085EEE">
            <wp:extent cx="1711179" cy="1874520"/>
            <wp:effectExtent l="19050" t="19050" r="22860" b="11430"/>
            <wp:docPr id="121" name="Picture 121" descr="Visualization pane with the Matrix visual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31_Card_Visual.png"/>
                    <pic:cNvPicPr/>
                  </pic:nvPicPr>
                  <pic:blipFill>
                    <a:blip r:embed="rId43"/>
                    <a:stretch>
                      <a:fillRect/>
                    </a:stretch>
                  </pic:blipFill>
                  <pic:spPr>
                    <a:xfrm>
                      <a:off x="0" y="0"/>
                      <a:ext cx="1711179" cy="1874520"/>
                    </a:xfrm>
                    <a:prstGeom prst="rect">
                      <a:avLst/>
                    </a:prstGeom>
                    <a:ln>
                      <a:solidFill>
                        <a:schemeClr val="bg1">
                          <a:lumMod val="50000"/>
                        </a:schemeClr>
                      </a:solidFill>
                    </a:ln>
                  </pic:spPr>
                </pic:pic>
              </a:graphicData>
            </a:graphic>
          </wp:inline>
        </w:drawing>
      </w:r>
    </w:p>
    <w:p w14:paraId="76A4F680" w14:textId="5E302EC6" w:rsidR="00E72050" w:rsidRPr="004C258B" w:rsidRDefault="00E72050" w:rsidP="00E72050">
      <w:pPr>
        <w:pStyle w:val="Heading3"/>
      </w:pPr>
      <w:r>
        <w:t xml:space="preserve">Task </w:t>
      </w:r>
      <w:r w:rsidR="0070574F">
        <w:t>7</w:t>
      </w:r>
      <w:r>
        <w:t>: Resize the Matrix visual</w:t>
      </w:r>
    </w:p>
    <w:p w14:paraId="319182D0" w14:textId="33F2668C" w:rsidR="00E72050" w:rsidRDefault="00E72050" w:rsidP="00E72050">
      <w:r w:rsidRPr="00F15EC2">
        <w:t xml:space="preserve">In this task, you will </w:t>
      </w:r>
      <w:r>
        <w:t>resize the Matrix visual</w:t>
      </w:r>
      <w:r w:rsidR="003A4B04">
        <w:t>.</w:t>
      </w:r>
    </w:p>
    <w:p w14:paraId="25BB1528" w14:textId="7554DF53" w:rsidR="0097142C" w:rsidRDefault="0097142C" w:rsidP="0097142C">
      <w:pPr>
        <w:pStyle w:val="Step"/>
      </w:pPr>
      <w:r>
        <w:t xml:space="preserve">Click and drag on the visual border to </w:t>
      </w:r>
      <w:r w:rsidRPr="0097142C">
        <w:rPr>
          <w:u w:val="single"/>
        </w:rPr>
        <w:t>resize</w:t>
      </w:r>
      <w:r>
        <w:t xml:space="preserve"> the Matrix visual</w:t>
      </w:r>
      <w:r w:rsidR="003A4B04">
        <w:t>.</w:t>
      </w:r>
    </w:p>
    <w:p w14:paraId="762E703B" w14:textId="04A41D15" w:rsidR="0097142C" w:rsidRPr="0097142C" w:rsidRDefault="0097142C" w:rsidP="0097142C">
      <w:pPr>
        <w:pStyle w:val="Step"/>
        <w:numPr>
          <w:ilvl w:val="0"/>
          <w:numId w:val="0"/>
        </w:numPr>
        <w:ind w:left="397"/>
        <w:rPr>
          <w:color w:val="C00000"/>
        </w:rPr>
      </w:pPr>
      <w:r w:rsidRPr="0097142C">
        <w:rPr>
          <w:color w:val="C00000"/>
        </w:rPr>
        <w:t>Note:  As you drag to resize visuals, you</w:t>
      </w:r>
      <w:r w:rsidR="00C74E91">
        <w:rPr>
          <w:color w:val="C00000"/>
        </w:rPr>
        <w:t xml:space="preserve"> will</w:t>
      </w:r>
      <w:r w:rsidRPr="0097142C">
        <w:rPr>
          <w:color w:val="C00000"/>
        </w:rPr>
        <w:t xml:space="preserve"> notice red lines to help with alignment.</w:t>
      </w:r>
    </w:p>
    <w:p w14:paraId="2231C70C" w14:textId="260F8EA3" w:rsidR="0097142C" w:rsidRDefault="0097142C" w:rsidP="0097142C">
      <w:pPr>
        <w:pStyle w:val="Step"/>
        <w:numPr>
          <w:ilvl w:val="0"/>
          <w:numId w:val="0"/>
        </w:numPr>
        <w:ind w:left="397"/>
      </w:pPr>
      <w:r w:rsidRPr="00035117">
        <w:rPr>
          <w:noProof/>
        </w:rPr>
        <mc:AlternateContent>
          <mc:Choice Requires="wps">
            <w:drawing>
              <wp:anchor distT="0" distB="0" distL="114300" distR="114300" simplePos="0" relativeHeight="251814912" behindDoc="0" locked="0" layoutInCell="1" allowOverlap="1" wp14:anchorId="49C0E32F" wp14:editId="7805B49C">
                <wp:simplePos x="0" y="0"/>
                <wp:positionH relativeFrom="leftMargin">
                  <wp:posOffset>4777740</wp:posOffset>
                </wp:positionH>
                <wp:positionV relativeFrom="paragraph">
                  <wp:posOffset>1141730</wp:posOffset>
                </wp:positionV>
                <wp:extent cx="373380" cy="411480"/>
                <wp:effectExtent l="57150" t="38100" r="45720" b="83820"/>
                <wp:wrapNone/>
                <wp:docPr id="123" name="Straight Arrow Connector 12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2D9C8" id="Straight Arrow Connector 123" o:spid="_x0000_s1026" type="#_x0000_t32" alt="&quot;&quot;" style="position:absolute;margin-left:376.2pt;margin-top:89.9pt;width:29.4pt;height:32.4pt;flip:x;z-index:2518149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" strokecolor="#f26522 [3208]" strokeweight="3pt">
                <v:stroke endarrow="block"/>
                <v:shadow on="t" color="black" opacity="22937f" origin=",.5" offset="0,.63889mm"/>
                <w10:wrap anchorx="margin"/>
              </v:shape>
            </w:pict>
          </mc:Fallback>
        </mc:AlternateContent>
      </w:r>
      <w:r>
        <w:rPr>
          <w:noProof/>
        </w:rPr>
        <w:drawing>
          <wp:inline distT="0" distB="0" distL="0" distR="0" wp14:anchorId="46C32C40" wp14:editId="7CD609EF">
            <wp:extent cx="6190488" cy="2606040"/>
            <wp:effectExtent l="19050" t="19050" r="20320" b="22860"/>
            <wp:docPr id="122" name="Picture 122" descr="Report page with the new Matrix visual and the Quote [Potential MRR] measure on the Matrix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Report page with the new Matrix visual and the Quote [Potential MRR] measure on the Matrix visual"/>
                    <pic:cNvPicPr/>
                  </pic:nvPicPr>
                  <pic:blipFill>
                    <a:blip r:embed="rId44"/>
                    <a:stretch>
                      <a:fillRect/>
                    </a:stretch>
                  </pic:blipFill>
                  <pic:spPr>
                    <a:xfrm>
                      <a:off x="0" y="0"/>
                      <a:ext cx="6190488" cy="2606040"/>
                    </a:xfrm>
                    <a:prstGeom prst="rect">
                      <a:avLst/>
                    </a:prstGeom>
                    <a:ln>
                      <a:solidFill>
                        <a:schemeClr val="bg1">
                          <a:lumMod val="50000"/>
                        </a:schemeClr>
                      </a:solidFill>
                    </a:ln>
                  </pic:spPr>
                </pic:pic>
              </a:graphicData>
            </a:graphic>
          </wp:inline>
        </w:drawing>
      </w:r>
    </w:p>
    <w:p w14:paraId="3D2F1B13" w14:textId="257D3431" w:rsidR="00423E22" w:rsidRPr="004C258B" w:rsidRDefault="00423E22" w:rsidP="00423E22">
      <w:pPr>
        <w:pStyle w:val="Heading3"/>
      </w:pPr>
      <w:r>
        <w:lastRenderedPageBreak/>
        <w:t xml:space="preserve">Task </w:t>
      </w:r>
      <w:r w:rsidR="0070574F">
        <w:t>8</w:t>
      </w:r>
      <w:r>
        <w:t>: Add more measures and columns to the Matrix visual</w:t>
      </w:r>
    </w:p>
    <w:p w14:paraId="532E6FC2" w14:textId="59370010" w:rsidR="00423E22" w:rsidRDefault="00423E22" w:rsidP="00423E22">
      <w:r w:rsidRPr="00F15EC2">
        <w:t xml:space="preserve">In this task, you will </w:t>
      </w:r>
      <w:r>
        <w:t>add t</w:t>
      </w:r>
      <w:r w:rsidR="003E245A">
        <w:t>wo</w:t>
      </w:r>
      <w:r>
        <w:t xml:space="preserve"> more measures and two columns to the Matrix visual.</w:t>
      </w:r>
    </w:p>
    <w:p w14:paraId="4B412A3A" w14:textId="77777777" w:rsidR="00423E22" w:rsidRDefault="0097142C" w:rsidP="00C74E91">
      <w:pPr>
        <w:pStyle w:val="Step"/>
      </w:pPr>
      <w:r>
        <w:t xml:space="preserve">Select the </w:t>
      </w:r>
      <w:r w:rsidRPr="00CA7694">
        <w:rPr>
          <w:u w:val="single"/>
        </w:rPr>
        <w:t>Matrix visual</w:t>
      </w:r>
      <w:r>
        <w:t xml:space="preserve"> to make it active.  </w:t>
      </w:r>
    </w:p>
    <w:p w14:paraId="3A975FA1" w14:textId="2E4E8570" w:rsidR="00C74E91" w:rsidRDefault="00423E22" w:rsidP="00C74E91">
      <w:pPr>
        <w:pStyle w:val="Step"/>
      </w:pPr>
      <w:r>
        <w:t>F</w:t>
      </w:r>
      <w:r w:rsidR="00CA7694">
        <w:t xml:space="preserve">rom the </w:t>
      </w:r>
      <w:r w:rsidR="00CA7694" w:rsidRPr="00CA7694">
        <w:rPr>
          <w:u w:val="single"/>
        </w:rPr>
        <w:t>Fields pane</w:t>
      </w:r>
      <w:r w:rsidR="00CA7694">
        <w:t>, select</w:t>
      </w:r>
      <w:r w:rsidR="0097142C">
        <w:t xml:space="preserve"> the </w:t>
      </w:r>
      <w:r w:rsidR="0097142C" w:rsidRPr="00CA7694">
        <w:rPr>
          <w:u w:val="single"/>
        </w:rPr>
        <w:t>checkbox</w:t>
      </w:r>
      <w:r w:rsidR="0097142C">
        <w:t xml:space="preserve"> next to the </w:t>
      </w:r>
      <w:r w:rsidR="00CA7694" w:rsidRPr="00CA7694">
        <w:rPr>
          <w:u w:val="single"/>
        </w:rPr>
        <w:t>Contracts</w:t>
      </w:r>
      <w:r w:rsidR="0097142C" w:rsidRPr="00CA7694">
        <w:rPr>
          <w:u w:val="single"/>
        </w:rPr>
        <w:t>[MRR Won – Contracts]</w:t>
      </w:r>
      <w:r w:rsidR="00CA7694">
        <w:t xml:space="preserve"> measure –  this will add the measure to the Matrix visual.</w:t>
      </w:r>
    </w:p>
    <w:p w14:paraId="355A8F44" w14:textId="2C5E8F62" w:rsidR="00C74E91" w:rsidRDefault="00C74E91" w:rsidP="00C74E91">
      <w:pPr>
        <w:pStyle w:val="Step"/>
        <w:numPr>
          <w:ilvl w:val="0"/>
          <w:numId w:val="0"/>
        </w:numPr>
        <w:ind w:left="397"/>
      </w:pPr>
      <w:r w:rsidRPr="00035117">
        <w:rPr>
          <w:noProof/>
        </w:rPr>
        <mc:AlternateContent>
          <mc:Choice Requires="wps">
            <w:drawing>
              <wp:anchor distT="0" distB="0" distL="114300" distR="114300" simplePos="0" relativeHeight="251816960" behindDoc="0" locked="0" layoutInCell="1" allowOverlap="1" wp14:anchorId="02200DA9" wp14:editId="0DEEB657">
                <wp:simplePos x="0" y="0"/>
                <wp:positionH relativeFrom="leftMargin">
                  <wp:posOffset>739140</wp:posOffset>
                </wp:positionH>
                <wp:positionV relativeFrom="paragraph">
                  <wp:posOffset>1570355</wp:posOffset>
                </wp:positionV>
                <wp:extent cx="373380" cy="411480"/>
                <wp:effectExtent l="57150" t="38100" r="64770" b="83820"/>
                <wp:wrapNone/>
                <wp:docPr id="125" name="Straight Arrow Connector 1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2BC05" id="Straight Arrow Connector 125" o:spid="_x0000_s1026" type="#_x0000_t32" alt="&quot;&quot;" style="position:absolute;margin-left:58.2pt;margin-top:123.65pt;width:29.4pt;height:32.4pt;z-index:251816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" strokecolor="#f26522 [3208]" strokeweight="3pt">
                <v:stroke endarrow="block"/>
                <v:shadow on="t" color="black" opacity="22937f" origin=",.5" offset="0,.63889mm"/>
                <w10:wrap anchorx="margin"/>
              </v:shape>
            </w:pict>
          </mc:Fallback>
        </mc:AlternateContent>
      </w:r>
      <w:r>
        <w:rPr>
          <w:noProof/>
        </w:rPr>
        <w:drawing>
          <wp:inline distT="0" distB="0" distL="0" distR="0" wp14:anchorId="7D788768" wp14:editId="22EB8AE0">
            <wp:extent cx="1691640" cy="2276856"/>
            <wp:effectExtent l="19050" t="19050" r="22860" b="28575"/>
            <wp:docPr id="124" name="Picture 124" descr="Fields pane with the Contracts[MRR Won - Contracts] measure check box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0_Matrix_Visual_Add_MRR_Won_Contracts.png"/>
                    <pic:cNvPicPr/>
                  </pic:nvPicPr>
                  <pic:blipFill>
                    <a:blip r:embed="rId45"/>
                    <a:stretch>
                      <a:fillRect/>
                    </a:stretch>
                  </pic:blipFill>
                  <pic:spPr>
                    <a:xfrm>
                      <a:off x="0" y="0"/>
                      <a:ext cx="1691640" cy="2276856"/>
                    </a:xfrm>
                    <a:prstGeom prst="rect">
                      <a:avLst/>
                    </a:prstGeom>
                    <a:ln>
                      <a:solidFill>
                        <a:schemeClr val="bg1">
                          <a:lumMod val="50000"/>
                        </a:schemeClr>
                      </a:solidFill>
                    </a:ln>
                  </pic:spPr>
                </pic:pic>
              </a:graphicData>
            </a:graphic>
          </wp:inline>
        </w:drawing>
      </w:r>
    </w:p>
    <w:p w14:paraId="42AF7A31" w14:textId="6D9045B8" w:rsidR="00C74E91" w:rsidRDefault="005F334B" w:rsidP="00C74E91">
      <w:pPr>
        <w:pStyle w:val="Step"/>
        <w:numPr>
          <w:ilvl w:val="0"/>
          <w:numId w:val="0"/>
        </w:numPr>
        <w:ind w:left="397"/>
        <w:rPr>
          <w:color w:val="C00000"/>
        </w:rPr>
      </w:pPr>
      <w:r w:rsidRPr="00035117">
        <w:rPr>
          <w:noProof/>
        </w:rPr>
        <mc:AlternateContent>
          <mc:Choice Requires="wps">
            <w:drawing>
              <wp:anchor distT="0" distB="0" distL="114300" distR="114300" simplePos="0" relativeHeight="251819008" behindDoc="0" locked="0" layoutInCell="1" allowOverlap="1" wp14:anchorId="1655894B" wp14:editId="19D5F037">
                <wp:simplePos x="0" y="0"/>
                <wp:positionH relativeFrom="margin">
                  <wp:align>left</wp:align>
                </wp:positionH>
                <wp:positionV relativeFrom="paragraph">
                  <wp:posOffset>318770</wp:posOffset>
                </wp:positionV>
                <wp:extent cx="373380" cy="411480"/>
                <wp:effectExtent l="57150" t="38100" r="64770" b="83820"/>
                <wp:wrapNone/>
                <wp:docPr id="127" name="Straight Arrow Connector 12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EF243" id="Straight Arrow Connector 127" o:spid="_x0000_s1026" type="#_x0000_t32" alt="&quot;&quot;" style="position:absolute;margin-left:0;margin-top:25.1pt;width:29.4pt;height:32.4pt;z-index:251819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" strokecolor="#f26522 [3208]" strokeweight="3pt">
                <v:stroke endarrow="block"/>
                <v:shadow on="t" color="black" opacity="22937f" origin=",.5" offset="0,.63889mm"/>
                <w10:wrap anchorx="margin"/>
              </v:shape>
            </w:pict>
          </mc:Fallback>
        </mc:AlternateContent>
      </w:r>
      <w:r w:rsidR="00C74E91" w:rsidRPr="00C74E91">
        <w:rPr>
          <w:color w:val="C00000"/>
        </w:rPr>
        <w:t xml:space="preserve">Note: Since the </w:t>
      </w:r>
      <w:r w:rsidR="00C74E91">
        <w:rPr>
          <w:color w:val="C00000"/>
        </w:rPr>
        <w:t xml:space="preserve">field is a measure, Power BI knows to add the field into the values section of the </w:t>
      </w:r>
      <w:r>
        <w:rPr>
          <w:color w:val="C00000"/>
        </w:rPr>
        <w:t>Fields</w:t>
      </w:r>
      <w:r w:rsidR="00C74E91">
        <w:rPr>
          <w:color w:val="C00000"/>
        </w:rPr>
        <w:t>.</w:t>
      </w:r>
    </w:p>
    <w:p w14:paraId="040332C9" w14:textId="53753B1A" w:rsidR="00C74E91" w:rsidRPr="00C74E91" w:rsidRDefault="005F334B" w:rsidP="00C74E91">
      <w:pPr>
        <w:pStyle w:val="Step"/>
        <w:numPr>
          <w:ilvl w:val="0"/>
          <w:numId w:val="0"/>
        </w:numPr>
        <w:ind w:left="397"/>
        <w:rPr>
          <w:color w:val="C00000"/>
        </w:rPr>
      </w:pPr>
      <w:r w:rsidRPr="00F3029E">
        <w:rPr>
          <w:noProof/>
        </w:rPr>
        <mc:AlternateContent>
          <mc:Choice Requires="wps">
            <w:drawing>
              <wp:anchor distT="0" distB="0" distL="114300" distR="114300" simplePos="0" relativeHeight="251823104" behindDoc="0" locked="0" layoutInCell="1" allowOverlap="1" wp14:anchorId="3B2C8A18" wp14:editId="58B7B687">
                <wp:simplePos x="0" y="0"/>
                <wp:positionH relativeFrom="page">
                  <wp:posOffset>998220</wp:posOffset>
                </wp:positionH>
                <wp:positionV relativeFrom="paragraph">
                  <wp:posOffset>1835150</wp:posOffset>
                </wp:positionV>
                <wp:extent cx="2278380" cy="1043940"/>
                <wp:effectExtent l="0" t="0" r="26670" b="22860"/>
                <wp:wrapNone/>
                <wp:docPr id="193" name="Rectangle 19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278380" cy="104394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9DD63" id="Rectangle 193" o:spid="_x0000_s1026" alt="&quot;&quot;" style="position:absolute;margin-left:78.6pt;margin-top:144.5pt;width:179.4pt;height:82.2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" filled="f" strokecolor="#f26522 [3208]" strokeweight="2pt">
                <v:stroke dashstyle="1 1"/>
                <w10:wrap anchorx="page"/>
              </v:rect>
            </w:pict>
          </mc:Fallback>
        </mc:AlternateContent>
      </w:r>
      <w:r w:rsidRPr="00035117">
        <w:rPr>
          <w:noProof/>
        </w:rPr>
        <mc:AlternateContent>
          <mc:Choice Requires="wps">
            <w:drawing>
              <wp:anchor distT="0" distB="0" distL="114300" distR="114300" simplePos="0" relativeHeight="251821056" behindDoc="0" locked="0" layoutInCell="1" allowOverlap="1" wp14:anchorId="1D19027B" wp14:editId="3F6D21D5">
                <wp:simplePos x="0" y="0"/>
                <wp:positionH relativeFrom="margin">
                  <wp:posOffset>2667000</wp:posOffset>
                </wp:positionH>
                <wp:positionV relativeFrom="paragraph">
                  <wp:posOffset>2267585</wp:posOffset>
                </wp:positionV>
                <wp:extent cx="373380" cy="411480"/>
                <wp:effectExtent l="57150" t="38100" r="45720" b="83820"/>
                <wp:wrapNone/>
                <wp:docPr id="192" name="Straight Arrow Connector 19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38A9D5" id="Straight Arrow Connector 192" o:spid="_x0000_s1026" type="#_x0000_t32" alt="&quot;&quot;" style="position:absolute;margin-left:210pt;margin-top:178.55pt;width:29.4pt;height:32.4pt;flip:x;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" strokecolor="#f26522 [3208]" strokeweight="3pt">
                <v:stroke endarrow="block"/>
                <v:shadow on="t" color="black" opacity="22937f" origin=",.5" offset="0,.63889mm"/>
                <w10:wrap anchorx="margin"/>
              </v:shape>
            </w:pict>
          </mc:Fallback>
        </mc:AlternateContent>
      </w:r>
      <w:r w:rsidR="00C74E91">
        <w:rPr>
          <w:noProof/>
          <w:color w:val="C00000"/>
        </w:rPr>
        <w:drawing>
          <wp:inline distT="0" distB="0" distL="0" distR="0" wp14:anchorId="48D6F4C1" wp14:editId="63D46E5B">
            <wp:extent cx="2295845" cy="3019846"/>
            <wp:effectExtent l="19050" t="19050" r="28575" b="28575"/>
            <wp:docPr id="126" name="Picture 126" descr="Matrix visual Field with [Potential MRR] and [MRR Won - Contracts] mea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41_Matrix_Visual_Fields_List_Values.png"/>
                    <pic:cNvPicPr/>
                  </pic:nvPicPr>
                  <pic:blipFill>
                    <a:blip r:embed="rId46"/>
                    <a:stretch>
                      <a:fillRect/>
                    </a:stretch>
                  </pic:blipFill>
                  <pic:spPr>
                    <a:xfrm>
                      <a:off x="0" y="0"/>
                      <a:ext cx="2295845" cy="3019846"/>
                    </a:xfrm>
                    <a:prstGeom prst="rect">
                      <a:avLst/>
                    </a:prstGeom>
                    <a:ln>
                      <a:solidFill>
                        <a:schemeClr val="bg1">
                          <a:lumMod val="50000"/>
                        </a:schemeClr>
                      </a:solidFill>
                    </a:ln>
                  </pic:spPr>
                </pic:pic>
              </a:graphicData>
            </a:graphic>
          </wp:inline>
        </w:drawing>
      </w:r>
    </w:p>
    <w:p w14:paraId="408A38A1" w14:textId="18E143C6" w:rsidR="001D6FEC" w:rsidRDefault="001D6FEC" w:rsidP="001D6FEC">
      <w:pPr>
        <w:pStyle w:val="Step"/>
      </w:pPr>
      <w:r>
        <w:t xml:space="preserve">From the </w:t>
      </w:r>
      <w:r w:rsidRPr="00CA7694">
        <w:rPr>
          <w:u w:val="single"/>
        </w:rPr>
        <w:t>Fields pane</w:t>
      </w:r>
      <w:r>
        <w:t xml:space="preserve">, select the </w:t>
      </w:r>
      <w:r w:rsidRPr="00CA7694">
        <w:rPr>
          <w:u w:val="single"/>
        </w:rPr>
        <w:t>checkbox</w:t>
      </w:r>
      <w:r>
        <w:t xml:space="preserve"> next to the Quotes[</w:t>
      </w:r>
      <w:r w:rsidRPr="001D6FEC">
        <w:t>Won vs Potential MRR</w:t>
      </w:r>
      <w:r>
        <w:t>] measure –  this will add the measure to the Matrix visual.</w:t>
      </w:r>
    </w:p>
    <w:p w14:paraId="14F1B4D6" w14:textId="77777777" w:rsidR="00CB2375" w:rsidRDefault="00CB2375" w:rsidP="00CB2375">
      <w:pPr>
        <w:pStyle w:val="Step"/>
        <w:numPr>
          <w:ilvl w:val="0"/>
          <w:numId w:val="0"/>
        </w:numPr>
        <w:ind w:left="397"/>
      </w:pPr>
    </w:p>
    <w:p w14:paraId="1533E5E4" w14:textId="089AE2AB" w:rsidR="001D6FEC" w:rsidRDefault="001D6FEC" w:rsidP="001D6FEC">
      <w:pPr>
        <w:pStyle w:val="Step"/>
      </w:pPr>
      <w:r>
        <w:lastRenderedPageBreak/>
        <w:t xml:space="preserve">Now, we will add the </w:t>
      </w:r>
      <w:r w:rsidRPr="003A10D8">
        <w:rPr>
          <w:u w:val="single"/>
        </w:rPr>
        <w:t>[Region]</w:t>
      </w:r>
      <w:r>
        <w:t xml:space="preserve"> and </w:t>
      </w:r>
      <w:r w:rsidRPr="003A10D8">
        <w:rPr>
          <w:u w:val="single"/>
        </w:rPr>
        <w:t>[District]</w:t>
      </w:r>
      <w:r>
        <w:t xml:space="preserve"> columns from the Office table into the </w:t>
      </w:r>
      <w:r w:rsidRPr="003A10D8">
        <w:rPr>
          <w:u w:val="single"/>
        </w:rPr>
        <w:t>Rows</w:t>
      </w:r>
      <w:r>
        <w:t xml:space="preserve"> section of the </w:t>
      </w:r>
      <w:r w:rsidR="00DF792C">
        <w:t xml:space="preserve">Matrix Fields – just </w:t>
      </w:r>
      <w:r w:rsidR="00DF792C" w:rsidRPr="003A10D8">
        <w:rPr>
          <w:u w:val="single"/>
        </w:rPr>
        <w:t>drag from the Fields pane and drop into the Rows</w:t>
      </w:r>
      <w:r w:rsidR="00DF792C">
        <w:t>.</w:t>
      </w:r>
    </w:p>
    <w:p w14:paraId="7F8BB509" w14:textId="6CE17CC6" w:rsidR="00DF792C" w:rsidRDefault="00002357" w:rsidP="00DF792C">
      <w:pPr>
        <w:pStyle w:val="Step"/>
        <w:numPr>
          <w:ilvl w:val="0"/>
          <w:numId w:val="0"/>
        </w:numPr>
        <w:ind w:left="397"/>
      </w:pPr>
      <w:r w:rsidRPr="00F3029E">
        <w:rPr>
          <w:noProof/>
        </w:rPr>
        <mc:AlternateContent>
          <mc:Choice Requires="wps">
            <w:drawing>
              <wp:anchor distT="0" distB="0" distL="114300" distR="114300" simplePos="0" relativeHeight="251827200" behindDoc="0" locked="0" layoutInCell="1" allowOverlap="1" wp14:anchorId="4DAE761A" wp14:editId="755EDBE5">
                <wp:simplePos x="0" y="0"/>
                <wp:positionH relativeFrom="page">
                  <wp:posOffset>982980</wp:posOffset>
                </wp:positionH>
                <wp:positionV relativeFrom="paragraph">
                  <wp:posOffset>1831340</wp:posOffset>
                </wp:positionV>
                <wp:extent cx="1531620" cy="594360"/>
                <wp:effectExtent l="0" t="0" r="11430" b="15240"/>
                <wp:wrapNone/>
                <wp:docPr id="196" name="Rectangle 1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531620" cy="59436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DBC68" id="Rectangle 196" o:spid="_x0000_s1026" alt="&quot;&quot;" style="position:absolute;margin-left:77.4pt;margin-top:144.2pt;width:120.6pt;height:46.8pt;z-index:251827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" filled="f" strokecolor="#f26522 [3208]" strokeweight="2pt">
                <v:stroke dashstyle="1 1"/>
                <w10:wrap anchorx="page"/>
              </v:rect>
            </w:pict>
          </mc:Fallback>
        </mc:AlternateContent>
      </w:r>
      <w:r w:rsidR="007428C7" w:rsidRPr="00035117">
        <w:rPr>
          <w:noProof/>
        </w:rPr>
        <mc:AlternateContent>
          <mc:Choice Requires="wps">
            <w:drawing>
              <wp:anchor distT="0" distB="0" distL="114300" distR="114300" simplePos="0" relativeHeight="251825152" behindDoc="0" locked="0" layoutInCell="1" allowOverlap="1" wp14:anchorId="1339A91C" wp14:editId="1AE24431">
                <wp:simplePos x="0" y="0"/>
                <wp:positionH relativeFrom="margin">
                  <wp:posOffset>1649730</wp:posOffset>
                </wp:positionH>
                <wp:positionV relativeFrom="paragraph">
                  <wp:posOffset>2320290</wp:posOffset>
                </wp:positionV>
                <wp:extent cx="373380" cy="411480"/>
                <wp:effectExtent l="57150" t="38100" r="45720" b="83820"/>
                <wp:wrapNone/>
                <wp:docPr id="195" name="Straight Arrow Connector 1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8675F" id="Straight Arrow Connector 195" o:spid="_x0000_s1026" type="#_x0000_t32" alt="&quot;&quot;" style="position:absolute;margin-left:129.9pt;margin-top:182.7pt;width:29.4pt;height:32.4pt;flip:x y;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" strokecolor="#f26522 [3208]" strokeweight="3pt">
                <v:stroke endarrow="block"/>
                <v:shadow on="t" color="black" opacity="22937f" origin=",.5" offset="0,.63889mm"/>
                <w10:wrap anchorx="margin"/>
              </v:shape>
            </w:pict>
          </mc:Fallback>
        </mc:AlternateContent>
      </w:r>
      <w:r w:rsidR="00DF792C">
        <w:rPr>
          <w:noProof/>
        </w:rPr>
        <w:drawing>
          <wp:inline distT="0" distB="0" distL="0" distR="0" wp14:anchorId="6F05388B" wp14:editId="24BFDCBF">
            <wp:extent cx="3502152" cy="3867912"/>
            <wp:effectExtent l="19050" t="19050" r="22225" b="18415"/>
            <wp:docPr id="194" name="Picture 194" descr="Matrix visual Field with Offices[Region] and Offices[District] on 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42_Matrix_Visual_Fields_List_Rows.png"/>
                    <pic:cNvPicPr/>
                  </pic:nvPicPr>
                  <pic:blipFill>
                    <a:blip r:embed="rId47"/>
                    <a:stretch>
                      <a:fillRect/>
                    </a:stretch>
                  </pic:blipFill>
                  <pic:spPr>
                    <a:xfrm>
                      <a:off x="0" y="0"/>
                      <a:ext cx="3502152" cy="3867912"/>
                    </a:xfrm>
                    <a:prstGeom prst="rect">
                      <a:avLst/>
                    </a:prstGeom>
                    <a:ln>
                      <a:solidFill>
                        <a:schemeClr val="bg1">
                          <a:lumMod val="50000"/>
                        </a:schemeClr>
                      </a:solidFill>
                    </a:ln>
                  </pic:spPr>
                </pic:pic>
              </a:graphicData>
            </a:graphic>
          </wp:inline>
        </w:drawing>
      </w:r>
    </w:p>
    <w:p w14:paraId="2A12BB2F" w14:textId="6E9B6F23" w:rsidR="00445E57" w:rsidRDefault="00445E57" w:rsidP="00445E57">
      <w:pPr>
        <w:pStyle w:val="Heading3"/>
        <w:ind w:left="397"/>
        <w:rPr>
          <w:b w:val="0"/>
          <w:bCs/>
          <w:color w:val="C00000"/>
        </w:rPr>
      </w:pPr>
      <w:r w:rsidRPr="00445E57">
        <w:rPr>
          <w:b w:val="0"/>
          <w:bCs/>
          <w:color w:val="C00000"/>
        </w:rPr>
        <w:t xml:space="preserve">Note: </w:t>
      </w:r>
      <w:r>
        <w:rPr>
          <w:b w:val="0"/>
          <w:bCs/>
          <w:color w:val="C00000"/>
        </w:rPr>
        <w:t>Each visual has different options listed in the Fields.  For example, the Matrix visual contains Field sections for Row, Columns, and Values.</w:t>
      </w:r>
    </w:p>
    <w:p w14:paraId="5C037209" w14:textId="3E084BA5" w:rsidR="00445E57" w:rsidRDefault="00445E57" w:rsidP="00445E57">
      <w:pPr>
        <w:pStyle w:val="Heading3"/>
        <w:ind w:left="397"/>
        <w:rPr>
          <w:b w:val="0"/>
          <w:bCs/>
          <w:color w:val="C00000"/>
        </w:rPr>
      </w:pPr>
      <w:r w:rsidRPr="00445E57">
        <w:rPr>
          <w:b w:val="0"/>
          <w:bCs/>
          <w:color w:val="C00000"/>
        </w:rPr>
        <w:t xml:space="preserve">Note: </w:t>
      </w:r>
      <w:r>
        <w:rPr>
          <w:b w:val="0"/>
          <w:bCs/>
          <w:color w:val="C00000"/>
        </w:rPr>
        <w:t>The Matrix visual in Power BI Desktop is most like the PivotTable in Excel.</w:t>
      </w:r>
    </w:p>
    <w:p w14:paraId="5F4AC358" w14:textId="1BC1E8E2" w:rsidR="00B0384C" w:rsidRDefault="00B0384C" w:rsidP="00B0384C"/>
    <w:p w14:paraId="790FEA6F" w14:textId="72A19756" w:rsidR="00B0384C" w:rsidRDefault="00B0384C" w:rsidP="00B0384C"/>
    <w:p w14:paraId="3C37B78D" w14:textId="4089790F" w:rsidR="00B0384C" w:rsidRDefault="00B0384C" w:rsidP="00B0384C"/>
    <w:p w14:paraId="74F6104F" w14:textId="1EDC9B11" w:rsidR="00B0384C" w:rsidRDefault="00B0384C" w:rsidP="00B0384C"/>
    <w:p w14:paraId="1035921A" w14:textId="7232A863" w:rsidR="00B0384C" w:rsidRDefault="00B0384C" w:rsidP="00B0384C"/>
    <w:p w14:paraId="1C72DFF8" w14:textId="7E06E643" w:rsidR="00B0384C" w:rsidRDefault="00B0384C" w:rsidP="00B0384C"/>
    <w:p w14:paraId="69BC88E1" w14:textId="00DC195A" w:rsidR="00B0384C" w:rsidRDefault="00B0384C" w:rsidP="00B0384C"/>
    <w:p w14:paraId="16C53D9B" w14:textId="27D927B9" w:rsidR="00B0384C" w:rsidRDefault="00B0384C" w:rsidP="00B0384C"/>
    <w:p w14:paraId="50D59CF7" w14:textId="2DF38D21" w:rsidR="00B0384C" w:rsidRDefault="00B0384C" w:rsidP="00B0384C"/>
    <w:p w14:paraId="737A019A" w14:textId="77777777" w:rsidR="00B0384C" w:rsidRPr="00B0384C" w:rsidRDefault="00B0384C" w:rsidP="00B0384C"/>
    <w:p w14:paraId="6B552BCB" w14:textId="6FE51E9E" w:rsidR="00423E22" w:rsidRPr="004C258B" w:rsidRDefault="00423E22" w:rsidP="00423E22">
      <w:pPr>
        <w:pStyle w:val="Heading3"/>
      </w:pPr>
      <w:r>
        <w:lastRenderedPageBreak/>
        <w:t xml:space="preserve">Task </w:t>
      </w:r>
      <w:r w:rsidR="0070574F">
        <w:t>9</w:t>
      </w:r>
      <w:r>
        <w:t>: Resize the Matrix visual</w:t>
      </w:r>
    </w:p>
    <w:p w14:paraId="3D7DED0D" w14:textId="644D5034" w:rsidR="00423E22" w:rsidRDefault="00423E22" w:rsidP="00423E22">
      <w:r w:rsidRPr="00F15EC2">
        <w:t xml:space="preserve">In this task, you will </w:t>
      </w:r>
      <w:r>
        <w:t xml:space="preserve">resize the </w:t>
      </w:r>
      <w:r w:rsidR="00DE35A0">
        <w:t xml:space="preserve">Text size of the </w:t>
      </w:r>
      <w:r>
        <w:t>Matrix visual.</w:t>
      </w:r>
    </w:p>
    <w:p w14:paraId="0FCDD772" w14:textId="160E3461" w:rsidR="007428C7" w:rsidRDefault="00423E22" w:rsidP="007428C7">
      <w:pPr>
        <w:pStyle w:val="Step"/>
      </w:pPr>
      <w:r>
        <w:t>S</w:t>
      </w:r>
      <w:r w:rsidR="007428C7">
        <w:t xml:space="preserve">elect the </w:t>
      </w:r>
      <w:r w:rsidR="007428C7" w:rsidRPr="007428C7">
        <w:rPr>
          <w:u w:val="single"/>
        </w:rPr>
        <w:t>Format/Paint Roller icon</w:t>
      </w:r>
      <w:r w:rsidR="007428C7">
        <w:t>, then type “</w:t>
      </w:r>
      <w:r w:rsidR="007428C7" w:rsidRPr="007428C7">
        <w:rPr>
          <w:u w:val="single"/>
        </w:rPr>
        <w:t>size</w:t>
      </w:r>
      <w:r w:rsidR="007428C7">
        <w:t xml:space="preserve">” in the search box and change the Text size to </w:t>
      </w:r>
      <w:r w:rsidR="007428C7" w:rsidRPr="007428C7">
        <w:rPr>
          <w:u w:val="single"/>
        </w:rPr>
        <w:t>12</w:t>
      </w:r>
      <w:r w:rsidR="007428C7">
        <w:t xml:space="preserve"> in the Grid property.</w:t>
      </w:r>
    </w:p>
    <w:p w14:paraId="2C4A58D1" w14:textId="2A9C7040" w:rsidR="007428C7" w:rsidRDefault="002C0B93" w:rsidP="007428C7">
      <w:pPr>
        <w:pStyle w:val="Step"/>
        <w:numPr>
          <w:ilvl w:val="0"/>
          <w:numId w:val="0"/>
        </w:numPr>
        <w:ind w:left="397"/>
      </w:pPr>
      <w:r w:rsidRPr="00F3029E">
        <w:rPr>
          <w:noProof/>
        </w:rPr>
        <mc:AlternateContent>
          <mc:Choice Requires="wps">
            <w:drawing>
              <wp:anchor distT="0" distB="0" distL="114300" distR="114300" simplePos="0" relativeHeight="251835392" behindDoc="0" locked="0" layoutInCell="1" allowOverlap="1" wp14:anchorId="59245B9F" wp14:editId="167B28DB">
                <wp:simplePos x="0" y="0"/>
                <wp:positionH relativeFrom="page">
                  <wp:posOffset>998220</wp:posOffset>
                </wp:positionH>
                <wp:positionV relativeFrom="paragraph">
                  <wp:posOffset>2578100</wp:posOffset>
                </wp:positionV>
                <wp:extent cx="1958340" cy="1013460"/>
                <wp:effectExtent l="0" t="0" r="22860" b="15240"/>
                <wp:wrapNone/>
                <wp:docPr id="208" name="Rectangle 20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958340" cy="101346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2F34F" id="Rectangle 208" o:spid="_x0000_s1026" alt="&quot;&quot;" style="position:absolute;margin-left:78.6pt;margin-top:203pt;width:154.2pt;height:79.8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" filled="f" strokecolor="#f26522 [3208]" strokeweight="2pt">
                <v:stroke dashstyle="1 1"/>
                <w10:wrap anchorx="page"/>
              </v:rect>
            </w:pict>
          </mc:Fallback>
        </mc:AlternateContent>
      </w:r>
      <w:r w:rsidR="007428C7" w:rsidRPr="00035117">
        <w:rPr>
          <w:noProof/>
        </w:rPr>
        <mc:AlternateContent>
          <mc:Choice Requires="wps">
            <w:drawing>
              <wp:anchor distT="0" distB="0" distL="114300" distR="114300" simplePos="0" relativeHeight="251829248" behindDoc="0" locked="0" layoutInCell="1" allowOverlap="1" wp14:anchorId="20C1AFE4" wp14:editId="5326E710">
                <wp:simplePos x="0" y="0"/>
                <wp:positionH relativeFrom="margin">
                  <wp:posOffset>1078230</wp:posOffset>
                </wp:positionH>
                <wp:positionV relativeFrom="paragraph">
                  <wp:posOffset>1622425</wp:posOffset>
                </wp:positionV>
                <wp:extent cx="373380" cy="411480"/>
                <wp:effectExtent l="57150" t="38100" r="45720" b="83820"/>
                <wp:wrapNone/>
                <wp:docPr id="198" name="Straight Arrow Connector 19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E3F84" id="Straight Arrow Connector 198" o:spid="_x0000_s1026" type="#_x0000_t32" alt="&quot;&quot;" style="position:absolute;margin-left:84.9pt;margin-top:127.75pt;width:29.4pt;height:32.4pt;flip:x;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" strokecolor="#f26522 [3208]" strokeweight="3pt">
                <v:stroke endarrow="block"/>
                <v:shadow on="t" color="black" opacity="22937f" origin=",.5" offset="0,.63889mm"/>
                <w10:wrap anchorx="margin"/>
              </v:shape>
            </w:pict>
          </mc:Fallback>
        </mc:AlternateContent>
      </w:r>
      <w:r w:rsidR="007428C7">
        <w:rPr>
          <w:noProof/>
        </w:rPr>
        <w:drawing>
          <wp:inline distT="0" distB="0" distL="0" distR="0" wp14:anchorId="35E4FFB9" wp14:editId="2EF89E9C">
            <wp:extent cx="1975104" cy="4123944"/>
            <wp:effectExtent l="19050" t="19050" r="25400" b="10160"/>
            <wp:docPr id="197" name="Picture 197" descr="Matrix Format/Paint Roller Grid properties with Text size set t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42_Matrix_Visual_Fields_List_Size.png"/>
                    <pic:cNvPicPr/>
                  </pic:nvPicPr>
                  <pic:blipFill>
                    <a:blip r:embed="rId48"/>
                    <a:stretch>
                      <a:fillRect/>
                    </a:stretch>
                  </pic:blipFill>
                  <pic:spPr>
                    <a:xfrm>
                      <a:off x="0" y="0"/>
                      <a:ext cx="1975104" cy="4123944"/>
                    </a:xfrm>
                    <a:prstGeom prst="rect">
                      <a:avLst/>
                    </a:prstGeom>
                    <a:ln>
                      <a:solidFill>
                        <a:schemeClr val="bg1">
                          <a:lumMod val="50000"/>
                        </a:schemeClr>
                      </a:solidFill>
                    </a:ln>
                  </pic:spPr>
                </pic:pic>
              </a:graphicData>
            </a:graphic>
          </wp:inline>
        </w:drawing>
      </w:r>
    </w:p>
    <w:p w14:paraId="4E8B121A" w14:textId="48425AE4" w:rsidR="00B0384C" w:rsidRDefault="00B0384C" w:rsidP="007428C7">
      <w:pPr>
        <w:pStyle w:val="Step"/>
        <w:numPr>
          <w:ilvl w:val="0"/>
          <w:numId w:val="0"/>
        </w:numPr>
        <w:ind w:left="397"/>
      </w:pPr>
    </w:p>
    <w:p w14:paraId="34A5C8CD" w14:textId="5715307F" w:rsidR="00B0384C" w:rsidRDefault="00B0384C" w:rsidP="007428C7">
      <w:pPr>
        <w:pStyle w:val="Step"/>
        <w:numPr>
          <w:ilvl w:val="0"/>
          <w:numId w:val="0"/>
        </w:numPr>
        <w:ind w:left="397"/>
      </w:pPr>
    </w:p>
    <w:p w14:paraId="62F251AD" w14:textId="05343603" w:rsidR="00B0384C" w:rsidRDefault="00B0384C" w:rsidP="007428C7">
      <w:pPr>
        <w:pStyle w:val="Step"/>
        <w:numPr>
          <w:ilvl w:val="0"/>
          <w:numId w:val="0"/>
        </w:numPr>
        <w:ind w:left="397"/>
      </w:pPr>
    </w:p>
    <w:p w14:paraId="3F08D49A" w14:textId="50D0E4AC" w:rsidR="00B0384C" w:rsidRDefault="00B0384C" w:rsidP="007428C7">
      <w:pPr>
        <w:pStyle w:val="Step"/>
        <w:numPr>
          <w:ilvl w:val="0"/>
          <w:numId w:val="0"/>
        </w:numPr>
        <w:ind w:left="397"/>
      </w:pPr>
    </w:p>
    <w:p w14:paraId="78E17452" w14:textId="7C3865D2" w:rsidR="00B0384C" w:rsidRDefault="00B0384C" w:rsidP="007428C7">
      <w:pPr>
        <w:pStyle w:val="Step"/>
        <w:numPr>
          <w:ilvl w:val="0"/>
          <w:numId w:val="0"/>
        </w:numPr>
        <w:ind w:left="397"/>
      </w:pPr>
    </w:p>
    <w:p w14:paraId="1AA72932" w14:textId="19E4190A" w:rsidR="00B0384C" w:rsidRDefault="00B0384C" w:rsidP="007428C7">
      <w:pPr>
        <w:pStyle w:val="Step"/>
        <w:numPr>
          <w:ilvl w:val="0"/>
          <w:numId w:val="0"/>
        </w:numPr>
        <w:ind w:left="397"/>
      </w:pPr>
    </w:p>
    <w:p w14:paraId="5EA15F1C" w14:textId="6FCAA423" w:rsidR="00B0384C" w:rsidRDefault="00B0384C" w:rsidP="007428C7">
      <w:pPr>
        <w:pStyle w:val="Step"/>
        <w:numPr>
          <w:ilvl w:val="0"/>
          <w:numId w:val="0"/>
        </w:numPr>
        <w:ind w:left="397"/>
      </w:pPr>
    </w:p>
    <w:p w14:paraId="4C07D34B" w14:textId="6341B265" w:rsidR="00B0384C" w:rsidRDefault="00B0384C" w:rsidP="007428C7">
      <w:pPr>
        <w:pStyle w:val="Step"/>
        <w:numPr>
          <w:ilvl w:val="0"/>
          <w:numId w:val="0"/>
        </w:numPr>
        <w:ind w:left="397"/>
      </w:pPr>
    </w:p>
    <w:p w14:paraId="6A65B7D6" w14:textId="77777777" w:rsidR="00B0384C" w:rsidRDefault="00B0384C" w:rsidP="007428C7">
      <w:pPr>
        <w:pStyle w:val="Step"/>
        <w:numPr>
          <w:ilvl w:val="0"/>
          <w:numId w:val="0"/>
        </w:numPr>
        <w:ind w:left="397"/>
      </w:pPr>
    </w:p>
    <w:p w14:paraId="03496587" w14:textId="0A2841A2" w:rsidR="00423E22" w:rsidRPr="004C258B" w:rsidRDefault="00423E22" w:rsidP="00423E22">
      <w:pPr>
        <w:pStyle w:val="Heading3"/>
      </w:pPr>
      <w:r>
        <w:lastRenderedPageBreak/>
        <w:t xml:space="preserve">Task </w:t>
      </w:r>
      <w:r w:rsidR="0070574F">
        <w:t>10</w:t>
      </w:r>
      <w:r>
        <w:t>: Use Matrix buttons</w:t>
      </w:r>
    </w:p>
    <w:p w14:paraId="36327DE2" w14:textId="54086485" w:rsidR="00423E22" w:rsidRDefault="00423E22" w:rsidP="00423E22">
      <w:r w:rsidRPr="00F15EC2">
        <w:t xml:space="preserve">In this task, you will </w:t>
      </w:r>
      <w:r>
        <w:t>use the Matrix buttons to display the values for District within Region.</w:t>
      </w:r>
    </w:p>
    <w:p w14:paraId="5A2E6AF5" w14:textId="77777777" w:rsidR="00423E22" w:rsidRDefault="00423E22" w:rsidP="001D6FEC">
      <w:pPr>
        <w:pStyle w:val="Step"/>
      </w:pPr>
      <w:r>
        <w:t xml:space="preserve">Use your mouse to </w:t>
      </w:r>
      <w:r w:rsidRPr="003A10D8">
        <w:rPr>
          <w:u w:val="single"/>
        </w:rPr>
        <w:t>hover over the Matrix visual</w:t>
      </w:r>
      <w:r>
        <w:t xml:space="preserve"> to display the </w:t>
      </w:r>
      <w:r w:rsidRPr="00584DB3">
        <w:rPr>
          <w:u w:val="single"/>
        </w:rPr>
        <w:t>Matrix navigation buttons</w:t>
      </w:r>
      <w:r>
        <w:t xml:space="preserve">. </w:t>
      </w:r>
    </w:p>
    <w:p w14:paraId="2CE2CEF3" w14:textId="41CA15D7" w:rsidR="007428C7" w:rsidRDefault="007428C7" w:rsidP="001D6FEC">
      <w:pPr>
        <w:pStyle w:val="Step"/>
      </w:pPr>
      <w:r>
        <w:t xml:space="preserve">Select the </w:t>
      </w:r>
      <w:r w:rsidRPr="003A10D8">
        <w:rPr>
          <w:u w:val="single"/>
        </w:rPr>
        <w:t xml:space="preserve">Expand all down one level in the hierarchy </w:t>
      </w:r>
      <w:r w:rsidR="00423E22" w:rsidRPr="003A10D8">
        <w:rPr>
          <w:u w:val="single"/>
        </w:rPr>
        <w:t>button</w:t>
      </w:r>
      <w:r w:rsidR="00423E22">
        <w:t>.</w:t>
      </w:r>
    </w:p>
    <w:p w14:paraId="3CE52228" w14:textId="64013F45" w:rsidR="007428C7" w:rsidRDefault="007428C7" w:rsidP="007428C7">
      <w:pPr>
        <w:pStyle w:val="Step"/>
        <w:numPr>
          <w:ilvl w:val="0"/>
          <w:numId w:val="0"/>
        </w:numPr>
        <w:ind w:left="397"/>
      </w:pPr>
      <w:r w:rsidRPr="00035117">
        <w:rPr>
          <w:noProof/>
        </w:rPr>
        <mc:AlternateContent>
          <mc:Choice Requires="wps">
            <w:drawing>
              <wp:anchor distT="0" distB="0" distL="114300" distR="114300" simplePos="0" relativeHeight="251831296" behindDoc="0" locked="0" layoutInCell="1" allowOverlap="1" wp14:anchorId="46E6C85F" wp14:editId="0DDB1D72">
                <wp:simplePos x="0" y="0"/>
                <wp:positionH relativeFrom="margin">
                  <wp:posOffset>3615690</wp:posOffset>
                </wp:positionH>
                <wp:positionV relativeFrom="paragraph">
                  <wp:posOffset>256540</wp:posOffset>
                </wp:positionV>
                <wp:extent cx="373380" cy="411480"/>
                <wp:effectExtent l="57150" t="38100" r="64770" b="83820"/>
                <wp:wrapNone/>
                <wp:docPr id="200" name="Straight Arrow Connector 20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39F24" id="Straight Arrow Connector 200" o:spid="_x0000_s1026" type="#_x0000_t32" alt="&quot;&quot;" style="position:absolute;margin-left:284.7pt;margin-top:20.2pt;width:29.4pt;height:32.4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" strokecolor="#f26522 [3208]" strokeweight="3pt">
                <v:stroke endarrow="block"/>
                <v:shadow on="t" color="black" opacity="22937f" origin=",.5" offset="0,.63889mm"/>
                <w10:wrap anchorx="margin"/>
              </v:shape>
            </w:pict>
          </mc:Fallback>
        </mc:AlternateContent>
      </w:r>
      <w:r>
        <w:rPr>
          <w:noProof/>
        </w:rPr>
        <w:drawing>
          <wp:inline distT="0" distB="0" distL="0" distR="0" wp14:anchorId="009A9172" wp14:editId="61971E53">
            <wp:extent cx="6332220" cy="2794000"/>
            <wp:effectExtent l="19050" t="19050" r="11430" b="25400"/>
            <wp:docPr id="199" name="Picture 199" descr="Matrix visual on the Report page displaying the Matrix visual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43_Matrix_Visual_Expand_All_Down.png"/>
                    <pic:cNvPicPr/>
                  </pic:nvPicPr>
                  <pic:blipFill>
                    <a:blip r:embed="rId49"/>
                    <a:stretch>
                      <a:fillRect/>
                    </a:stretch>
                  </pic:blipFill>
                  <pic:spPr>
                    <a:xfrm>
                      <a:off x="0" y="0"/>
                      <a:ext cx="6332220" cy="2794000"/>
                    </a:xfrm>
                    <a:prstGeom prst="rect">
                      <a:avLst/>
                    </a:prstGeom>
                    <a:ln>
                      <a:solidFill>
                        <a:schemeClr val="bg1">
                          <a:lumMod val="50000"/>
                        </a:schemeClr>
                      </a:solidFill>
                    </a:ln>
                  </pic:spPr>
                </pic:pic>
              </a:graphicData>
            </a:graphic>
          </wp:inline>
        </w:drawing>
      </w:r>
    </w:p>
    <w:p w14:paraId="1EE52AFC" w14:textId="58AED51F" w:rsidR="00CB2375" w:rsidRDefault="00CB2375" w:rsidP="007428C7">
      <w:pPr>
        <w:pStyle w:val="Step"/>
        <w:numPr>
          <w:ilvl w:val="0"/>
          <w:numId w:val="0"/>
        </w:numPr>
        <w:ind w:left="397"/>
      </w:pPr>
    </w:p>
    <w:p w14:paraId="4632DC5B" w14:textId="283C5D96" w:rsidR="00CB2375" w:rsidRDefault="00CB2375" w:rsidP="007428C7">
      <w:pPr>
        <w:pStyle w:val="Step"/>
        <w:numPr>
          <w:ilvl w:val="0"/>
          <w:numId w:val="0"/>
        </w:numPr>
        <w:ind w:left="397"/>
      </w:pPr>
    </w:p>
    <w:p w14:paraId="2EDF04C2" w14:textId="3CC641F8" w:rsidR="00CB2375" w:rsidRDefault="00CB2375" w:rsidP="007428C7">
      <w:pPr>
        <w:pStyle w:val="Step"/>
        <w:numPr>
          <w:ilvl w:val="0"/>
          <w:numId w:val="0"/>
        </w:numPr>
        <w:ind w:left="397"/>
      </w:pPr>
    </w:p>
    <w:p w14:paraId="1CDDA97A" w14:textId="7EBB73C0" w:rsidR="00CB2375" w:rsidRDefault="00CB2375" w:rsidP="007428C7">
      <w:pPr>
        <w:pStyle w:val="Step"/>
        <w:numPr>
          <w:ilvl w:val="0"/>
          <w:numId w:val="0"/>
        </w:numPr>
        <w:ind w:left="397"/>
      </w:pPr>
    </w:p>
    <w:p w14:paraId="7854830F" w14:textId="5D34CF75" w:rsidR="00CB2375" w:rsidRDefault="00CB2375" w:rsidP="007428C7">
      <w:pPr>
        <w:pStyle w:val="Step"/>
        <w:numPr>
          <w:ilvl w:val="0"/>
          <w:numId w:val="0"/>
        </w:numPr>
        <w:ind w:left="397"/>
      </w:pPr>
    </w:p>
    <w:p w14:paraId="4E07A2D4" w14:textId="15FE8B5D" w:rsidR="00CB2375" w:rsidRDefault="00CB2375" w:rsidP="007428C7">
      <w:pPr>
        <w:pStyle w:val="Step"/>
        <w:numPr>
          <w:ilvl w:val="0"/>
          <w:numId w:val="0"/>
        </w:numPr>
        <w:ind w:left="397"/>
      </w:pPr>
    </w:p>
    <w:p w14:paraId="61353B49" w14:textId="7218B01B" w:rsidR="00CB2375" w:rsidRDefault="00CB2375" w:rsidP="007428C7">
      <w:pPr>
        <w:pStyle w:val="Step"/>
        <w:numPr>
          <w:ilvl w:val="0"/>
          <w:numId w:val="0"/>
        </w:numPr>
        <w:ind w:left="397"/>
      </w:pPr>
    </w:p>
    <w:p w14:paraId="3828F93D" w14:textId="16EE75B3" w:rsidR="00CB2375" w:rsidRDefault="00CB2375" w:rsidP="007428C7">
      <w:pPr>
        <w:pStyle w:val="Step"/>
        <w:numPr>
          <w:ilvl w:val="0"/>
          <w:numId w:val="0"/>
        </w:numPr>
        <w:ind w:left="397"/>
      </w:pPr>
    </w:p>
    <w:p w14:paraId="55261404" w14:textId="30DABBF0" w:rsidR="00CB2375" w:rsidRDefault="00CB2375" w:rsidP="007428C7">
      <w:pPr>
        <w:pStyle w:val="Step"/>
        <w:numPr>
          <w:ilvl w:val="0"/>
          <w:numId w:val="0"/>
        </w:numPr>
        <w:ind w:left="397"/>
      </w:pPr>
    </w:p>
    <w:p w14:paraId="5268C1E6" w14:textId="77777777" w:rsidR="00CB2375" w:rsidRDefault="00CB2375" w:rsidP="007428C7">
      <w:pPr>
        <w:pStyle w:val="Step"/>
        <w:numPr>
          <w:ilvl w:val="0"/>
          <w:numId w:val="0"/>
        </w:numPr>
        <w:ind w:left="397"/>
      </w:pPr>
    </w:p>
    <w:p w14:paraId="21B311F7" w14:textId="6DC4E2A1" w:rsidR="00CB2375" w:rsidRDefault="00CB2375" w:rsidP="007428C7">
      <w:pPr>
        <w:pStyle w:val="Step"/>
        <w:numPr>
          <w:ilvl w:val="0"/>
          <w:numId w:val="0"/>
        </w:numPr>
        <w:ind w:left="397"/>
      </w:pPr>
    </w:p>
    <w:p w14:paraId="353739A5" w14:textId="22AB2BDC" w:rsidR="00CB2375" w:rsidRDefault="00CB2375" w:rsidP="007428C7">
      <w:pPr>
        <w:pStyle w:val="Step"/>
        <w:numPr>
          <w:ilvl w:val="0"/>
          <w:numId w:val="0"/>
        </w:numPr>
        <w:ind w:left="397"/>
      </w:pPr>
    </w:p>
    <w:p w14:paraId="1BBE6440" w14:textId="77777777" w:rsidR="00CB2375" w:rsidRDefault="00CB2375" w:rsidP="007428C7">
      <w:pPr>
        <w:pStyle w:val="Step"/>
        <w:numPr>
          <w:ilvl w:val="0"/>
          <w:numId w:val="0"/>
        </w:numPr>
        <w:ind w:left="397"/>
      </w:pPr>
    </w:p>
    <w:p w14:paraId="29D27F4F" w14:textId="0367EFA1" w:rsidR="00CE5987" w:rsidRPr="004C258B" w:rsidRDefault="00CE5987" w:rsidP="00CE5987">
      <w:pPr>
        <w:pStyle w:val="Heading3"/>
      </w:pPr>
      <w:r>
        <w:lastRenderedPageBreak/>
        <w:t xml:space="preserve">Task </w:t>
      </w:r>
      <w:r w:rsidR="00423E22">
        <w:t>1</w:t>
      </w:r>
      <w:r w:rsidR="0070574F">
        <w:t>1</w:t>
      </w:r>
      <w:r>
        <w:t xml:space="preserve">: Import </w:t>
      </w:r>
      <w:r w:rsidR="00375A4F">
        <w:t>a</w:t>
      </w:r>
      <w:r>
        <w:t xml:space="preserve"> Custom Visual </w:t>
      </w:r>
      <w:r w:rsidR="002277DA">
        <w:t xml:space="preserve">– </w:t>
      </w:r>
      <w:r>
        <w:t xml:space="preserve">From </w:t>
      </w:r>
      <w:r w:rsidR="00375A4F">
        <w:t>AppSource</w:t>
      </w:r>
    </w:p>
    <w:p w14:paraId="0B6AB6FE" w14:textId="61051569" w:rsidR="00CE5987" w:rsidRDefault="00CE5987" w:rsidP="00CE5987">
      <w:r w:rsidRPr="00F15EC2">
        <w:t xml:space="preserve">In this task, you will </w:t>
      </w:r>
      <w:r w:rsidR="008F5411">
        <w:t>import the Bullet Chart Custom visual</w:t>
      </w:r>
      <w:r w:rsidR="003A4B04">
        <w:t>.</w:t>
      </w:r>
    </w:p>
    <w:p w14:paraId="17FAF815" w14:textId="4664A09C" w:rsidR="00CE5987" w:rsidRDefault="00B5204C" w:rsidP="00CE5987">
      <w:pPr>
        <w:pStyle w:val="Step"/>
      </w:pPr>
      <w:r>
        <w:t xml:space="preserve">Select the </w:t>
      </w:r>
      <w:r w:rsidRPr="003A10D8">
        <w:rPr>
          <w:u w:val="single"/>
        </w:rPr>
        <w:t>Ellipse menu</w:t>
      </w:r>
      <w:r>
        <w:t xml:space="preserve"> option from the Visualization pane to display the Custom visuals menu options.</w:t>
      </w:r>
    </w:p>
    <w:p w14:paraId="7D5E0880" w14:textId="4B9BC4DB" w:rsidR="00B5204C" w:rsidRDefault="00002357" w:rsidP="00F35C4B">
      <w:pPr>
        <w:pStyle w:val="Step"/>
        <w:numPr>
          <w:ilvl w:val="0"/>
          <w:numId w:val="0"/>
        </w:numPr>
        <w:ind w:left="397"/>
      </w:pPr>
      <w:r w:rsidRPr="00F3029E">
        <w:rPr>
          <w:noProof/>
        </w:rPr>
        <mc:AlternateContent>
          <mc:Choice Requires="wps">
            <w:drawing>
              <wp:anchor distT="0" distB="0" distL="114300" distR="114300" simplePos="0" relativeHeight="251837440" behindDoc="0" locked="0" layoutInCell="1" allowOverlap="1" wp14:anchorId="76BA5926" wp14:editId="2C6503FF">
                <wp:simplePos x="0" y="0"/>
                <wp:positionH relativeFrom="page">
                  <wp:posOffset>2453640</wp:posOffset>
                </wp:positionH>
                <wp:positionV relativeFrom="paragraph">
                  <wp:posOffset>2319655</wp:posOffset>
                </wp:positionV>
                <wp:extent cx="2301240" cy="297180"/>
                <wp:effectExtent l="0" t="0" r="22860" b="26670"/>
                <wp:wrapNone/>
                <wp:docPr id="209" name="Rectangle 20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301240" cy="29718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01F76" id="Rectangle 209" o:spid="_x0000_s1026" alt="&quot;&quot;" style="position:absolute;margin-left:193.2pt;margin-top:182.65pt;width:181.2pt;height:23.4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" filled="f" strokecolor="#f26522 [3208]" strokeweight="2pt">
                <v:stroke dashstyle="1 1"/>
                <w10:wrap anchorx="page"/>
              </v:rect>
            </w:pict>
          </mc:Fallback>
        </mc:AlternateContent>
      </w:r>
      <w:r w:rsidR="002C0B93" w:rsidRPr="00035117">
        <w:rPr>
          <w:noProof/>
        </w:rPr>
        <mc:AlternateContent>
          <mc:Choice Requires="wps">
            <w:drawing>
              <wp:anchor distT="0" distB="0" distL="114300" distR="114300" simplePos="0" relativeHeight="251845632" behindDoc="0" locked="0" layoutInCell="1" allowOverlap="1" wp14:anchorId="257087A8" wp14:editId="2A05679F">
                <wp:simplePos x="0" y="0"/>
                <wp:positionH relativeFrom="margin">
                  <wp:posOffset>1969770</wp:posOffset>
                </wp:positionH>
                <wp:positionV relativeFrom="paragraph">
                  <wp:posOffset>1710055</wp:posOffset>
                </wp:positionV>
                <wp:extent cx="373380" cy="411480"/>
                <wp:effectExtent l="57150" t="38100" r="45720" b="83820"/>
                <wp:wrapNone/>
                <wp:docPr id="213" name="Straight Arrow Connector 21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EE9A5" id="Straight Arrow Connector 213" o:spid="_x0000_s1026" type="#_x0000_t32" alt="&quot;&quot;" style="position:absolute;margin-left:155.1pt;margin-top:134.65pt;width:29.4pt;height:32.4pt;flip:x;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" strokecolor="#f26522 [3208]" strokeweight="3pt">
                <v:stroke endarrow="block"/>
                <v:shadow on="t" color="black" opacity="22937f" origin=",.5" offset="0,.63889mm"/>
                <w10:wrap anchorx="margin"/>
              </v:shape>
            </w:pict>
          </mc:Fallback>
        </mc:AlternateContent>
      </w:r>
      <w:r w:rsidR="00B5204C">
        <w:rPr>
          <w:noProof/>
        </w:rPr>
        <w:drawing>
          <wp:inline distT="0" distB="0" distL="0" distR="0" wp14:anchorId="18ED88E7" wp14:editId="337451F8">
            <wp:extent cx="5563376" cy="3810532"/>
            <wp:effectExtent l="19050" t="19050" r="18415" b="19050"/>
            <wp:docPr id="201" name="Picture 201" descr="Visualization pane Ellipse menu displaying the Get more visual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44_Custom_Visual_Import.png"/>
                    <pic:cNvPicPr/>
                  </pic:nvPicPr>
                  <pic:blipFill>
                    <a:blip r:embed="rId50"/>
                    <a:stretch>
                      <a:fillRect/>
                    </a:stretch>
                  </pic:blipFill>
                  <pic:spPr>
                    <a:xfrm>
                      <a:off x="0" y="0"/>
                      <a:ext cx="5563376" cy="3810532"/>
                    </a:xfrm>
                    <a:prstGeom prst="rect">
                      <a:avLst/>
                    </a:prstGeom>
                    <a:ln>
                      <a:solidFill>
                        <a:schemeClr val="bg1">
                          <a:lumMod val="50000"/>
                        </a:schemeClr>
                      </a:solidFill>
                    </a:ln>
                  </pic:spPr>
                </pic:pic>
              </a:graphicData>
            </a:graphic>
          </wp:inline>
        </w:drawing>
      </w:r>
    </w:p>
    <w:p w14:paraId="120BEDE3" w14:textId="6F0D651E" w:rsidR="00CE5987" w:rsidRDefault="00B5204C" w:rsidP="00CE5987">
      <w:pPr>
        <w:pStyle w:val="Step"/>
      </w:pPr>
      <w:r>
        <w:t>Select</w:t>
      </w:r>
      <w:r w:rsidR="00375A4F">
        <w:t xml:space="preserve"> the</w:t>
      </w:r>
      <w:r>
        <w:t xml:space="preserve"> </w:t>
      </w:r>
      <w:r w:rsidRPr="00A56289">
        <w:rPr>
          <w:u w:val="single"/>
        </w:rPr>
        <w:t>Get more visuals</w:t>
      </w:r>
      <w:r w:rsidR="00375A4F" w:rsidRPr="00375A4F">
        <w:t xml:space="preserve"> option</w:t>
      </w:r>
      <w:r>
        <w:t>.</w:t>
      </w:r>
    </w:p>
    <w:p w14:paraId="199290A1" w14:textId="28A4FC8C" w:rsidR="003A10D8" w:rsidRDefault="003A10D8" w:rsidP="003A10D8">
      <w:pPr>
        <w:pStyle w:val="Step"/>
        <w:numPr>
          <w:ilvl w:val="0"/>
          <w:numId w:val="0"/>
        </w:numPr>
        <w:ind w:left="397"/>
        <w:rPr>
          <w:color w:val="BB141A" w:themeColor="background2"/>
        </w:rPr>
      </w:pPr>
      <w:r w:rsidRPr="003A10D8">
        <w:rPr>
          <w:color w:val="BB141A" w:themeColor="background2"/>
        </w:rPr>
        <w:t xml:space="preserve">Note:  If you are already signed into Power BI, you do not need to sign in again.  The next steps are </w:t>
      </w:r>
      <w:r w:rsidRPr="00205F4A">
        <w:rPr>
          <w:color w:val="BB141A" w:themeColor="background2"/>
          <w:u w:val="single"/>
        </w:rPr>
        <w:t>only</w:t>
      </w:r>
      <w:r w:rsidRPr="003A10D8">
        <w:rPr>
          <w:color w:val="BB141A" w:themeColor="background2"/>
        </w:rPr>
        <w:t xml:space="preserve"> needed if you are not signed in to Power BI.</w:t>
      </w:r>
    </w:p>
    <w:p w14:paraId="166095C7" w14:textId="17E37AFC" w:rsidR="00205F4A" w:rsidRDefault="00205F4A" w:rsidP="00205F4A">
      <w:pPr>
        <w:pStyle w:val="Step"/>
        <w:numPr>
          <w:ilvl w:val="0"/>
          <w:numId w:val="0"/>
        </w:numPr>
        <w:ind w:left="397"/>
        <w:rPr>
          <w:color w:val="BB141A" w:themeColor="background2"/>
        </w:rPr>
      </w:pPr>
      <w:r w:rsidRPr="00205F4A">
        <w:rPr>
          <w:color w:val="BB141A" w:themeColor="background2"/>
        </w:rPr>
        <w:t xml:space="preserve">Note:  If you do not have a Power BI sign in, you can use the </w:t>
      </w:r>
      <w:r w:rsidRPr="00205F4A">
        <w:rPr>
          <w:color w:val="BB141A" w:themeColor="background2"/>
          <w:u w:val="single"/>
        </w:rPr>
        <w:t>Import visual from a file</w:t>
      </w:r>
      <w:r w:rsidRPr="00205F4A">
        <w:rPr>
          <w:color w:val="BB141A" w:themeColor="background2"/>
        </w:rPr>
        <w:t xml:space="preserve"> option on the </w:t>
      </w:r>
      <w:r w:rsidRPr="00375A4F">
        <w:rPr>
          <w:color w:val="BB141A" w:themeColor="background2"/>
          <w:u w:val="single"/>
        </w:rPr>
        <w:t>Ellipse menu</w:t>
      </w:r>
      <w:r w:rsidRPr="00205F4A">
        <w:rPr>
          <w:color w:val="BB141A" w:themeColor="background2"/>
        </w:rPr>
        <w:t xml:space="preserve">.  Then navigate to the </w:t>
      </w:r>
      <w:r w:rsidR="001051AB">
        <w:rPr>
          <w:color w:val="BB141A" w:themeColor="background2"/>
        </w:rPr>
        <w:t>Lab 02B</w:t>
      </w:r>
      <w:r w:rsidRPr="00205F4A">
        <w:rPr>
          <w:color w:val="BB141A" w:themeColor="background2"/>
        </w:rPr>
        <w:t xml:space="preserve"> folder and select the “</w:t>
      </w:r>
      <w:r w:rsidRPr="00205F4A">
        <w:rPr>
          <w:color w:val="BB141A" w:themeColor="background2"/>
          <w:u w:val="single"/>
        </w:rPr>
        <w:t>BulletChart.BulletChart1443347686880.2.0.1.0.pbviz</w:t>
      </w:r>
      <w:r w:rsidRPr="00205F4A">
        <w:rPr>
          <w:color w:val="BB141A" w:themeColor="background2"/>
        </w:rPr>
        <w:t>” file.</w:t>
      </w:r>
    </w:p>
    <w:p w14:paraId="0CF1D4A4" w14:textId="347748CF" w:rsidR="00CB2375" w:rsidRDefault="00CB2375" w:rsidP="00205F4A">
      <w:pPr>
        <w:pStyle w:val="Step"/>
        <w:numPr>
          <w:ilvl w:val="0"/>
          <w:numId w:val="0"/>
        </w:numPr>
        <w:ind w:left="397"/>
        <w:rPr>
          <w:color w:val="BB141A" w:themeColor="background2"/>
        </w:rPr>
      </w:pPr>
    </w:p>
    <w:p w14:paraId="5F30EDA3" w14:textId="73196825" w:rsidR="00CB2375" w:rsidRDefault="00CB2375" w:rsidP="00205F4A">
      <w:pPr>
        <w:pStyle w:val="Step"/>
        <w:numPr>
          <w:ilvl w:val="0"/>
          <w:numId w:val="0"/>
        </w:numPr>
        <w:ind w:left="397"/>
        <w:rPr>
          <w:color w:val="BB141A" w:themeColor="background2"/>
        </w:rPr>
      </w:pPr>
    </w:p>
    <w:p w14:paraId="30BD3CCB" w14:textId="66D1FA35" w:rsidR="00CB2375" w:rsidRDefault="00CB2375" w:rsidP="00205F4A">
      <w:pPr>
        <w:pStyle w:val="Step"/>
        <w:numPr>
          <w:ilvl w:val="0"/>
          <w:numId w:val="0"/>
        </w:numPr>
        <w:ind w:left="397"/>
        <w:rPr>
          <w:color w:val="BB141A" w:themeColor="background2"/>
        </w:rPr>
      </w:pPr>
    </w:p>
    <w:p w14:paraId="2078A184" w14:textId="10A18909" w:rsidR="00CB2375" w:rsidRDefault="00CB2375" w:rsidP="00205F4A">
      <w:pPr>
        <w:pStyle w:val="Step"/>
        <w:numPr>
          <w:ilvl w:val="0"/>
          <w:numId w:val="0"/>
        </w:numPr>
        <w:ind w:left="397"/>
        <w:rPr>
          <w:color w:val="BB141A" w:themeColor="background2"/>
        </w:rPr>
      </w:pPr>
    </w:p>
    <w:p w14:paraId="2012DA24" w14:textId="0E474F94" w:rsidR="00CB2375" w:rsidRDefault="00CB2375" w:rsidP="00205F4A">
      <w:pPr>
        <w:pStyle w:val="Step"/>
        <w:numPr>
          <w:ilvl w:val="0"/>
          <w:numId w:val="0"/>
        </w:numPr>
        <w:ind w:left="397"/>
        <w:rPr>
          <w:color w:val="BB141A" w:themeColor="background2"/>
        </w:rPr>
      </w:pPr>
    </w:p>
    <w:p w14:paraId="60C49297" w14:textId="77777777" w:rsidR="00CB2375" w:rsidRDefault="00CB2375" w:rsidP="00205F4A">
      <w:pPr>
        <w:pStyle w:val="Step"/>
        <w:numPr>
          <w:ilvl w:val="0"/>
          <w:numId w:val="0"/>
        </w:numPr>
        <w:ind w:left="397"/>
        <w:rPr>
          <w:color w:val="BB141A" w:themeColor="background2"/>
        </w:rPr>
      </w:pPr>
    </w:p>
    <w:p w14:paraId="77A50443" w14:textId="77777777" w:rsidR="00CB2375" w:rsidRPr="00205F4A" w:rsidRDefault="00CB2375" w:rsidP="00205F4A">
      <w:pPr>
        <w:pStyle w:val="Step"/>
        <w:numPr>
          <w:ilvl w:val="0"/>
          <w:numId w:val="0"/>
        </w:numPr>
        <w:ind w:left="397"/>
        <w:rPr>
          <w:color w:val="BB141A" w:themeColor="background2"/>
        </w:rPr>
      </w:pPr>
    </w:p>
    <w:p w14:paraId="4B0BE77B" w14:textId="6E0BF515" w:rsidR="00B5204C" w:rsidRDefault="00B5204C" w:rsidP="007E4C9E">
      <w:pPr>
        <w:pStyle w:val="Step"/>
      </w:pPr>
      <w:r>
        <w:lastRenderedPageBreak/>
        <w:t>Sign into Power BI</w:t>
      </w:r>
      <w:r w:rsidR="00A56289">
        <w:t xml:space="preserve"> by entering your </w:t>
      </w:r>
      <w:r w:rsidRPr="00A56289">
        <w:rPr>
          <w:u w:val="single"/>
        </w:rPr>
        <w:t>username</w:t>
      </w:r>
      <w:r w:rsidR="00A56289">
        <w:t>.</w:t>
      </w:r>
    </w:p>
    <w:p w14:paraId="13417101" w14:textId="299A2953" w:rsidR="00A56289" w:rsidRDefault="002C0B93" w:rsidP="00F35C4B">
      <w:pPr>
        <w:pStyle w:val="Step"/>
        <w:numPr>
          <w:ilvl w:val="0"/>
          <w:numId w:val="0"/>
        </w:numPr>
        <w:ind w:left="397"/>
      </w:pPr>
      <w:r w:rsidRPr="00F3029E">
        <w:rPr>
          <w:noProof/>
        </w:rPr>
        <mc:AlternateContent>
          <mc:Choice Requires="wps">
            <w:drawing>
              <wp:anchor distT="0" distB="0" distL="114300" distR="114300" simplePos="0" relativeHeight="251839488" behindDoc="0" locked="0" layoutInCell="1" allowOverlap="1" wp14:anchorId="1A3028C6" wp14:editId="3A57212F">
                <wp:simplePos x="0" y="0"/>
                <wp:positionH relativeFrom="page">
                  <wp:posOffset>1394460</wp:posOffset>
                </wp:positionH>
                <wp:positionV relativeFrom="paragraph">
                  <wp:posOffset>1422400</wp:posOffset>
                </wp:positionV>
                <wp:extent cx="2712720" cy="198120"/>
                <wp:effectExtent l="0" t="0" r="11430" b="11430"/>
                <wp:wrapNone/>
                <wp:docPr id="210" name="Rectangle 2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712720" cy="19812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C5C01" id="Rectangle 210" o:spid="_x0000_s1026" alt="&quot;&quot;" style="position:absolute;margin-left:109.8pt;margin-top:112pt;width:213.6pt;height:15.6pt;z-index:2518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" filled="f" strokecolor="#f26522 [3208]" strokeweight="2pt">
                <v:stroke dashstyle="1 1"/>
                <w10:wrap anchorx="page"/>
              </v:rect>
            </w:pict>
          </mc:Fallback>
        </mc:AlternateContent>
      </w:r>
      <w:r w:rsidR="00A56289">
        <w:rPr>
          <w:noProof/>
        </w:rPr>
        <w:drawing>
          <wp:inline distT="0" distB="0" distL="0" distR="0" wp14:anchorId="015800DC" wp14:editId="7B3D4467">
            <wp:extent cx="3931920" cy="2551176"/>
            <wp:effectExtent l="0" t="0" r="0" b="1905"/>
            <wp:docPr id="202" name="Picture 202" descr="Power BI user nam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45_Custom_Visual_SignIn.png"/>
                    <pic:cNvPicPr/>
                  </pic:nvPicPr>
                  <pic:blipFill>
                    <a:blip r:embed="rId51"/>
                    <a:stretch>
                      <a:fillRect/>
                    </a:stretch>
                  </pic:blipFill>
                  <pic:spPr>
                    <a:xfrm>
                      <a:off x="0" y="0"/>
                      <a:ext cx="3931920" cy="2551176"/>
                    </a:xfrm>
                    <a:prstGeom prst="rect">
                      <a:avLst/>
                    </a:prstGeom>
                  </pic:spPr>
                </pic:pic>
              </a:graphicData>
            </a:graphic>
          </wp:inline>
        </w:drawing>
      </w:r>
    </w:p>
    <w:p w14:paraId="5110E5B3" w14:textId="599D1786" w:rsidR="00A56289" w:rsidRDefault="00A56289" w:rsidP="00CE5987">
      <w:pPr>
        <w:pStyle w:val="Step"/>
      </w:pPr>
      <w:r>
        <w:t xml:space="preserve">Enter your Power BI </w:t>
      </w:r>
      <w:r w:rsidRPr="00A56289">
        <w:rPr>
          <w:u w:val="single"/>
        </w:rPr>
        <w:t>password</w:t>
      </w:r>
      <w:r>
        <w:t>.</w:t>
      </w:r>
    </w:p>
    <w:p w14:paraId="7A9C689C" w14:textId="44A66301" w:rsidR="00A56289" w:rsidRDefault="002C0B93" w:rsidP="00F35C4B">
      <w:pPr>
        <w:pStyle w:val="Step"/>
        <w:numPr>
          <w:ilvl w:val="0"/>
          <w:numId w:val="0"/>
        </w:numPr>
        <w:ind w:left="397"/>
      </w:pPr>
      <w:r w:rsidRPr="00035117">
        <w:rPr>
          <w:noProof/>
        </w:rPr>
        <mc:AlternateContent>
          <mc:Choice Requires="wps">
            <w:drawing>
              <wp:anchor distT="0" distB="0" distL="114300" distR="114300" simplePos="0" relativeHeight="251847680" behindDoc="0" locked="0" layoutInCell="1" allowOverlap="1" wp14:anchorId="4F41C555" wp14:editId="14823756">
                <wp:simplePos x="0" y="0"/>
                <wp:positionH relativeFrom="margin">
                  <wp:posOffset>3745230</wp:posOffset>
                </wp:positionH>
                <wp:positionV relativeFrom="paragraph">
                  <wp:posOffset>2613025</wp:posOffset>
                </wp:positionV>
                <wp:extent cx="373380" cy="411480"/>
                <wp:effectExtent l="57150" t="38100" r="45720" b="83820"/>
                <wp:wrapNone/>
                <wp:docPr id="214" name="Straight Arrow Connector 21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0E60E7" id="Straight Arrow Connector 214" o:spid="_x0000_s1026" type="#_x0000_t32" alt="&quot;&quot;" style="position:absolute;margin-left:294.9pt;margin-top:205.75pt;width:29.4pt;height:32.4pt;flip:x;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" strokecolor="#f26522 [3208]" strokeweight="3pt">
                <v:stroke endarrow="block"/>
                <v:shadow on="t" color="black" opacity="22937f" origin=",.5" offset="0,.63889mm"/>
                <w10:wrap anchorx="margin"/>
              </v:shape>
            </w:pict>
          </mc:Fallback>
        </mc:AlternateContent>
      </w:r>
      <w:r w:rsidRPr="00F3029E">
        <w:rPr>
          <w:noProof/>
        </w:rPr>
        <mc:AlternateContent>
          <mc:Choice Requires="wps">
            <w:drawing>
              <wp:anchor distT="0" distB="0" distL="114300" distR="114300" simplePos="0" relativeHeight="251841536" behindDoc="0" locked="0" layoutInCell="1" allowOverlap="1" wp14:anchorId="71DC18FA" wp14:editId="3BA0CFDB">
                <wp:simplePos x="0" y="0"/>
                <wp:positionH relativeFrom="page">
                  <wp:posOffset>1889760</wp:posOffset>
                </wp:positionH>
                <wp:positionV relativeFrom="paragraph">
                  <wp:posOffset>1980565</wp:posOffset>
                </wp:positionV>
                <wp:extent cx="2491740" cy="251460"/>
                <wp:effectExtent l="0" t="0" r="22860" b="15240"/>
                <wp:wrapNone/>
                <wp:docPr id="211" name="Rectangle 2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491740" cy="25146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A5619" id="Rectangle 211" o:spid="_x0000_s1026" alt="&quot;&quot;" style="position:absolute;margin-left:148.8pt;margin-top:155.95pt;width:196.2pt;height:19.8pt;z-index:251841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" filled="f" strokecolor="#f26522 [3208]" strokeweight="2pt">
                <v:stroke dashstyle="1 1"/>
                <w10:wrap anchorx="page"/>
              </v:rect>
            </w:pict>
          </mc:Fallback>
        </mc:AlternateContent>
      </w:r>
      <w:r w:rsidR="00A56289">
        <w:rPr>
          <w:noProof/>
        </w:rPr>
        <w:drawing>
          <wp:inline distT="0" distB="0" distL="0" distR="0" wp14:anchorId="02027738" wp14:editId="4FD9AE81">
            <wp:extent cx="4361688" cy="4306824"/>
            <wp:effectExtent l="0" t="0" r="1270" b="0"/>
            <wp:docPr id="203" name="Picture 203" descr="Power BI password window and Sign I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46_Custom_Visual_SignIn_Password.png"/>
                    <pic:cNvPicPr/>
                  </pic:nvPicPr>
                  <pic:blipFill>
                    <a:blip r:embed="rId52"/>
                    <a:stretch>
                      <a:fillRect/>
                    </a:stretch>
                  </pic:blipFill>
                  <pic:spPr>
                    <a:xfrm>
                      <a:off x="0" y="0"/>
                      <a:ext cx="4361688" cy="4306824"/>
                    </a:xfrm>
                    <a:prstGeom prst="rect">
                      <a:avLst/>
                    </a:prstGeom>
                  </pic:spPr>
                </pic:pic>
              </a:graphicData>
            </a:graphic>
          </wp:inline>
        </w:drawing>
      </w:r>
    </w:p>
    <w:p w14:paraId="415F144B" w14:textId="7038A30A" w:rsidR="00205F4A" w:rsidRDefault="00B5204C" w:rsidP="002C0B93">
      <w:pPr>
        <w:pStyle w:val="Step"/>
      </w:pPr>
      <w:r>
        <w:t xml:space="preserve">From the App store, </w:t>
      </w:r>
      <w:r w:rsidR="00F35C4B">
        <w:t>type “</w:t>
      </w:r>
      <w:r w:rsidR="00F35C4B" w:rsidRPr="00F35C4B">
        <w:rPr>
          <w:u w:val="single"/>
        </w:rPr>
        <w:t>bullet</w:t>
      </w:r>
      <w:r w:rsidR="00F35C4B">
        <w:t>” in the search</w:t>
      </w:r>
      <w:r w:rsidR="002C0B93">
        <w:t xml:space="preserve"> bar.</w:t>
      </w:r>
      <w:r w:rsidR="00F35C4B">
        <w:t xml:space="preserve"> </w:t>
      </w:r>
    </w:p>
    <w:p w14:paraId="47D39DF5" w14:textId="1C5FAC6D" w:rsidR="00CB2375" w:rsidRDefault="00CB2375" w:rsidP="00CB2375">
      <w:pPr>
        <w:pStyle w:val="Step"/>
        <w:numPr>
          <w:ilvl w:val="0"/>
          <w:numId w:val="0"/>
        </w:numPr>
        <w:ind w:left="397"/>
      </w:pPr>
    </w:p>
    <w:p w14:paraId="1D66A512" w14:textId="77777777" w:rsidR="00CB2375" w:rsidRDefault="00CB2375" w:rsidP="00CB2375">
      <w:pPr>
        <w:pStyle w:val="Step"/>
        <w:numPr>
          <w:ilvl w:val="0"/>
          <w:numId w:val="0"/>
        </w:numPr>
        <w:ind w:left="397"/>
      </w:pPr>
    </w:p>
    <w:p w14:paraId="0AD1B786" w14:textId="611E6E0A" w:rsidR="00B5204C" w:rsidRDefault="00205F4A" w:rsidP="002C0B93">
      <w:pPr>
        <w:pStyle w:val="Step"/>
      </w:pPr>
      <w:r>
        <w:lastRenderedPageBreak/>
        <w:t>S</w:t>
      </w:r>
      <w:r w:rsidR="00B5204C">
        <w:t>elect the</w:t>
      </w:r>
      <w:r w:rsidR="002C0B93">
        <w:t xml:space="preserve"> </w:t>
      </w:r>
      <w:r w:rsidR="002C0B93" w:rsidRPr="002C0B93">
        <w:rPr>
          <w:u w:val="single"/>
        </w:rPr>
        <w:t>Add</w:t>
      </w:r>
      <w:r w:rsidR="002C0B93">
        <w:t xml:space="preserve"> button </w:t>
      </w:r>
      <w:r>
        <w:t>next to</w:t>
      </w:r>
      <w:r w:rsidR="002C0B93">
        <w:t xml:space="preserve"> the </w:t>
      </w:r>
      <w:r w:rsidR="00B5204C" w:rsidRPr="002C0B93">
        <w:rPr>
          <w:u w:val="single"/>
        </w:rPr>
        <w:t>Bullet Chart</w:t>
      </w:r>
      <w:r w:rsidR="00B5204C">
        <w:t xml:space="preserve"> visual.</w:t>
      </w:r>
    </w:p>
    <w:p w14:paraId="6DB74FC0" w14:textId="24973F35" w:rsidR="00F35C4B" w:rsidRDefault="002C0B93" w:rsidP="00F35C4B">
      <w:pPr>
        <w:pStyle w:val="Step"/>
        <w:numPr>
          <w:ilvl w:val="0"/>
          <w:numId w:val="0"/>
        </w:numPr>
        <w:ind w:left="397"/>
      </w:pPr>
      <w:r w:rsidRPr="00F3029E">
        <w:rPr>
          <w:noProof/>
        </w:rPr>
        <mc:AlternateContent>
          <mc:Choice Requires="wps">
            <w:drawing>
              <wp:anchor distT="0" distB="0" distL="114300" distR="114300" simplePos="0" relativeHeight="251843584" behindDoc="0" locked="0" layoutInCell="1" allowOverlap="1" wp14:anchorId="4BB63C27" wp14:editId="3D3BFFF3">
                <wp:simplePos x="0" y="0"/>
                <wp:positionH relativeFrom="page">
                  <wp:posOffset>2232660</wp:posOffset>
                </wp:positionH>
                <wp:positionV relativeFrom="paragraph">
                  <wp:posOffset>1066800</wp:posOffset>
                </wp:positionV>
                <wp:extent cx="3002280" cy="586740"/>
                <wp:effectExtent l="0" t="0" r="26670" b="22860"/>
                <wp:wrapNone/>
                <wp:docPr id="212" name="Rectangle 2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002280" cy="58674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306F7" id="Rectangle 212" o:spid="_x0000_s1026" alt="&quot;&quot;" style="position:absolute;margin-left:175.8pt;margin-top:84pt;width:236.4pt;height:46.2pt;z-index:25184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" filled="f" strokecolor="#f26522 [3208]" strokeweight="2pt">
                <v:stroke dashstyle="1 1"/>
                <w10:wrap anchorx="page"/>
              </v:rect>
            </w:pict>
          </mc:Fallback>
        </mc:AlternateContent>
      </w:r>
      <w:r w:rsidRPr="00035117">
        <w:rPr>
          <w:noProof/>
        </w:rPr>
        <mc:AlternateContent>
          <mc:Choice Requires="wps">
            <w:drawing>
              <wp:anchor distT="0" distB="0" distL="114300" distR="114300" simplePos="0" relativeHeight="251833344" behindDoc="0" locked="0" layoutInCell="1" allowOverlap="1" wp14:anchorId="1347058C" wp14:editId="2352DED9">
                <wp:simplePos x="0" y="0"/>
                <wp:positionH relativeFrom="margin">
                  <wp:posOffset>106680</wp:posOffset>
                </wp:positionH>
                <wp:positionV relativeFrom="paragraph">
                  <wp:posOffset>487045</wp:posOffset>
                </wp:positionV>
                <wp:extent cx="373380" cy="411480"/>
                <wp:effectExtent l="57150" t="38100" r="64770" b="83820"/>
                <wp:wrapNone/>
                <wp:docPr id="207" name="Straight Arrow Connector 20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A723CE" id="Straight Arrow Connector 207" o:spid="_x0000_s1026" type="#_x0000_t32" alt="&quot;&quot;" style="position:absolute;margin-left:8.4pt;margin-top:38.35pt;width:29.4pt;height:32.4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" strokecolor="#f26522 [3208]" strokeweight="3pt">
                <v:stroke endarrow="block"/>
                <v:shadow on="t" color="black" opacity="22937f" origin=",.5" offset="0,.63889mm"/>
                <w10:wrap anchorx="margin"/>
              </v:shape>
            </w:pict>
          </mc:Fallback>
        </mc:AlternateContent>
      </w:r>
      <w:r w:rsidR="00F35C4B">
        <w:rPr>
          <w:noProof/>
        </w:rPr>
        <w:drawing>
          <wp:inline distT="0" distB="0" distL="0" distR="0" wp14:anchorId="583E6B0E" wp14:editId="1CAD15B5">
            <wp:extent cx="4535424" cy="3255264"/>
            <wp:effectExtent l="19050" t="19050" r="17780" b="21590"/>
            <wp:docPr id="205" name="Picture 205" descr="Power BI Visuals with &quot;bullet&quot; in the search box and the Bullet Chart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46_Custom_Visual_PowerBI_CustomVisuals.png"/>
                    <pic:cNvPicPr/>
                  </pic:nvPicPr>
                  <pic:blipFill>
                    <a:blip r:embed="rId53"/>
                    <a:stretch>
                      <a:fillRect/>
                    </a:stretch>
                  </pic:blipFill>
                  <pic:spPr>
                    <a:xfrm>
                      <a:off x="0" y="0"/>
                      <a:ext cx="4535424" cy="3255264"/>
                    </a:xfrm>
                    <a:prstGeom prst="rect">
                      <a:avLst/>
                    </a:prstGeom>
                    <a:ln>
                      <a:solidFill>
                        <a:schemeClr val="bg1">
                          <a:lumMod val="50000"/>
                        </a:schemeClr>
                      </a:solidFill>
                    </a:ln>
                  </pic:spPr>
                </pic:pic>
              </a:graphicData>
            </a:graphic>
          </wp:inline>
        </w:drawing>
      </w:r>
    </w:p>
    <w:p w14:paraId="63C91A4C" w14:textId="77777777" w:rsidR="00205F4A" w:rsidRDefault="008F13FA" w:rsidP="008F13FA">
      <w:pPr>
        <w:pStyle w:val="Step"/>
      </w:pPr>
      <w:r>
        <w:t xml:space="preserve">Select the </w:t>
      </w:r>
      <w:r w:rsidRPr="00375A4F">
        <w:rPr>
          <w:u w:val="single"/>
        </w:rPr>
        <w:t>OK</w:t>
      </w:r>
      <w:r>
        <w:t xml:space="preserve"> button once imported.  </w:t>
      </w:r>
    </w:p>
    <w:p w14:paraId="0E92A639" w14:textId="374AFC77" w:rsidR="008F13FA" w:rsidRDefault="008F13FA" w:rsidP="008F13FA">
      <w:pPr>
        <w:pStyle w:val="Step"/>
      </w:pPr>
      <w:r>
        <w:t xml:space="preserve">You will now see the </w:t>
      </w:r>
      <w:r w:rsidRPr="00584DB3">
        <w:rPr>
          <w:u w:val="single"/>
        </w:rPr>
        <w:t>Bullet Chart as a new visual</w:t>
      </w:r>
      <w:r>
        <w:t xml:space="preserve"> </w:t>
      </w:r>
      <w:r w:rsidR="00584DB3">
        <w:t xml:space="preserve">icon </w:t>
      </w:r>
      <w:r>
        <w:t>in the Visualization pane.</w:t>
      </w:r>
    </w:p>
    <w:p w14:paraId="3262AE9A" w14:textId="4726E8F2" w:rsidR="008F13FA" w:rsidRDefault="00512C97" w:rsidP="008F13FA">
      <w:pPr>
        <w:pStyle w:val="Step"/>
        <w:numPr>
          <w:ilvl w:val="0"/>
          <w:numId w:val="0"/>
        </w:numPr>
        <w:ind w:left="397"/>
      </w:pPr>
      <w:r w:rsidRPr="00035117">
        <w:rPr>
          <w:noProof/>
        </w:rPr>
        <mc:AlternateContent>
          <mc:Choice Requires="wps">
            <w:drawing>
              <wp:anchor distT="0" distB="0" distL="114300" distR="114300" simplePos="0" relativeHeight="251849728" behindDoc="0" locked="0" layoutInCell="1" allowOverlap="1" wp14:anchorId="76FE5DC4" wp14:editId="41D6F44E">
                <wp:simplePos x="0" y="0"/>
                <wp:positionH relativeFrom="margin">
                  <wp:posOffset>3297555</wp:posOffset>
                </wp:positionH>
                <wp:positionV relativeFrom="paragraph">
                  <wp:posOffset>1294765</wp:posOffset>
                </wp:positionV>
                <wp:extent cx="373380" cy="411480"/>
                <wp:effectExtent l="57150" t="38100" r="45720" b="83820"/>
                <wp:wrapNone/>
                <wp:docPr id="215" name="Straight Arrow Connector 2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4CD6F" id="Straight Arrow Connector 215" o:spid="_x0000_s1026" type="#_x0000_t32" alt="&quot;&quot;" style="position:absolute;margin-left:259.65pt;margin-top:101.95pt;width:29.4pt;height:32.4pt;flip:x;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" strokecolor="#f26522 [3208]" strokeweight="3pt">
                <v:stroke endarrow="block"/>
                <v:shadow on="t" color="black" opacity="22937f" origin=",.5" offset="0,.63889mm"/>
                <w10:wrap anchorx="margin"/>
              </v:shape>
            </w:pict>
          </mc:Fallback>
        </mc:AlternateContent>
      </w:r>
      <w:r w:rsidR="002C0B93">
        <w:rPr>
          <w:noProof/>
        </w:rPr>
        <w:drawing>
          <wp:inline distT="0" distB="0" distL="0" distR="0" wp14:anchorId="22734FEB" wp14:editId="432AD839">
            <wp:extent cx="4706007" cy="1964571"/>
            <wp:effectExtent l="19050" t="19050" r="18415" b="17145"/>
            <wp:docPr id="206" name="Picture 206" descr="Visualization pane with the Bullet Chart custom visual added to the Custom visual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Visualization pane with the Bullet Chart custom visual added to the Custom visual section"/>
                    <pic:cNvPicPr/>
                  </pic:nvPicPr>
                  <pic:blipFill>
                    <a:blip r:embed="rId54"/>
                    <a:stretch>
                      <a:fillRect/>
                    </a:stretch>
                  </pic:blipFill>
                  <pic:spPr>
                    <a:xfrm>
                      <a:off x="0" y="0"/>
                      <a:ext cx="4706007" cy="1964571"/>
                    </a:xfrm>
                    <a:prstGeom prst="rect">
                      <a:avLst/>
                    </a:prstGeom>
                    <a:ln>
                      <a:solidFill>
                        <a:schemeClr val="bg1">
                          <a:lumMod val="50000"/>
                        </a:schemeClr>
                      </a:solidFill>
                    </a:ln>
                  </pic:spPr>
                </pic:pic>
              </a:graphicData>
            </a:graphic>
          </wp:inline>
        </w:drawing>
      </w:r>
    </w:p>
    <w:p w14:paraId="0C464C6C" w14:textId="2C5800E4" w:rsidR="00205F4A" w:rsidRPr="00A56289" w:rsidRDefault="00205F4A" w:rsidP="00205F4A">
      <w:pPr>
        <w:pStyle w:val="Step"/>
        <w:numPr>
          <w:ilvl w:val="0"/>
          <w:numId w:val="0"/>
        </w:numPr>
        <w:ind w:left="397"/>
        <w:rPr>
          <w:color w:val="C00000"/>
        </w:rPr>
      </w:pPr>
      <w:r w:rsidRPr="00A56289">
        <w:rPr>
          <w:color w:val="C00000"/>
        </w:rPr>
        <w:t xml:space="preserve">Note:  If you do not have a Power BI sign in, you can use </w:t>
      </w:r>
      <w:r>
        <w:rPr>
          <w:color w:val="C00000"/>
        </w:rPr>
        <w:t>any browser and navigate to AppSource</w:t>
      </w:r>
      <w:r w:rsidR="002E5C2F">
        <w:rPr>
          <w:color w:val="C00000"/>
        </w:rPr>
        <w:t>.com</w:t>
      </w:r>
      <w:r>
        <w:rPr>
          <w:color w:val="C00000"/>
        </w:rPr>
        <w:t xml:space="preserve"> and download a Custom visual to use with the </w:t>
      </w:r>
      <w:r w:rsidRPr="00205F4A">
        <w:rPr>
          <w:color w:val="BB141A" w:themeColor="background2"/>
          <w:u w:val="single"/>
        </w:rPr>
        <w:t>Import visual from a file</w:t>
      </w:r>
      <w:r w:rsidRPr="00205F4A">
        <w:rPr>
          <w:color w:val="BB141A" w:themeColor="background2"/>
        </w:rPr>
        <w:t xml:space="preserve"> option on the </w:t>
      </w:r>
      <w:r>
        <w:rPr>
          <w:color w:val="BB141A" w:themeColor="background2"/>
        </w:rPr>
        <w:t>Visualization pan</w:t>
      </w:r>
      <w:r w:rsidR="003E245A">
        <w:rPr>
          <w:color w:val="BB141A" w:themeColor="background2"/>
        </w:rPr>
        <w:t>e</w:t>
      </w:r>
      <w:r>
        <w:rPr>
          <w:color w:val="BB141A" w:themeColor="background2"/>
        </w:rPr>
        <w:t xml:space="preserve"> </w:t>
      </w:r>
      <w:r w:rsidRPr="00205F4A">
        <w:rPr>
          <w:color w:val="BB141A" w:themeColor="background2"/>
        </w:rPr>
        <w:t>Ellipse menu</w:t>
      </w:r>
      <w:r>
        <w:rPr>
          <w:color w:val="BB141A" w:themeColor="background2"/>
        </w:rPr>
        <w:t xml:space="preserve">.  </w:t>
      </w:r>
    </w:p>
    <w:p w14:paraId="43F7961A" w14:textId="05D7645B" w:rsidR="00205F4A" w:rsidRDefault="00205F4A" w:rsidP="008F13FA">
      <w:pPr>
        <w:pStyle w:val="Step"/>
        <w:numPr>
          <w:ilvl w:val="0"/>
          <w:numId w:val="0"/>
        </w:numPr>
        <w:ind w:left="397"/>
      </w:pPr>
    </w:p>
    <w:p w14:paraId="3331AF1B" w14:textId="1417738E" w:rsidR="00CB2375" w:rsidRDefault="00CB2375" w:rsidP="008F13FA">
      <w:pPr>
        <w:pStyle w:val="Step"/>
        <w:numPr>
          <w:ilvl w:val="0"/>
          <w:numId w:val="0"/>
        </w:numPr>
        <w:ind w:left="397"/>
      </w:pPr>
    </w:p>
    <w:p w14:paraId="62B8D2C5" w14:textId="77777777" w:rsidR="00CB2375" w:rsidRDefault="00CB2375" w:rsidP="008F13FA">
      <w:pPr>
        <w:pStyle w:val="Step"/>
        <w:numPr>
          <w:ilvl w:val="0"/>
          <w:numId w:val="0"/>
        </w:numPr>
        <w:ind w:left="397"/>
      </w:pPr>
    </w:p>
    <w:p w14:paraId="6F30CB6C" w14:textId="228340D0" w:rsidR="00CE5987" w:rsidRDefault="00CE5987" w:rsidP="00CE5987">
      <w:pPr>
        <w:pStyle w:val="Heading3"/>
      </w:pPr>
      <w:r>
        <w:lastRenderedPageBreak/>
        <w:t xml:space="preserve">Task </w:t>
      </w:r>
      <w:r w:rsidR="00423E22">
        <w:t>1</w:t>
      </w:r>
      <w:r w:rsidR="0070574F">
        <w:t>2</w:t>
      </w:r>
      <w:r>
        <w:t xml:space="preserve">: Use the </w:t>
      </w:r>
      <w:r w:rsidR="00375A4F">
        <w:t xml:space="preserve">Bullet Chart </w:t>
      </w:r>
      <w:r>
        <w:t>Custom Visual</w:t>
      </w:r>
    </w:p>
    <w:p w14:paraId="421C2F55" w14:textId="52BEF4AD" w:rsidR="00094D5D" w:rsidRDefault="00094D5D" w:rsidP="00094D5D">
      <w:r w:rsidRPr="00F15EC2">
        <w:t xml:space="preserve">In this task, you will </w:t>
      </w:r>
      <w:r>
        <w:t>add the Bullet Chart Custom visual to the report page and add columns and measures from the Field pane to the visual.</w:t>
      </w:r>
    </w:p>
    <w:p w14:paraId="0A252857" w14:textId="594C3CC1" w:rsidR="005166DB" w:rsidRDefault="005166DB" w:rsidP="005166DB">
      <w:pPr>
        <w:pStyle w:val="Step"/>
      </w:pPr>
      <w:r>
        <w:t xml:space="preserve">Use the mouse to click </w:t>
      </w:r>
      <w:r w:rsidR="00205F4A">
        <w:t>into</w:t>
      </w:r>
      <w:r>
        <w:t xml:space="preserve"> an </w:t>
      </w:r>
      <w:r w:rsidRPr="005D3C53">
        <w:rPr>
          <w:u w:val="single"/>
        </w:rPr>
        <w:t xml:space="preserve">empty white </w:t>
      </w:r>
      <w:r w:rsidR="005D3C53" w:rsidRPr="005D3C53">
        <w:rPr>
          <w:u w:val="single"/>
        </w:rPr>
        <w:t>space</w:t>
      </w:r>
      <w:r w:rsidR="005D3C53">
        <w:t xml:space="preserve"> </w:t>
      </w:r>
      <w:r>
        <w:t>on the report page.</w:t>
      </w:r>
    </w:p>
    <w:p w14:paraId="3583DE2D" w14:textId="303CEF19" w:rsidR="005166DB" w:rsidRDefault="005166DB" w:rsidP="005166DB">
      <w:pPr>
        <w:pStyle w:val="Step"/>
      </w:pPr>
      <w:r>
        <w:t xml:space="preserve">Select the </w:t>
      </w:r>
      <w:r w:rsidRPr="005D3C53">
        <w:rPr>
          <w:u w:val="single"/>
        </w:rPr>
        <w:t>Bullet Chart</w:t>
      </w:r>
      <w:r>
        <w:t xml:space="preserve"> </w:t>
      </w:r>
      <w:r w:rsidR="007A0D65">
        <w:t>C</w:t>
      </w:r>
      <w:r>
        <w:t>ustom visual from the Visualization pane</w:t>
      </w:r>
      <w:r w:rsidR="00205F4A">
        <w:t xml:space="preserve"> – to get a new visual workspace</w:t>
      </w:r>
      <w:r>
        <w:t>.</w:t>
      </w:r>
    </w:p>
    <w:p w14:paraId="15250605" w14:textId="1199AADC" w:rsidR="005166DB" w:rsidRDefault="005166DB" w:rsidP="005166DB">
      <w:pPr>
        <w:pStyle w:val="Step"/>
      </w:pPr>
      <w:r>
        <w:t xml:space="preserve">Select and </w:t>
      </w:r>
      <w:r w:rsidRPr="005D3C53">
        <w:rPr>
          <w:u w:val="single"/>
        </w:rPr>
        <w:t>drag</w:t>
      </w:r>
      <w:r>
        <w:t xml:space="preserve"> the new Bullet Chart </w:t>
      </w:r>
      <w:r w:rsidR="007A0D65">
        <w:t>C</w:t>
      </w:r>
      <w:r>
        <w:t xml:space="preserve">ustom visual above the Matrix visual and </w:t>
      </w:r>
      <w:r w:rsidRPr="005D3C53">
        <w:rPr>
          <w:u w:val="single"/>
        </w:rPr>
        <w:t>resize</w:t>
      </w:r>
      <w:r w:rsidR="00205F4A">
        <w:t xml:space="preserve"> to fit</w:t>
      </w:r>
      <w:r>
        <w:t>.</w:t>
      </w:r>
    </w:p>
    <w:p w14:paraId="4D9368F7" w14:textId="6099820C" w:rsidR="005D3C53" w:rsidRDefault="00512C97" w:rsidP="005D3C53">
      <w:pPr>
        <w:pStyle w:val="Step"/>
        <w:numPr>
          <w:ilvl w:val="0"/>
          <w:numId w:val="0"/>
        </w:numPr>
        <w:ind w:left="397"/>
      </w:pPr>
      <w:r w:rsidRPr="00F3029E">
        <w:rPr>
          <w:noProof/>
        </w:rPr>
        <mc:AlternateContent>
          <mc:Choice Requires="wps">
            <w:drawing>
              <wp:anchor distT="0" distB="0" distL="114300" distR="114300" simplePos="0" relativeHeight="251874304" behindDoc="0" locked="0" layoutInCell="1" allowOverlap="1" wp14:anchorId="157E20A0" wp14:editId="6291A246">
                <wp:simplePos x="0" y="0"/>
                <wp:positionH relativeFrom="margin">
                  <wp:posOffset>5688330</wp:posOffset>
                </wp:positionH>
                <wp:positionV relativeFrom="paragraph">
                  <wp:posOffset>1362710</wp:posOffset>
                </wp:positionV>
                <wp:extent cx="190500" cy="175260"/>
                <wp:effectExtent l="0" t="0" r="19050" b="15240"/>
                <wp:wrapNone/>
                <wp:docPr id="236" name="Rectangle 23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90500" cy="175260"/>
                        </a:xfrm>
                        <a:prstGeom prst="rect">
                          <a:avLst/>
                        </a:prstGeom>
                        <a:noFill/>
                        <a:ln>
                          <a:prstDash val="solid"/>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27DAD" id="Rectangle 236" o:spid="_x0000_s1026" alt="&quot;&quot;" style="position:absolute;margin-left:447.9pt;margin-top:107.3pt;width:15pt;height:13.8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" filled="f" strokecolor="#f26522 [3208]" strokeweight="2pt">
                <w10:wrap anchorx="margin"/>
              </v:rect>
            </w:pict>
          </mc:Fallback>
        </mc:AlternateContent>
      </w:r>
      <w:r w:rsidRPr="00035117">
        <w:rPr>
          <w:noProof/>
        </w:rPr>
        <mc:AlternateContent>
          <mc:Choice Requires="wps">
            <w:drawing>
              <wp:anchor distT="0" distB="0" distL="114300" distR="114300" simplePos="0" relativeHeight="251870208" behindDoc="0" locked="0" layoutInCell="1" allowOverlap="1" wp14:anchorId="62F53D02" wp14:editId="6E6724CE">
                <wp:simplePos x="0" y="0"/>
                <wp:positionH relativeFrom="margin">
                  <wp:posOffset>4046220</wp:posOffset>
                </wp:positionH>
                <wp:positionV relativeFrom="paragraph">
                  <wp:posOffset>1021080</wp:posOffset>
                </wp:positionV>
                <wp:extent cx="1531620" cy="422910"/>
                <wp:effectExtent l="19050" t="57150" r="49530" b="91440"/>
                <wp:wrapNone/>
                <wp:docPr id="234" name="Straight Arrow Connector 2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1531620" cy="42291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27CCD" id="Straight Arrow Connector 234" o:spid="_x0000_s1026" type="#_x0000_t32" alt="&quot;&quot;" style="position:absolute;margin-left:318.6pt;margin-top:80.4pt;width:120.6pt;height:33.3pt;flip:x y;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" strokecolor="#f26522 [3208]" strokeweight="3pt">
                <v:stroke endarrow="block"/>
                <v:shadow on="t" color="black" opacity="22937f" origin=",.5" offset="0,.63889mm"/>
                <w10:wrap anchorx="margin"/>
              </v:shape>
            </w:pict>
          </mc:Fallback>
        </mc:AlternateContent>
      </w:r>
      <w:r w:rsidRPr="00F3029E">
        <w:rPr>
          <w:noProof/>
        </w:rPr>
        <mc:AlternateContent>
          <mc:Choice Requires="wps">
            <w:drawing>
              <wp:anchor distT="0" distB="0" distL="114300" distR="114300" simplePos="0" relativeHeight="251872256" behindDoc="0" locked="0" layoutInCell="1" allowOverlap="1" wp14:anchorId="5C154D92" wp14:editId="05FBF630">
                <wp:simplePos x="0" y="0"/>
                <wp:positionH relativeFrom="margin">
                  <wp:posOffset>2045970</wp:posOffset>
                </wp:positionH>
                <wp:positionV relativeFrom="paragraph">
                  <wp:posOffset>701040</wp:posOffset>
                </wp:positionV>
                <wp:extent cx="1943100" cy="662940"/>
                <wp:effectExtent l="0" t="0" r="19050" b="22860"/>
                <wp:wrapNone/>
                <wp:docPr id="235" name="Rectangle 23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943100" cy="66294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EA6E3" id="Rectangle 235" o:spid="_x0000_s1026" alt="&quot;&quot;" style="position:absolute;margin-left:161.1pt;margin-top:55.2pt;width:153pt;height:52.2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" filled="f" strokecolor="#f26522 [3208]" strokeweight="2pt">
                <v:stroke dashstyle="1 1"/>
                <w10:wrap anchorx="margin"/>
              </v:rect>
            </w:pict>
          </mc:Fallback>
        </mc:AlternateContent>
      </w:r>
      <w:r w:rsidR="005D3C53">
        <w:rPr>
          <w:noProof/>
        </w:rPr>
        <w:drawing>
          <wp:inline distT="0" distB="0" distL="0" distR="0" wp14:anchorId="60657A95" wp14:editId="0AADC146">
            <wp:extent cx="6332220" cy="2651240"/>
            <wp:effectExtent l="19050" t="19050" r="11430" b="15875"/>
            <wp:docPr id="233" name="Picture 233" descr="Report page with new Bullet Chart Custom visual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Report page with new Bullet Chart Custom visual workspace"/>
                    <pic:cNvPicPr/>
                  </pic:nvPicPr>
                  <pic:blipFill>
                    <a:blip r:embed="rId55"/>
                    <a:stretch>
                      <a:fillRect/>
                    </a:stretch>
                  </pic:blipFill>
                  <pic:spPr>
                    <a:xfrm>
                      <a:off x="0" y="0"/>
                      <a:ext cx="6332220" cy="2651240"/>
                    </a:xfrm>
                    <a:prstGeom prst="rect">
                      <a:avLst/>
                    </a:prstGeom>
                    <a:ln>
                      <a:solidFill>
                        <a:schemeClr val="bg1">
                          <a:lumMod val="50000"/>
                        </a:schemeClr>
                      </a:solidFill>
                    </a:ln>
                  </pic:spPr>
                </pic:pic>
              </a:graphicData>
            </a:graphic>
          </wp:inline>
        </w:drawing>
      </w:r>
    </w:p>
    <w:p w14:paraId="60319046" w14:textId="74E95E86" w:rsidR="005166DB" w:rsidRDefault="00445E57" w:rsidP="005166DB">
      <w:pPr>
        <w:pStyle w:val="Step"/>
      </w:pPr>
      <w:r>
        <w:t>Select the</w:t>
      </w:r>
      <w:r w:rsidR="00375A4F">
        <w:t xml:space="preserve"> </w:t>
      </w:r>
      <w:r w:rsidR="00375A4F" w:rsidRPr="00584DB3">
        <w:rPr>
          <w:u w:val="single"/>
        </w:rPr>
        <w:t>Dates</w:t>
      </w:r>
      <w:r w:rsidR="00375A4F">
        <w:t xml:space="preserve"> table from the Fields pane and expand the fields to select the</w:t>
      </w:r>
      <w:r w:rsidR="005166DB">
        <w:t xml:space="preserve"> </w:t>
      </w:r>
      <w:r w:rsidR="005166DB" w:rsidRPr="00375A4F">
        <w:rPr>
          <w:u w:val="single"/>
        </w:rPr>
        <w:t>[YYYY-QQ]</w:t>
      </w:r>
      <w:r w:rsidR="005166DB">
        <w:t xml:space="preserve"> </w:t>
      </w:r>
      <w:r>
        <w:t>column from the Dates table and drag into</w:t>
      </w:r>
      <w:r w:rsidR="005166DB">
        <w:t xml:space="preserve"> the </w:t>
      </w:r>
      <w:r w:rsidR="005166DB" w:rsidRPr="00375A4F">
        <w:rPr>
          <w:u w:val="single"/>
        </w:rPr>
        <w:t>Category</w:t>
      </w:r>
      <w:r>
        <w:t xml:space="preserve"> section</w:t>
      </w:r>
      <w:r w:rsidR="005166DB">
        <w:t>.</w:t>
      </w:r>
    </w:p>
    <w:p w14:paraId="7BF20C11" w14:textId="677AB4A5" w:rsidR="005166DB" w:rsidRDefault="00445E57" w:rsidP="005166DB">
      <w:pPr>
        <w:pStyle w:val="Step"/>
      </w:pPr>
      <w:r>
        <w:t>Select the</w:t>
      </w:r>
      <w:r w:rsidR="00375A4F">
        <w:t xml:space="preserve"> </w:t>
      </w:r>
      <w:r w:rsidR="002E5C2F">
        <w:rPr>
          <w:u w:val="single"/>
        </w:rPr>
        <w:t>Contracts</w:t>
      </w:r>
      <w:r w:rsidR="00375A4F">
        <w:t xml:space="preserve"> table from the Fields pane and expand the fields to select the</w:t>
      </w:r>
      <w:r w:rsidR="005166DB">
        <w:t xml:space="preserve"> </w:t>
      </w:r>
      <w:r w:rsidR="005166DB" w:rsidRPr="00584DB3">
        <w:rPr>
          <w:u w:val="single"/>
        </w:rPr>
        <w:t>[MRR Won – Contracts]</w:t>
      </w:r>
      <w:r w:rsidR="005166DB">
        <w:t xml:space="preserve"> </w:t>
      </w:r>
      <w:r>
        <w:t xml:space="preserve">measure from the Quotes table and drag into the </w:t>
      </w:r>
      <w:r w:rsidR="005166DB" w:rsidRPr="00375A4F">
        <w:rPr>
          <w:u w:val="single"/>
        </w:rPr>
        <w:t>Value</w:t>
      </w:r>
      <w:r>
        <w:t xml:space="preserve"> section</w:t>
      </w:r>
      <w:r w:rsidR="005166DB">
        <w:t>.</w:t>
      </w:r>
    </w:p>
    <w:p w14:paraId="6970F90D" w14:textId="2E0F6322" w:rsidR="00CB2375" w:rsidRDefault="00CB2375" w:rsidP="00CB2375">
      <w:pPr>
        <w:pStyle w:val="Step"/>
        <w:numPr>
          <w:ilvl w:val="0"/>
          <w:numId w:val="0"/>
        </w:numPr>
        <w:ind w:left="397" w:hanging="397"/>
      </w:pPr>
    </w:p>
    <w:p w14:paraId="1F5AC90C" w14:textId="78DFA5F3" w:rsidR="00CB2375" w:rsidRDefault="00CB2375" w:rsidP="00CB2375">
      <w:pPr>
        <w:pStyle w:val="Step"/>
        <w:numPr>
          <w:ilvl w:val="0"/>
          <w:numId w:val="0"/>
        </w:numPr>
        <w:ind w:left="397" w:hanging="397"/>
      </w:pPr>
    </w:p>
    <w:p w14:paraId="36EE5E41" w14:textId="71A2AA91" w:rsidR="00CB2375" w:rsidRDefault="00CB2375" w:rsidP="00CB2375">
      <w:pPr>
        <w:pStyle w:val="Step"/>
        <w:numPr>
          <w:ilvl w:val="0"/>
          <w:numId w:val="0"/>
        </w:numPr>
        <w:ind w:left="397" w:hanging="397"/>
      </w:pPr>
    </w:p>
    <w:p w14:paraId="08767D68" w14:textId="44B5B4A8" w:rsidR="00CB2375" w:rsidRDefault="00CB2375" w:rsidP="00CB2375">
      <w:pPr>
        <w:pStyle w:val="Step"/>
        <w:numPr>
          <w:ilvl w:val="0"/>
          <w:numId w:val="0"/>
        </w:numPr>
        <w:ind w:left="397" w:hanging="397"/>
      </w:pPr>
    </w:p>
    <w:p w14:paraId="09E05B83" w14:textId="7F237931" w:rsidR="00CB2375" w:rsidRDefault="00CB2375" w:rsidP="00CB2375">
      <w:pPr>
        <w:pStyle w:val="Step"/>
        <w:numPr>
          <w:ilvl w:val="0"/>
          <w:numId w:val="0"/>
        </w:numPr>
        <w:ind w:left="397" w:hanging="397"/>
      </w:pPr>
    </w:p>
    <w:p w14:paraId="0EED4D62" w14:textId="40BE5064" w:rsidR="00CB2375" w:rsidRDefault="00CB2375" w:rsidP="00CB2375">
      <w:pPr>
        <w:pStyle w:val="Step"/>
        <w:numPr>
          <w:ilvl w:val="0"/>
          <w:numId w:val="0"/>
        </w:numPr>
        <w:ind w:left="397" w:hanging="397"/>
      </w:pPr>
    </w:p>
    <w:p w14:paraId="601ED11C" w14:textId="194915A3" w:rsidR="00CB2375" w:rsidRDefault="00CB2375" w:rsidP="00CB2375">
      <w:pPr>
        <w:pStyle w:val="Step"/>
        <w:numPr>
          <w:ilvl w:val="0"/>
          <w:numId w:val="0"/>
        </w:numPr>
        <w:ind w:left="397" w:hanging="397"/>
      </w:pPr>
    </w:p>
    <w:p w14:paraId="23CFC85C" w14:textId="75464976" w:rsidR="00CB2375" w:rsidRDefault="00CB2375" w:rsidP="00CB2375">
      <w:pPr>
        <w:pStyle w:val="Step"/>
        <w:numPr>
          <w:ilvl w:val="0"/>
          <w:numId w:val="0"/>
        </w:numPr>
        <w:ind w:left="397" w:hanging="397"/>
      </w:pPr>
    </w:p>
    <w:p w14:paraId="247D1E1E" w14:textId="6EF92E40" w:rsidR="00CB2375" w:rsidRDefault="00CB2375" w:rsidP="00CB2375">
      <w:pPr>
        <w:pStyle w:val="Step"/>
        <w:numPr>
          <w:ilvl w:val="0"/>
          <w:numId w:val="0"/>
        </w:numPr>
        <w:ind w:left="397" w:hanging="397"/>
      </w:pPr>
    </w:p>
    <w:p w14:paraId="687046C8" w14:textId="77777777" w:rsidR="00CB2375" w:rsidRDefault="00CB2375" w:rsidP="00CB2375">
      <w:pPr>
        <w:pStyle w:val="Step"/>
        <w:numPr>
          <w:ilvl w:val="0"/>
          <w:numId w:val="0"/>
        </w:numPr>
        <w:ind w:left="397" w:hanging="397"/>
      </w:pPr>
    </w:p>
    <w:p w14:paraId="73F5EB16" w14:textId="37DC308B" w:rsidR="005166DB" w:rsidRDefault="00445E57" w:rsidP="005166DB">
      <w:pPr>
        <w:pStyle w:val="Step"/>
      </w:pPr>
      <w:r>
        <w:lastRenderedPageBreak/>
        <w:t>Select the</w:t>
      </w:r>
      <w:r w:rsidR="005166DB">
        <w:t xml:space="preserve"> </w:t>
      </w:r>
      <w:r w:rsidR="005166DB" w:rsidRPr="00584DB3">
        <w:rPr>
          <w:u w:val="single"/>
        </w:rPr>
        <w:t>[Potential MRR]</w:t>
      </w:r>
      <w:r w:rsidR="005166DB">
        <w:t xml:space="preserve"> </w:t>
      </w:r>
      <w:r>
        <w:t xml:space="preserve">measure from the </w:t>
      </w:r>
      <w:r w:rsidRPr="00584DB3">
        <w:rPr>
          <w:u w:val="single"/>
        </w:rPr>
        <w:t>Quotes</w:t>
      </w:r>
      <w:r>
        <w:t xml:space="preserve"> table and drag </w:t>
      </w:r>
      <w:r w:rsidR="005166DB">
        <w:t>in</w:t>
      </w:r>
      <w:r>
        <w:t>to</w:t>
      </w:r>
      <w:r w:rsidR="005166DB">
        <w:t xml:space="preserve"> the </w:t>
      </w:r>
      <w:r w:rsidR="005166DB" w:rsidRPr="00375A4F">
        <w:rPr>
          <w:u w:val="single"/>
        </w:rPr>
        <w:t>Target</w:t>
      </w:r>
      <w:r>
        <w:t xml:space="preserve"> section</w:t>
      </w:r>
      <w:r w:rsidR="005166DB">
        <w:t>.</w:t>
      </w:r>
    </w:p>
    <w:p w14:paraId="153F13B3" w14:textId="392181B3" w:rsidR="00375A4F" w:rsidRPr="00375A4F" w:rsidRDefault="00375A4F" w:rsidP="00375A4F">
      <w:pPr>
        <w:pStyle w:val="Step"/>
        <w:numPr>
          <w:ilvl w:val="0"/>
          <w:numId w:val="0"/>
        </w:numPr>
        <w:ind w:left="397"/>
        <w:rPr>
          <w:color w:val="BB141A" w:themeColor="background2"/>
        </w:rPr>
      </w:pPr>
      <w:r w:rsidRPr="00375A4F">
        <w:rPr>
          <w:color w:val="BB141A" w:themeColor="background2"/>
        </w:rPr>
        <w:t>Note:  You can also use the Field pane search bar to enter the name of a column or measure to quickly limit the Fields pane to find a column or measure.</w:t>
      </w:r>
    </w:p>
    <w:p w14:paraId="240A4B49" w14:textId="417E8C09" w:rsidR="005166DB" w:rsidRDefault="00F6484A" w:rsidP="005166DB">
      <w:pPr>
        <w:pStyle w:val="Step"/>
        <w:numPr>
          <w:ilvl w:val="0"/>
          <w:numId w:val="0"/>
        </w:numPr>
        <w:ind w:left="397"/>
      </w:pPr>
      <w:r w:rsidRPr="00F3029E">
        <w:rPr>
          <w:noProof/>
        </w:rPr>
        <mc:AlternateContent>
          <mc:Choice Requires="wps">
            <w:drawing>
              <wp:anchor distT="0" distB="0" distL="114300" distR="114300" simplePos="0" relativeHeight="251878400" behindDoc="0" locked="0" layoutInCell="1" allowOverlap="1" wp14:anchorId="2ECF1780" wp14:editId="080B54F0">
                <wp:simplePos x="0" y="0"/>
                <wp:positionH relativeFrom="margin">
                  <wp:posOffset>262889</wp:posOffset>
                </wp:positionH>
                <wp:positionV relativeFrom="paragraph">
                  <wp:posOffset>1701800</wp:posOffset>
                </wp:positionV>
                <wp:extent cx="1464945" cy="1630680"/>
                <wp:effectExtent l="0" t="0" r="20955" b="26670"/>
                <wp:wrapNone/>
                <wp:docPr id="239" name="Rectangle 23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464945" cy="163068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E709E" id="Rectangle 239" o:spid="_x0000_s1026" alt="&quot;&quot;" style="position:absolute;margin-left:20.7pt;margin-top:134pt;width:115.35pt;height:128.4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" filled="f" strokecolor="#f26522 [3208]" strokeweight="2pt">
                <v:stroke dashstyle="1 1"/>
                <w10:wrap anchorx="margin"/>
              </v:rect>
            </w:pict>
          </mc:Fallback>
        </mc:AlternateContent>
      </w:r>
      <w:r w:rsidR="005166DB">
        <w:rPr>
          <w:noProof/>
        </w:rPr>
        <w:drawing>
          <wp:inline distT="0" distB="0" distL="0" distR="0" wp14:anchorId="2A729234" wp14:editId="2E2052F3">
            <wp:extent cx="1453896" cy="3319272"/>
            <wp:effectExtent l="19050" t="19050" r="17145" b="22860"/>
            <wp:docPr id="232" name="Picture 2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a:extLst>
                        <a:ext uri="{C183D7F6-B498-43B3-948B-1728B52AA6E4}">
                          <adec:decorative xmlns:adec="http://schemas.microsoft.com/office/drawing/2017/decorative" val="1"/>
                        </a:ext>
                      </a:extLst>
                    </pic:cNvPr>
                    <pic:cNvPicPr/>
                  </pic:nvPicPr>
                  <pic:blipFill>
                    <a:blip r:embed="rId56"/>
                    <a:stretch>
                      <a:fillRect/>
                    </a:stretch>
                  </pic:blipFill>
                  <pic:spPr>
                    <a:xfrm>
                      <a:off x="0" y="0"/>
                      <a:ext cx="1453896" cy="3319272"/>
                    </a:xfrm>
                    <a:prstGeom prst="rect">
                      <a:avLst/>
                    </a:prstGeom>
                    <a:ln>
                      <a:solidFill>
                        <a:schemeClr val="bg1">
                          <a:lumMod val="50000"/>
                        </a:schemeClr>
                      </a:solidFill>
                    </a:ln>
                  </pic:spPr>
                </pic:pic>
              </a:graphicData>
            </a:graphic>
          </wp:inline>
        </w:drawing>
      </w:r>
    </w:p>
    <w:p w14:paraId="562D3630" w14:textId="41593B46" w:rsidR="00094D5D" w:rsidRPr="004C258B" w:rsidRDefault="00094D5D" w:rsidP="00094D5D">
      <w:pPr>
        <w:pStyle w:val="Heading3"/>
      </w:pPr>
      <w:r>
        <w:t>Task 1</w:t>
      </w:r>
      <w:r w:rsidR="0070574F">
        <w:t>3</w:t>
      </w:r>
      <w:r>
        <w:t xml:space="preserve">: </w:t>
      </w:r>
      <w:r w:rsidR="00375A4F">
        <w:t>Format the Bullet Chart</w:t>
      </w:r>
      <w:r>
        <w:t xml:space="preserve"> Custom Visual</w:t>
      </w:r>
    </w:p>
    <w:p w14:paraId="60765AD1" w14:textId="73FC2B03" w:rsidR="00375A4F" w:rsidRDefault="00375A4F" w:rsidP="00375A4F">
      <w:r w:rsidRPr="00F15EC2">
        <w:t xml:space="preserve">In this task, you will </w:t>
      </w:r>
      <w:r>
        <w:t>update the Format/Paint Roller properties on the Bullet Chart Custom visual to change the way the visual displays.</w:t>
      </w:r>
    </w:p>
    <w:p w14:paraId="31CDE226" w14:textId="489D96E9" w:rsidR="00F6484A" w:rsidRDefault="00F6484A" w:rsidP="00F6484A">
      <w:pPr>
        <w:pStyle w:val="Step"/>
      </w:pPr>
      <w:r>
        <w:t xml:space="preserve">Select the </w:t>
      </w:r>
      <w:r w:rsidRPr="00F6484A">
        <w:rPr>
          <w:u w:val="single"/>
        </w:rPr>
        <w:t>Format/Paint Roller icon</w:t>
      </w:r>
      <w:r>
        <w:t xml:space="preserve"> and expand the </w:t>
      </w:r>
      <w:r w:rsidRPr="00F6484A">
        <w:rPr>
          <w:u w:val="single"/>
        </w:rPr>
        <w:t>Data values</w:t>
      </w:r>
      <w:r>
        <w:t xml:space="preserve"> properties.</w:t>
      </w:r>
    </w:p>
    <w:p w14:paraId="6FF2E96E" w14:textId="42100647" w:rsidR="00F6484A" w:rsidRDefault="00F6484A" w:rsidP="00F6484A">
      <w:pPr>
        <w:pStyle w:val="Step"/>
        <w:numPr>
          <w:ilvl w:val="0"/>
          <w:numId w:val="0"/>
        </w:numPr>
        <w:ind w:left="397"/>
      </w:pPr>
      <w:r w:rsidRPr="00F3029E">
        <w:rPr>
          <w:noProof/>
        </w:rPr>
        <mc:AlternateContent>
          <mc:Choice Requires="wps">
            <w:drawing>
              <wp:anchor distT="0" distB="0" distL="114300" distR="114300" simplePos="0" relativeHeight="251880448" behindDoc="0" locked="0" layoutInCell="1" allowOverlap="1" wp14:anchorId="6770305D" wp14:editId="291B0101">
                <wp:simplePos x="0" y="0"/>
                <wp:positionH relativeFrom="margin">
                  <wp:posOffset>651510</wp:posOffset>
                </wp:positionH>
                <wp:positionV relativeFrom="paragraph">
                  <wp:posOffset>9525</wp:posOffset>
                </wp:positionV>
                <wp:extent cx="281940" cy="289560"/>
                <wp:effectExtent l="0" t="0" r="22860" b="15240"/>
                <wp:wrapNone/>
                <wp:docPr id="241" name="Rectangle 2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1940" cy="289560"/>
                        </a:xfrm>
                        <a:prstGeom prst="rect">
                          <a:avLst/>
                        </a:prstGeom>
                        <a:noFill/>
                        <a:ln>
                          <a:prstDash val="solid"/>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133BE" id="Rectangle 241" o:spid="_x0000_s1026" alt="&quot;&quot;" style="position:absolute;margin-left:51.3pt;margin-top:.75pt;width:22.2pt;height:22.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" filled="f" strokecolor="#f26522 [3208]" strokeweight="2pt">
                <w10:wrap anchorx="margin"/>
              </v:rect>
            </w:pict>
          </mc:Fallback>
        </mc:AlternateContent>
      </w:r>
      <w:r w:rsidRPr="00035117">
        <w:rPr>
          <w:noProof/>
        </w:rPr>
        <mc:AlternateContent>
          <mc:Choice Requires="wps">
            <w:drawing>
              <wp:anchor distT="0" distB="0" distL="114300" distR="114300" simplePos="0" relativeHeight="251876352" behindDoc="0" locked="0" layoutInCell="1" allowOverlap="1" wp14:anchorId="47D5DC6E" wp14:editId="0C025D35">
                <wp:simplePos x="0" y="0"/>
                <wp:positionH relativeFrom="margin">
                  <wp:posOffset>-152400</wp:posOffset>
                </wp:positionH>
                <wp:positionV relativeFrom="paragraph">
                  <wp:posOffset>257175</wp:posOffset>
                </wp:positionV>
                <wp:extent cx="373380" cy="411480"/>
                <wp:effectExtent l="57150" t="38100" r="64770" b="83820"/>
                <wp:wrapNone/>
                <wp:docPr id="238" name="Straight Arrow Connector 2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4736A" id="Straight Arrow Connector 238" o:spid="_x0000_s1026" type="#_x0000_t32" alt="&quot;&quot;" style="position:absolute;margin-left:-12pt;margin-top:20.25pt;width:29.4pt;height:32.4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" strokecolor="#f26522 [3208]" strokeweight="3pt">
                <v:stroke endarrow="block"/>
                <v:shadow on="t" color="black" opacity="22937f" origin=",.5" offset="0,.63889mm"/>
                <w10:wrap anchorx="margin"/>
              </v:shape>
            </w:pict>
          </mc:Fallback>
        </mc:AlternateContent>
      </w:r>
      <w:r>
        <w:rPr>
          <w:noProof/>
        </w:rPr>
        <w:drawing>
          <wp:inline distT="0" distB="0" distL="0" distR="0" wp14:anchorId="20416186" wp14:editId="32EBA1D7">
            <wp:extent cx="1453896" cy="1819656"/>
            <wp:effectExtent l="19050" t="19050" r="13335" b="9525"/>
            <wp:docPr id="237" name="Picture 237" descr="Format/Paint Roller icon showing the Data value properties for the Bullet Chart Custom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50_Custom_Visual_BulletChart_Format.png"/>
                    <pic:cNvPicPr/>
                  </pic:nvPicPr>
                  <pic:blipFill>
                    <a:blip r:embed="rId57"/>
                    <a:stretch>
                      <a:fillRect/>
                    </a:stretch>
                  </pic:blipFill>
                  <pic:spPr>
                    <a:xfrm>
                      <a:off x="0" y="0"/>
                      <a:ext cx="1453896" cy="1819656"/>
                    </a:xfrm>
                    <a:prstGeom prst="rect">
                      <a:avLst/>
                    </a:prstGeom>
                    <a:ln>
                      <a:solidFill>
                        <a:schemeClr val="bg1">
                          <a:lumMod val="50000"/>
                        </a:schemeClr>
                      </a:solidFill>
                    </a:ln>
                  </pic:spPr>
                </pic:pic>
              </a:graphicData>
            </a:graphic>
          </wp:inline>
        </w:drawing>
      </w:r>
    </w:p>
    <w:p w14:paraId="7BCDB31F" w14:textId="1D5DAA98" w:rsidR="00CB2375" w:rsidRDefault="00CB2375" w:rsidP="00F6484A">
      <w:pPr>
        <w:pStyle w:val="Step"/>
        <w:numPr>
          <w:ilvl w:val="0"/>
          <w:numId w:val="0"/>
        </w:numPr>
        <w:ind w:left="397"/>
      </w:pPr>
    </w:p>
    <w:p w14:paraId="2D664649" w14:textId="47A339C8" w:rsidR="00CB2375" w:rsidRDefault="00CB2375" w:rsidP="00F6484A">
      <w:pPr>
        <w:pStyle w:val="Step"/>
        <w:numPr>
          <w:ilvl w:val="0"/>
          <w:numId w:val="0"/>
        </w:numPr>
        <w:ind w:left="397"/>
      </w:pPr>
    </w:p>
    <w:p w14:paraId="5BEC90A3" w14:textId="1D759509" w:rsidR="00CB2375" w:rsidRDefault="00CB2375" w:rsidP="00F6484A">
      <w:pPr>
        <w:pStyle w:val="Step"/>
        <w:numPr>
          <w:ilvl w:val="0"/>
          <w:numId w:val="0"/>
        </w:numPr>
        <w:ind w:left="397"/>
      </w:pPr>
    </w:p>
    <w:p w14:paraId="42E32940" w14:textId="77777777" w:rsidR="00CB2375" w:rsidRDefault="00CB2375" w:rsidP="00F6484A">
      <w:pPr>
        <w:pStyle w:val="Step"/>
        <w:numPr>
          <w:ilvl w:val="0"/>
          <w:numId w:val="0"/>
        </w:numPr>
        <w:ind w:left="397"/>
      </w:pPr>
    </w:p>
    <w:p w14:paraId="38EA370E" w14:textId="36585879" w:rsidR="00F6484A" w:rsidRDefault="00F6484A" w:rsidP="00F6484A">
      <w:pPr>
        <w:pStyle w:val="Step"/>
      </w:pPr>
      <w:r>
        <w:lastRenderedPageBreak/>
        <w:t xml:space="preserve">Change the </w:t>
      </w:r>
      <w:r w:rsidRPr="00F6484A">
        <w:rPr>
          <w:u w:val="single"/>
        </w:rPr>
        <w:t>Satisfaction %</w:t>
      </w:r>
      <w:r>
        <w:t xml:space="preserve"> to </w:t>
      </w:r>
      <w:r w:rsidRPr="00F6484A">
        <w:rPr>
          <w:u w:val="single"/>
        </w:rPr>
        <w:t>60</w:t>
      </w:r>
      <w:r>
        <w:t>.</w:t>
      </w:r>
    </w:p>
    <w:p w14:paraId="678F5D95" w14:textId="000A58ED" w:rsidR="00F6484A" w:rsidRDefault="00F6484A" w:rsidP="00F6484A">
      <w:pPr>
        <w:pStyle w:val="Step"/>
      </w:pPr>
      <w:r w:rsidRPr="00035117">
        <w:rPr>
          <w:noProof/>
        </w:rPr>
        <mc:AlternateContent>
          <mc:Choice Requires="wps">
            <w:drawing>
              <wp:anchor distT="0" distB="0" distL="114300" distR="114300" simplePos="0" relativeHeight="251882496" behindDoc="0" locked="0" layoutInCell="1" allowOverlap="1" wp14:anchorId="013F409C" wp14:editId="51BE6590">
                <wp:simplePos x="0" y="0"/>
                <wp:positionH relativeFrom="margin">
                  <wp:posOffset>948690</wp:posOffset>
                </wp:positionH>
                <wp:positionV relativeFrom="paragraph">
                  <wp:posOffset>173990</wp:posOffset>
                </wp:positionV>
                <wp:extent cx="373380" cy="411480"/>
                <wp:effectExtent l="57150" t="38100" r="45720" b="83820"/>
                <wp:wrapNone/>
                <wp:docPr id="243" name="Straight Arrow Connector 24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8D43F" id="Straight Arrow Connector 243" o:spid="_x0000_s1026" type="#_x0000_t32" alt="&quot;&quot;" style="position:absolute;margin-left:74.7pt;margin-top:13.7pt;width:29.4pt;height:32.4pt;flip:x;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" strokecolor="#f26522 [3208]" strokeweight="3pt">
                <v:stroke endarrow="block"/>
                <v:shadow on="t" color="black" opacity="22937f" origin=",.5" offset="0,.63889mm"/>
                <w10:wrap anchorx="margin"/>
              </v:shape>
            </w:pict>
          </mc:Fallback>
        </mc:AlternateContent>
      </w:r>
      <w:r>
        <w:t xml:space="preserve">Change the </w:t>
      </w:r>
      <w:r w:rsidRPr="00F6484A">
        <w:rPr>
          <w:u w:val="single"/>
        </w:rPr>
        <w:t>Good %</w:t>
      </w:r>
      <w:r>
        <w:t xml:space="preserve"> to </w:t>
      </w:r>
      <w:r w:rsidR="005556FA">
        <w:rPr>
          <w:u w:val="single"/>
        </w:rPr>
        <w:t>65</w:t>
      </w:r>
      <w:r>
        <w:t>.</w:t>
      </w:r>
    </w:p>
    <w:p w14:paraId="4503A238" w14:textId="32027BD0" w:rsidR="00F6484A" w:rsidRDefault="00F6484A" w:rsidP="00F6484A">
      <w:pPr>
        <w:pStyle w:val="Step"/>
        <w:numPr>
          <w:ilvl w:val="0"/>
          <w:numId w:val="0"/>
        </w:numPr>
        <w:ind w:left="397"/>
      </w:pPr>
      <w:r w:rsidRPr="00035117">
        <w:rPr>
          <w:noProof/>
        </w:rPr>
        <mc:AlternateContent>
          <mc:Choice Requires="wps">
            <w:drawing>
              <wp:anchor distT="0" distB="0" distL="114300" distR="114300" simplePos="0" relativeHeight="251884544" behindDoc="0" locked="0" layoutInCell="1" allowOverlap="1" wp14:anchorId="0C34CCE4" wp14:editId="104B1EB5">
                <wp:simplePos x="0" y="0"/>
                <wp:positionH relativeFrom="margin">
                  <wp:posOffset>944880</wp:posOffset>
                </wp:positionH>
                <wp:positionV relativeFrom="paragraph">
                  <wp:posOffset>357505</wp:posOffset>
                </wp:positionV>
                <wp:extent cx="373380" cy="411480"/>
                <wp:effectExtent l="57150" t="38100" r="45720" b="83820"/>
                <wp:wrapNone/>
                <wp:docPr id="244" name="Straight Arrow Connector 24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DBE4E3" id="Straight Arrow Connector 244" o:spid="_x0000_s1026" type="#_x0000_t32" alt="&quot;&quot;" style="position:absolute;margin-left:74.4pt;margin-top:28.15pt;width:29.4pt;height:32.4pt;flip:x;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" strokecolor="#f26522 [3208]" strokeweight="3pt">
                <v:stroke endarrow="block"/>
                <v:shadow on="t" color="black" opacity="22937f" origin=",.5" offset="0,.63889mm"/>
                <w10:wrap anchorx="margin"/>
              </v:shape>
            </w:pict>
          </mc:Fallback>
        </mc:AlternateContent>
      </w:r>
      <w:r>
        <w:rPr>
          <w:noProof/>
        </w:rPr>
        <w:drawing>
          <wp:inline distT="0" distB="0" distL="0" distR="0" wp14:anchorId="0D0BADA4" wp14:editId="2A5FCF75">
            <wp:extent cx="1307592" cy="950976"/>
            <wp:effectExtent l="19050" t="19050" r="26035" b="20955"/>
            <wp:docPr id="242" name="Picture 242" descr="Satisfactory % set to 60 and Good % set t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Satisfactory % set to 60 and Good % set to 65"/>
                    <pic:cNvPicPr/>
                  </pic:nvPicPr>
                  <pic:blipFill>
                    <a:blip r:embed="rId58"/>
                    <a:stretch>
                      <a:fillRect/>
                    </a:stretch>
                  </pic:blipFill>
                  <pic:spPr>
                    <a:xfrm>
                      <a:off x="0" y="0"/>
                      <a:ext cx="1307592" cy="950976"/>
                    </a:xfrm>
                    <a:prstGeom prst="rect">
                      <a:avLst/>
                    </a:prstGeom>
                    <a:ln>
                      <a:solidFill>
                        <a:schemeClr val="bg1">
                          <a:lumMod val="50000"/>
                        </a:schemeClr>
                      </a:solidFill>
                    </a:ln>
                  </pic:spPr>
                </pic:pic>
              </a:graphicData>
            </a:graphic>
          </wp:inline>
        </w:drawing>
      </w:r>
    </w:p>
    <w:p w14:paraId="068BF156" w14:textId="65F1BD20" w:rsidR="0098461C" w:rsidRDefault="0098461C" w:rsidP="0098461C">
      <w:pPr>
        <w:pStyle w:val="Step"/>
      </w:pPr>
      <w:r>
        <w:t xml:space="preserve">Expand the </w:t>
      </w:r>
      <w:r w:rsidRPr="00F70CA4">
        <w:rPr>
          <w:u w:val="single"/>
        </w:rPr>
        <w:t xml:space="preserve">Axis </w:t>
      </w:r>
      <w:r w:rsidR="00F70CA4" w:rsidRPr="00F70CA4">
        <w:rPr>
          <w:u w:val="single"/>
        </w:rPr>
        <w:t>properties</w:t>
      </w:r>
      <w:r w:rsidR="00F70CA4">
        <w:t xml:space="preserve"> </w:t>
      </w:r>
      <w:r>
        <w:t xml:space="preserve">and turn it </w:t>
      </w:r>
      <w:r w:rsidRPr="00584DB3">
        <w:rPr>
          <w:u w:val="single"/>
        </w:rPr>
        <w:t>off</w:t>
      </w:r>
      <w:r>
        <w:t>.</w:t>
      </w:r>
    </w:p>
    <w:p w14:paraId="556AD29F" w14:textId="252708F8" w:rsidR="00FE1FE8" w:rsidRPr="0098461C" w:rsidRDefault="00F70CA4" w:rsidP="00FE1FE8">
      <w:pPr>
        <w:pStyle w:val="Step"/>
        <w:numPr>
          <w:ilvl w:val="0"/>
          <w:numId w:val="0"/>
        </w:numPr>
        <w:ind w:left="397"/>
      </w:pPr>
      <w:r w:rsidRPr="00F3029E">
        <w:rPr>
          <w:noProof/>
        </w:rPr>
        <mc:AlternateContent>
          <mc:Choice Requires="wps">
            <w:drawing>
              <wp:anchor distT="0" distB="0" distL="114300" distR="114300" simplePos="0" relativeHeight="251892736" behindDoc="0" locked="0" layoutInCell="1" allowOverlap="1" wp14:anchorId="5D1A4293" wp14:editId="2CE5AD9E">
                <wp:simplePos x="0" y="0"/>
                <wp:positionH relativeFrom="margin">
                  <wp:posOffset>278130</wp:posOffset>
                </wp:positionH>
                <wp:positionV relativeFrom="paragraph">
                  <wp:posOffset>25400</wp:posOffset>
                </wp:positionV>
                <wp:extent cx="1539240" cy="281940"/>
                <wp:effectExtent l="0" t="0" r="22860" b="22860"/>
                <wp:wrapNone/>
                <wp:docPr id="250" name="Rectangle 2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539240" cy="28194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AC3FA" id="Rectangle 250" o:spid="_x0000_s1026" alt="&quot;&quot;" style="position:absolute;margin-left:21.9pt;margin-top:2pt;width:121.2pt;height:22.2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" filled="f" strokecolor="#f26522 [3208]" strokeweight="2pt">
                <v:stroke dashstyle="1 1"/>
                <w10:wrap anchorx="margin"/>
              </v:rect>
            </w:pict>
          </mc:Fallback>
        </mc:AlternateContent>
      </w:r>
      <w:r w:rsidR="00FE1FE8" w:rsidRPr="00035117">
        <w:rPr>
          <w:noProof/>
        </w:rPr>
        <mc:AlternateContent>
          <mc:Choice Requires="wps">
            <w:drawing>
              <wp:anchor distT="0" distB="0" distL="114300" distR="114300" simplePos="0" relativeHeight="251886592" behindDoc="0" locked="0" layoutInCell="1" allowOverlap="1" wp14:anchorId="48C3EB85" wp14:editId="02425228">
                <wp:simplePos x="0" y="0"/>
                <wp:positionH relativeFrom="margin">
                  <wp:posOffset>-11430</wp:posOffset>
                </wp:positionH>
                <wp:positionV relativeFrom="paragraph">
                  <wp:posOffset>257810</wp:posOffset>
                </wp:positionV>
                <wp:extent cx="373380" cy="411480"/>
                <wp:effectExtent l="57150" t="38100" r="64770" b="83820"/>
                <wp:wrapNone/>
                <wp:docPr id="246" name="Straight Arrow Connector 2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1C743A" id="Straight Arrow Connector 246" o:spid="_x0000_s1026" type="#_x0000_t32" alt="&quot;&quot;" style="position:absolute;margin-left:-.9pt;margin-top:20.3pt;width:29.4pt;height:32.4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" strokecolor="#f26522 [3208]" strokeweight="3pt">
                <v:stroke endarrow="block"/>
                <v:shadow on="t" color="black" opacity="22937f" origin=",.5" offset="0,.63889mm"/>
                <w10:wrap anchorx="margin"/>
              </v:shape>
            </w:pict>
          </mc:Fallback>
        </mc:AlternateContent>
      </w:r>
      <w:r w:rsidR="00FE1FE8">
        <w:rPr>
          <w:noProof/>
        </w:rPr>
        <w:drawing>
          <wp:inline distT="0" distB="0" distL="0" distR="0" wp14:anchorId="7A8651E1" wp14:editId="50FECB51">
            <wp:extent cx="1554480" cy="868680"/>
            <wp:effectExtent l="19050" t="19050" r="26670" b="11430"/>
            <wp:docPr id="245" name="Picture 245" descr="Axis properties toggle set to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50_Custom_Visual_BulletChart_Axis_Off.png"/>
                    <pic:cNvPicPr/>
                  </pic:nvPicPr>
                  <pic:blipFill>
                    <a:blip r:embed="rId59"/>
                    <a:stretch>
                      <a:fillRect/>
                    </a:stretch>
                  </pic:blipFill>
                  <pic:spPr>
                    <a:xfrm>
                      <a:off x="0" y="0"/>
                      <a:ext cx="1554480" cy="868680"/>
                    </a:xfrm>
                    <a:prstGeom prst="rect">
                      <a:avLst/>
                    </a:prstGeom>
                    <a:ln>
                      <a:solidFill>
                        <a:schemeClr val="bg1">
                          <a:lumMod val="50000"/>
                        </a:schemeClr>
                      </a:solidFill>
                    </a:ln>
                  </pic:spPr>
                </pic:pic>
              </a:graphicData>
            </a:graphic>
          </wp:inline>
        </w:drawing>
      </w:r>
    </w:p>
    <w:p w14:paraId="195B4EDD" w14:textId="4D0C93DB" w:rsidR="00F70CA4" w:rsidRDefault="00F70CA4" w:rsidP="00F70CA4">
      <w:pPr>
        <w:pStyle w:val="Step"/>
      </w:pPr>
      <w:r>
        <w:t xml:space="preserve">Expand the </w:t>
      </w:r>
      <w:r w:rsidRPr="00F70CA4">
        <w:rPr>
          <w:u w:val="single"/>
        </w:rPr>
        <w:t>Title propert</w:t>
      </w:r>
      <w:r>
        <w:rPr>
          <w:u w:val="single"/>
        </w:rPr>
        <w:t>ies</w:t>
      </w:r>
      <w:r>
        <w:t xml:space="preserve"> and change the Title </w:t>
      </w:r>
      <w:r w:rsidRPr="00F70CA4">
        <w:rPr>
          <w:u w:val="single"/>
        </w:rPr>
        <w:t>Font color</w:t>
      </w:r>
      <w:r>
        <w:t xml:space="preserve"> to </w:t>
      </w:r>
      <w:r w:rsidR="00584DB3">
        <w:rPr>
          <w:u w:val="single"/>
        </w:rPr>
        <w:t>B</w:t>
      </w:r>
      <w:r w:rsidRPr="00F70CA4">
        <w:rPr>
          <w:u w:val="single"/>
        </w:rPr>
        <w:t>lack</w:t>
      </w:r>
      <w:r>
        <w:t>.</w:t>
      </w:r>
      <w:r w:rsidR="00375A4F">
        <w:t xml:space="preserve">  This will make the Title more noticeable.</w:t>
      </w:r>
    </w:p>
    <w:p w14:paraId="11FD9A84" w14:textId="1BEA6486" w:rsidR="00F70CA4" w:rsidRDefault="00F70CA4" w:rsidP="00F70CA4">
      <w:pPr>
        <w:pStyle w:val="Step"/>
        <w:numPr>
          <w:ilvl w:val="0"/>
          <w:numId w:val="0"/>
        </w:numPr>
        <w:ind w:left="397"/>
      </w:pPr>
      <w:r w:rsidRPr="00F3029E">
        <w:rPr>
          <w:noProof/>
        </w:rPr>
        <mc:AlternateContent>
          <mc:Choice Requires="wps">
            <w:drawing>
              <wp:anchor distT="0" distB="0" distL="114300" distR="114300" simplePos="0" relativeHeight="251890688" behindDoc="0" locked="0" layoutInCell="1" allowOverlap="1" wp14:anchorId="38F263D3" wp14:editId="1FCC6254">
                <wp:simplePos x="0" y="0"/>
                <wp:positionH relativeFrom="margin">
                  <wp:posOffset>285750</wp:posOffset>
                </wp:positionH>
                <wp:positionV relativeFrom="paragraph">
                  <wp:posOffset>616585</wp:posOffset>
                </wp:positionV>
                <wp:extent cx="1539240" cy="251460"/>
                <wp:effectExtent l="0" t="0" r="22860" b="15240"/>
                <wp:wrapNone/>
                <wp:docPr id="249" name="Rectangle 2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539240" cy="25146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ED5A7" id="Rectangle 249" o:spid="_x0000_s1026" alt="&quot;&quot;" style="position:absolute;margin-left:22.5pt;margin-top:48.55pt;width:121.2pt;height:19.8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" filled="f" strokecolor="#f26522 [3208]" strokeweight="2pt">
                <v:stroke dashstyle="1 1"/>
                <w10:wrap anchorx="margin"/>
              </v:rect>
            </w:pict>
          </mc:Fallback>
        </mc:AlternateContent>
      </w:r>
      <w:r w:rsidRPr="00035117">
        <w:rPr>
          <w:noProof/>
        </w:rPr>
        <mc:AlternateContent>
          <mc:Choice Requires="wps">
            <w:drawing>
              <wp:anchor distT="0" distB="0" distL="114300" distR="114300" simplePos="0" relativeHeight="251888640" behindDoc="0" locked="0" layoutInCell="1" allowOverlap="1" wp14:anchorId="500D8181" wp14:editId="45566E25">
                <wp:simplePos x="0" y="0"/>
                <wp:positionH relativeFrom="margin">
                  <wp:posOffset>-38100</wp:posOffset>
                </wp:positionH>
                <wp:positionV relativeFrom="paragraph">
                  <wp:posOffset>1843405</wp:posOffset>
                </wp:positionV>
                <wp:extent cx="373380" cy="411480"/>
                <wp:effectExtent l="57150" t="38100" r="64770" b="83820"/>
                <wp:wrapNone/>
                <wp:docPr id="248" name="Straight Arrow Connector 2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5B82A" id="Straight Arrow Connector 248" o:spid="_x0000_s1026" type="#_x0000_t32" alt="&quot;&quot;" style="position:absolute;margin-left:-3pt;margin-top:145.15pt;width:29.4pt;height:32.4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" strokecolor="#f26522 [3208]" strokeweight="3pt">
                <v:stroke endarrow="block"/>
                <v:shadow on="t" color="black" opacity="22937f" origin=",.5" offset="0,.63889mm"/>
                <w10:wrap anchorx="margin"/>
              </v:shape>
            </w:pict>
          </mc:Fallback>
        </mc:AlternateContent>
      </w:r>
      <w:r>
        <w:rPr>
          <w:noProof/>
        </w:rPr>
        <w:drawing>
          <wp:inline distT="0" distB="0" distL="0" distR="0" wp14:anchorId="26D4F52C" wp14:editId="2770F09F">
            <wp:extent cx="1554480" cy="2505456"/>
            <wp:effectExtent l="19050" t="19050" r="26670" b="28575"/>
            <wp:docPr id="247" name="Picture 247" descr="Format/Paint Roller Title properties with Font set to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52_Custom_Visual_BulletChart_Title.png"/>
                    <pic:cNvPicPr/>
                  </pic:nvPicPr>
                  <pic:blipFill>
                    <a:blip r:embed="rId60"/>
                    <a:stretch>
                      <a:fillRect/>
                    </a:stretch>
                  </pic:blipFill>
                  <pic:spPr>
                    <a:xfrm>
                      <a:off x="0" y="0"/>
                      <a:ext cx="1554480" cy="2505456"/>
                    </a:xfrm>
                    <a:prstGeom prst="rect">
                      <a:avLst/>
                    </a:prstGeom>
                    <a:ln>
                      <a:solidFill>
                        <a:schemeClr val="bg1">
                          <a:lumMod val="50000"/>
                        </a:schemeClr>
                      </a:solidFill>
                    </a:ln>
                  </pic:spPr>
                </pic:pic>
              </a:graphicData>
            </a:graphic>
          </wp:inline>
        </w:drawing>
      </w:r>
    </w:p>
    <w:p w14:paraId="0A1F16B0" w14:textId="65B625A4" w:rsidR="003603CA" w:rsidRDefault="003603CA" w:rsidP="00F70CA4">
      <w:pPr>
        <w:pStyle w:val="Step"/>
        <w:numPr>
          <w:ilvl w:val="0"/>
          <w:numId w:val="0"/>
        </w:numPr>
        <w:ind w:left="397"/>
      </w:pPr>
    </w:p>
    <w:p w14:paraId="17CEFE44" w14:textId="3ADD5204" w:rsidR="003603CA" w:rsidRDefault="003603CA" w:rsidP="00F70CA4">
      <w:pPr>
        <w:pStyle w:val="Step"/>
        <w:numPr>
          <w:ilvl w:val="0"/>
          <w:numId w:val="0"/>
        </w:numPr>
        <w:ind w:left="397"/>
      </w:pPr>
    </w:p>
    <w:p w14:paraId="57A03C9E" w14:textId="39425915" w:rsidR="003603CA" w:rsidRDefault="003603CA" w:rsidP="00F70CA4">
      <w:pPr>
        <w:pStyle w:val="Step"/>
        <w:numPr>
          <w:ilvl w:val="0"/>
          <w:numId w:val="0"/>
        </w:numPr>
        <w:ind w:left="397"/>
      </w:pPr>
    </w:p>
    <w:p w14:paraId="416052BF" w14:textId="2753343E" w:rsidR="003603CA" w:rsidRDefault="003603CA" w:rsidP="00F70CA4">
      <w:pPr>
        <w:pStyle w:val="Step"/>
        <w:numPr>
          <w:ilvl w:val="0"/>
          <w:numId w:val="0"/>
        </w:numPr>
        <w:ind w:left="397"/>
      </w:pPr>
    </w:p>
    <w:p w14:paraId="3E07F39C" w14:textId="52196D48" w:rsidR="003603CA" w:rsidRDefault="003603CA" w:rsidP="00F70CA4">
      <w:pPr>
        <w:pStyle w:val="Step"/>
        <w:numPr>
          <w:ilvl w:val="0"/>
          <w:numId w:val="0"/>
        </w:numPr>
        <w:ind w:left="397"/>
      </w:pPr>
    </w:p>
    <w:p w14:paraId="3482332E" w14:textId="01F24541" w:rsidR="003603CA" w:rsidRDefault="003603CA" w:rsidP="00F70CA4">
      <w:pPr>
        <w:pStyle w:val="Step"/>
        <w:numPr>
          <w:ilvl w:val="0"/>
          <w:numId w:val="0"/>
        </w:numPr>
        <w:ind w:left="397"/>
      </w:pPr>
    </w:p>
    <w:p w14:paraId="46578469" w14:textId="77777777" w:rsidR="003603CA" w:rsidRDefault="003603CA" w:rsidP="00F70CA4">
      <w:pPr>
        <w:pStyle w:val="Step"/>
        <w:numPr>
          <w:ilvl w:val="0"/>
          <w:numId w:val="0"/>
        </w:numPr>
        <w:ind w:left="397"/>
      </w:pPr>
    </w:p>
    <w:p w14:paraId="398CE648" w14:textId="31699EE1" w:rsidR="00205F4A" w:rsidRDefault="00205F4A" w:rsidP="00205F4A">
      <w:pPr>
        <w:pStyle w:val="Step"/>
      </w:pPr>
      <w:r>
        <w:lastRenderedPageBreak/>
        <w:t>S</w:t>
      </w:r>
      <w:r w:rsidR="00FE1FE8">
        <w:t>elect</w:t>
      </w:r>
      <w:r>
        <w:t xml:space="preserve"> the</w:t>
      </w:r>
      <w:r w:rsidR="00FE1FE8">
        <w:t xml:space="preserve"> </w:t>
      </w:r>
      <w:r w:rsidR="00FE1FE8" w:rsidRPr="00205F4A">
        <w:rPr>
          <w:u w:val="single"/>
        </w:rPr>
        <w:t>Year</w:t>
      </w:r>
      <w:r>
        <w:rPr>
          <w:u w:val="single"/>
        </w:rPr>
        <w:t xml:space="preserve"> value</w:t>
      </w:r>
      <w:r w:rsidR="00FE1FE8" w:rsidRPr="00205F4A">
        <w:rPr>
          <w:u w:val="single"/>
        </w:rPr>
        <w:t xml:space="preserve"> </w:t>
      </w:r>
      <w:r>
        <w:rPr>
          <w:u w:val="single"/>
        </w:rPr>
        <w:t>equal to</w:t>
      </w:r>
      <w:r w:rsidR="00FE1FE8" w:rsidRPr="00205F4A">
        <w:rPr>
          <w:u w:val="single"/>
        </w:rPr>
        <w:t xml:space="preserve"> 2017</w:t>
      </w:r>
      <w:r w:rsidR="00F70CA4" w:rsidRPr="00F70CA4">
        <w:t xml:space="preserve"> </w:t>
      </w:r>
      <w:r>
        <w:t xml:space="preserve">on the </w:t>
      </w:r>
      <w:r w:rsidRPr="00375A4F">
        <w:rPr>
          <w:u w:val="single"/>
        </w:rPr>
        <w:t>Slicer</w:t>
      </w:r>
      <w:r>
        <w:t xml:space="preserve"> visual </w:t>
      </w:r>
      <w:r w:rsidR="00A50548">
        <w:t>to</w:t>
      </w:r>
      <w:r w:rsidR="00F70CA4" w:rsidRPr="00F70CA4">
        <w:t xml:space="preserve"> </w:t>
      </w:r>
      <w:r w:rsidR="00F70CA4">
        <w:t xml:space="preserve">see the </w:t>
      </w:r>
      <w:r w:rsidR="00860483">
        <w:t xml:space="preserve">Bullet Chart </w:t>
      </w:r>
      <w:r w:rsidR="00F70CA4">
        <w:t xml:space="preserve">Custom visual </w:t>
      </w:r>
      <w:r w:rsidR="00375A4F">
        <w:t xml:space="preserve">change and </w:t>
      </w:r>
      <w:r w:rsidR="00F70CA4">
        <w:t>come to life!</w:t>
      </w:r>
      <w:r w:rsidR="00A50548">
        <w:t xml:space="preserve">  </w:t>
      </w:r>
    </w:p>
    <w:p w14:paraId="5E173269" w14:textId="590804A5" w:rsidR="00F70CA4" w:rsidRPr="00F70CA4" w:rsidRDefault="00F70CA4" w:rsidP="00205F4A">
      <w:pPr>
        <w:pStyle w:val="Step"/>
        <w:numPr>
          <w:ilvl w:val="0"/>
          <w:numId w:val="0"/>
        </w:numPr>
        <w:ind w:left="397"/>
      </w:pPr>
      <w:r w:rsidRPr="00035117">
        <w:rPr>
          <w:noProof/>
        </w:rPr>
        <mc:AlternateContent>
          <mc:Choice Requires="wps">
            <w:drawing>
              <wp:anchor distT="0" distB="0" distL="114300" distR="114300" simplePos="0" relativeHeight="251894784" behindDoc="0" locked="0" layoutInCell="1" allowOverlap="1" wp14:anchorId="2BF7D8E7" wp14:editId="7EE4F5AC">
                <wp:simplePos x="0" y="0"/>
                <wp:positionH relativeFrom="margin">
                  <wp:posOffset>-3810</wp:posOffset>
                </wp:positionH>
                <wp:positionV relativeFrom="paragraph">
                  <wp:posOffset>1673225</wp:posOffset>
                </wp:positionV>
                <wp:extent cx="373380" cy="411480"/>
                <wp:effectExtent l="57150" t="38100" r="64770" b="83820"/>
                <wp:wrapNone/>
                <wp:docPr id="252" name="Straight Arrow Connector 2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3485C" id="Straight Arrow Connector 252" o:spid="_x0000_s1026" type="#_x0000_t32" alt="&quot;&quot;" style="position:absolute;margin-left:-.3pt;margin-top:131.75pt;width:29.4pt;height:32.4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" strokecolor="#f26522 [3208]" strokeweight="3pt">
                <v:stroke endarrow="block"/>
                <v:shadow on="t" color="black" opacity="22937f" origin=",.5" offset="0,.63889mm"/>
                <w10:wrap anchorx="margin"/>
              </v:shape>
            </w:pict>
          </mc:Fallback>
        </mc:AlternateContent>
      </w:r>
      <w:r>
        <w:rPr>
          <w:noProof/>
        </w:rPr>
        <w:drawing>
          <wp:inline distT="0" distB="0" distL="0" distR="0" wp14:anchorId="193DA3B1" wp14:editId="44BF3A32">
            <wp:extent cx="5724144" cy="3209544"/>
            <wp:effectExtent l="19050" t="19050" r="10160" b="10160"/>
            <wp:docPr id="251" name="Picture 251" descr="Report page with the Slicer Year 2017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Report page with the Slicer Year 2017 selected"/>
                    <pic:cNvPicPr/>
                  </pic:nvPicPr>
                  <pic:blipFill>
                    <a:blip r:embed="rId61"/>
                    <a:stretch>
                      <a:fillRect/>
                    </a:stretch>
                  </pic:blipFill>
                  <pic:spPr>
                    <a:xfrm>
                      <a:off x="0" y="0"/>
                      <a:ext cx="5724144" cy="3209544"/>
                    </a:xfrm>
                    <a:prstGeom prst="rect">
                      <a:avLst/>
                    </a:prstGeom>
                    <a:ln>
                      <a:solidFill>
                        <a:schemeClr val="bg1">
                          <a:lumMod val="50000"/>
                        </a:schemeClr>
                      </a:solidFill>
                    </a:ln>
                  </pic:spPr>
                </pic:pic>
              </a:graphicData>
            </a:graphic>
          </wp:inline>
        </w:drawing>
      </w:r>
    </w:p>
    <w:p w14:paraId="3CC99903" w14:textId="43F54F8C" w:rsidR="00860483" w:rsidRDefault="00860483" w:rsidP="00860483">
      <w:pPr>
        <w:pStyle w:val="Step"/>
        <w:numPr>
          <w:ilvl w:val="0"/>
          <w:numId w:val="0"/>
        </w:numPr>
        <w:ind w:left="397"/>
        <w:rPr>
          <w:color w:val="C00000"/>
        </w:rPr>
      </w:pPr>
      <w:r w:rsidRPr="00860483">
        <w:rPr>
          <w:color w:val="C00000"/>
        </w:rPr>
        <w:t>Note:  The Bullet Chart is a great Custom visual to show progress towards goals.</w:t>
      </w:r>
    </w:p>
    <w:p w14:paraId="34F98514" w14:textId="63731439" w:rsidR="003603CA" w:rsidRDefault="003603CA" w:rsidP="00860483">
      <w:pPr>
        <w:pStyle w:val="Step"/>
        <w:numPr>
          <w:ilvl w:val="0"/>
          <w:numId w:val="0"/>
        </w:numPr>
        <w:ind w:left="397"/>
        <w:rPr>
          <w:color w:val="C00000"/>
        </w:rPr>
      </w:pPr>
    </w:p>
    <w:p w14:paraId="50DBC53E" w14:textId="1A2AC301" w:rsidR="003603CA" w:rsidRDefault="003603CA" w:rsidP="00860483">
      <w:pPr>
        <w:pStyle w:val="Step"/>
        <w:numPr>
          <w:ilvl w:val="0"/>
          <w:numId w:val="0"/>
        </w:numPr>
        <w:ind w:left="397"/>
        <w:rPr>
          <w:color w:val="C00000"/>
        </w:rPr>
      </w:pPr>
    </w:p>
    <w:p w14:paraId="7587AAEB" w14:textId="70B4E3FE" w:rsidR="003603CA" w:rsidRDefault="003603CA" w:rsidP="00860483">
      <w:pPr>
        <w:pStyle w:val="Step"/>
        <w:numPr>
          <w:ilvl w:val="0"/>
          <w:numId w:val="0"/>
        </w:numPr>
        <w:ind w:left="397"/>
        <w:rPr>
          <w:color w:val="C00000"/>
        </w:rPr>
      </w:pPr>
    </w:p>
    <w:p w14:paraId="669B7365" w14:textId="74A6C7B9" w:rsidR="003603CA" w:rsidRDefault="003603CA" w:rsidP="00860483">
      <w:pPr>
        <w:pStyle w:val="Step"/>
        <w:numPr>
          <w:ilvl w:val="0"/>
          <w:numId w:val="0"/>
        </w:numPr>
        <w:ind w:left="397"/>
        <w:rPr>
          <w:color w:val="C00000"/>
        </w:rPr>
      </w:pPr>
    </w:p>
    <w:p w14:paraId="3D4902D6" w14:textId="34FEA4AF" w:rsidR="003603CA" w:rsidRDefault="003603CA" w:rsidP="00860483">
      <w:pPr>
        <w:pStyle w:val="Step"/>
        <w:numPr>
          <w:ilvl w:val="0"/>
          <w:numId w:val="0"/>
        </w:numPr>
        <w:ind w:left="397"/>
        <w:rPr>
          <w:color w:val="C00000"/>
        </w:rPr>
      </w:pPr>
    </w:p>
    <w:p w14:paraId="2800985B" w14:textId="39E1992D" w:rsidR="003603CA" w:rsidRDefault="003603CA" w:rsidP="00860483">
      <w:pPr>
        <w:pStyle w:val="Step"/>
        <w:numPr>
          <w:ilvl w:val="0"/>
          <w:numId w:val="0"/>
        </w:numPr>
        <w:ind w:left="397"/>
        <w:rPr>
          <w:color w:val="C00000"/>
        </w:rPr>
      </w:pPr>
    </w:p>
    <w:p w14:paraId="1EBE1D14" w14:textId="7E6E57E9" w:rsidR="003603CA" w:rsidRDefault="003603CA" w:rsidP="00860483">
      <w:pPr>
        <w:pStyle w:val="Step"/>
        <w:numPr>
          <w:ilvl w:val="0"/>
          <w:numId w:val="0"/>
        </w:numPr>
        <w:ind w:left="397"/>
        <w:rPr>
          <w:color w:val="C00000"/>
        </w:rPr>
      </w:pPr>
    </w:p>
    <w:p w14:paraId="6A2F8911" w14:textId="3CAA4218" w:rsidR="003603CA" w:rsidRDefault="003603CA" w:rsidP="00860483">
      <w:pPr>
        <w:pStyle w:val="Step"/>
        <w:numPr>
          <w:ilvl w:val="0"/>
          <w:numId w:val="0"/>
        </w:numPr>
        <w:ind w:left="397"/>
        <w:rPr>
          <w:color w:val="C00000"/>
        </w:rPr>
      </w:pPr>
    </w:p>
    <w:p w14:paraId="6AB6624A" w14:textId="71E5AD56" w:rsidR="003603CA" w:rsidRDefault="003603CA" w:rsidP="00860483">
      <w:pPr>
        <w:pStyle w:val="Step"/>
        <w:numPr>
          <w:ilvl w:val="0"/>
          <w:numId w:val="0"/>
        </w:numPr>
        <w:ind w:left="397"/>
        <w:rPr>
          <w:color w:val="C00000"/>
        </w:rPr>
      </w:pPr>
    </w:p>
    <w:p w14:paraId="1337B122" w14:textId="5A93269D" w:rsidR="003603CA" w:rsidRDefault="003603CA" w:rsidP="00860483">
      <w:pPr>
        <w:pStyle w:val="Step"/>
        <w:numPr>
          <w:ilvl w:val="0"/>
          <w:numId w:val="0"/>
        </w:numPr>
        <w:ind w:left="397"/>
        <w:rPr>
          <w:color w:val="C00000"/>
        </w:rPr>
      </w:pPr>
    </w:p>
    <w:p w14:paraId="5A3D36E4" w14:textId="796FAB35" w:rsidR="003603CA" w:rsidRDefault="003603CA" w:rsidP="00860483">
      <w:pPr>
        <w:pStyle w:val="Step"/>
        <w:numPr>
          <w:ilvl w:val="0"/>
          <w:numId w:val="0"/>
        </w:numPr>
        <w:ind w:left="397"/>
        <w:rPr>
          <w:color w:val="C00000"/>
        </w:rPr>
      </w:pPr>
    </w:p>
    <w:p w14:paraId="4C07FD0D" w14:textId="6983ABAB" w:rsidR="003603CA" w:rsidRDefault="003603CA" w:rsidP="00860483">
      <w:pPr>
        <w:pStyle w:val="Step"/>
        <w:numPr>
          <w:ilvl w:val="0"/>
          <w:numId w:val="0"/>
        </w:numPr>
        <w:ind w:left="397"/>
        <w:rPr>
          <w:color w:val="C00000"/>
        </w:rPr>
      </w:pPr>
    </w:p>
    <w:p w14:paraId="7B5DB80D" w14:textId="77777777" w:rsidR="003603CA" w:rsidRPr="00860483" w:rsidRDefault="003603CA" w:rsidP="00860483">
      <w:pPr>
        <w:pStyle w:val="Step"/>
        <w:numPr>
          <w:ilvl w:val="0"/>
          <w:numId w:val="0"/>
        </w:numPr>
        <w:ind w:left="397"/>
        <w:rPr>
          <w:color w:val="C00000"/>
        </w:rPr>
      </w:pPr>
    </w:p>
    <w:p w14:paraId="58C60B6D" w14:textId="34CFC56C" w:rsidR="007E4C9E" w:rsidRPr="004C258B" w:rsidRDefault="007E4C9E" w:rsidP="007E4C9E">
      <w:pPr>
        <w:pStyle w:val="Heading3"/>
      </w:pPr>
      <w:r>
        <w:lastRenderedPageBreak/>
        <w:t>Task 1</w:t>
      </w:r>
      <w:r w:rsidR="0070574F">
        <w:t>4</w:t>
      </w:r>
      <w:r>
        <w:t>: Change the Bullet Chart Custom Visual Sort</w:t>
      </w:r>
    </w:p>
    <w:p w14:paraId="40B14909" w14:textId="732EC7A6" w:rsidR="007E4C9E" w:rsidRDefault="007E4C9E" w:rsidP="007E4C9E">
      <w:r w:rsidRPr="00F15EC2">
        <w:t xml:space="preserve">In this task, you will </w:t>
      </w:r>
      <w:r>
        <w:t>change the Bullet Chart Custom visual to sort ascending by [YYYY QQ].</w:t>
      </w:r>
    </w:p>
    <w:p w14:paraId="6FC6F9B3" w14:textId="5FCFCA99" w:rsidR="00205F4A" w:rsidRDefault="00094D5D" w:rsidP="00205F4A">
      <w:pPr>
        <w:pStyle w:val="Step"/>
      </w:pPr>
      <w:r w:rsidRPr="00035117">
        <w:rPr>
          <w:noProof/>
        </w:rPr>
        <mc:AlternateContent>
          <mc:Choice Requires="wps">
            <w:drawing>
              <wp:anchor distT="0" distB="0" distL="114300" distR="114300" simplePos="0" relativeHeight="251910144" behindDoc="0" locked="0" layoutInCell="1" allowOverlap="1" wp14:anchorId="2DB1181D" wp14:editId="30B1BA6D">
                <wp:simplePos x="0" y="0"/>
                <wp:positionH relativeFrom="margin">
                  <wp:posOffset>3943350</wp:posOffset>
                </wp:positionH>
                <wp:positionV relativeFrom="paragraph">
                  <wp:posOffset>46990</wp:posOffset>
                </wp:positionV>
                <wp:extent cx="373380" cy="411480"/>
                <wp:effectExtent l="57150" t="38100" r="45720" b="83820"/>
                <wp:wrapNone/>
                <wp:docPr id="23" name="Straight Arrow Connector 2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FA172" id="Straight Arrow Connector 23" o:spid="_x0000_s1026" type="#_x0000_t32" alt="&quot;&quot;" style="position:absolute;margin-left:310.5pt;margin-top:3.7pt;width:29.4pt;height:32.4pt;flip:x;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" strokecolor="#f26522 [3208]" strokeweight="3pt">
                <v:stroke endarrow="block"/>
                <v:shadow on="t" color="black" opacity="22937f" origin=",.5" offset="0,.63889mm"/>
                <w10:wrap anchorx="margin"/>
              </v:shape>
            </w:pict>
          </mc:Fallback>
        </mc:AlternateContent>
      </w:r>
      <w:r w:rsidR="00205F4A">
        <w:t xml:space="preserve">Click on </w:t>
      </w:r>
      <w:r w:rsidR="00205F4A" w:rsidRPr="00094D5D">
        <w:rPr>
          <w:u w:val="single"/>
        </w:rPr>
        <w:t xml:space="preserve">Ellipse menu </w:t>
      </w:r>
      <w:r w:rsidR="00205F4A">
        <w:t xml:space="preserve">on the Bullet Chart </w:t>
      </w:r>
      <w:r w:rsidR="007A0D65">
        <w:t>C</w:t>
      </w:r>
      <w:r w:rsidR="00205F4A">
        <w:t>ustom visual.</w:t>
      </w:r>
    </w:p>
    <w:p w14:paraId="4C4B5C8A" w14:textId="1D14F4D0" w:rsidR="00094D5D" w:rsidRDefault="00094D5D" w:rsidP="00094D5D">
      <w:pPr>
        <w:pStyle w:val="Step"/>
        <w:numPr>
          <w:ilvl w:val="0"/>
          <w:numId w:val="0"/>
        </w:numPr>
        <w:ind w:left="397"/>
      </w:pPr>
      <w:r>
        <w:rPr>
          <w:noProof/>
        </w:rPr>
        <w:drawing>
          <wp:inline distT="0" distB="0" distL="0" distR="0" wp14:anchorId="5B4EB050" wp14:editId="7477DB34">
            <wp:extent cx="3621024" cy="484632"/>
            <wp:effectExtent l="19050" t="19050" r="17780" b="10795"/>
            <wp:docPr id="22" name="Picture 22" descr="Close up of the Bullet Chart Custom visual displaying the Ellips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7b_Custom_Visual_BulletChart_EllipseMenu.png"/>
                    <pic:cNvPicPr/>
                  </pic:nvPicPr>
                  <pic:blipFill>
                    <a:blip r:embed="rId62"/>
                    <a:stretch>
                      <a:fillRect/>
                    </a:stretch>
                  </pic:blipFill>
                  <pic:spPr>
                    <a:xfrm>
                      <a:off x="0" y="0"/>
                      <a:ext cx="3621024" cy="484632"/>
                    </a:xfrm>
                    <a:prstGeom prst="rect">
                      <a:avLst/>
                    </a:prstGeom>
                    <a:ln>
                      <a:solidFill>
                        <a:schemeClr val="bg1">
                          <a:lumMod val="50000"/>
                        </a:schemeClr>
                      </a:solidFill>
                    </a:ln>
                  </pic:spPr>
                </pic:pic>
              </a:graphicData>
            </a:graphic>
          </wp:inline>
        </w:drawing>
      </w:r>
    </w:p>
    <w:p w14:paraId="683D5C97" w14:textId="119500EF" w:rsidR="00205F4A" w:rsidRDefault="00205F4A" w:rsidP="00205F4A">
      <w:pPr>
        <w:pStyle w:val="Step"/>
      </w:pPr>
      <w:r>
        <w:t xml:space="preserve">Select </w:t>
      </w:r>
      <w:r w:rsidRPr="00094D5D">
        <w:rPr>
          <w:u w:val="single"/>
        </w:rPr>
        <w:t>Sort By</w:t>
      </w:r>
      <w:r w:rsidR="00094D5D">
        <w:t xml:space="preserve"> then choose the </w:t>
      </w:r>
      <w:r w:rsidRPr="00094D5D">
        <w:rPr>
          <w:u w:val="single"/>
        </w:rPr>
        <w:t>YYYY-QQ</w:t>
      </w:r>
      <w:r w:rsidR="00094D5D" w:rsidRPr="00094D5D">
        <w:t xml:space="preserve"> </w:t>
      </w:r>
      <w:r w:rsidR="00094D5D">
        <w:t xml:space="preserve">column </w:t>
      </w:r>
      <w:r w:rsidR="00094D5D" w:rsidRPr="00094D5D">
        <w:t>va</w:t>
      </w:r>
      <w:r w:rsidR="00094D5D">
        <w:t>l</w:t>
      </w:r>
      <w:r w:rsidR="00094D5D" w:rsidRPr="00094D5D">
        <w:t>ue</w:t>
      </w:r>
      <w:r w:rsidR="00094D5D">
        <w:rPr>
          <w:u w:val="single"/>
        </w:rPr>
        <w:t>.</w:t>
      </w:r>
    </w:p>
    <w:p w14:paraId="7BC7892D" w14:textId="23B0AF13" w:rsidR="00205F4A" w:rsidRDefault="00205F4A" w:rsidP="00205F4A">
      <w:pPr>
        <w:pStyle w:val="Step"/>
      </w:pPr>
      <w:r>
        <w:t xml:space="preserve">Click on </w:t>
      </w:r>
      <w:r w:rsidRPr="00094D5D">
        <w:rPr>
          <w:u w:val="single"/>
        </w:rPr>
        <w:t>Ellipse menu</w:t>
      </w:r>
      <w:r>
        <w:t xml:space="preserve"> on the Bullet Chart </w:t>
      </w:r>
      <w:r w:rsidR="007A0D65">
        <w:t>C</w:t>
      </w:r>
      <w:r>
        <w:t>ustom visual</w:t>
      </w:r>
      <w:r w:rsidR="007E4C9E">
        <w:t xml:space="preserve"> again</w:t>
      </w:r>
      <w:r>
        <w:t>.</w:t>
      </w:r>
    </w:p>
    <w:p w14:paraId="05DA39B4" w14:textId="3143B66F" w:rsidR="00094D5D" w:rsidRDefault="003603CA" w:rsidP="008309C4">
      <w:pPr>
        <w:pStyle w:val="Step"/>
        <w:numPr>
          <w:ilvl w:val="0"/>
          <w:numId w:val="0"/>
        </w:numPr>
        <w:ind w:left="397"/>
      </w:pPr>
      <w:r w:rsidRPr="00F3029E">
        <w:rPr>
          <w:noProof/>
        </w:rPr>
        <mc:AlternateContent>
          <mc:Choice Requires="wps">
            <w:drawing>
              <wp:anchor distT="0" distB="0" distL="114300" distR="114300" simplePos="0" relativeHeight="251912192" behindDoc="0" locked="0" layoutInCell="1" allowOverlap="1" wp14:anchorId="0B08401D" wp14:editId="4A1A8EEE">
                <wp:simplePos x="0" y="0"/>
                <wp:positionH relativeFrom="margin">
                  <wp:posOffset>5154930</wp:posOffset>
                </wp:positionH>
                <wp:positionV relativeFrom="paragraph">
                  <wp:posOffset>1591310</wp:posOffset>
                </wp:positionV>
                <wp:extent cx="1432560" cy="190500"/>
                <wp:effectExtent l="0" t="0" r="15240" b="19050"/>
                <wp:wrapNone/>
                <wp:docPr id="25" name="Rectangle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432560" cy="19050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D8962" id="Rectangle 25" o:spid="_x0000_s1026" alt="&quot;&quot;" style="position:absolute;margin-left:405.9pt;margin-top:125.3pt;width:112.8pt;height:1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" filled="f" strokecolor="#f26522 [3208]" strokeweight="2pt">
                <v:stroke dashstyle="1 1"/>
                <w10:wrap anchorx="margin"/>
              </v:rect>
            </w:pict>
          </mc:Fallback>
        </mc:AlternateContent>
      </w:r>
      <w:r w:rsidR="007E4C9E">
        <w:t>Now, s</w:t>
      </w:r>
      <w:r w:rsidR="00205F4A">
        <w:t>elect</w:t>
      </w:r>
      <w:r w:rsidR="007E4C9E">
        <w:t xml:space="preserve"> the</w:t>
      </w:r>
      <w:r w:rsidR="00205F4A">
        <w:t xml:space="preserve"> </w:t>
      </w:r>
      <w:r w:rsidR="00094D5D" w:rsidRPr="00B0384C">
        <w:rPr>
          <w:u w:val="single"/>
        </w:rPr>
        <w:t xml:space="preserve">Sort </w:t>
      </w:r>
      <w:r w:rsidR="00205F4A" w:rsidRPr="00B0384C">
        <w:rPr>
          <w:u w:val="single"/>
        </w:rPr>
        <w:t>ascending</w:t>
      </w:r>
      <w:r w:rsidR="007E4C9E" w:rsidRPr="007E4C9E">
        <w:t xml:space="preserve"> option</w:t>
      </w:r>
      <w:r w:rsidR="00205F4A">
        <w:t>.</w:t>
      </w:r>
      <w:r w:rsidR="00EC02BC" w:rsidRPr="00035117">
        <w:rPr>
          <w:noProof/>
        </w:rPr>
        <mc:AlternateContent>
          <mc:Choice Requires="wps">
            <w:drawing>
              <wp:anchor distT="0" distB="0" distL="114300" distR="114300" simplePos="0" relativeHeight="251914240" behindDoc="0" locked="0" layoutInCell="1" allowOverlap="1" wp14:anchorId="3660B015" wp14:editId="61648BF5">
                <wp:simplePos x="0" y="0"/>
                <wp:positionH relativeFrom="margin">
                  <wp:posOffset>3566160</wp:posOffset>
                </wp:positionH>
                <wp:positionV relativeFrom="paragraph">
                  <wp:posOffset>880110</wp:posOffset>
                </wp:positionV>
                <wp:extent cx="373380" cy="411480"/>
                <wp:effectExtent l="57150" t="38100" r="64770" b="83820"/>
                <wp:wrapNone/>
                <wp:docPr id="26" name="Straight Arrow Connector 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20857" id="Straight Arrow Connector 26" o:spid="_x0000_s1026" type="#_x0000_t32" alt="&quot;&quot;" style="position:absolute;margin-left:280.8pt;margin-top:69.3pt;width:29.4pt;height:32.4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" strokecolor="#f26522 [3208]" strokeweight="3pt">
                <v:stroke endarrow="block"/>
                <v:shadow on="t" color="black" opacity="22937f" origin=",.5" offset="0,.63889mm"/>
                <w10:wrap anchorx="margin"/>
              </v:shape>
            </w:pict>
          </mc:Fallback>
        </mc:AlternateContent>
      </w:r>
      <w:r w:rsidR="00094D5D">
        <w:rPr>
          <w:noProof/>
        </w:rPr>
        <w:drawing>
          <wp:inline distT="0" distB="0" distL="0" distR="0" wp14:anchorId="5D7162C3" wp14:editId="62863E57">
            <wp:extent cx="6336792" cy="1993392"/>
            <wp:effectExtent l="19050" t="19050" r="26035" b="26035"/>
            <wp:docPr id="24" name="Picture 24" descr="Bullet Chart Custom visual with Sort by menu displayed with [YYYY-QQ] field selected and Sort ascending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7c_Custom_Visual_BulletChart_SortBy.png"/>
                    <pic:cNvPicPr/>
                  </pic:nvPicPr>
                  <pic:blipFill>
                    <a:blip r:embed="rId63"/>
                    <a:stretch>
                      <a:fillRect/>
                    </a:stretch>
                  </pic:blipFill>
                  <pic:spPr>
                    <a:xfrm>
                      <a:off x="0" y="0"/>
                      <a:ext cx="6336792" cy="1993392"/>
                    </a:xfrm>
                    <a:prstGeom prst="rect">
                      <a:avLst/>
                    </a:prstGeom>
                    <a:ln>
                      <a:solidFill>
                        <a:schemeClr val="bg1">
                          <a:lumMod val="50000"/>
                        </a:schemeClr>
                      </a:solidFill>
                    </a:ln>
                  </pic:spPr>
                </pic:pic>
              </a:graphicData>
            </a:graphic>
          </wp:inline>
        </w:drawing>
      </w:r>
    </w:p>
    <w:p w14:paraId="16FC06D0" w14:textId="040B204E" w:rsidR="00205F4A" w:rsidRDefault="007E4C9E" w:rsidP="00205F4A">
      <w:pPr>
        <w:pStyle w:val="Step"/>
        <w:numPr>
          <w:ilvl w:val="0"/>
          <w:numId w:val="0"/>
        </w:numPr>
        <w:ind w:left="397"/>
      </w:pPr>
      <w:r w:rsidRPr="007E4C9E">
        <w:rPr>
          <w:color w:val="BB141A" w:themeColor="background2"/>
        </w:rPr>
        <w:t xml:space="preserve">Note:  When changing the sort on a visual using the Ellipse menu, you first need to choose the column or measure to sort by.  Then you need to select whether to Sort descending or Sort </w:t>
      </w:r>
      <w:r w:rsidRPr="00EC02BC">
        <w:rPr>
          <w:color w:val="BB141A" w:themeColor="background2"/>
        </w:rPr>
        <w:t xml:space="preserve">ascending. </w:t>
      </w:r>
      <w:r w:rsidR="00EC02BC" w:rsidRPr="00EC02BC">
        <w:rPr>
          <w:color w:val="BB141A" w:themeColor="background2"/>
        </w:rPr>
        <w:t xml:space="preserve">The final sort by selections </w:t>
      </w:r>
      <w:proofErr w:type="gramStart"/>
      <w:r w:rsidR="00EC02BC">
        <w:rPr>
          <w:color w:val="BB141A" w:themeColor="background2"/>
        </w:rPr>
        <w:t>are</w:t>
      </w:r>
      <w:proofErr w:type="gramEnd"/>
      <w:r w:rsidR="00EC02BC">
        <w:rPr>
          <w:color w:val="BB141A" w:themeColor="background2"/>
        </w:rPr>
        <w:t xml:space="preserve"> indicated by the</w:t>
      </w:r>
      <w:r w:rsidR="00EC02BC" w:rsidRPr="00EC02BC">
        <w:rPr>
          <w:color w:val="BB141A" w:themeColor="background2"/>
        </w:rPr>
        <w:t xml:space="preserve"> yellow vertica</w:t>
      </w:r>
      <w:r w:rsidR="00EC02BC">
        <w:rPr>
          <w:color w:val="BB141A" w:themeColor="background2"/>
        </w:rPr>
        <w:t xml:space="preserve">l </w:t>
      </w:r>
      <w:r w:rsidR="00EC02BC" w:rsidRPr="00EC02BC">
        <w:rPr>
          <w:color w:val="BB141A" w:themeColor="background2"/>
        </w:rPr>
        <w:t>bar</w:t>
      </w:r>
      <w:r w:rsidR="00EC02BC">
        <w:rPr>
          <w:color w:val="BB141A" w:themeColor="background2"/>
        </w:rPr>
        <w:t>.</w:t>
      </w:r>
    </w:p>
    <w:p w14:paraId="6A992BA0" w14:textId="0C7620F1" w:rsidR="007174A0" w:rsidRPr="00D017A4" w:rsidRDefault="00205F4A" w:rsidP="007174A0">
      <w:pPr>
        <w:pStyle w:val="Heading1"/>
      </w:pPr>
      <w:r>
        <w:lastRenderedPageBreak/>
        <w:t>E</w:t>
      </w:r>
      <w:r w:rsidR="007174A0" w:rsidRPr="00D017A4">
        <w:t xml:space="preserve">xercise </w:t>
      </w:r>
      <w:r w:rsidR="00AF5BFF">
        <w:t>5</w:t>
      </w:r>
      <w:r w:rsidR="007174A0" w:rsidRPr="00D017A4">
        <w:t>:</w:t>
      </w:r>
      <w:r w:rsidR="007174A0">
        <w:t xml:space="preserve">  Add Conditional Formatting to Matrix Visual</w:t>
      </w:r>
      <w:r w:rsidR="00AF5BFF">
        <w:t xml:space="preserve"> (Icon)</w:t>
      </w:r>
    </w:p>
    <w:p w14:paraId="259EF967" w14:textId="4092FDDE" w:rsidR="00675746" w:rsidRDefault="00675746" w:rsidP="00675746">
      <w:r w:rsidRPr="007169B5">
        <w:t xml:space="preserve">In this exercise, you will </w:t>
      </w:r>
      <w:r w:rsidR="00CE5987">
        <w:t xml:space="preserve">apply conditional formatted to </w:t>
      </w:r>
      <w:r w:rsidR="00AF5BFF">
        <w:t>a</w:t>
      </w:r>
      <w:r w:rsidR="00CE5987">
        <w:t xml:space="preserve"> Matrix visual.</w:t>
      </w:r>
    </w:p>
    <w:p w14:paraId="5ED2A3CE" w14:textId="77D2328C" w:rsidR="00675746" w:rsidRPr="004C258B" w:rsidRDefault="00675746" w:rsidP="00675746">
      <w:pPr>
        <w:pStyle w:val="Heading3"/>
      </w:pPr>
      <w:r>
        <w:t xml:space="preserve">Task 1: </w:t>
      </w:r>
      <w:r w:rsidR="003A4B04">
        <w:t>Apply Conditional Formatting to the Matrix visual</w:t>
      </w:r>
    </w:p>
    <w:p w14:paraId="51E3094D" w14:textId="447C93FE" w:rsidR="00675746" w:rsidRDefault="00675746" w:rsidP="00675746">
      <w:r w:rsidRPr="00F15EC2">
        <w:t xml:space="preserve">In this task, you will </w:t>
      </w:r>
      <w:r w:rsidR="00CE5987">
        <w:t xml:space="preserve">apply conditional formatting to </w:t>
      </w:r>
      <w:r w:rsidR="003A4B04">
        <w:t>the</w:t>
      </w:r>
      <w:r w:rsidR="00CE5987">
        <w:t xml:space="preserve"> Matri</w:t>
      </w:r>
      <w:r w:rsidR="00AF5BFF">
        <w:t>x</w:t>
      </w:r>
      <w:r w:rsidR="00CE5987">
        <w:t xml:space="preserve"> visual.</w:t>
      </w:r>
    </w:p>
    <w:p w14:paraId="0DE8A54B" w14:textId="401713B3" w:rsidR="00675746" w:rsidRDefault="003A4B04" w:rsidP="00675746">
      <w:pPr>
        <w:pStyle w:val="Step"/>
      </w:pPr>
      <w:r>
        <w:t xml:space="preserve">Select the </w:t>
      </w:r>
      <w:r w:rsidRPr="003A4B04">
        <w:rPr>
          <w:u w:val="single"/>
        </w:rPr>
        <w:t>Matrix visual</w:t>
      </w:r>
      <w:r>
        <w:t xml:space="preserve"> – to make it active.</w:t>
      </w:r>
    </w:p>
    <w:p w14:paraId="6C5E69BC" w14:textId="77777777" w:rsidR="003A4B04" w:rsidRDefault="003A4B04" w:rsidP="00675746">
      <w:pPr>
        <w:pStyle w:val="Step"/>
      </w:pPr>
      <w:r>
        <w:t xml:space="preserve">Select the </w:t>
      </w:r>
      <w:r w:rsidRPr="003A4B04">
        <w:rPr>
          <w:u w:val="single"/>
        </w:rPr>
        <w:t>Fields</w:t>
      </w:r>
      <w:r>
        <w:t xml:space="preserve"> icon from the Visualization pane,</w:t>
      </w:r>
    </w:p>
    <w:p w14:paraId="3119EB50" w14:textId="05266699" w:rsidR="00675746" w:rsidRDefault="003A4B04" w:rsidP="00675746">
      <w:pPr>
        <w:pStyle w:val="Step"/>
      </w:pPr>
      <w:r>
        <w:t xml:space="preserve">In the </w:t>
      </w:r>
      <w:r w:rsidRPr="00860483">
        <w:rPr>
          <w:u w:val="single"/>
        </w:rPr>
        <w:t>Values</w:t>
      </w:r>
      <w:r>
        <w:t xml:space="preserve"> section, select the </w:t>
      </w:r>
      <w:r w:rsidRPr="00860483">
        <w:rPr>
          <w:u w:val="single"/>
        </w:rPr>
        <w:t xml:space="preserve">drop down </w:t>
      </w:r>
      <w:r w:rsidR="00260EB4" w:rsidRPr="00860483">
        <w:rPr>
          <w:u w:val="single"/>
        </w:rPr>
        <w:t>on</w:t>
      </w:r>
      <w:r w:rsidRPr="00860483">
        <w:rPr>
          <w:u w:val="single"/>
        </w:rPr>
        <w:t xml:space="preserve"> the [Won vs Potential MRR] measure</w:t>
      </w:r>
      <w:r>
        <w:t>.</w:t>
      </w:r>
    </w:p>
    <w:p w14:paraId="42A21CEC" w14:textId="2933394E" w:rsidR="003A4B04" w:rsidRDefault="003A4B04" w:rsidP="003A4B04">
      <w:pPr>
        <w:pStyle w:val="Step"/>
        <w:numPr>
          <w:ilvl w:val="0"/>
          <w:numId w:val="0"/>
        </w:numPr>
        <w:ind w:left="397"/>
      </w:pPr>
      <w:r w:rsidRPr="00035117">
        <w:rPr>
          <w:noProof/>
        </w:rPr>
        <mc:AlternateContent>
          <mc:Choice Requires="wps">
            <w:drawing>
              <wp:anchor distT="0" distB="0" distL="114300" distR="114300" simplePos="0" relativeHeight="251864064" behindDoc="0" locked="0" layoutInCell="1" allowOverlap="1" wp14:anchorId="1B7EB050" wp14:editId="48CAA52C">
                <wp:simplePos x="0" y="0"/>
                <wp:positionH relativeFrom="margin">
                  <wp:posOffset>1767840</wp:posOffset>
                </wp:positionH>
                <wp:positionV relativeFrom="paragraph">
                  <wp:posOffset>3810000</wp:posOffset>
                </wp:positionV>
                <wp:extent cx="373380" cy="411480"/>
                <wp:effectExtent l="57150" t="38100" r="45720" b="83820"/>
                <wp:wrapNone/>
                <wp:docPr id="228" name="Straight Arrow Connector 2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84C3C" id="Straight Arrow Connector 228" o:spid="_x0000_s1026" type="#_x0000_t32" alt="&quot;&quot;" style="position:absolute;margin-left:139.2pt;margin-top:300pt;width:29.4pt;height:32.4pt;flip:x;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" strokecolor="#f26522 [3208]" strokeweight="3pt">
                <v:stroke endarrow="block"/>
                <v:shadow on="t" color="black" opacity="22937f" origin=",.5" offset="0,.63889mm"/>
                <w10:wrap anchorx="margin"/>
              </v:shape>
            </w:pict>
          </mc:Fallback>
        </mc:AlternateContent>
      </w:r>
      <w:r w:rsidRPr="00035117">
        <w:rPr>
          <w:noProof/>
        </w:rPr>
        <mc:AlternateContent>
          <mc:Choice Requires="wps">
            <w:drawing>
              <wp:anchor distT="0" distB="0" distL="114300" distR="114300" simplePos="0" relativeHeight="251862016" behindDoc="0" locked="0" layoutInCell="1" allowOverlap="1" wp14:anchorId="3D1C9593" wp14:editId="0DBA8D47">
                <wp:simplePos x="0" y="0"/>
                <wp:positionH relativeFrom="margin">
                  <wp:posOffset>11430</wp:posOffset>
                </wp:positionH>
                <wp:positionV relativeFrom="paragraph">
                  <wp:posOffset>1600200</wp:posOffset>
                </wp:positionV>
                <wp:extent cx="373380" cy="411480"/>
                <wp:effectExtent l="57150" t="38100" r="64770" b="83820"/>
                <wp:wrapNone/>
                <wp:docPr id="227" name="Straight Arrow Connector 22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B11A1" id="Straight Arrow Connector 227" o:spid="_x0000_s1026" type="#_x0000_t32" alt="&quot;&quot;" style="position:absolute;margin-left:.9pt;margin-top:126pt;width:29.4pt;height:32.4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" strokecolor="#f26522 [3208]" strokeweight="3pt">
                <v:stroke endarrow="block"/>
                <v:shadow on="t" color="black" opacity="22937f" origin=",.5" offset="0,.63889mm"/>
                <w10:wrap anchorx="margin"/>
              </v:shape>
            </w:pict>
          </mc:Fallback>
        </mc:AlternateContent>
      </w:r>
      <w:r>
        <w:rPr>
          <w:noProof/>
        </w:rPr>
        <w:drawing>
          <wp:inline distT="0" distB="0" distL="0" distR="0" wp14:anchorId="093337DE" wp14:editId="031DBAED">
            <wp:extent cx="1737360" cy="4517136"/>
            <wp:effectExtent l="19050" t="19050" r="15240" b="17145"/>
            <wp:docPr id="226" name="Picture 226" descr="Fields icon selected to display drop down menu in the Values section for the [Won vs Potential MRR] 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60_Conditional_Formatting_Select_Field.png"/>
                    <pic:cNvPicPr/>
                  </pic:nvPicPr>
                  <pic:blipFill>
                    <a:blip r:embed="rId64"/>
                    <a:stretch>
                      <a:fillRect/>
                    </a:stretch>
                  </pic:blipFill>
                  <pic:spPr>
                    <a:xfrm>
                      <a:off x="0" y="0"/>
                      <a:ext cx="1737360" cy="4517136"/>
                    </a:xfrm>
                    <a:prstGeom prst="rect">
                      <a:avLst/>
                    </a:prstGeom>
                    <a:ln>
                      <a:solidFill>
                        <a:schemeClr val="bg1">
                          <a:lumMod val="50000"/>
                        </a:schemeClr>
                      </a:solidFill>
                    </a:ln>
                  </pic:spPr>
                </pic:pic>
              </a:graphicData>
            </a:graphic>
          </wp:inline>
        </w:drawing>
      </w:r>
    </w:p>
    <w:p w14:paraId="2D2A2A1F" w14:textId="459EB75C" w:rsidR="00B0384C" w:rsidRDefault="00B0384C" w:rsidP="003A4B04">
      <w:pPr>
        <w:pStyle w:val="Step"/>
        <w:numPr>
          <w:ilvl w:val="0"/>
          <w:numId w:val="0"/>
        </w:numPr>
        <w:ind w:left="397"/>
      </w:pPr>
    </w:p>
    <w:p w14:paraId="74ED24ED" w14:textId="48AE9680" w:rsidR="00B0384C" w:rsidRDefault="00B0384C" w:rsidP="003A4B04">
      <w:pPr>
        <w:pStyle w:val="Step"/>
        <w:numPr>
          <w:ilvl w:val="0"/>
          <w:numId w:val="0"/>
        </w:numPr>
        <w:ind w:left="397"/>
      </w:pPr>
    </w:p>
    <w:p w14:paraId="6CD096D2" w14:textId="77777777" w:rsidR="00B0384C" w:rsidRDefault="00B0384C" w:rsidP="003A4B04">
      <w:pPr>
        <w:pStyle w:val="Step"/>
        <w:numPr>
          <w:ilvl w:val="0"/>
          <w:numId w:val="0"/>
        </w:numPr>
        <w:ind w:left="397"/>
      </w:pPr>
    </w:p>
    <w:p w14:paraId="7975D779" w14:textId="5077C4CE" w:rsidR="00260EB4" w:rsidRDefault="00260EB4" w:rsidP="00260EB4">
      <w:pPr>
        <w:pStyle w:val="Step"/>
      </w:pPr>
      <w:r>
        <w:lastRenderedPageBreak/>
        <w:t>From the me</w:t>
      </w:r>
      <w:r w:rsidR="00860483">
        <w:t>nu</w:t>
      </w:r>
      <w:r>
        <w:t>, s</w:t>
      </w:r>
      <w:r w:rsidR="003A4B04">
        <w:t xml:space="preserve">elect </w:t>
      </w:r>
      <w:r w:rsidR="003A4B04" w:rsidRPr="00260EB4">
        <w:rPr>
          <w:u w:val="single"/>
        </w:rPr>
        <w:t>Conditional Formatting</w:t>
      </w:r>
      <w:r w:rsidR="003A4B04">
        <w:t xml:space="preserve"> &gt; </w:t>
      </w:r>
      <w:r w:rsidR="003A4B04" w:rsidRPr="00260EB4">
        <w:rPr>
          <w:u w:val="single"/>
        </w:rPr>
        <w:t>Icons</w:t>
      </w:r>
      <w:r w:rsidRPr="00260EB4">
        <w:t>.</w:t>
      </w:r>
    </w:p>
    <w:p w14:paraId="2C455430" w14:textId="115A5218" w:rsidR="00260EB4" w:rsidRDefault="00260EB4" w:rsidP="00260EB4">
      <w:pPr>
        <w:pStyle w:val="Step"/>
        <w:numPr>
          <w:ilvl w:val="0"/>
          <w:numId w:val="0"/>
        </w:numPr>
        <w:ind w:left="397"/>
      </w:pPr>
      <w:r w:rsidRPr="00035117">
        <w:rPr>
          <w:noProof/>
        </w:rPr>
        <mc:AlternateContent>
          <mc:Choice Requires="wps">
            <w:drawing>
              <wp:anchor distT="0" distB="0" distL="114300" distR="114300" simplePos="0" relativeHeight="251868160" behindDoc="0" locked="0" layoutInCell="1" allowOverlap="1" wp14:anchorId="796168B3" wp14:editId="349B2B8C">
                <wp:simplePos x="0" y="0"/>
                <wp:positionH relativeFrom="margin">
                  <wp:posOffset>1402080</wp:posOffset>
                </wp:positionH>
                <wp:positionV relativeFrom="paragraph">
                  <wp:posOffset>2033270</wp:posOffset>
                </wp:positionV>
                <wp:extent cx="373380" cy="411480"/>
                <wp:effectExtent l="57150" t="38100" r="45720" b="83820"/>
                <wp:wrapNone/>
                <wp:docPr id="231" name="Straight Arrow Connector 2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4627A" id="Straight Arrow Connector 231" o:spid="_x0000_s1026" type="#_x0000_t32" alt="&quot;&quot;" style="position:absolute;margin-left:110.4pt;margin-top:160.1pt;width:29.4pt;height:32.4pt;flip:x;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" strokecolor="#f26522 [3208]" strokeweight="3pt">
                <v:stroke endarrow="block"/>
                <v:shadow on="t" color="black" opacity="22937f" origin=",.5" offset="0,.63889mm"/>
                <w10:wrap anchorx="margin"/>
              </v:shape>
            </w:pict>
          </mc:Fallback>
        </mc:AlternateContent>
      </w:r>
      <w:r w:rsidRPr="00F3029E">
        <w:rPr>
          <w:noProof/>
        </w:rPr>
        <mc:AlternateContent>
          <mc:Choice Requires="wps">
            <w:drawing>
              <wp:anchor distT="0" distB="0" distL="114300" distR="114300" simplePos="0" relativeHeight="251866112" behindDoc="0" locked="0" layoutInCell="1" allowOverlap="1" wp14:anchorId="0BC57C19" wp14:editId="212F74A9">
                <wp:simplePos x="0" y="0"/>
                <wp:positionH relativeFrom="page">
                  <wp:posOffset>2522220</wp:posOffset>
                </wp:positionH>
                <wp:positionV relativeFrom="paragraph">
                  <wp:posOffset>1709420</wp:posOffset>
                </wp:positionV>
                <wp:extent cx="2164080" cy="213360"/>
                <wp:effectExtent l="0" t="0" r="26670" b="15240"/>
                <wp:wrapNone/>
                <wp:docPr id="230" name="Rectangle 2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164080" cy="21336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808D4" id="Rectangle 230" o:spid="_x0000_s1026" alt="&quot;&quot;" style="position:absolute;margin-left:198.6pt;margin-top:134.6pt;width:170.4pt;height:16.8pt;z-index:25186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" filled="f" strokecolor="#f26522 [3208]" strokeweight="2pt">
                <v:stroke dashstyle="1 1"/>
                <w10:wrap anchorx="page"/>
              </v:rect>
            </w:pict>
          </mc:Fallback>
        </mc:AlternateContent>
      </w:r>
      <w:r>
        <w:rPr>
          <w:noProof/>
        </w:rPr>
        <w:drawing>
          <wp:inline distT="0" distB="0" distL="0" distR="0" wp14:anchorId="35CBE8A7" wp14:editId="197A031C">
            <wp:extent cx="3767328" cy="2953512"/>
            <wp:effectExtent l="19050" t="19050" r="24130" b="18415"/>
            <wp:docPr id="229" name="Picture 229" descr="Conditional formatting and Ic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61_Conditional_Formatting_Icon.png"/>
                    <pic:cNvPicPr/>
                  </pic:nvPicPr>
                  <pic:blipFill>
                    <a:blip r:embed="rId65"/>
                    <a:stretch>
                      <a:fillRect/>
                    </a:stretch>
                  </pic:blipFill>
                  <pic:spPr>
                    <a:xfrm>
                      <a:off x="0" y="0"/>
                      <a:ext cx="3767328" cy="2953512"/>
                    </a:xfrm>
                    <a:prstGeom prst="rect">
                      <a:avLst/>
                    </a:prstGeom>
                    <a:ln>
                      <a:solidFill>
                        <a:schemeClr val="bg1">
                          <a:lumMod val="50000"/>
                        </a:schemeClr>
                      </a:solidFill>
                    </a:ln>
                  </pic:spPr>
                </pic:pic>
              </a:graphicData>
            </a:graphic>
          </wp:inline>
        </w:drawing>
      </w:r>
    </w:p>
    <w:p w14:paraId="404C86E7" w14:textId="21E29490" w:rsidR="002277DA" w:rsidRDefault="002277DA" w:rsidP="002277DA">
      <w:pPr>
        <w:pStyle w:val="Step"/>
      </w:pPr>
      <w:r>
        <w:t>Ch</w:t>
      </w:r>
      <w:r w:rsidR="00A50548">
        <w:t>o</w:t>
      </w:r>
      <w:r>
        <w:t>ose</w:t>
      </w:r>
      <w:r w:rsidR="007E4C9E">
        <w:t xml:space="preserve"> the </w:t>
      </w:r>
      <w:r w:rsidRPr="007E4C9E">
        <w:rPr>
          <w:u w:val="single"/>
        </w:rPr>
        <w:t>icons</w:t>
      </w:r>
      <w:r w:rsidR="007E4C9E">
        <w:t xml:space="preserve"> option</w:t>
      </w:r>
      <w:r>
        <w:t>.</w:t>
      </w:r>
    </w:p>
    <w:p w14:paraId="0B008465" w14:textId="7F809341" w:rsidR="002277DA" w:rsidRDefault="007E4C9E" w:rsidP="002277DA">
      <w:pPr>
        <w:pStyle w:val="Step"/>
      </w:pPr>
      <w:r>
        <w:t>On the Icons – Won vs Potential MRR window, c</w:t>
      </w:r>
      <w:r w:rsidR="00860483">
        <w:t xml:space="preserve">hange the </w:t>
      </w:r>
      <w:r w:rsidR="00860483" w:rsidRPr="00860483">
        <w:rPr>
          <w:u w:val="single"/>
        </w:rPr>
        <w:t>Icon layout</w:t>
      </w:r>
      <w:r w:rsidR="00860483">
        <w:t xml:space="preserve"> to </w:t>
      </w:r>
      <w:r w:rsidR="00860483" w:rsidRPr="00860483">
        <w:rPr>
          <w:u w:val="single"/>
        </w:rPr>
        <w:t>Right of data</w:t>
      </w:r>
      <w:r w:rsidR="002277DA">
        <w:t>.</w:t>
      </w:r>
    </w:p>
    <w:p w14:paraId="645C86B3" w14:textId="5D0BFA1A" w:rsidR="00860483" w:rsidRDefault="007E4C9E" w:rsidP="002277DA">
      <w:pPr>
        <w:pStyle w:val="Step"/>
      </w:pPr>
      <w:r>
        <w:t>Then c</w:t>
      </w:r>
      <w:r w:rsidR="00860483">
        <w:t xml:space="preserve">hange the </w:t>
      </w:r>
      <w:r w:rsidR="00860483" w:rsidRPr="00860483">
        <w:rPr>
          <w:u w:val="single"/>
        </w:rPr>
        <w:t>Icon Style</w:t>
      </w:r>
      <w:r w:rsidR="00860483">
        <w:t xml:space="preserve"> to solid circles.</w:t>
      </w:r>
    </w:p>
    <w:p w14:paraId="4F01105F" w14:textId="699515EC" w:rsidR="00860483" w:rsidRDefault="00860483" w:rsidP="00860483">
      <w:pPr>
        <w:pStyle w:val="Step"/>
        <w:numPr>
          <w:ilvl w:val="0"/>
          <w:numId w:val="0"/>
        </w:numPr>
      </w:pPr>
      <w:r w:rsidRPr="00860483">
        <w:rPr>
          <w:noProof/>
        </w:rPr>
        <mc:AlternateContent>
          <mc:Choice Requires="wps">
            <w:drawing>
              <wp:anchor distT="0" distB="0" distL="114300" distR="114300" simplePos="0" relativeHeight="251904000" behindDoc="0" locked="0" layoutInCell="1" allowOverlap="1" wp14:anchorId="194C8F7A" wp14:editId="3FE25D85">
                <wp:simplePos x="0" y="0"/>
                <wp:positionH relativeFrom="margin">
                  <wp:posOffset>5113020</wp:posOffset>
                </wp:positionH>
                <wp:positionV relativeFrom="paragraph">
                  <wp:posOffset>1403350</wp:posOffset>
                </wp:positionV>
                <wp:extent cx="373380" cy="411480"/>
                <wp:effectExtent l="57150" t="38100" r="45720" b="83820"/>
                <wp:wrapNone/>
                <wp:docPr id="259" name="Straight Arrow Connector 2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867D5" id="Straight Arrow Connector 259" o:spid="_x0000_s1026" type="#_x0000_t32" alt="&quot;&quot;" style="position:absolute;margin-left:402.6pt;margin-top:110.5pt;width:29.4pt;height:32.4pt;flip:x;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" strokecolor="#f26522 [3208]" strokeweight="3pt">
                <v:stroke endarrow="block"/>
                <v:shadow on="t" color="black" opacity="22937f" origin=",.5" offset="0,.63889mm"/>
                <w10:wrap anchorx="margin"/>
              </v:shape>
            </w:pict>
          </mc:Fallback>
        </mc:AlternateContent>
      </w:r>
      <w:r w:rsidRPr="00860483">
        <w:rPr>
          <w:noProof/>
        </w:rPr>
        <mc:AlternateContent>
          <mc:Choice Requires="wps">
            <w:drawing>
              <wp:anchor distT="0" distB="0" distL="114300" distR="114300" simplePos="0" relativeHeight="251902976" behindDoc="0" locked="0" layoutInCell="1" allowOverlap="1" wp14:anchorId="6A999C21" wp14:editId="6A2A91FA">
                <wp:simplePos x="0" y="0"/>
                <wp:positionH relativeFrom="margin">
                  <wp:posOffset>967740</wp:posOffset>
                </wp:positionH>
                <wp:positionV relativeFrom="paragraph">
                  <wp:posOffset>1414145</wp:posOffset>
                </wp:positionV>
                <wp:extent cx="373380" cy="411480"/>
                <wp:effectExtent l="57150" t="38100" r="45720" b="83820"/>
                <wp:wrapNone/>
                <wp:docPr id="258" name="Straight Arrow Connector 25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48AAC" id="Straight Arrow Connector 258" o:spid="_x0000_s1026" type="#_x0000_t32" alt="&quot;&quot;" style="position:absolute;margin-left:76.2pt;margin-top:111.35pt;width:29.4pt;height:32.4pt;flip:x;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" strokecolor="#f26522 [3208]" strokeweight="3pt">
                <v:stroke endarrow="block"/>
                <v:shadow on="t" color="black" opacity="22937f" origin=",.5" offset="0,.63889mm"/>
                <w10:wrap anchorx="margin"/>
              </v:shape>
            </w:pict>
          </mc:Fallback>
        </mc:AlternateContent>
      </w:r>
      <w:r>
        <w:rPr>
          <w:noProof/>
        </w:rPr>
        <w:drawing>
          <wp:inline distT="0" distB="0" distL="0" distR="0" wp14:anchorId="419EEBD2" wp14:editId="17DD85A2">
            <wp:extent cx="6332220" cy="1954530"/>
            <wp:effectExtent l="19050" t="19050" r="11430" b="26670"/>
            <wp:docPr id="257" name="Picture 257" descr="Icons - Won vs Potential MRR window with Icon layout set to Right of data and Style set to red, yellow, and green circ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61_Conditional_Formatting_Icon_Values_a.png"/>
                    <pic:cNvPicPr/>
                  </pic:nvPicPr>
                  <pic:blipFill>
                    <a:blip r:embed="rId66"/>
                    <a:stretch>
                      <a:fillRect/>
                    </a:stretch>
                  </pic:blipFill>
                  <pic:spPr>
                    <a:xfrm>
                      <a:off x="0" y="0"/>
                      <a:ext cx="6332220" cy="1954530"/>
                    </a:xfrm>
                    <a:prstGeom prst="rect">
                      <a:avLst/>
                    </a:prstGeom>
                    <a:ln>
                      <a:solidFill>
                        <a:schemeClr val="bg1">
                          <a:lumMod val="50000"/>
                        </a:schemeClr>
                      </a:solidFill>
                    </a:ln>
                  </pic:spPr>
                </pic:pic>
              </a:graphicData>
            </a:graphic>
          </wp:inline>
        </w:drawing>
      </w:r>
    </w:p>
    <w:p w14:paraId="1776E8B0" w14:textId="4E73240B" w:rsidR="00DB5BEC" w:rsidRDefault="00DB5BEC" w:rsidP="00860483">
      <w:pPr>
        <w:pStyle w:val="Step"/>
        <w:numPr>
          <w:ilvl w:val="0"/>
          <w:numId w:val="0"/>
        </w:numPr>
      </w:pPr>
    </w:p>
    <w:p w14:paraId="323A99FB" w14:textId="0D31FFD0" w:rsidR="00DB5BEC" w:rsidRDefault="00DB5BEC" w:rsidP="00860483">
      <w:pPr>
        <w:pStyle w:val="Step"/>
        <w:numPr>
          <w:ilvl w:val="0"/>
          <w:numId w:val="0"/>
        </w:numPr>
      </w:pPr>
    </w:p>
    <w:p w14:paraId="522F88EE" w14:textId="04A4FF69" w:rsidR="00DB5BEC" w:rsidRDefault="00DB5BEC" w:rsidP="00860483">
      <w:pPr>
        <w:pStyle w:val="Step"/>
        <w:numPr>
          <w:ilvl w:val="0"/>
          <w:numId w:val="0"/>
        </w:numPr>
      </w:pPr>
    </w:p>
    <w:p w14:paraId="48E716AB" w14:textId="645D6873" w:rsidR="00DB5BEC" w:rsidRDefault="00DB5BEC" w:rsidP="00860483">
      <w:pPr>
        <w:pStyle w:val="Step"/>
        <w:numPr>
          <w:ilvl w:val="0"/>
          <w:numId w:val="0"/>
        </w:numPr>
      </w:pPr>
    </w:p>
    <w:p w14:paraId="6E7CE4CF" w14:textId="4862BBA8" w:rsidR="00DB5BEC" w:rsidRDefault="00DB5BEC" w:rsidP="00860483">
      <w:pPr>
        <w:pStyle w:val="Step"/>
        <w:numPr>
          <w:ilvl w:val="0"/>
          <w:numId w:val="0"/>
        </w:numPr>
      </w:pPr>
    </w:p>
    <w:p w14:paraId="0EC5E996" w14:textId="599ED2E4" w:rsidR="00DB5BEC" w:rsidRDefault="00DB5BEC" w:rsidP="00860483">
      <w:pPr>
        <w:pStyle w:val="Step"/>
        <w:numPr>
          <w:ilvl w:val="0"/>
          <w:numId w:val="0"/>
        </w:numPr>
      </w:pPr>
    </w:p>
    <w:p w14:paraId="3D0D65E5" w14:textId="77777777" w:rsidR="00DB5BEC" w:rsidRDefault="00DB5BEC" w:rsidP="00860483">
      <w:pPr>
        <w:pStyle w:val="Step"/>
        <w:numPr>
          <w:ilvl w:val="0"/>
          <w:numId w:val="0"/>
        </w:numPr>
      </w:pPr>
    </w:p>
    <w:p w14:paraId="1592F972" w14:textId="097D75E0" w:rsidR="00860483" w:rsidRDefault="00860483" w:rsidP="00860483">
      <w:pPr>
        <w:pStyle w:val="Step"/>
      </w:pPr>
      <w:r>
        <w:lastRenderedPageBreak/>
        <w:t xml:space="preserve">Enter the </w:t>
      </w:r>
      <w:r w:rsidR="00900DE0">
        <w:t>Rules</w:t>
      </w:r>
      <w:r>
        <w:t xml:space="preserve">:  </w:t>
      </w:r>
      <w:r w:rsidRPr="00205F4A">
        <w:rPr>
          <w:u w:val="single"/>
        </w:rPr>
        <w:t>Is greater than or equal to 0 Number</w:t>
      </w:r>
      <w:r>
        <w:t xml:space="preserve"> and </w:t>
      </w:r>
      <w:r w:rsidRPr="00205F4A">
        <w:rPr>
          <w:u w:val="single"/>
        </w:rPr>
        <w:t>is less than or equal to 0.7 Number</w:t>
      </w:r>
      <w:r>
        <w:t>.</w:t>
      </w:r>
    </w:p>
    <w:p w14:paraId="4F41B37F" w14:textId="6B612C76" w:rsidR="00860483" w:rsidRDefault="00860483" w:rsidP="00860483">
      <w:pPr>
        <w:pStyle w:val="Step"/>
      </w:pPr>
      <w:r>
        <w:t xml:space="preserve">Enter the </w:t>
      </w:r>
      <w:r w:rsidR="00900DE0">
        <w:t>Rules</w:t>
      </w:r>
      <w:r>
        <w:t xml:space="preserve">:  </w:t>
      </w:r>
      <w:r w:rsidRPr="00205F4A">
        <w:rPr>
          <w:u w:val="single"/>
        </w:rPr>
        <w:t>Is greater than or equal to 0</w:t>
      </w:r>
      <w:r w:rsidR="00900DE0" w:rsidRPr="00205F4A">
        <w:rPr>
          <w:u w:val="single"/>
        </w:rPr>
        <w:t>.7</w:t>
      </w:r>
      <w:r w:rsidRPr="00205F4A">
        <w:rPr>
          <w:u w:val="single"/>
        </w:rPr>
        <w:t xml:space="preserve"> </w:t>
      </w:r>
      <w:r w:rsidR="00900DE0" w:rsidRPr="00205F4A">
        <w:rPr>
          <w:u w:val="single"/>
        </w:rPr>
        <w:t>Number</w:t>
      </w:r>
      <w:r w:rsidR="00900DE0">
        <w:t xml:space="preserve"> </w:t>
      </w:r>
      <w:r>
        <w:t xml:space="preserve">and </w:t>
      </w:r>
      <w:r w:rsidRPr="00205F4A">
        <w:rPr>
          <w:u w:val="single"/>
        </w:rPr>
        <w:t>is less than or equal to 0.</w:t>
      </w:r>
      <w:r w:rsidR="00900DE0" w:rsidRPr="00205F4A">
        <w:rPr>
          <w:u w:val="single"/>
        </w:rPr>
        <w:t>8</w:t>
      </w:r>
      <w:r w:rsidRPr="00205F4A">
        <w:rPr>
          <w:u w:val="single"/>
        </w:rPr>
        <w:t xml:space="preserve"> Number</w:t>
      </w:r>
      <w:r>
        <w:t>.</w:t>
      </w:r>
    </w:p>
    <w:p w14:paraId="268FFBC9" w14:textId="1F0ED205" w:rsidR="00860483" w:rsidRDefault="00860483" w:rsidP="00860483">
      <w:pPr>
        <w:pStyle w:val="Step"/>
      </w:pPr>
      <w:r>
        <w:t xml:space="preserve">Enter the </w:t>
      </w:r>
      <w:r w:rsidR="00900DE0">
        <w:t>Rules</w:t>
      </w:r>
      <w:r>
        <w:t xml:space="preserve">:  </w:t>
      </w:r>
      <w:r w:rsidRPr="00205F4A">
        <w:rPr>
          <w:u w:val="single"/>
        </w:rPr>
        <w:t>Is greater than or equal to 0</w:t>
      </w:r>
      <w:r w:rsidR="00900DE0" w:rsidRPr="00205F4A">
        <w:rPr>
          <w:u w:val="single"/>
        </w:rPr>
        <w:t>.8</w:t>
      </w:r>
      <w:r w:rsidRPr="00205F4A">
        <w:rPr>
          <w:u w:val="single"/>
        </w:rPr>
        <w:t xml:space="preserve"> </w:t>
      </w:r>
      <w:r w:rsidR="00900DE0" w:rsidRPr="00205F4A">
        <w:rPr>
          <w:u w:val="single"/>
        </w:rPr>
        <w:t>Number</w:t>
      </w:r>
      <w:r w:rsidR="00900DE0">
        <w:t xml:space="preserve"> </w:t>
      </w:r>
      <w:r>
        <w:t xml:space="preserve">and </w:t>
      </w:r>
      <w:r w:rsidRPr="00205F4A">
        <w:rPr>
          <w:u w:val="single"/>
        </w:rPr>
        <w:t xml:space="preserve">is less than </w:t>
      </w:r>
      <w:r w:rsidR="00900DE0" w:rsidRPr="00205F4A">
        <w:rPr>
          <w:u w:val="single"/>
        </w:rPr>
        <w:t>1</w:t>
      </w:r>
      <w:r w:rsidRPr="00205F4A">
        <w:rPr>
          <w:u w:val="single"/>
        </w:rPr>
        <w:t xml:space="preserve"> Number</w:t>
      </w:r>
      <w:r>
        <w:t>.</w:t>
      </w:r>
    </w:p>
    <w:p w14:paraId="169BCDDB" w14:textId="1166D719" w:rsidR="00C25171" w:rsidRDefault="00C25171" w:rsidP="00860483">
      <w:pPr>
        <w:pStyle w:val="Step"/>
      </w:pPr>
      <w:r>
        <w:t xml:space="preserve">Press </w:t>
      </w:r>
      <w:r w:rsidRPr="00C25171">
        <w:rPr>
          <w:u w:val="single"/>
        </w:rPr>
        <w:t>OK</w:t>
      </w:r>
    </w:p>
    <w:p w14:paraId="4CE77C97" w14:textId="4F472DDA" w:rsidR="00860483" w:rsidRDefault="00DB5BEC" w:rsidP="00C25171">
      <w:pPr>
        <w:pStyle w:val="Step"/>
        <w:numPr>
          <w:ilvl w:val="0"/>
          <w:numId w:val="0"/>
        </w:numPr>
        <w:ind w:left="397"/>
      </w:pPr>
      <w:r w:rsidRPr="00F3029E">
        <w:rPr>
          <w:noProof/>
        </w:rPr>
        <mc:AlternateContent>
          <mc:Choice Requires="wps">
            <w:drawing>
              <wp:anchor distT="0" distB="0" distL="114300" distR="114300" simplePos="0" relativeHeight="251900928" behindDoc="0" locked="0" layoutInCell="1" allowOverlap="1" wp14:anchorId="47B944BF" wp14:editId="37CE9620">
                <wp:simplePos x="0" y="0"/>
                <wp:positionH relativeFrom="margin">
                  <wp:align>right</wp:align>
                </wp:positionH>
                <wp:positionV relativeFrom="paragraph">
                  <wp:posOffset>372110</wp:posOffset>
                </wp:positionV>
                <wp:extent cx="5935980" cy="815340"/>
                <wp:effectExtent l="0" t="0" r="26670" b="22860"/>
                <wp:wrapNone/>
                <wp:docPr id="256" name="Rectangle 2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935980" cy="81534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0A109" id="Rectangle 256" o:spid="_x0000_s1026" alt="&quot;&quot;" style="position:absolute;margin-left:416.2pt;margin-top:29.3pt;width:467.4pt;height:64.2pt;z-index:251900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" filled="f" strokecolor="#f26522 [3208]" strokeweight="2pt">
                <v:stroke dashstyle="1 1"/>
                <w10:wrap anchorx="margin"/>
              </v:rect>
            </w:pict>
          </mc:Fallback>
        </mc:AlternateContent>
      </w:r>
      <w:r w:rsidR="00860483">
        <w:rPr>
          <w:noProof/>
        </w:rPr>
        <w:drawing>
          <wp:inline distT="0" distB="0" distL="0" distR="0" wp14:anchorId="0FDDD61F" wp14:editId="6CB5FF39">
            <wp:extent cx="6332220" cy="1178560"/>
            <wp:effectExtent l="19050" t="19050" r="11430" b="21590"/>
            <wp:docPr id="260" name="Picture 260" descr="Icons - Won vs Potential MRR window with Rule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61_Conditional_Formatting_Icon_Values_b.png"/>
                    <pic:cNvPicPr/>
                  </pic:nvPicPr>
                  <pic:blipFill>
                    <a:blip r:embed="rId67"/>
                    <a:stretch>
                      <a:fillRect/>
                    </a:stretch>
                  </pic:blipFill>
                  <pic:spPr>
                    <a:xfrm>
                      <a:off x="0" y="0"/>
                      <a:ext cx="6332220" cy="1178560"/>
                    </a:xfrm>
                    <a:prstGeom prst="rect">
                      <a:avLst/>
                    </a:prstGeom>
                    <a:ln>
                      <a:solidFill>
                        <a:schemeClr val="bg1">
                          <a:lumMod val="50000"/>
                        </a:schemeClr>
                      </a:solidFill>
                    </a:ln>
                  </pic:spPr>
                </pic:pic>
              </a:graphicData>
            </a:graphic>
          </wp:inline>
        </w:drawing>
      </w:r>
    </w:p>
    <w:p w14:paraId="24396B43" w14:textId="77777777" w:rsidR="00653C88" w:rsidRDefault="00653C88" w:rsidP="00653C88">
      <w:pPr>
        <w:pStyle w:val="Heading1"/>
      </w:pPr>
      <w:bookmarkStart w:id="8" w:name="_Toc428363866"/>
      <w:bookmarkStart w:id="9" w:name="_Toc428368897"/>
      <w:bookmarkEnd w:id="4"/>
      <w:bookmarkEnd w:id="5"/>
      <w:bookmarkEnd w:id="6"/>
      <w:bookmarkEnd w:id="7"/>
      <w:r>
        <w:lastRenderedPageBreak/>
        <w:t>Summary</w:t>
      </w:r>
    </w:p>
    <w:p w14:paraId="49D4B0E5" w14:textId="7ABB0707" w:rsidR="00653C88" w:rsidRDefault="00AF5BFF" w:rsidP="00653C88">
      <w:r>
        <w:t xml:space="preserve">In this lab, you started with an existing Power BI Desktop file that contained a partially completed data model, background, and theme.  You completed the data model by creating MANY to ONE relationships from the Quotes Data table to the </w:t>
      </w:r>
      <w:r w:rsidR="007646AE">
        <w:t xml:space="preserve">Customers, </w:t>
      </w:r>
      <w:r w:rsidR="007E4C9E">
        <w:t>D</w:t>
      </w:r>
      <w:r w:rsidR="007646AE">
        <w:t xml:space="preserve">ates, and Offices </w:t>
      </w:r>
      <w:r>
        <w:t xml:space="preserve">Lookup tables.  </w:t>
      </w:r>
      <w:r w:rsidR="00653C88">
        <w:t xml:space="preserve">Then you created measures </w:t>
      </w:r>
      <w:r w:rsidR="007646AE">
        <w:t>on</w:t>
      </w:r>
      <w:r w:rsidR="00653C88">
        <w:t xml:space="preserve"> the Quotes table </w:t>
      </w:r>
      <w:r w:rsidR="007E4C9E">
        <w:t>so that you could</w:t>
      </w:r>
      <w:r w:rsidR="007646AE">
        <w:t xml:space="preserve"> create a</w:t>
      </w:r>
      <w:r w:rsidR="00653C88">
        <w:t xml:space="preserve"> </w:t>
      </w:r>
      <w:r w:rsidR="007646AE">
        <w:t>r</w:t>
      </w:r>
      <w:r w:rsidR="00653C88">
        <w:t xml:space="preserve">eport </w:t>
      </w:r>
      <w:r w:rsidR="007646AE">
        <w:t>p</w:t>
      </w:r>
      <w:r w:rsidR="00653C88">
        <w:t>age with Card, Slicer, Matrix</w:t>
      </w:r>
      <w:r w:rsidR="00107A41">
        <w:t>,</w:t>
      </w:r>
      <w:r w:rsidR="00653C88">
        <w:t xml:space="preserve"> and a </w:t>
      </w:r>
      <w:r w:rsidR="007646AE">
        <w:t xml:space="preserve">Bullet Chart </w:t>
      </w:r>
      <w:r w:rsidR="00653C88">
        <w:t>Custom Visual</w:t>
      </w:r>
      <w:r>
        <w:t>s</w:t>
      </w:r>
      <w:r w:rsidR="00653C88">
        <w:t>.</w:t>
      </w:r>
      <w:r>
        <w:t xml:space="preserve">  </w:t>
      </w:r>
      <w:r w:rsidR="007646AE">
        <w:t>You applied Conditional Formatting to the Matrix visual using Icons and Rules</w:t>
      </w:r>
      <w:r w:rsidR="007E4C9E">
        <w:t xml:space="preserve"> to show within progress towards revenue goal of each District with Office Regions</w:t>
      </w:r>
      <w:r w:rsidR="007646AE">
        <w:t>.</w:t>
      </w:r>
    </w:p>
    <w:p w14:paraId="3E3B7E3E" w14:textId="2663E193" w:rsidR="00900DE0" w:rsidRDefault="00900DE0" w:rsidP="00653C88">
      <w:r>
        <w:rPr>
          <w:noProof/>
        </w:rPr>
        <w:drawing>
          <wp:inline distT="0" distB="0" distL="0" distR="0" wp14:anchorId="60D1963A" wp14:editId="22DF6073">
            <wp:extent cx="6304431" cy="3531235"/>
            <wp:effectExtent l="19050" t="19050" r="20320" b="12065"/>
            <wp:docPr id="261" name="Picture 261" descr="Final Report page with Card, Slicer, Matrix, and Bullet Chart Custom vis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70_Final_Report.png"/>
                    <pic:cNvPicPr/>
                  </pic:nvPicPr>
                  <pic:blipFill>
                    <a:blip r:embed="rId68"/>
                    <a:stretch>
                      <a:fillRect/>
                    </a:stretch>
                  </pic:blipFill>
                  <pic:spPr>
                    <a:xfrm>
                      <a:off x="0" y="0"/>
                      <a:ext cx="6304431" cy="3531235"/>
                    </a:xfrm>
                    <a:prstGeom prst="rect">
                      <a:avLst/>
                    </a:prstGeom>
                    <a:ln>
                      <a:solidFill>
                        <a:schemeClr val="bg1">
                          <a:lumMod val="50000"/>
                        </a:schemeClr>
                      </a:solidFill>
                    </a:ln>
                  </pic:spPr>
                </pic:pic>
              </a:graphicData>
            </a:graphic>
          </wp:inline>
        </w:drawing>
      </w:r>
    </w:p>
    <w:p w14:paraId="225F9956" w14:textId="295D4ECA" w:rsidR="00161DD4" w:rsidRDefault="00161DD4" w:rsidP="00161DD4">
      <w:pPr>
        <w:pStyle w:val="Heading1"/>
      </w:pPr>
      <w:r>
        <w:lastRenderedPageBreak/>
        <w:t>Reference Mapping learning to Power BI</w:t>
      </w:r>
    </w:p>
    <w:tbl>
      <w:tblPr>
        <w:tblStyle w:val="TableGrid"/>
        <w:tblW w:w="0" w:type="auto"/>
        <w:tblLook w:val="04A0" w:firstRow="1" w:lastRow="0" w:firstColumn="1" w:lastColumn="0" w:noHBand="0" w:noVBand="1"/>
      </w:tblPr>
      <w:tblGrid>
        <w:gridCol w:w="3116"/>
        <w:gridCol w:w="3117"/>
        <w:gridCol w:w="3117"/>
      </w:tblGrid>
      <w:tr w:rsidR="00161DD4" w14:paraId="3768641D" w14:textId="77777777" w:rsidTr="00FA3A4D">
        <w:tc>
          <w:tcPr>
            <w:tcW w:w="3116" w:type="dxa"/>
          </w:tcPr>
          <w:p w14:paraId="488A2AE5" w14:textId="77777777" w:rsidR="00161DD4" w:rsidRPr="00130D32" w:rsidRDefault="00161DD4" w:rsidP="00FA3A4D">
            <w:pPr>
              <w:rPr>
                <w:b/>
                <w:bCs/>
                <w:color w:val="002050" w:themeColor="text2"/>
                <w:sz w:val="28"/>
                <w:szCs w:val="28"/>
              </w:rPr>
            </w:pPr>
            <w:r w:rsidRPr="00130D32">
              <w:rPr>
                <w:b/>
                <w:bCs/>
                <w:noProof/>
                <w:color w:val="002050" w:themeColor="text2"/>
                <w:sz w:val="28"/>
                <w:szCs w:val="28"/>
              </w:rPr>
              <mc:AlternateContent>
                <mc:Choice Requires="wps">
                  <w:drawing>
                    <wp:anchor distT="0" distB="0" distL="114300" distR="114300" simplePos="0" relativeHeight="251734016" behindDoc="0" locked="0" layoutInCell="1" allowOverlap="1" wp14:anchorId="0A0B9D77" wp14:editId="35C6382E">
                      <wp:simplePos x="0" y="0"/>
                      <wp:positionH relativeFrom="column">
                        <wp:posOffset>1912620</wp:posOffset>
                      </wp:positionH>
                      <wp:positionV relativeFrom="paragraph">
                        <wp:posOffset>151130</wp:posOffset>
                      </wp:positionV>
                      <wp:extent cx="19050" cy="5844540"/>
                      <wp:effectExtent l="57150" t="19050" r="76200" b="80010"/>
                      <wp:wrapNone/>
                      <wp:docPr id="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9050" cy="5844540"/>
                              </a:xfrm>
                              <a:prstGeom prst="line">
                                <a:avLst/>
                              </a:prstGeom>
                              <a:ln>
                                <a:solidFill>
                                  <a:schemeClr val="tx2"/>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0F4278" id="Straight Connector 1" o:spid="_x0000_s1026" alt="&quot;&quot;"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6pt,11.9pt" to="152.1pt,4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" strokecolor="#002050 [3215]" strokeweight="2pt">
                      <v:shadow on="t" color="black" opacity="24903f" origin=",.5" offset="0,.55556mm"/>
                    </v:line>
                  </w:pict>
                </mc:Fallback>
              </mc:AlternateContent>
            </w:r>
            <w:r w:rsidRPr="00130D32">
              <w:rPr>
                <w:b/>
                <w:bCs/>
                <w:color w:val="002050" w:themeColor="text2"/>
                <w:sz w:val="28"/>
                <w:szCs w:val="28"/>
              </w:rPr>
              <w:t>Concept</w:t>
            </w:r>
          </w:p>
        </w:tc>
        <w:tc>
          <w:tcPr>
            <w:tcW w:w="3117" w:type="dxa"/>
          </w:tcPr>
          <w:p w14:paraId="779C64EF" w14:textId="77777777" w:rsidR="00161DD4" w:rsidRPr="009D2684" w:rsidRDefault="00161DD4" w:rsidP="00FA3A4D">
            <w:pPr>
              <w:rPr>
                <w:b/>
                <w:bCs/>
                <w:sz w:val="28"/>
                <w:szCs w:val="28"/>
              </w:rPr>
            </w:pPr>
            <w:r>
              <w:rPr>
                <w:b/>
                <w:bCs/>
                <w:noProof/>
                <w:color w:val="00887E" w:themeColor="accent3"/>
                <w:sz w:val="28"/>
                <w:szCs w:val="28"/>
              </w:rPr>
              <mc:AlternateContent>
                <mc:Choice Requires="wps">
                  <w:drawing>
                    <wp:anchor distT="0" distB="0" distL="114300" distR="114300" simplePos="0" relativeHeight="251735040" behindDoc="0" locked="0" layoutInCell="1" allowOverlap="1" wp14:anchorId="15B0475A" wp14:editId="10661102">
                      <wp:simplePos x="0" y="0"/>
                      <wp:positionH relativeFrom="column">
                        <wp:posOffset>1938020</wp:posOffset>
                      </wp:positionH>
                      <wp:positionV relativeFrom="paragraph">
                        <wp:posOffset>154940</wp:posOffset>
                      </wp:positionV>
                      <wp:extent cx="0" cy="5855970"/>
                      <wp:effectExtent l="57150" t="19050" r="76200" b="87630"/>
                      <wp:wrapNone/>
                      <wp:docPr id="2" name="Straight Connecto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0" cy="5855970"/>
                              </a:xfrm>
                              <a:prstGeom prst="line">
                                <a:avLst/>
                              </a:prstGeom>
                              <a:ln>
                                <a:solidFill>
                                  <a:schemeClr val="tx2"/>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89BA53" id="Straight Connector 2" o:spid="_x0000_s1026" alt="&quot;&quot;"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6pt,12.2pt" to="152.6pt,47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" strokecolor="#002050 [3215]" strokeweight="2pt">
                      <v:shadow on="t" color="black" opacity="24903f" origin=",.5" offset="0,.55556mm"/>
                    </v:line>
                  </w:pict>
                </mc:Fallback>
              </mc:AlternateContent>
            </w:r>
            <w:r>
              <w:rPr>
                <w:b/>
                <w:bCs/>
                <w:sz w:val="28"/>
                <w:szCs w:val="28"/>
              </w:rPr>
              <w:t xml:space="preserve"> </w:t>
            </w:r>
            <w:r w:rsidRPr="009D2684">
              <w:rPr>
                <w:b/>
                <w:bCs/>
                <w:sz w:val="28"/>
                <w:szCs w:val="28"/>
              </w:rPr>
              <w:t>Power BI Desktop</w:t>
            </w:r>
          </w:p>
        </w:tc>
        <w:tc>
          <w:tcPr>
            <w:tcW w:w="3117" w:type="dxa"/>
          </w:tcPr>
          <w:p w14:paraId="45D92B8C" w14:textId="77777777" w:rsidR="00161DD4" w:rsidRPr="009D2684" w:rsidRDefault="00161DD4" w:rsidP="00FA3A4D">
            <w:pPr>
              <w:rPr>
                <w:b/>
                <w:bCs/>
                <w:sz w:val="28"/>
                <w:szCs w:val="28"/>
              </w:rPr>
            </w:pPr>
            <w:r w:rsidRPr="009D2684">
              <w:rPr>
                <w:b/>
                <w:bCs/>
                <w:sz w:val="28"/>
                <w:szCs w:val="28"/>
              </w:rPr>
              <w:t>Power Pivot in Excel</w:t>
            </w:r>
          </w:p>
        </w:tc>
      </w:tr>
      <w:tr w:rsidR="00161DD4" w14:paraId="1858CC16" w14:textId="77777777" w:rsidTr="00FA3A4D">
        <w:tc>
          <w:tcPr>
            <w:tcW w:w="3116" w:type="dxa"/>
          </w:tcPr>
          <w:p w14:paraId="3AD58699" w14:textId="77777777" w:rsidR="00161DD4" w:rsidRPr="00130D32" w:rsidRDefault="00161DD4" w:rsidP="00FA3A4D">
            <w:pPr>
              <w:rPr>
                <w:b/>
                <w:bCs/>
                <w:color w:val="002050" w:themeColor="text2"/>
              </w:rPr>
            </w:pPr>
            <w:r w:rsidRPr="00130D32">
              <w:rPr>
                <w:b/>
                <w:bCs/>
                <w:color w:val="002050" w:themeColor="text2"/>
              </w:rPr>
              <w:t>File Extension</w:t>
            </w:r>
          </w:p>
        </w:tc>
        <w:tc>
          <w:tcPr>
            <w:tcW w:w="3117" w:type="dxa"/>
          </w:tcPr>
          <w:p w14:paraId="2C998229" w14:textId="77777777" w:rsidR="00161DD4" w:rsidRDefault="00161DD4" w:rsidP="00FA3A4D">
            <w:r>
              <w:t>PBIX</w:t>
            </w:r>
          </w:p>
        </w:tc>
        <w:tc>
          <w:tcPr>
            <w:tcW w:w="3117" w:type="dxa"/>
          </w:tcPr>
          <w:p w14:paraId="18232BEC" w14:textId="77777777" w:rsidR="00161DD4" w:rsidRDefault="00161DD4" w:rsidP="00FA3A4D">
            <w:r>
              <w:t>XLSX</w:t>
            </w:r>
          </w:p>
        </w:tc>
      </w:tr>
      <w:tr w:rsidR="00161DD4" w14:paraId="031ADA0E" w14:textId="77777777" w:rsidTr="00FA3A4D">
        <w:tc>
          <w:tcPr>
            <w:tcW w:w="3116" w:type="dxa"/>
          </w:tcPr>
          <w:p w14:paraId="219A292F" w14:textId="77777777" w:rsidR="00161DD4" w:rsidRPr="00130D32" w:rsidRDefault="00161DD4" w:rsidP="00FA3A4D">
            <w:pPr>
              <w:rPr>
                <w:b/>
                <w:bCs/>
                <w:color w:val="002050" w:themeColor="text2"/>
              </w:rPr>
            </w:pPr>
            <w:r w:rsidRPr="00130D32">
              <w:rPr>
                <w:b/>
                <w:bCs/>
                <w:color w:val="002050" w:themeColor="text2"/>
              </w:rPr>
              <w:t>Edit Queries in Power Query</w:t>
            </w:r>
          </w:p>
        </w:tc>
        <w:tc>
          <w:tcPr>
            <w:tcW w:w="3117" w:type="dxa"/>
          </w:tcPr>
          <w:p w14:paraId="322AA49A" w14:textId="77777777" w:rsidR="00161DD4" w:rsidRDefault="00161DD4" w:rsidP="00FA3A4D">
            <w:r>
              <w:t>Home &gt; Transform data</w:t>
            </w:r>
          </w:p>
        </w:tc>
        <w:tc>
          <w:tcPr>
            <w:tcW w:w="3117" w:type="dxa"/>
          </w:tcPr>
          <w:p w14:paraId="28F96816" w14:textId="77777777" w:rsidR="00161DD4" w:rsidRDefault="00161DD4" w:rsidP="00FA3A4D">
            <w:r>
              <w:t>Queries &amp; Connection &gt; Data &gt; Right-click &gt; Edit</w:t>
            </w:r>
          </w:p>
        </w:tc>
      </w:tr>
      <w:tr w:rsidR="00161DD4" w14:paraId="49B58B79" w14:textId="77777777" w:rsidTr="00FA3A4D">
        <w:tc>
          <w:tcPr>
            <w:tcW w:w="3116" w:type="dxa"/>
          </w:tcPr>
          <w:p w14:paraId="382BF832" w14:textId="77777777" w:rsidR="00161DD4" w:rsidRPr="00130D32" w:rsidRDefault="00161DD4" w:rsidP="00FA3A4D">
            <w:pPr>
              <w:rPr>
                <w:b/>
                <w:bCs/>
                <w:color w:val="002050" w:themeColor="text2"/>
              </w:rPr>
            </w:pPr>
            <w:r w:rsidRPr="00130D32">
              <w:rPr>
                <w:b/>
                <w:bCs/>
                <w:color w:val="002050" w:themeColor="text2"/>
              </w:rPr>
              <w:t>Power Query Transformations</w:t>
            </w:r>
          </w:p>
        </w:tc>
        <w:tc>
          <w:tcPr>
            <w:tcW w:w="3117" w:type="dxa"/>
          </w:tcPr>
          <w:p w14:paraId="09DD56FC" w14:textId="1973F166" w:rsidR="00161DD4" w:rsidRPr="00161DD4" w:rsidRDefault="00161DD4" w:rsidP="00FA3A4D">
            <w:pPr>
              <w:rPr>
                <w:b/>
                <w:bCs/>
              </w:rPr>
            </w:pPr>
            <w:r w:rsidRPr="00161DD4">
              <w:rPr>
                <w:b/>
                <w:bCs/>
              </w:rPr>
              <w:t>Same</w:t>
            </w:r>
          </w:p>
        </w:tc>
        <w:tc>
          <w:tcPr>
            <w:tcW w:w="3117" w:type="dxa"/>
          </w:tcPr>
          <w:p w14:paraId="0B5EAA3D" w14:textId="77777777" w:rsidR="00161DD4" w:rsidRPr="00161DD4" w:rsidRDefault="00161DD4" w:rsidP="00FA3A4D">
            <w:pPr>
              <w:rPr>
                <w:b/>
                <w:bCs/>
              </w:rPr>
            </w:pPr>
            <w:r w:rsidRPr="00161DD4">
              <w:rPr>
                <w:b/>
                <w:bCs/>
              </w:rPr>
              <w:t>Same</w:t>
            </w:r>
          </w:p>
        </w:tc>
      </w:tr>
      <w:tr w:rsidR="00161DD4" w14:paraId="47885108" w14:textId="77777777" w:rsidTr="00FA3A4D">
        <w:tc>
          <w:tcPr>
            <w:tcW w:w="3116" w:type="dxa"/>
          </w:tcPr>
          <w:p w14:paraId="54B48C54" w14:textId="77777777" w:rsidR="00161DD4" w:rsidRPr="00130D32" w:rsidRDefault="00161DD4" w:rsidP="00FA3A4D">
            <w:pPr>
              <w:rPr>
                <w:b/>
                <w:bCs/>
                <w:color w:val="002050" w:themeColor="text2"/>
              </w:rPr>
            </w:pPr>
            <w:r w:rsidRPr="00130D32">
              <w:rPr>
                <w:b/>
                <w:bCs/>
                <w:color w:val="002050" w:themeColor="text2"/>
              </w:rPr>
              <w:t>Close Power Query Editor</w:t>
            </w:r>
          </w:p>
        </w:tc>
        <w:tc>
          <w:tcPr>
            <w:tcW w:w="3117" w:type="dxa"/>
          </w:tcPr>
          <w:p w14:paraId="2D785785" w14:textId="77777777" w:rsidR="00161DD4" w:rsidRDefault="00161DD4" w:rsidP="00FA3A4D">
            <w:r>
              <w:t>Home &gt; Apply &amp; Close                  </w:t>
            </w:r>
          </w:p>
        </w:tc>
        <w:tc>
          <w:tcPr>
            <w:tcW w:w="3117" w:type="dxa"/>
          </w:tcPr>
          <w:p w14:paraId="7CC25D75" w14:textId="77777777" w:rsidR="00161DD4" w:rsidRDefault="00161DD4" w:rsidP="00FA3A4D">
            <w:r>
              <w:t>Home &gt; Close &amp; Load To &gt; Connection Only, Load To Data Model</w:t>
            </w:r>
          </w:p>
        </w:tc>
      </w:tr>
      <w:tr w:rsidR="00161DD4" w14:paraId="338FE48E" w14:textId="77777777" w:rsidTr="00FA3A4D">
        <w:tc>
          <w:tcPr>
            <w:tcW w:w="3116" w:type="dxa"/>
          </w:tcPr>
          <w:p w14:paraId="53997FBD" w14:textId="77777777" w:rsidR="00161DD4" w:rsidRPr="00130D32" w:rsidRDefault="00161DD4" w:rsidP="00FA3A4D">
            <w:pPr>
              <w:rPr>
                <w:b/>
                <w:bCs/>
                <w:color w:val="002050" w:themeColor="text2"/>
              </w:rPr>
            </w:pPr>
            <w:r w:rsidRPr="00130D32">
              <w:rPr>
                <w:b/>
                <w:bCs/>
                <w:color w:val="002050" w:themeColor="text2"/>
              </w:rPr>
              <w:t>View Data Model table data</w:t>
            </w:r>
          </w:p>
        </w:tc>
        <w:tc>
          <w:tcPr>
            <w:tcW w:w="3117" w:type="dxa"/>
          </w:tcPr>
          <w:p w14:paraId="42C65BB6" w14:textId="77777777" w:rsidR="00161DD4" w:rsidRDefault="00161DD4" w:rsidP="00FA3A4D">
            <w:r>
              <w:t>Data navigation</w:t>
            </w:r>
          </w:p>
        </w:tc>
        <w:tc>
          <w:tcPr>
            <w:tcW w:w="3117" w:type="dxa"/>
          </w:tcPr>
          <w:p w14:paraId="4EB93E17" w14:textId="77777777" w:rsidR="00161DD4" w:rsidRDefault="00161DD4" w:rsidP="00FA3A4D">
            <w:r>
              <w:t>Power Pivot &gt; Manage &gt; Data View</w:t>
            </w:r>
          </w:p>
        </w:tc>
      </w:tr>
      <w:tr w:rsidR="00161DD4" w14:paraId="7D7F24EB" w14:textId="77777777" w:rsidTr="00FA3A4D">
        <w:tc>
          <w:tcPr>
            <w:tcW w:w="3116" w:type="dxa"/>
          </w:tcPr>
          <w:p w14:paraId="323FDA27" w14:textId="77777777" w:rsidR="00161DD4" w:rsidRPr="00130D32" w:rsidRDefault="00161DD4" w:rsidP="00FA3A4D">
            <w:pPr>
              <w:rPr>
                <w:b/>
                <w:bCs/>
                <w:color w:val="002050" w:themeColor="text2"/>
              </w:rPr>
            </w:pPr>
            <w:r w:rsidRPr="00130D32">
              <w:rPr>
                <w:b/>
                <w:bCs/>
                <w:color w:val="002050" w:themeColor="text2"/>
              </w:rPr>
              <w:t>View Data Model table diagram</w:t>
            </w:r>
          </w:p>
        </w:tc>
        <w:tc>
          <w:tcPr>
            <w:tcW w:w="3117" w:type="dxa"/>
          </w:tcPr>
          <w:p w14:paraId="56A0D758" w14:textId="77777777" w:rsidR="00161DD4" w:rsidRDefault="00161DD4" w:rsidP="00FA3A4D">
            <w:r>
              <w:t>Model navigation</w:t>
            </w:r>
          </w:p>
        </w:tc>
        <w:tc>
          <w:tcPr>
            <w:tcW w:w="3117" w:type="dxa"/>
          </w:tcPr>
          <w:p w14:paraId="73722840" w14:textId="77777777" w:rsidR="00161DD4" w:rsidRDefault="00161DD4" w:rsidP="00FA3A4D">
            <w:r>
              <w:t>Power Pivot &gt; Manage &gt; Diagram View</w:t>
            </w:r>
          </w:p>
        </w:tc>
      </w:tr>
      <w:tr w:rsidR="00161DD4" w14:paraId="6472A7C4" w14:textId="77777777" w:rsidTr="00FA3A4D">
        <w:tc>
          <w:tcPr>
            <w:tcW w:w="3116" w:type="dxa"/>
          </w:tcPr>
          <w:p w14:paraId="11B84D60" w14:textId="77777777" w:rsidR="00161DD4" w:rsidRPr="00130D32" w:rsidRDefault="00161DD4" w:rsidP="00FA3A4D">
            <w:pPr>
              <w:rPr>
                <w:b/>
                <w:bCs/>
                <w:color w:val="002050" w:themeColor="text2"/>
              </w:rPr>
            </w:pPr>
            <w:r w:rsidRPr="00130D32">
              <w:rPr>
                <w:b/>
                <w:bCs/>
                <w:color w:val="002050" w:themeColor="text2"/>
              </w:rPr>
              <w:t>Create Measures</w:t>
            </w:r>
          </w:p>
        </w:tc>
        <w:tc>
          <w:tcPr>
            <w:tcW w:w="3117" w:type="dxa"/>
          </w:tcPr>
          <w:p w14:paraId="667D150B" w14:textId="77777777" w:rsidR="00161DD4" w:rsidRDefault="00161DD4" w:rsidP="00FA3A4D">
            <w:r>
              <w:t xml:space="preserve">New measure…                                </w:t>
            </w:r>
          </w:p>
          <w:p w14:paraId="679D3789" w14:textId="77777777" w:rsidR="00161DD4" w:rsidRDefault="00161DD4" w:rsidP="00FA3A4D"/>
        </w:tc>
        <w:tc>
          <w:tcPr>
            <w:tcW w:w="3117" w:type="dxa"/>
          </w:tcPr>
          <w:p w14:paraId="15687C3B" w14:textId="77777777" w:rsidR="00161DD4" w:rsidRDefault="00161DD4" w:rsidP="00FA3A4D">
            <w:r>
              <w:t>Power Pivot &gt; Measures &gt; New Measure…</w:t>
            </w:r>
          </w:p>
        </w:tc>
      </w:tr>
      <w:tr w:rsidR="00161DD4" w14:paraId="39968BF2" w14:textId="77777777" w:rsidTr="00FA3A4D">
        <w:tc>
          <w:tcPr>
            <w:tcW w:w="3116" w:type="dxa"/>
          </w:tcPr>
          <w:p w14:paraId="1D9AFD38" w14:textId="77777777" w:rsidR="00161DD4" w:rsidRPr="00130D32" w:rsidRDefault="00161DD4" w:rsidP="00FA3A4D">
            <w:pPr>
              <w:rPr>
                <w:b/>
                <w:bCs/>
                <w:color w:val="002050" w:themeColor="text2"/>
              </w:rPr>
            </w:pPr>
            <w:r w:rsidRPr="00130D32">
              <w:rPr>
                <w:b/>
                <w:bCs/>
                <w:color w:val="002050" w:themeColor="text2"/>
              </w:rPr>
              <w:t>Create PivotTable</w:t>
            </w:r>
          </w:p>
        </w:tc>
        <w:tc>
          <w:tcPr>
            <w:tcW w:w="3117" w:type="dxa"/>
          </w:tcPr>
          <w:p w14:paraId="5DF12037" w14:textId="48FF40AF" w:rsidR="00161DD4" w:rsidRDefault="00161DD4" w:rsidP="00FA3A4D">
            <w:r>
              <w:t xml:space="preserve">Visualizations </w:t>
            </w:r>
            <w:r w:rsidR="007A0D65">
              <w:t>p</w:t>
            </w:r>
            <w:r>
              <w:t>ane &gt; Matrix</w:t>
            </w:r>
          </w:p>
        </w:tc>
        <w:tc>
          <w:tcPr>
            <w:tcW w:w="3117" w:type="dxa"/>
          </w:tcPr>
          <w:p w14:paraId="066DB3C7" w14:textId="77777777" w:rsidR="00161DD4" w:rsidRDefault="00161DD4" w:rsidP="00FA3A4D">
            <w:r>
              <w:t xml:space="preserve"> Insert &gt; PivotTable &gt; Use this workbook’s Data Model</w:t>
            </w:r>
          </w:p>
        </w:tc>
      </w:tr>
      <w:tr w:rsidR="00161DD4" w14:paraId="61173D78" w14:textId="77777777" w:rsidTr="00FA3A4D">
        <w:tc>
          <w:tcPr>
            <w:tcW w:w="3116" w:type="dxa"/>
          </w:tcPr>
          <w:p w14:paraId="5F8394A9" w14:textId="77777777" w:rsidR="00161DD4" w:rsidRPr="00130D32" w:rsidRDefault="00161DD4" w:rsidP="00FA3A4D">
            <w:pPr>
              <w:rPr>
                <w:b/>
                <w:bCs/>
                <w:color w:val="002050" w:themeColor="text2"/>
              </w:rPr>
            </w:pPr>
            <w:r w:rsidRPr="00130D32">
              <w:rPr>
                <w:b/>
                <w:bCs/>
                <w:color w:val="002050" w:themeColor="text2"/>
              </w:rPr>
              <w:t>Apply Conditional Formatting</w:t>
            </w:r>
          </w:p>
        </w:tc>
        <w:tc>
          <w:tcPr>
            <w:tcW w:w="3117" w:type="dxa"/>
          </w:tcPr>
          <w:p w14:paraId="55EAF7C0" w14:textId="77777777" w:rsidR="00161DD4" w:rsidRDefault="00161DD4" w:rsidP="00FA3A4D">
            <w:r>
              <w:t>Right-click &gt; Conditional Formatting</w:t>
            </w:r>
          </w:p>
        </w:tc>
        <w:tc>
          <w:tcPr>
            <w:tcW w:w="3117" w:type="dxa"/>
          </w:tcPr>
          <w:p w14:paraId="322F7138" w14:textId="77777777" w:rsidR="00161DD4" w:rsidRDefault="00161DD4" w:rsidP="00FA3A4D">
            <w:r>
              <w:t>Home &gt; Conditional Formatting</w:t>
            </w:r>
          </w:p>
        </w:tc>
      </w:tr>
      <w:tr w:rsidR="00161DD4" w14:paraId="6BFEA49E" w14:textId="77777777" w:rsidTr="00FA3A4D">
        <w:tc>
          <w:tcPr>
            <w:tcW w:w="3116" w:type="dxa"/>
          </w:tcPr>
          <w:p w14:paraId="539E1369" w14:textId="77777777" w:rsidR="00161DD4" w:rsidRPr="00130D32" w:rsidRDefault="00161DD4" w:rsidP="00FA3A4D">
            <w:pPr>
              <w:rPr>
                <w:b/>
                <w:bCs/>
                <w:color w:val="002050" w:themeColor="text2"/>
              </w:rPr>
            </w:pPr>
            <w:r w:rsidRPr="00130D32">
              <w:rPr>
                <w:b/>
                <w:bCs/>
                <w:color w:val="002050" w:themeColor="text2"/>
              </w:rPr>
              <w:t>Create Custom Visuals</w:t>
            </w:r>
          </w:p>
        </w:tc>
        <w:tc>
          <w:tcPr>
            <w:tcW w:w="3117" w:type="dxa"/>
          </w:tcPr>
          <w:p w14:paraId="725B95C8" w14:textId="46206E52" w:rsidR="00161DD4" w:rsidRDefault="00161DD4" w:rsidP="00FA3A4D">
            <w:r>
              <w:t xml:space="preserve">Visualizations </w:t>
            </w:r>
            <w:r w:rsidR="007A0D65">
              <w:t>p</w:t>
            </w:r>
            <w:r>
              <w:t>ane &gt; Ellipse menu &gt; Get more visuals</w:t>
            </w:r>
          </w:p>
        </w:tc>
        <w:tc>
          <w:tcPr>
            <w:tcW w:w="3117" w:type="dxa"/>
          </w:tcPr>
          <w:p w14:paraId="3E8E166A" w14:textId="77777777" w:rsidR="00161DD4" w:rsidRPr="00161DD4" w:rsidRDefault="00161DD4" w:rsidP="00FA3A4D">
            <w:pPr>
              <w:rPr>
                <w:b/>
                <w:bCs/>
                <w:color w:val="BB141A" w:themeColor="background2"/>
              </w:rPr>
            </w:pPr>
            <w:r w:rsidRPr="00161DD4">
              <w:rPr>
                <w:b/>
                <w:bCs/>
                <w:color w:val="BB141A" w:themeColor="background2"/>
              </w:rPr>
              <w:t>Not available in Excel</w:t>
            </w:r>
          </w:p>
        </w:tc>
      </w:tr>
    </w:tbl>
    <w:p w14:paraId="22FE1F83" w14:textId="77777777" w:rsidR="00161DD4" w:rsidRDefault="00161DD4" w:rsidP="00161DD4"/>
    <w:p w14:paraId="48BB5173" w14:textId="1B2232B0" w:rsidR="001702C2" w:rsidRPr="00B206DE" w:rsidRDefault="00083C49" w:rsidP="00B206DE">
      <w:pPr>
        <w:pStyle w:val="Heading1"/>
      </w:pPr>
      <w:r>
        <w:lastRenderedPageBreak/>
        <w:t>Terms of U</w:t>
      </w:r>
      <w:r w:rsidR="00B206DE">
        <w:t>se</w:t>
      </w:r>
      <w:bookmarkEnd w:id="8"/>
      <w:bookmarkEnd w:id="9"/>
    </w:p>
    <w:p w14:paraId="55308DB4" w14:textId="3EEBCD13" w:rsidR="00DE4F4B" w:rsidRPr="00DA31BC" w:rsidRDefault="00DE4F4B" w:rsidP="00DE4F4B">
      <w:r w:rsidRPr="00DA31BC">
        <w:t xml:space="preserve">© </w:t>
      </w:r>
      <w:r w:rsidR="00BD350A">
        <w:t>202</w:t>
      </w:r>
      <w:r w:rsidR="007B612D">
        <w:t>1</w:t>
      </w:r>
      <w:r w:rsidRPr="00DA31BC">
        <w:t xml:space="preserve"> Microsoft. All rights reserved.</w:t>
      </w:r>
    </w:p>
    <w:p w14:paraId="42B925EE" w14:textId="77777777" w:rsidR="009E67FB" w:rsidRDefault="00C840BE" w:rsidP="007339D6">
      <w:r>
        <w:t>By using this hands-on l</w:t>
      </w:r>
      <w:r w:rsidR="00DE4F4B">
        <w:t>ab, you agree to the following terms:</w:t>
      </w:r>
    </w:p>
    <w:p w14:paraId="53F0F8BF" w14:textId="77777777" w:rsidR="00DE4F4B" w:rsidRDefault="00DE4F4B" w:rsidP="007339D6">
      <w:r>
        <w:t xml:space="preserve">The technology/functionality described in this </w:t>
      </w:r>
      <w:r w:rsidR="00C840BE">
        <w:t xml:space="preserve">hands-on lab </w:t>
      </w:r>
      <w:r>
        <w:t xml:space="preserve">is provided by Microsoft Corporation in a “sandbox” testing environment for purposes of obtaining your feedback and to provide you with a learning experience. You may only use the </w:t>
      </w:r>
      <w:r w:rsidR="00C840BE">
        <w:t xml:space="preserve">hands-on lab </w:t>
      </w:r>
      <w:r>
        <w:t>to evaluate such technology features and functionality and provide feedback to Microsoft.</w:t>
      </w:r>
      <w:r w:rsidR="00C60A08">
        <w:t xml:space="preserve"> </w:t>
      </w:r>
      <w:r>
        <w:t>You may not</w:t>
      </w:r>
      <w:r w:rsidR="00C840BE">
        <w:t xml:space="preserve"> use it for any other purpose. Without written permission, y</w:t>
      </w:r>
      <w:r>
        <w:t xml:space="preserve">ou may not modify, copy, distribute, transmit, display, perform, reproduce, publish, license, create derivative works from, transfer, or sell this </w:t>
      </w:r>
      <w:r w:rsidR="00C840BE">
        <w:t xml:space="preserve">hands-on lab </w:t>
      </w:r>
      <w:r>
        <w:t>or any portion thereof.</w:t>
      </w:r>
    </w:p>
    <w:p w14:paraId="5E8396B2" w14:textId="77777777" w:rsidR="00DE4F4B" w:rsidRDefault="00DE4F4B" w:rsidP="007339D6">
      <w:r>
        <w:t xml:space="preserve">COPYING OR REPRODUCTION OF THE HANDS-ON LAB (OR ANY PORTION OF IT) TO ANY OTHER SERVER OR LOCATION FOR FURTHER REPRODUCTION OR REDISTRIBUTION </w:t>
      </w:r>
      <w:r w:rsidR="00C840BE">
        <w:t xml:space="preserve">WITHOUT WRITTEN PERMISSION </w:t>
      </w:r>
      <w:r>
        <w:t>IS EXPRESSLY PROHIBITED.</w:t>
      </w:r>
    </w:p>
    <w:p w14:paraId="7939064C" w14:textId="77777777" w:rsidR="00DE4F4B" w:rsidRDefault="00DE4F4B" w:rsidP="007339D6">
      <w:r>
        <w:t>THIS HANDS-ON</w:t>
      </w:r>
      <w:r w:rsidR="00C840BE">
        <w:t xml:space="preserve"> </w:t>
      </w:r>
      <w:r>
        <w:t>LAB PROVIDES CERTAIN SOFTWARE TECHNOLOGY/PRODUCT FEATURES AND FUNCTIONALIT</w:t>
      </w:r>
      <w:r w:rsidR="00C840BE">
        <w:t xml:space="preserve">Y, INCLUDING </w:t>
      </w:r>
      <w:r>
        <w:t>POTENTIAL NEW FEATURES AND CONCEPTS, IN A SIMULATED ENVIRONMENT WITHOUT COMPLEX SET-UP OR INSTALLATION FOR THE PURPOSE DESCRIBED ABOVE.</w:t>
      </w:r>
      <w:r w:rsidR="00C60A08">
        <w:t xml:space="preserve"> </w:t>
      </w:r>
      <w:r>
        <w:t>THE TECHNOLOGY/CONCEPTS REPRESENTED IN THIS HANDS-ON LAB MAY NOT REPRESENT FULL FEATURE FUNCTIONALITY AND MAY NOT WORK THE WAY A FINAL VERSION MAY WORK.</w:t>
      </w:r>
      <w:r w:rsidR="00C60A08">
        <w:t xml:space="preserve"> </w:t>
      </w:r>
      <w:r>
        <w:t xml:space="preserve">WE ALSO MAY NOT </w:t>
      </w:r>
      <w:r w:rsidR="00C840BE">
        <w:t xml:space="preserve">RELEASE A FINAL VERSION OF SUCH </w:t>
      </w:r>
      <w:r>
        <w:t>FEATURES OR CONCEPTS.</w:t>
      </w:r>
      <w:r w:rsidR="00C60A08">
        <w:t xml:space="preserve"> </w:t>
      </w:r>
      <w:r>
        <w:t>YOUR EXPERIENCE WITH USING SUCH FEATURES AND FUNCITONALITY IN A PHYSICAL ENVIRONMENT MAY ALSO BE DIFFERENT.</w:t>
      </w:r>
    </w:p>
    <w:p w14:paraId="1BB3976F" w14:textId="77777777" w:rsidR="00DE4F4B" w:rsidRDefault="00DE4F4B" w:rsidP="007339D6">
      <w:r w:rsidRPr="00C840BE">
        <w:rPr>
          <w:rStyle w:val="EmphasizeText"/>
        </w:rPr>
        <w:t>FEEDBACK</w:t>
      </w:r>
      <w:r w:rsidR="00C60A08">
        <w:t xml:space="preserve"> </w:t>
      </w:r>
      <w:r>
        <w:t xml:space="preserve">If you give feedback about the technology features, functionality and/or concepts described in this </w:t>
      </w:r>
      <w:r w:rsidR="00C840BE">
        <w:t xml:space="preserve">hands-on lab </w:t>
      </w:r>
      <w:r>
        <w:t>to Microsoft, you give to Microsoft, without charge, the right to use, share and commercialize your feedback in any way and for any purpose.</w:t>
      </w:r>
      <w:r w:rsidR="00C60A08">
        <w:t xml:space="preserve"> </w:t>
      </w:r>
      <w:r>
        <w:t xml:space="preserve">You also give to third parties, without charge, any patent rights needed for their products, </w:t>
      </w:r>
      <w:proofErr w:type="gramStart"/>
      <w:r>
        <w:t>technologies</w:t>
      </w:r>
      <w:proofErr w:type="gramEnd"/>
      <w:r>
        <w:t xml:space="preserve"> and services to use or interface with any specific parts of a Microsoft software or service that includes the feedback.</w:t>
      </w:r>
      <w:r w:rsidR="00C60A08">
        <w:t xml:space="preserve"> </w:t>
      </w:r>
      <w:r>
        <w:t>You will not give feedback that is subject to a license that requires Microsoft to license its software or documentation to third parties because we include your feedback in them.</w:t>
      </w:r>
      <w:r w:rsidR="00C60A08">
        <w:t xml:space="preserve"> </w:t>
      </w:r>
      <w:r>
        <w:t>These rights survive this agreement.</w:t>
      </w:r>
    </w:p>
    <w:p w14:paraId="53C540AF" w14:textId="77777777" w:rsidR="00DE4F4B" w:rsidRDefault="00DE4F4B" w:rsidP="007339D6">
      <w:r>
        <w:t>MICROSOFT CORPORATION HEREBY DISCLAIMS ALL WARRANTIES AND CONDITIONS WITH REGARD TO THE HANDS-ON LAB, INCLUDING ALL WARRANTIES AND CONDITIONS OF MERCHANTABILITY, WHETHER EXPRESS, IMPLIED OR STATUTORY, FITNESS FOR A PARTICULAR PURPOSE, TITLE AND NON-INFRINGEMENT.</w:t>
      </w:r>
      <w:r w:rsidR="00C60A08">
        <w:t xml:space="preserve"> </w:t>
      </w:r>
      <w:r>
        <w:t>MICROSOFT DOES NOT MAKE ANY ASSURANCES OR REPRESENTATIONS WITH REGARD TO THE ACCURACY OF THE RESULTS, OUTPUT THAT DERIVES FROM USE OF THE VIRTUAL LAB, OR SUITABILITY OF THE INFORMATION CONTAINED IN THE VIRTUAL LAB FOR ANY PURPOSE.</w:t>
      </w:r>
    </w:p>
    <w:p w14:paraId="514F5EBA" w14:textId="77777777" w:rsidR="00C840BE" w:rsidRDefault="00C840BE" w:rsidP="007339D6">
      <w:r w:rsidRPr="00C840BE">
        <w:rPr>
          <w:rStyle w:val="EmphasizeText"/>
        </w:rPr>
        <w:t>DISCLAIMER</w:t>
      </w:r>
      <w:r>
        <w:t xml:space="preserve"> </w:t>
      </w:r>
      <w:r w:rsidRPr="00C840BE">
        <w:t xml:space="preserve">This lab contains only a portion of new features and enhancements in Microsoft Power BI. Some of the features might change in </w:t>
      </w:r>
      <w:r>
        <w:t>future releases of the product.</w:t>
      </w:r>
    </w:p>
    <w:sectPr w:rsidR="00C840BE" w:rsidSect="003C41A9">
      <w:headerReference w:type="even" r:id="rId69"/>
      <w:headerReference w:type="default" r:id="rId70"/>
      <w:footerReference w:type="even" r:id="rId71"/>
      <w:footerReference w:type="default" r:id="rId72"/>
      <w:headerReference w:type="first" r:id="rId73"/>
      <w:footerReference w:type="first" r:id="rId74"/>
      <w:pgSz w:w="12240" w:h="15840" w:code="1"/>
      <w:pgMar w:top="680" w:right="1134" w:bottom="680" w:left="1134" w:header="289" w:footer="544" w:gutter="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E52F12" w14:textId="77777777" w:rsidR="00543DC8" w:rsidRDefault="00543DC8" w:rsidP="004A71C7">
      <w:r>
        <w:separator/>
      </w:r>
    </w:p>
    <w:p w14:paraId="274B903F" w14:textId="77777777" w:rsidR="00543DC8" w:rsidRDefault="00543DC8"/>
  </w:endnote>
  <w:endnote w:type="continuationSeparator" w:id="0">
    <w:p w14:paraId="4FAEBF1F" w14:textId="77777777" w:rsidR="00543DC8" w:rsidRDefault="00543DC8" w:rsidP="004A71C7">
      <w:r>
        <w:continuationSeparator/>
      </w:r>
    </w:p>
    <w:p w14:paraId="7DE6D788" w14:textId="77777777" w:rsidR="00543DC8" w:rsidRDefault="00543DC8"/>
  </w:endnote>
  <w:endnote w:type="continuationNotice" w:id="1">
    <w:p w14:paraId="1BA6F2C8" w14:textId="77777777" w:rsidR="00543DC8" w:rsidRDefault="00543DC8">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1" w:fontKey="{8016F070-C16C-4789-9D3F-99F9DA91F08A}"/>
    <w:embedBold r:id="rId2" w:fontKey="{C164C488-A27F-4FB6-BD6A-01879B739220}"/>
    <w:embedItalic r:id="rId3" w:fontKey="{878822A9-9690-4D5A-AEE9-9661DF700819}"/>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embedRegular r:id="rId4" w:fontKey="{E50F0407-92A2-491C-9868-18E2DBAB0E30}"/>
    <w:embedBold r:id="rId5" w:fontKey="{6354E39D-5976-4FB4-873F-1AD924DDBF3C}"/>
    <w:embedItalic r:id="rId6" w:fontKey="{67FF1B77-2249-4EDF-AE49-D23BAD12A796}"/>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7" w:fontKey="{C8AA3CD1-2E9A-4D61-B7B2-4985B89FAC04}"/>
  </w:font>
  <w:font w:name="Calibri">
    <w:panose1 w:val="020F0502020204030204"/>
    <w:charset w:val="00"/>
    <w:family w:val="swiss"/>
    <w:pitch w:val="variable"/>
    <w:sig w:usb0="E4002EFF" w:usb1="C000247B" w:usb2="00000009" w:usb3="00000000" w:csb0="000001FF" w:csb1="00000000"/>
    <w:embedRegular r:id="rId8" w:fontKey="{690BBFAF-138D-4B78-8AA8-DBE741145E8D}"/>
    <w:embedBold r:id="rId9" w:fontKey="{6288E783-F72C-47DC-8B94-B9DB451060E2}"/>
  </w:font>
  <w:font w:name="Segoe Pro">
    <w:altName w:val="Segoe UI"/>
    <w:charset w:val="00"/>
    <w:family w:val="swiss"/>
    <w:pitch w:val="variable"/>
    <w:sig w:usb0="A00002AF" w:usb1="4000205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10" w:fontKey="{5C1F5E75-2205-4BE1-A81E-633D98661739}"/>
  </w:font>
  <w:font w:name="Cambria">
    <w:panose1 w:val="02040503050406030204"/>
    <w:charset w:val="00"/>
    <w:family w:val="roman"/>
    <w:pitch w:val="variable"/>
    <w:sig w:usb0="E00006FF" w:usb1="420024FF" w:usb2="02000000" w:usb3="00000000" w:csb0="0000019F" w:csb1="00000000"/>
    <w:embedBold r:id="rId11" w:fontKey="{F480529D-AC9E-4BC3-9CF9-033CE384D8F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B3443" w14:textId="77777777" w:rsidR="00C73ACD" w:rsidRDefault="00C73A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FBE7A" w14:textId="77777777" w:rsidR="007E4C9E" w:rsidRDefault="007E4C9E" w:rsidP="006668DF">
    <w:pPr>
      <w:pBdr>
        <w:bottom w:val="single" w:sz="4" w:space="1" w:color="auto"/>
      </w:pBdr>
      <w:tabs>
        <w:tab w:val="right" w:pos="10800"/>
      </w:tabs>
    </w:pPr>
  </w:p>
  <w:p w14:paraId="416B07A4" w14:textId="2AA70593" w:rsidR="007E4C9E" w:rsidRPr="00013DB8" w:rsidRDefault="007E4C9E" w:rsidP="00A14D5D">
    <w:pPr>
      <w:tabs>
        <w:tab w:val="center" w:pos="4990"/>
        <w:tab w:val="right" w:pos="10800"/>
      </w:tabs>
      <w:rPr>
        <w:sz w:val="18"/>
        <w:szCs w:val="18"/>
      </w:rPr>
    </w:pPr>
    <w:r w:rsidRPr="00455FAA">
      <w:rPr>
        <w:sz w:val="18"/>
        <w:szCs w:val="18"/>
      </w:rPr>
      <w:t>Power</w:t>
    </w:r>
    <w:r w:rsidR="00C1076E">
      <w:rPr>
        <w:sz w:val="18"/>
        <w:szCs w:val="18"/>
      </w:rPr>
      <w:t xml:space="preserve"> </w:t>
    </w:r>
    <w:r w:rsidRPr="00455FAA">
      <w:rPr>
        <w:sz w:val="18"/>
        <w:szCs w:val="18"/>
      </w:rPr>
      <w:t>BI</w:t>
    </w:r>
    <w:r>
      <w:rPr>
        <w:sz w:val="18"/>
        <w:szCs w:val="18"/>
      </w:rPr>
      <w:t xml:space="preserve"> Modern Excel Analyst in a day</w:t>
    </w:r>
    <w:r w:rsidRPr="00455FAA">
      <w:rPr>
        <w:sz w:val="18"/>
        <w:szCs w:val="18"/>
      </w:rPr>
      <w:t xml:space="preserve">: </w:t>
    </w:r>
    <w:r w:rsidR="001051AB">
      <w:rPr>
        <w:sz w:val="18"/>
        <w:szCs w:val="18"/>
      </w:rPr>
      <w:t>Lab 02B</w:t>
    </w:r>
    <w:r w:rsidR="00305514">
      <w:rPr>
        <w:sz w:val="18"/>
        <w:szCs w:val="18"/>
      </w:rPr>
      <w:t xml:space="preserve"> 202101</w:t>
    </w:r>
    <w:r>
      <w:tab/>
    </w:r>
    <w:r>
      <w:rPr>
        <w:sz w:val="16"/>
      </w:rPr>
      <w:t>© 202</w:t>
    </w:r>
    <w:r w:rsidR="00305514">
      <w:rPr>
        <w:sz w:val="16"/>
      </w:rPr>
      <w:t>1</w:t>
    </w:r>
    <w:r w:rsidRPr="00A14D5D">
      <w:rPr>
        <w:sz w:val="16"/>
      </w:rPr>
      <w:t xml:space="preserve"> Microsoft. All rights reserved.</w:t>
    </w:r>
    <w:r>
      <w:tab/>
    </w:r>
    <w:r w:rsidRPr="00086E21">
      <w:rPr>
        <w:sz w:val="18"/>
      </w:rPr>
      <w:fldChar w:fldCharType="begin"/>
    </w:r>
    <w:r w:rsidRPr="00086E21">
      <w:rPr>
        <w:sz w:val="18"/>
      </w:rPr>
      <w:instrText xml:space="preserve"> PAGE   \* MERGEFORMAT </w:instrText>
    </w:r>
    <w:r w:rsidRPr="00086E21">
      <w:rPr>
        <w:sz w:val="18"/>
      </w:rPr>
      <w:fldChar w:fldCharType="separate"/>
    </w:r>
    <w:r>
      <w:rPr>
        <w:noProof/>
        <w:sz w:val="18"/>
      </w:rPr>
      <w:t>2</w:t>
    </w:r>
    <w:r w:rsidRPr="00086E21">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4D585" w14:textId="0DC2369C" w:rsidR="007E4C9E" w:rsidRPr="00A14D5D" w:rsidRDefault="007E4C9E" w:rsidP="00A14D5D">
    <w:pPr>
      <w:pStyle w:val="Footer"/>
      <w:jc w:val="center"/>
      <w:rPr>
        <w:sz w:val="16"/>
      </w:rPr>
    </w:pPr>
    <w:r w:rsidRPr="00A14D5D">
      <w:rPr>
        <w:sz w:val="16"/>
        <w:lang w:val="en-AU"/>
      </w:rPr>
      <w:t xml:space="preserve">© </w:t>
    </w:r>
    <w:r>
      <w:rPr>
        <w:sz w:val="16"/>
        <w:lang w:val="en-AU"/>
      </w:rPr>
      <w:t>202</w:t>
    </w:r>
    <w:r w:rsidR="00305514">
      <w:rPr>
        <w:sz w:val="16"/>
        <w:lang w:val="en-AU"/>
      </w:rPr>
      <w:t>1</w:t>
    </w:r>
    <w:r w:rsidRPr="00A14D5D">
      <w:rPr>
        <w:sz w:val="16"/>
        <w:lang w:val="en-AU"/>
      </w:rPr>
      <w:t xml:space="preserve"> Microsoft.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587861" w14:textId="77777777" w:rsidR="00543DC8" w:rsidRDefault="00543DC8" w:rsidP="004A71C7">
      <w:r>
        <w:separator/>
      </w:r>
    </w:p>
    <w:p w14:paraId="1B0F1814" w14:textId="77777777" w:rsidR="00543DC8" w:rsidRDefault="00543DC8"/>
  </w:footnote>
  <w:footnote w:type="continuationSeparator" w:id="0">
    <w:p w14:paraId="10538744" w14:textId="77777777" w:rsidR="00543DC8" w:rsidRDefault="00543DC8" w:rsidP="004A71C7">
      <w:r>
        <w:continuationSeparator/>
      </w:r>
    </w:p>
    <w:p w14:paraId="6F790175" w14:textId="77777777" w:rsidR="00543DC8" w:rsidRDefault="00543DC8"/>
  </w:footnote>
  <w:footnote w:type="continuationNotice" w:id="1">
    <w:p w14:paraId="18CC3B77" w14:textId="77777777" w:rsidR="00543DC8" w:rsidRDefault="00543DC8">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D16AF" w14:textId="77777777" w:rsidR="00C73ACD" w:rsidRDefault="00C73A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1CFCB" w14:textId="77777777" w:rsidR="00C73ACD" w:rsidRDefault="00C73AC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A87D3" w14:textId="77777777" w:rsidR="00C73ACD" w:rsidRDefault="00C73A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4F7"/>
    <w:multiLevelType w:val="multilevel"/>
    <w:tmpl w:val="5C6AE040"/>
    <w:styleLink w:val="Bulle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4470B6"/>
    <w:multiLevelType w:val="multilevel"/>
    <w:tmpl w:val="5C6AE040"/>
    <w:styleLink w:val="PETER"/>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26444BB"/>
    <w:multiLevelType w:val="multilevel"/>
    <w:tmpl w:val="8D28B348"/>
    <w:lvl w:ilvl="0">
      <w:start w:val="1"/>
      <w:numFmt w:val="bullet"/>
      <w:pStyle w:val="StepBullet"/>
      <w:lvlText w:val=""/>
      <w:lvlJc w:val="left"/>
      <w:pPr>
        <w:ind w:left="397" w:hanging="397"/>
      </w:pPr>
      <w:rPr>
        <w:rFonts w:ascii="Symbol" w:hAnsi="Symbol"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2AB6BD0"/>
    <w:multiLevelType w:val="multilevel"/>
    <w:tmpl w:val="6A46A120"/>
    <w:lvl w:ilvl="0">
      <w:start w:val="1"/>
      <w:numFmt w:val="bullet"/>
      <w:pStyle w:val="BulletItem"/>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DB902FC"/>
    <w:multiLevelType w:val="hybridMultilevel"/>
    <w:tmpl w:val="4FA01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1F3261"/>
    <w:multiLevelType w:val="hybridMultilevel"/>
    <w:tmpl w:val="C068FB16"/>
    <w:lvl w:ilvl="0" w:tplc="3CD8A5BE">
      <w:start w:val="1"/>
      <w:numFmt w:val="bullet"/>
      <w:lvlText w:val=""/>
      <w:lvlJc w:val="left"/>
      <w:pPr>
        <w:tabs>
          <w:tab w:val="num" w:pos="720"/>
        </w:tabs>
        <w:ind w:left="720" w:hanging="360"/>
      </w:pPr>
      <w:rPr>
        <w:rFonts w:ascii="Wingdings" w:hAnsi="Wingdings" w:hint="default"/>
      </w:rPr>
    </w:lvl>
    <w:lvl w:ilvl="1" w:tplc="05F84CC2" w:tentative="1">
      <w:start w:val="1"/>
      <w:numFmt w:val="bullet"/>
      <w:lvlText w:val=""/>
      <w:lvlJc w:val="left"/>
      <w:pPr>
        <w:tabs>
          <w:tab w:val="num" w:pos="1440"/>
        </w:tabs>
        <w:ind w:left="1440" w:hanging="360"/>
      </w:pPr>
      <w:rPr>
        <w:rFonts w:ascii="Wingdings" w:hAnsi="Wingdings" w:hint="default"/>
      </w:rPr>
    </w:lvl>
    <w:lvl w:ilvl="2" w:tplc="0E3A05F4" w:tentative="1">
      <w:start w:val="1"/>
      <w:numFmt w:val="bullet"/>
      <w:lvlText w:val=""/>
      <w:lvlJc w:val="left"/>
      <w:pPr>
        <w:tabs>
          <w:tab w:val="num" w:pos="2160"/>
        </w:tabs>
        <w:ind w:left="2160" w:hanging="360"/>
      </w:pPr>
      <w:rPr>
        <w:rFonts w:ascii="Wingdings" w:hAnsi="Wingdings" w:hint="default"/>
      </w:rPr>
    </w:lvl>
    <w:lvl w:ilvl="3" w:tplc="C5B2F50C" w:tentative="1">
      <w:start w:val="1"/>
      <w:numFmt w:val="bullet"/>
      <w:lvlText w:val=""/>
      <w:lvlJc w:val="left"/>
      <w:pPr>
        <w:tabs>
          <w:tab w:val="num" w:pos="2880"/>
        </w:tabs>
        <w:ind w:left="2880" w:hanging="360"/>
      </w:pPr>
      <w:rPr>
        <w:rFonts w:ascii="Wingdings" w:hAnsi="Wingdings" w:hint="default"/>
      </w:rPr>
    </w:lvl>
    <w:lvl w:ilvl="4" w:tplc="820C8612" w:tentative="1">
      <w:start w:val="1"/>
      <w:numFmt w:val="bullet"/>
      <w:lvlText w:val=""/>
      <w:lvlJc w:val="left"/>
      <w:pPr>
        <w:tabs>
          <w:tab w:val="num" w:pos="3600"/>
        </w:tabs>
        <w:ind w:left="3600" w:hanging="360"/>
      </w:pPr>
      <w:rPr>
        <w:rFonts w:ascii="Wingdings" w:hAnsi="Wingdings" w:hint="default"/>
      </w:rPr>
    </w:lvl>
    <w:lvl w:ilvl="5" w:tplc="F8DCBEE2" w:tentative="1">
      <w:start w:val="1"/>
      <w:numFmt w:val="bullet"/>
      <w:lvlText w:val=""/>
      <w:lvlJc w:val="left"/>
      <w:pPr>
        <w:tabs>
          <w:tab w:val="num" w:pos="4320"/>
        </w:tabs>
        <w:ind w:left="4320" w:hanging="360"/>
      </w:pPr>
      <w:rPr>
        <w:rFonts w:ascii="Wingdings" w:hAnsi="Wingdings" w:hint="default"/>
      </w:rPr>
    </w:lvl>
    <w:lvl w:ilvl="6" w:tplc="580679EA" w:tentative="1">
      <w:start w:val="1"/>
      <w:numFmt w:val="bullet"/>
      <w:lvlText w:val=""/>
      <w:lvlJc w:val="left"/>
      <w:pPr>
        <w:tabs>
          <w:tab w:val="num" w:pos="5040"/>
        </w:tabs>
        <w:ind w:left="5040" w:hanging="360"/>
      </w:pPr>
      <w:rPr>
        <w:rFonts w:ascii="Wingdings" w:hAnsi="Wingdings" w:hint="default"/>
      </w:rPr>
    </w:lvl>
    <w:lvl w:ilvl="7" w:tplc="9DF6813C" w:tentative="1">
      <w:start w:val="1"/>
      <w:numFmt w:val="bullet"/>
      <w:lvlText w:val=""/>
      <w:lvlJc w:val="left"/>
      <w:pPr>
        <w:tabs>
          <w:tab w:val="num" w:pos="5760"/>
        </w:tabs>
        <w:ind w:left="5760" w:hanging="360"/>
      </w:pPr>
      <w:rPr>
        <w:rFonts w:ascii="Wingdings" w:hAnsi="Wingdings" w:hint="default"/>
      </w:rPr>
    </w:lvl>
    <w:lvl w:ilvl="8" w:tplc="4ACCD43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2E438ED"/>
    <w:multiLevelType w:val="hybridMultilevel"/>
    <w:tmpl w:val="4FA01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6F40EA"/>
    <w:multiLevelType w:val="multilevel"/>
    <w:tmpl w:val="F8A09358"/>
    <w:lvl w:ilvl="0">
      <w:start w:val="1"/>
      <w:numFmt w:val="decimal"/>
      <w:pStyle w:val="StepNumber"/>
      <w:lvlText w:val="%1."/>
      <w:lvlJc w:val="left"/>
      <w:pPr>
        <w:ind w:left="1701" w:hanging="567"/>
      </w:pPr>
      <w:rPr>
        <w:rFonts w:hint="default"/>
      </w:rPr>
    </w:lvl>
    <w:lvl w:ilvl="1">
      <w:start w:val="1"/>
      <w:numFmt w:val="lowerLetter"/>
      <w:lvlText w:val="%2."/>
      <w:lvlJc w:val="left"/>
      <w:pPr>
        <w:ind w:left="2574" w:hanging="360"/>
      </w:pPr>
      <w:rPr>
        <w:rFonts w:hint="default"/>
      </w:rPr>
    </w:lvl>
    <w:lvl w:ilvl="2">
      <w:start w:val="1"/>
      <w:numFmt w:val="lowerRoman"/>
      <w:lvlText w:val="%3."/>
      <w:lvlJc w:val="right"/>
      <w:pPr>
        <w:ind w:left="3294" w:hanging="180"/>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10" w15:restartNumberingAfterBreak="0">
    <w:nsid w:val="39401086"/>
    <w:multiLevelType w:val="multilevel"/>
    <w:tmpl w:val="5C6AE040"/>
    <w:numStyleLink w:val="BulletList"/>
  </w:abstractNum>
  <w:abstractNum w:abstractNumId="11" w15:restartNumberingAfterBreak="0">
    <w:nsid w:val="39F9409E"/>
    <w:multiLevelType w:val="hybridMultilevel"/>
    <w:tmpl w:val="3E4675CC"/>
    <w:lvl w:ilvl="0" w:tplc="7D1870CE">
      <w:start w:val="1"/>
      <w:numFmt w:val="bullet"/>
      <w:lvlText w:val=""/>
      <w:lvlJc w:val="left"/>
      <w:pPr>
        <w:tabs>
          <w:tab w:val="num" w:pos="720"/>
        </w:tabs>
        <w:ind w:left="720" w:hanging="360"/>
      </w:pPr>
      <w:rPr>
        <w:rFonts w:ascii="Wingdings" w:hAnsi="Wingdings" w:hint="default"/>
      </w:rPr>
    </w:lvl>
    <w:lvl w:ilvl="1" w:tplc="FE2A2A5E" w:tentative="1">
      <w:start w:val="1"/>
      <w:numFmt w:val="bullet"/>
      <w:lvlText w:val=""/>
      <w:lvlJc w:val="left"/>
      <w:pPr>
        <w:tabs>
          <w:tab w:val="num" w:pos="1440"/>
        </w:tabs>
        <w:ind w:left="1440" w:hanging="360"/>
      </w:pPr>
      <w:rPr>
        <w:rFonts w:ascii="Wingdings" w:hAnsi="Wingdings" w:hint="default"/>
      </w:rPr>
    </w:lvl>
    <w:lvl w:ilvl="2" w:tplc="D8A6037C" w:tentative="1">
      <w:start w:val="1"/>
      <w:numFmt w:val="bullet"/>
      <w:lvlText w:val=""/>
      <w:lvlJc w:val="left"/>
      <w:pPr>
        <w:tabs>
          <w:tab w:val="num" w:pos="2160"/>
        </w:tabs>
        <w:ind w:left="2160" w:hanging="360"/>
      </w:pPr>
      <w:rPr>
        <w:rFonts w:ascii="Wingdings" w:hAnsi="Wingdings" w:hint="default"/>
      </w:rPr>
    </w:lvl>
    <w:lvl w:ilvl="3" w:tplc="FB20C34E" w:tentative="1">
      <w:start w:val="1"/>
      <w:numFmt w:val="bullet"/>
      <w:lvlText w:val=""/>
      <w:lvlJc w:val="left"/>
      <w:pPr>
        <w:tabs>
          <w:tab w:val="num" w:pos="2880"/>
        </w:tabs>
        <w:ind w:left="2880" w:hanging="360"/>
      </w:pPr>
      <w:rPr>
        <w:rFonts w:ascii="Wingdings" w:hAnsi="Wingdings" w:hint="default"/>
      </w:rPr>
    </w:lvl>
    <w:lvl w:ilvl="4" w:tplc="FB742BA4" w:tentative="1">
      <w:start w:val="1"/>
      <w:numFmt w:val="bullet"/>
      <w:lvlText w:val=""/>
      <w:lvlJc w:val="left"/>
      <w:pPr>
        <w:tabs>
          <w:tab w:val="num" w:pos="3600"/>
        </w:tabs>
        <w:ind w:left="3600" w:hanging="360"/>
      </w:pPr>
      <w:rPr>
        <w:rFonts w:ascii="Wingdings" w:hAnsi="Wingdings" w:hint="default"/>
      </w:rPr>
    </w:lvl>
    <w:lvl w:ilvl="5" w:tplc="C12AFCD4" w:tentative="1">
      <w:start w:val="1"/>
      <w:numFmt w:val="bullet"/>
      <w:lvlText w:val=""/>
      <w:lvlJc w:val="left"/>
      <w:pPr>
        <w:tabs>
          <w:tab w:val="num" w:pos="4320"/>
        </w:tabs>
        <w:ind w:left="4320" w:hanging="360"/>
      </w:pPr>
      <w:rPr>
        <w:rFonts w:ascii="Wingdings" w:hAnsi="Wingdings" w:hint="default"/>
      </w:rPr>
    </w:lvl>
    <w:lvl w:ilvl="6" w:tplc="EFCE6652" w:tentative="1">
      <w:start w:val="1"/>
      <w:numFmt w:val="bullet"/>
      <w:lvlText w:val=""/>
      <w:lvlJc w:val="left"/>
      <w:pPr>
        <w:tabs>
          <w:tab w:val="num" w:pos="5040"/>
        </w:tabs>
        <w:ind w:left="5040" w:hanging="360"/>
      </w:pPr>
      <w:rPr>
        <w:rFonts w:ascii="Wingdings" w:hAnsi="Wingdings" w:hint="default"/>
      </w:rPr>
    </w:lvl>
    <w:lvl w:ilvl="7" w:tplc="C24467B8" w:tentative="1">
      <w:start w:val="1"/>
      <w:numFmt w:val="bullet"/>
      <w:lvlText w:val=""/>
      <w:lvlJc w:val="left"/>
      <w:pPr>
        <w:tabs>
          <w:tab w:val="num" w:pos="5760"/>
        </w:tabs>
        <w:ind w:left="5760" w:hanging="360"/>
      </w:pPr>
      <w:rPr>
        <w:rFonts w:ascii="Wingdings" w:hAnsi="Wingdings" w:hint="default"/>
      </w:rPr>
    </w:lvl>
    <w:lvl w:ilvl="8" w:tplc="6DE2F7B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ECC533D"/>
    <w:multiLevelType w:val="hybridMultilevel"/>
    <w:tmpl w:val="4FA01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3466A"/>
    <w:multiLevelType w:val="multilevel"/>
    <w:tmpl w:val="5C6AE040"/>
    <w:styleLink w:val="BulletLis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15" w15:restartNumberingAfterBreak="0">
    <w:nsid w:val="59597A53"/>
    <w:multiLevelType w:val="hybridMultilevel"/>
    <w:tmpl w:val="4FA01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58391E"/>
    <w:multiLevelType w:val="hybridMultilevel"/>
    <w:tmpl w:val="76622C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StepCodeHeader"/>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9" w15:restartNumberingAfterBreak="0">
    <w:nsid w:val="6F0E2EF4"/>
    <w:multiLevelType w:val="hybridMultilevel"/>
    <w:tmpl w:val="4FA01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AA1A59"/>
    <w:multiLevelType w:val="multilevel"/>
    <w:tmpl w:val="EC283E7C"/>
    <w:lvl w:ilvl="0">
      <w:start w:val="1"/>
      <w:numFmt w:val="decimal"/>
      <w:pStyle w:val="Step"/>
      <w:lvlText w:val="%1."/>
      <w:lvlJc w:val="left"/>
      <w:pPr>
        <w:ind w:left="397" w:hanging="39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50505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StepCodeText"/>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14"/>
  </w:num>
  <w:num w:numId="2">
    <w:abstractNumId w:val="17"/>
  </w:num>
  <w:num w:numId="3">
    <w:abstractNumId w:val="2"/>
  </w:num>
  <w:num w:numId="4">
    <w:abstractNumId w:val="21"/>
  </w:num>
  <w:num w:numId="5">
    <w:abstractNumId w:val="3"/>
  </w:num>
  <w:num w:numId="6">
    <w:abstractNumId w:val="0"/>
  </w:num>
  <w:num w:numId="7">
    <w:abstractNumId w:val="5"/>
  </w:num>
  <w:num w:numId="8">
    <w:abstractNumId w:val="13"/>
  </w:num>
  <w:num w:numId="9">
    <w:abstractNumId w:val="1"/>
  </w:num>
  <w:num w:numId="10">
    <w:abstractNumId w:val="20"/>
  </w:num>
  <w:num w:numId="11">
    <w:abstractNumId w:val="18"/>
  </w:num>
  <w:num w:numId="12">
    <w:abstractNumId w:val="22"/>
  </w:num>
  <w:num w:numId="13">
    <w:abstractNumId w:val="4"/>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9"/>
  </w:num>
  <w:num w:numId="4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8"/>
  </w:num>
  <w:num w:numId="44">
    <w:abstractNumId w:val="16"/>
  </w:num>
  <w:num w:numId="45">
    <w:abstractNumId w:val="19"/>
  </w:num>
  <w:num w:numId="46">
    <w:abstractNumId w:val="6"/>
  </w:num>
  <w:num w:numId="47">
    <w:abstractNumId w:val="15"/>
  </w:num>
  <w:num w:numId="48">
    <w:abstractNumId w:val="12"/>
  </w:num>
  <w:num w:numId="49">
    <w:abstractNumId w:val="7"/>
  </w:num>
  <w:num w:numId="50">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stylePaneSortMethod w:val="0000"/>
  <w:defaultTabStop w:val="720"/>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AB9"/>
    <w:rsid w:val="00000C74"/>
    <w:rsid w:val="000020A5"/>
    <w:rsid w:val="00002357"/>
    <w:rsid w:val="00003CCA"/>
    <w:rsid w:val="00004ABB"/>
    <w:rsid w:val="00005F2A"/>
    <w:rsid w:val="00007431"/>
    <w:rsid w:val="00007636"/>
    <w:rsid w:val="00007DFB"/>
    <w:rsid w:val="00010563"/>
    <w:rsid w:val="00013BB5"/>
    <w:rsid w:val="00013DB8"/>
    <w:rsid w:val="000148A3"/>
    <w:rsid w:val="000177E7"/>
    <w:rsid w:val="00022972"/>
    <w:rsid w:val="00025312"/>
    <w:rsid w:val="00025B41"/>
    <w:rsid w:val="00027E8C"/>
    <w:rsid w:val="000301EF"/>
    <w:rsid w:val="000322AE"/>
    <w:rsid w:val="000342C4"/>
    <w:rsid w:val="0003440F"/>
    <w:rsid w:val="00035117"/>
    <w:rsid w:val="00035193"/>
    <w:rsid w:val="0003575D"/>
    <w:rsid w:val="00035A93"/>
    <w:rsid w:val="000363FC"/>
    <w:rsid w:val="0003657E"/>
    <w:rsid w:val="000365E4"/>
    <w:rsid w:val="000404E5"/>
    <w:rsid w:val="00040A74"/>
    <w:rsid w:val="00042C95"/>
    <w:rsid w:val="00042F54"/>
    <w:rsid w:val="0004341F"/>
    <w:rsid w:val="00043D99"/>
    <w:rsid w:val="0004405E"/>
    <w:rsid w:val="000454C1"/>
    <w:rsid w:val="00045ED9"/>
    <w:rsid w:val="0004742B"/>
    <w:rsid w:val="00051510"/>
    <w:rsid w:val="000530A5"/>
    <w:rsid w:val="00055214"/>
    <w:rsid w:val="00057D5A"/>
    <w:rsid w:val="00057ED3"/>
    <w:rsid w:val="0006129D"/>
    <w:rsid w:val="00062420"/>
    <w:rsid w:val="00062B13"/>
    <w:rsid w:val="00065085"/>
    <w:rsid w:val="000664AA"/>
    <w:rsid w:val="00066DDA"/>
    <w:rsid w:val="00070A5F"/>
    <w:rsid w:val="00072810"/>
    <w:rsid w:val="0007288C"/>
    <w:rsid w:val="00072941"/>
    <w:rsid w:val="000742F3"/>
    <w:rsid w:val="00074FAA"/>
    <w:rsid w:val="000751C7"/>
    <w:rsid w:val="00075762"/>
    <w:rsid w:val="00075B58"/>
    <w:rsid w:val="000802E7"/>
    <w:rsid w:val="0008042B"/>
    <w:rsid w:val="000807DA"/>
    <w:rsid w:val="00080E18"/>
    <w:rsid w:val="00080F0D"/>
    <w:rsid w:val="00082080"/>
    <w:rsid w:val="00083C49"/>
    <w:rsid w:val="00085CD4"/>
    <w:rsid w:val="00086931"/>
    <w:rsid w:val="00086E21"/>
    <w:rsid w:val="000876AA"/>
    <w:rsid w:val="0009032F"/>
    <w:rsid w:val="000908C8"/>
    <w:rsid w:val="0009090D"/>
    <w:rsid w:val="0009195F"/>
    <w:rsid w:val="000930D8"/>
    <w:rsid w:val="00093247"/>
    <w:rsid w:val="00093AA6"/>
    <w:rsid w:val="00093CAF"/>
    <w:rsid w:val="00094D5D"/>
    <w:rsid w:val="000965D5"/>
    <w:rsid w:val="000A0D7D"/>
    <w:rsid w:val="000A15D7"/>
    <w:rsid w:val="000A1BAD"/>
    <w:rsid w:val="000A28C5"/>
    <w:rsid w:val="000A4417"/>
    <w:rsid w:val="000A48CA"/>
    <w:rsid w:val="000A5D39"/>
    <w:rsid w:val="000A5F8D"/>
    <w:rsid w:val="000B07BB"/>
    <w:rsid w:val="000B1140"/>
    <w:rsid w:val="000B2164"/>
    <w:rsid w:val="000B32F9"/>
    <w:rsid w:val="000B3CFC"/>
    <w:rsid w:val="000B4532"/>
    <w:rsid w:val="000B4F2D"/>
    <w:rsid w:val="000B5E8C"/>
    <w:rsid w:val="000B7275"/>
    <w:rsid w:val="000C07D1"/>
    <w:rsid w:val="000C13E5"/>
    <w:rsid w:val="000C1571"/>
    <w:rsid w:val="000C17E8"/>
    <w:rsid w:val="000C2097"/>
    <w:rsid w:val="000C39C9"/>
    <w:rsid w:val="000C3F13"/>
    <w:rsid w:val="000C4A92"/>
    <w:rsid w:val="000C52B2"/>
    <w:rsid w:val="000C5A66"/>
    <w:rsid w:val="000C63BD"/>
    <w:rsid w:val="000C69C3"/>
    <w:rsid w:val="000C76EF"/>
    <w:rsid w:val="000D1386"/>
    <w:rsid w:val="000D1531"/>
    <w:rsid w:val="000D28F0"/>
    <w:rsid w:val="000D2EAC"/>
    <w:rsid w:val="000D326F"/>
    <w:rsid w:val="000D34B7"/>
    <w:rsid w:val="000D4468"/>
    <w:rsid w:val="000D5279"/>
    <w:rsid w:val="000D6021"/>
    <w:rsid w:val="000D7002"/>
    <w:rsid w:val="000D7C11"/>
    <w:rsid w:val="000E0063"/>
    <w:rsid w:val="000E07DE"/>
    <w:rsid w:val="000E0C1B"/>
    <w:rsid w:val="000E23F0"/>
    <w:rsid w:val="000E2B4F"/>
    <w:rsid w:val="000E706E"/>
    <w:rsid w:val="000E7AB4"/>
    <w:rsid w:val="000F0163"/>
    <w:rsid w:val="000F0F4D"/>
    <w:rsid w:val="000F352D"/>
    <w:rsid w:val="000F3D65"/>
    <w:rsid w:val="000F40A6"/>
    <w:rsid w:val="000F4879"/>
    <w:rsid w:val="000F537B"/>
    <w:rsid w:val="000F5D2B"/>
    <w:rsid w:val="000F604B"/>
    <w:rsid w:val="000F786F"/>
    <w:rsid w:val="001037AF"/>
    <w:rsid w:val="001042AF"/>
    <w:rsid w:val="00104B04"/>
    <w:rsid w:val="001051AB"/>
    <w:rsid w:val="00107A41"/>
    <w:rsid w:val="00107F97"/>
    <w:rsid w:val="00112E49"/>
    <w:rsid w:val="00113AB6"/>
    <w:rsid w:val="00114041"/>
    <w:rsid w:val="00114B58"/>
    <w:rsid w:val="00114BE1"/>
    <w:rsid w:val="001151FE"/>
    <w:rsid w:val="00115FAB"/>
    <w:rsid w:val="00117584"/>
    <w:rsid w:val="00120192"/>
    <w:rsid w:val="00120EF4"/>
    <w:rsid w:val="00121891"/>
    <w:rsid w:val="001219E4"/>
    <w:rsid w:val="00122BA3"/>
    <w:rsid w:val="001232FD"/>
    <w:rsid w:val="00123D9B"/>
    <w:rsid w:val="00126608"/>
    <w:rsid w:val="00126B05"/>
    <w:rsid w:val="001301AE"/>
    <w:rsid w:val="00130D32"/>
    <w:rsid w:val="00131425"/>
    <w:rsid w:val="00133942"/>
    <w:rsid w:val="001347A7"/>
    <w:rsid w:val="00134C10"/>
    <w:rsid w:val="00135944"/>
    <w:rsid w:val="00136F19"/>
    <w:rsid w:val="00137B59"/>
    <w:rsid w:val="00137DFE"/>
    <w:rsid w:val="00141619"/>
    <w:rsid w:val="00144A14"/>
    <w:rsid w:val="00144F68"/>
    <w:rsid w:val="00145F7E"/>
    <w:rsid w:val="00146348"/>
    <w:rsid w:val="00146F4E"/>
    <w:rsid w:val="0014766B"/>
    <w:rsid w:val="001478DF"/>
    <w:rsid w:val="00147EA4"/>
    <w:rsid w:val="001530E2"/>
    <w:rsid w:val="00153390"/>
    <w:rsid w:val="00154D64"/>
    <w:rsid w:val="00155DF5"/>
    <w:rsid w:val="001560F2"/>
    <w:rsid w:val="00157C5B"/>
    <w:rsid w:val="00157CCA"/>
    <w:rsid w:val="001605DD"/>
    <w:rsid w:val="00160BDF"/>
    <w:rsid w:val="00161DD4"/>
    <w:rsid w:val="00161E3F"/>
    <w:rsid w:val="0016230A"/>
    <w:rsid w:val="00162A47"/>
    <w:rsid w:val="0016309E"/>
    <w:rsid w:val="00165F4B"/>
    <w:rsid w:val="001663D1"/>
    <w:rsid w:val="00167256"/>
    <w:rsid w:val="00167B9B"/>
    <w:rsid w:val="001702C2"/>
    <w:rsid w:val="00170389"/>
    <w:rsid w:val="001712AE"/>
    <w:rsid w:val="00171A82"/>
    <w:rsid w:val="00171CC0"/>
    <w:rsid w:val="001742A4"/>
    <w:rsid w:val="001750E3"/>
    <w:rsid w:val="00176571"/>
    <w:rsid w:val="001765E9"/>
    <w:rsid w:val="00176811"/>
    <w:rsid w:val="00176E66"/>
    <w:rsid w:val="00177ACF"/>
    <w:rsid w:val="0018021B"/>
    <w:rsid w:val="001804B8"/>
    <w:rsid w:val="00180C47"/>
    <w:rsid w:val="001819A9"/>
    <w:rsid w:val="00181AD0"/>
    <w:rsid w:val="0018276D"/>
    <w:rsid w:val="00182BA3"/>
    <w:rsid w:val="00184156"/>
    <w:rsid w:val="00185BF5"/>
    <w:rsid w:val="001871BE"/>
    <w:rsid w:val="001917D5"/>
    <w:rsid w:val="00192B86"/>
    <w:rsid w:val="00197856"/>
    <w:rsid w:val="00197964"/>
    <w:rsid w:val="001A1852"/>
    <w:rsid w:val="001A32C3"/>
    <w:rsid w:val="001A3718"/>
    <w:rsid w:val="001A5A7F"/>
    <w:rsid w:val="001A69C3"/>
    <w:rsid w:val="001A786D"/>
    <w:rsid w:val="001B0253"/>
    <w:rsid w:val="001B2388"/>
    <w:rsid w:val="001B4044"/>
    <w:rsid w:val="001B50A5"/>
    <w:rsid w:val="001B790A"/>
    <w:rsid w:val="001C05B6"/>
    <w:rsid w:val="001C0DE8"/>
    <w:rsid w:val="001C1049"/>
    <w:rsid w:val="001C20DB"/>
    <w:rsid w:val="001C29E5"/>
    <w:rsid w:val="001C30D0"/>
    <w:rsid w:val="001C3493"/>
    <w:rsid w:val="001C3714"/>
    <w:rsid w:val="001C39EC"/>
    <w:rsid w:val="001C52BE"/>
    <w:rsid w:val="001D0D47"/>
    <w:rsid w:val="001D3881"/>
    <w:rsid w:val="001D462A"/>
    <w:rsid w:val="001D64BA"/>
    <w:rsid w:val="001D6DFA"/>
    <w:rsid w:val="001D6EB5"/>
    <w:rsid w:val="001D6FEC"/>
    <w:rsid w:val="001D7744"/>
    <w:rsid w:val="001E1A4C"/>
    <w:rsid w:val="001E1CF3"/>
    <w:rsid w:val="001E240C"/>
    <w:rsid w:val="001E390C"/>
    <w:rsid w:val="001E3A7E"/>
    <w:rsid w:val="001E3AF7"/>
    <w:rsid w:val="001E6AA6"/>
    <w:rsid w:val="001E6D9D"/>
    <w:rsid w:val="001E7774"/>
    <w:rsid w:val="001E7E31"/>
    <w:rsid w:val="001F161F"/>
    <w:rsid w:val="001F3253"/>
    <w:rsid w:val="001F3594"/>
    <w:rsid w:val="001F3AD6"/>
    <w:rsid w:val="001F688A"/>
    <w:rsid w:val="002001B6"/>
    <w:rsid w:val="00202D54"/>
    <w:rsid w:val="00204328"/>
    <w:rsid w:val="002049A9"/>
    <w:rsid w:val="00205F4A"/>
    <w:rsid w:val="00206821"/>
    <w:rsid w:val="00206AB6"/>
    <w:rsid w:val="00206AFD"/>
    <w:rsid w:val="00207816"/>
    <w:rsid w:val="00207EF2"/>
    <w:rsid w:val="00212178"/>
    <w:rsid w:val="00220BD3"/>
    <w:rsid w:val="00221059"/>
    <w:rsid w:val="002219C1"/>
    <w:rsid w:val="00223AE7"/>
    <w:rsid w:val="002265DF"/>
    <w:rsid w:val="00227007"/>
    <w:rsid w:val="00227548"/>
    <w:rsid w:val="002277DA"/>
    <w:rsid w:val="00233A1B"/>
    <w:rsid w:val="00233BD6"/>
    <w:rsid w:val="0023552C"/>
    <w:rsid w:val="00235B9D"/>
    <w:rsid w:val="002365D7"/>
    <w:rsid w:val="00236B4A"/>
    <w:rsid w:val="00242B18"/>
    <w:rsid w:val="00242D59"/>
    <w:rsid w:val="0024340A"/>
    <w:rsid w:val="00244AA6"/>
    <w:rsid w:val="0024546D"/>
    <w:rsid w:val="00245D50"/>
    <w:rsid w:val="00246795"/>
    <w:rsid w:val="00247584"/>
    <w:rsid w:val="00247C5B"/>
    <w:rsid w:val="002505DE"/>
    <w:rsid w:val="002518F4"/>
    <w:rsid w:val="00251C2E"/>
    <w:rsid w:val="002524F1"/>
    <w:rsid w:val="002531BA"/>
    <w:rsid w:val="00253581"/>
    <w:rsid w:val="00253608"/>
    <w:rsid w:val="00253CAB"/>
    <w:rsid w:val="00254CCD"/>
    <w:rsid w:val="00257BC8"/>
    <w:rsid w:val="00260214"/>
    <w:rsid w:val="00260E39"/>
    <w:rsid w:val="00260EB4"/>
    <w:rsid w:val="0026131D"/>
    <w:rsid w:val="00262942"/>
    <w:rsid w:val="00262D9D"/>
    <w:rsid w:val="00264A43"/>
    <w:rsid w:val="00265259"/>
    <w:rsid w:val="00265355"/>
    <w:rsid w:val="00266E90"/>
    <w:rsid w:val="002675E1"/>
    <w:rsid w:val="002724AD"/>
    <w:rsid w:val="00273898"/>
    <w:rsid w:val="00273C29"/>
    <w:rsid w:val="00273E8F"/>
    <w:rsid w:val="00274F64"/>
    <w:rsid w:val="00275768"/>
    <w:rsid w:val="00275C05"/>
    <w:rsid w:val="00275CC6"/>
    <w:rsid w:val="00276444"/>
    <w:rsid w:val="00277E6F"/>
    <w:rsid w:val="00280976"/>
    <w:rsid w:val="00282C84"/>
    <w:rsid w:val="002833F3"/>
    <w:rsid w:val="002836C7"/>
    <w:rsid w:val="00286851"/>
    <w:rsid w:val="002871F7"/>
    <w:rsid w:val="00292432"/>
    <w:rsid w:val="002925E1"/>
    <w:rsid w:val="00293454"/>
    <w:rsid w:val="00294A52"/>
    <w:rsid w:val="00295FC6"/>
    <w:rsid w:val="00296F2C"/>
    <w:rsid w:val="00297AB3"/>
    <w:rsid w:val="002A0A13"/>
    <w:rsid w:val="002A43AD"/>
    <w:rsid w:val="002A7A19"/>
    <w:rsid w:val="002B0174"/>
    <w:rsid w:val="002B217C"/>
    <w:rsid w:val="002B2C11"/>
    <w:rsid w:val="002B2EE1"/>
    <w:rsid w:val="002C027A"/>
    <w:rsid w:val="002C0B93"/>
    <w:rsid w:val="002C1C6D"/>
    <w:rsid w:val="002C4BF3"/>
    <w:rsid w:val="002C61E6"/>
    <w:rsid w:val="002C6E3D"/>
    <w:rsid w:val="002C7C14"/>
    <w:rsid w:val="002D0646"/>
    <w:rsid w:val="002D1586"/>
    <w:rsid w:val="002D3395"/>
    <w:rsid w:val="002D36C5"/>
    <w:rsid w:val="002D4E6D"/>
    <w:rsid w:val="002D5B9D"/>
    <w:rsid w:val="002D6D71"/>
    <w:rsid w:val="002E098B"/>
    <w:rsid w:val="002E0C2D"/>
    <w:rsid w:val="002E0C9E"/>
    <w:rsid w:val="002E11BD"/>
    <w:rsid w:val="002E20D4"/>
    <w:rsid w:val="002E20E3"/>
    <w:rsid w:val="002E213F"/>
    <w:rsid w:val="002E22FC"/>
    <w:rsid w:val="002E2ECE"/>
    <w:rsid w:val="002E34A3"/>
    <w:rsid w:val="002E5280"/>
    <w:rsid w:val="002E5C2F"/>
    <w:rsid w:val="002E698C"/>
    <w:rsid w:val="002E7974"/>
    <w:rsid w:val="002F03BB"/>
    <w:rsid w:val="002F05DD"/>
    <w:rsid w:val="002F0E58"/>
    <w:rsid w:val="002F19A6"/>
    <w:rsid w:val="002F376A"/>
    <w:rsid w:val="002F5653"/>
    <w:rsid w:val="002F62D4"/>
    <w:rsid w:val="002F6347"/>
    <w:rsid w:val="002F6F2F"/>
    <w:rsid w:val="002F70B1"/>
    <w:rsid w:val="002F7F81"/>
    <w:rsid w:val="003012E9"/>
    <w:rsid w:val="00301470"/>
    <w:rsid w:val="003014E1"/>
    <w:rsid w:val="00301F11"/>
    <w:rsid w:val="00302A34"/>
    <w:rsid w:val="003033F6"/>
    <w:rsid w:val="003039D6"/>
    <w:rsid w:val="00305514"/>
    <w:rsid w:val="003060DE"/>
    <w:rsid w:val="003068FD"/>
    <w:rsid w:val="00307A3E"/>
    <w:rsid w:val="00310E62"/>
    <w:rsid w:val="00312087"/>
    <w:rsid w:val="003148D0"/>
    <w:rsid w:val="003150EF"/>
    <w:rsid w:val="00316058"/>
    <w:rsid w:val="00321714"/>
    <w:rsid w:val="003218EB"/>
    <w:rsid w:val="00321948"/>
    <w:rsid w:val="00321E2A"/>
    <w:rsid w:val="003232D8"/>
    <w:rsid w:val="00323886"/>
    <w:rsid w:val="00323A7F"/>
    <w:rsid w:val="0032523A"/>
    <w:rsid w:val="00325A85"/>
    <w:rsid w:val="00326EA1"/>
    <w:rsid w:val="003271F7"/>
    <w:rsid w:val="0033196E"/>
    <w:rsid w:val="00331E88"/>
    <w:rsid w:val="00333A9C"/>
    <w:rsid w:val="0033453A"/>
    <w:rsid w:val="00334DC6"/>
    <w:rsid w:val="00334F51"/>
    <w:rsid w:val="003354A4"/>
    <w:rsid w:val="00336787"/>
    <w:rsid w:val="00340F9E"/>
    <w:rsid w:val="003419B2"/>
    <w:rsid w:val="00341AA9"/>
    <w:rsid w:val="0034280F"/>
    <w:rsid w:val="003436B6"/>
    <w:rsid w:val="00345336"/>
    <w:rsid w:val="0034549C"/>
    <w:rsid w:val="00346204"/>
    <w:rsid w:val="00346A04"/>
    <w:rsid w:val="00350054"/>
    <w:rsid w:val="00350BEF"/>
    <w:rsid w:val="00350EC3"/>
    <w:rsid w:val="0035109E"/>
    <w:rsid w:val="00351F0D"/>
    <w:rsid w:val="00353DC4"/>
    <w:rsid w:val="00354F89"/>
    <w:rsid w:val="003557B2"/>
    <w:rsid w:val="003600FA"/>
    <w:rsid w:val="003603CA"/>
    <w:rsid w:val="00362222"/>
    <w:rsid w:val="0036243C"/>
    <w:rsid w:val="003632AA"/>
    <w:rsid w:val="0036340C"/>
    <w:rsid w:val="00363892"/>
    <w:rsid w:val="00363DBF"/>
    <w:rsid w:val="0036584E"/>
    <w:rsid w:val="00365C8F"/>
    <w:rsid w:val="0036621B"/>
    <w:rsid w:val="00367572"/>
    <w:rsid w:val="00367590"/>
    <w:rsid w:val="00367CA0"/>
    <w:rsid w:val="00367E81"/>
    <w:rsid w:val="003701CA"/>
    <w:rsid w:val="0037057C"/>
    <w:rsid w:val="003708A3"/>
    <w:rsid w:val="00372F26"/>
    <w:rsid w:val="0037518A"/>
    <w:rsid w:val="0037536E"/>
    <w:rsid w:val="00375A4F"/>
    <w:rsid w:val="00376A30"/>
    <w:rsid w:val="003770A3"/>
    <w:rsid w:val="003803D7"/>
    <w:rsid w:val="00380CEE"/>
    <w:rsid w:val="00383523"/>
    <w:rsid w:val="003870D8"/>
    <w:rsid w:val="0038734D"/>
    <w:rsid w:val="00387B9B"/>
    <w:rsid w:val="00387F6E"/>
    <w:rsid w:val="003907E5"/>
    <w:rsid w:val="00391020"/>
    <w:rsid w:val="00391B3A"/>
    <w:rsid w:val="00391C21"/>
    <w:rsid w:val="0039238A"/>
    <w:rsid w:val="003933AC"/>
    <w:rsid w:val="0039376C"/>
    <w:rsid w:val="003959AB"/>
    <w:rsid w:val="00397255"/>
    <w:rsid w:val="003A10D8"/>
    <w:rsid w:val="003A1628"/>
    <w:rsid w:val="003A1858"/>
    <w:rsid w:val="003A2271"/>
    <w:rsid w:val="003A2A36"/>
    <w:rsid w:val="003A2EF1"/>
    <w:rsid w:val="003A31DC"/>
    <w:rsid w:val="003A41F9"/>
    <w:rsid w:val="003A44CA"/>
    <w:rsid w:val="003A4B04"/>
    <w:rsid w:val="003A56C0"/>
    <w:rsid w:val="003A59FC"/>
    <w:rsid w:val="003A6BF9"/>
    <w:rsid w:val="003A6C07"/>
    <w:rsid w:val="003A7C1F"/>
    <w:rsid w:val="003B0FAD"/>
    <w:rsid w:val="003B1362"/>
    <w:rsid w:val="003B18CB"/>
    <w:rsid w:val="003B22BA"/>
    <w:rsid w:val="003B2E7E"/>
    <w:rsid w:val="003B35BF"/>
    <w:rsid w:val="003B35C9"/>
    <w:rsid w:val="003B687F"/>
    <w:rsid w:val="003B6925"/>
    <w:rsid w:val="003B716C"/>
    <w:rsid w:val="003C1472"/>
    <w:rsid w:val="003C1ED5"/>
    <w:rsid w:val="003C34EA"/>
    <w:rsid w:val="003C369E"/>
    <w:rsid w:val="003C4128"/>
    <w:rsid w:val="003C41A9"/>
    <w:rsid w:val="003C4251"/>
    <w:rsid w:val="003C4991"/>
    <w:rsid w:val="003C52D9"/>
    <w:rsid w:val="003C59D8"/>
    <w:rsid w:val="003C5FAF"/>
    <w:rsid w:val="003C67F0"/>
    <w:rsid w:val="003D0CC4"/>
    <w:rsid w:val="003D1823"/>
    <w:rsid w:val="003D1A37"/>
    <w:rsid w:val="003D20BE"/>
    <w:rsid w:val="003D2978"/>
    <w:rsid w:val="003D2FE6"/>
    <w:rsid w:val="003D3034"/>
    <w:rsid w:val="003D3D77"/>
    <w:rsid w:val="003D5852"/>
    <w:rsid w:val="003D65E9"/>
    <w:rsid w:val="003D6B6E"/>
    <w:rsid w:val="003D6DAA"/>
    <w:rsid w:val="003D789B"/>
    <w:rsid w:val="003D78AB"/>
    <w:rsid w:val="003E116C"/>
    <w:rsid w:val="003E1B18"/>
    <w:rsid w:val="003E245A"/>
    <w:rsid w:val="003E2D9D"/>
    <w:rsid w:val="003E3705"/>
    <w:rsid w:val="003E72E6"/>
    <w:rsid w:val="003F01FE"/>
    <w:rsid w:val="003F0736"/>
    <w:rsid w:val="003F0B4F"/>
    <w:rsid w:val="003F15CA"/>
    <w:rsid w:val="003F2C34"/>
    <w:rsid w:val="003F3159"/>
    <w:rsid w:val="003F3277"/>
    <w:rsid w:val="003F5088"/>
    <w:rsid w:val="003F5281"/>
    <w:rsid w:val="003F53A7"/>
    <w:rsid w:val="003F7A54"/>
    <w:rsid w:val="003F7E35"/>
    <w:rsid w:val="00400B91"/>
    <w:rsid w:val="00402E39"/>
    <w:rsid w:val="00403CD1"/>
    <w:rsid w:val="00404FB5"/>
    <w:rsid w:val="00405B1F"/>
    <w:rsid w:val="00412772"/>
    <w:rsid w:val="00412D07"/>
    <w:rsid w:val="004134B5"/>
    <w:rsid w:val="0041387C"/>
    <w:rsid w:val="00414D2C"/>
    <w:rsid w:val="00415F78"/>
    <w:rsid w:val="004160B3"/>
    <w:rsid w:val="00417599"/>
    <w:rsid w:val="0042162B"/>
    <w:rsid w:val="00422A4B"/>
    <w:rsid w:val="004234CA"/>
    <w:rsid w:val="004238E0"/>
    <w:rsid w:val="00423E22"/>
    <w:rsid w:val="00426B78"/>
    <w:rsid w:val="00426E9D"/>
    <w:rsid w:val="00431F4F"/>
    <w:rsid w:val="0043656D"/>
    <w:rsid w:val="00436A62"/>
    <w:rsid w:val="00437486"/>
    <w:rsid w:val="00437B99"/>
    <w:rsid w:val="004409F1"/>
    <w:rsid w:val="004422A7"/>
    <w:rsid w:val="00443331"/>
    <w:rsid w:val="00443DA0"/>
    <w:rsid w:val="004447D4"/>
    <w:rsid w:val="00444C49"/>
    <w:rsid w:val="00445081"/>
    <w:rsid w:val="00445226"/>
    <w:rsid w:val="00445E57"/>
    <w:rsid w:val="004464F4"/>
    <w:rsid w:val="0044757B"/>
    <w:rsid w:val="004478FF"/>
    <w:rsid w:val="00447A21"/>
    <w:rsid w:val="00450C2F"/>
    <w:rsid w:val="00451317"/>
    <w:rsid w:val="00452618"/>
    <w:rsid w:val="00452A29"/>
    <w:rsid w:val="00452D4A"/>
    <w:rsid w:val="0045527B"/>
    <w:rsid w:val="00455FAA"/>
    <w:rsid w:val="004576E9"/>
    <w:rsid w:val="00460890"/>
    <w:rsid w:val="00460B1D"/>
    <w:rsid w:val="00460F15"/>
    <w:rsid w:val="0046328E"/>
    <w:rsid w:val="00466302"/>
    <w:rsid w:val="00466C23"/>
    <w:rsid w:val="00467BB5"/>
    <w:rsid w:val="00467E88"/>
    <w:rsid w:val="004700FA"/>
    <w:rsid w:val="00471084"/>
    <w:rsid w:val="0047373E"/>
    <w:rsid w:val="00475F71"/>
    <w:rsid w:val="00476E0C"/>
    <w:rsid w:val="0047711F"/>
    <w:rsid w:val="00477A6F"/>
    <w:rsid w:val="00477CD0"/>
    <w:rsid w:val="00480EAF"/>
    <w:rsid w:val="00481FC8"/>
    <w:rsid w:val="00483ECF"/>
    <w:rsid w:val="00484C50"/>
    <w:rsid w:val="004879DE"/>
    <w:rsid w:val="0049095D"/>
    <w:rsid w:val="00491D38"/>
    <w:rsid w:val="0049263D"/>
    <w:rsid w:val="00492D58"/>
    <w:rsid w:val="00492F1D"/>
    <w:rsid w:val="00494596"/>
    <w:rsid w:val="0049524E"/>
    <w:rsid w:val="00495827"/>
    <w:rsid w:val="00497B7B"/>
    <w:rsid w:val="004A1775"/>
    <w:rsid w:val="004A1BBE"/>
    <w:rsid w:val="004A315F"/>
    <w:rsid w:val="004A41C2"/>
    <w:rsid w:val="004A446A"/>
    <w:rsid w:val="004A5DFC"/>
    <w:rsid w:val="004A622E"/>
    <w:rsid w:val="004A7054"/>
    <w:rsid w:val="004A71C7"/>
    <w:rsid w:val="004B020C"/>
    <w:rsid w:val="004B0959"/>
    <w:rsid w:val="004B0DC3"/>
    <w:rsid w:val="004B1645"/>
    <w:rsid w:val="004B2C49"/>
    <w:rsid w:val="004B4640"/>
    <w:rsid w:val="004B4681"/>
    <w:rsid w:val="004B56BD"/>
    <w:rsid w:val="004B583B"/>
    <w:rsid w:val="004B6201"/>
    <w:rsid w:val="004C0F82"/>
    <w:rsid w:val="004C1B7D"/>
    <w:rsid w:val="004C258B"/>
    <w:rsid w:val="004C26BF"/>
    <w:rsid w:val="004C54BB"/>
    <w:rsid w:val="004C6763"/>
    <w:rsid w:val="004C698D"/>
    <w:rsid w:val="004C77AE"/>
    <w:rsid w:val="004D05F5"/>
    <w:rsid w:val="004D2FF6"/>
    <w:rsid w:val="004D5D4E"/>
    <w:rsid w:val="004D68C4"/>
    <w:rsid w:val="004D71AD"/>
    <w:rsid w:val="004E0BB4"/>
    <w:rsid w:val="004E1637"/>
    <w:rsid w:val="004E53F2"/>
    <w:rsid w:val="004E63AF"/>
    <w:rsid w:val="004F12CB"/>
    <w:rsid w:val="004F130F"/>
    <w:rsid w:val="004F2396"/>
    <w:rsid w:val="004F3618"/>
    <w:rsid w:val="004F41A8"/>
    <w:rsid w:val="004F4A6C"/>
    <w:rsid w:val="004F5034"/>
    <w:rsid w:val="004F547B"/>
    <w:rsid w:val="004F6AB8"/>
    <w:rsid w:val="004F6EB9"/>
    <w:rsid w:val="004F70D1"/>
    <w:rsid w:val="00500192"/>
    <w:rsid w:val="00501551"/>
    <w:rsid w:val="00501AF2"/>
    <w:rsid w:val="00502715"/>
    <w:rsid w:val="00502CA5"/>
    <w:rsid w:val="00502D8F"/>
    <w:rsid w:val="00505461"/>
    <w:rsid w:val="00505557"/>
    <w:rsid w:val="0050628A"/>
    <w:rsid w:val="005069AA"/>
    <w:rsid w:val="00506CFE"/>
    <w:rsid w:val="0051088F"/>
    <w:rsid w:val="00512C97"/>
    <w:rsid w:val="00513BF6"/>
    <w:rsid w:val="005166DB"/>
    <w:rsid w:val="00516A15"/>
    <w:rsid w:val="005172DC"/>
    <w:rsid w:val="0052478E"/>
    <w:rsid w:val="005329F8"/>
    <w:rsid w:val="00533218"/>
    <w:rsid w:val="005358AF"/>
    <w:rsid w:val="005362D5"/>
    <w:rsid w:val="00536646"/>
    <w:rsid w:val="00540167"/>
    <w:rsid w:val="0054023D"/>
    <w:rsid w:val="00541014"/>
    <w:rsid w:val="005435B3"/>
    <w:rsid w:val="00543DC8"/>
    <w:rsid w:val="00543FA3"/>
    <w:rsid w:val="005441A1"/>
    <w:rsid w:val="00544BE6"/>
    <w:rsid w:val="0054501C"/>
    <w:rsid w:val="0054545D"/>
    <w:rsid w:val="00546770"/>
    <w:rsid w:val="005475BE"/>
    <w:rsid w:val="005527EA"/>
    <w:rsid w:val="00553B4A"/>
    <w:rsid w:val="005549C3"/>
    <w:rsid w:val="00554F8B"/>
    <w:rsid w:val="005556FA"/>
    <w:rsid w:val="00555F4B"/>
    <w:rsid w:val="00563DE9"/>
    <w:rsid w:val="00563EB3"/>
    <w:rsid w:val="00564FFE"/>
    <w:rsid w:val="005652F9"/>
    <w:rsid w:val="00565B08"/>
    <w:rsid w:val="00566F73"/>
    <w:rsid w:val="00570790"/>
    <w:rsid w:val="00570C79"/>
    <w:rsid w:val="00570EA2"/>
    <w:rsid w:val="00571113"/>
    <w:rsid w:val="00572DAE"/>
    <w:rsid w:val="00573C5F"/>
    <w:rsid w:val="00574325"/>
    <w:rsid w:val="00574557"/>
    <w:rsid w:val="00574B2A"/>
    <w:rsid w:val="005752E0"/>
    <w:rsid w:val="005757CD"/>
    <w:rsid w:val="0057635D"/>
    <w:rsid w:val="00576950"/>
    <w:rsid w:val="005770DF"/>
    <w:rsid w:val="0058008B"/>
    <w:rsid w:val="00583BF6"/>
    <w:rsid w:val="005841DA"/>
    <w:rsid w:val="00584DB3"/>
    <w:rsid w:val="005856DB"/>
    <w:rsid w:val="00587A20"/>
    <w:rsid w:val="00590DD5"/>
    <w:rsid w:val="005913F4"/>
    <w:rsid w:val="005928FC"/>
    <w:rsid w:val="00592905"/>
    <w:rsid w:val="00592D79"/>
    <w:rsid w:val="00592FF5"/>
    <w:rsid w:val="00593D71"/>
    <w:rsid w:val="005945F1"/>
    <w:rsid w:val="00594BE5"/>
    <w:rsid w:val="00594DF7"/>
    <w:rsid w:val="00594FC5"/>
    <w:rsid w:val="005958A3"/>
    <w:rsid w:val="00596035"/>
    <w:rsid w:val="0059675E"/>
    <w:rsid w:val="005A06FC"/>
    <w:rsid w:val="005A07D5"/>
    <w:rsid w:val="005A10D2"/>
    <w:rsid w:val="005A2CE7"/>
    <w:rsid w:val="005A633F"/>
    <w:rsid w:val="005A6F9E"/>
    <w:rsid w:val="005B011C"/>
    <w:rsid w:val="005B0A77"/>
    <w:rsid w:val="005B47D1"/>
    <w:rsid w:val="005B51A7"/>
    <w:rsid w:val="005B71DB"/>
    <w:rsid w:val="005B78E8"/>
    <w:rsid w:val="005C0B0C"/>
    <w:rsid w:val="005C0EC4"/>
    <w:rsid w:val="005C1BDD"/>
    <w:rsid w:val="005C5283"/>
    <w:rsid w:val="005C5B1A"/>
    <w:rsid w:val="005C5E74"/>
    <w:rsid w:val="005C65CB"/>
    <w:rsid w:val="005C7123"/>
    <w:rsid w:val="005C7C02"/>
    <w:rsid w:val="005D02A0"/>
    <w:rsid w:val="005D169D"/>
    <w:rsid w:val="005D3C53"/>
    <w:rsid w:val="005D3F3C"/>
    <w:rsid w:val="005D42E8"/>
    <w:rsid w:val="005D4CAC"/>
    <w:rsid w:val="005D6794"/>
    <w:rsid w:val="005E0B3B"/>
    <w:rsid w:val="005E1003"/>
    <w:rsid w:val="005E1EC4"/>
    <w:rsid w:val="005E2AD6"/>
    <w:rsid w:val="005E3ABE"/>
    <w:rsid w:val="005E3FC2"/>
    <w:rsid w:val="005E4B5B"/>
    <w:rsid w:val="005E4BFC"/>
    <w:rsid w:val="005E5A46"/>
    <w:rsid w:val="005F127A"/>
    <w:rsid w:val="005F1D51"/>
    <w:rsid w:val="005F262B"/>
    <w:rsid w:val="005F334B"/>
    <w:rsid w:val="005F34D6"/>
    <w:rsid w:val="005F42B7"/>
    <w:rsid w:val="005F5438"/>
    <w:rsid w:val="005F5ABA"/>
    <w:rsid w:val="005F6889"/>
    <w:rsid w:val="005F751C"/>
    <w:rsid w:val="005F78A3"/>
    <w:rsid w:val="005F79B0"/>
    <w:rsid w:val="005F7ECC"/>
    <w:rsid w:val="006005EF"/>
    <w:rsid w:val="00601B99"/>
    <w:rsid w:val="00602F06"/>
    <w:rsid w:val="0060321B"/>
    <w:rsid w:val="00603FC7"/>
    <w:rsid w:val="00610703"/>
    <w:rsid w:val="006123BA"/>
    <w:rsid w:val="006139E8"/>
    <w:rsid w:val="00613DBF"/>
    <w:rsid w:val="00613EEB"/>
    <w:rsid w:val="00614C21"/>
    <w:rsid w:val="00616C6F"/>
    <w:rsid w:val="00617388"/>
    <w:rsid w:val="00617CB9"/>
    <w:rsid w:val="0062385E"/>
    <w:rsid w:val="00624701"/>
    <w:rsid w:val="00624BA5"/>
    <w:rsid w:val="006270E4"/>
    <w:rsid w:val="00627534"/>
    <w:rsid w:val="006345F1"/>
    <w:rsid w:val="00635500"/>
    <w:rsid w:val="0063781A"/>
    <w:rsid w:val="006402AA"/>
    <w:rsid w:val="006407DE"/>
    <w:rsid w:val="00641182"/>
    <w:rsid w:val="00641BD9"/>
    <w:rsid w:val="006432E4"/>
    <w:rsid w:val="006434AF"/>
    <w:rsid w:val="006435A7"/>
    <w:rsid w:val="006440BF"/>
    <w:rsid w:val="00644DD3"/>
    <w:rsid w:val="006453C9"/>
    <w:rsid w:val="006455DF"/>
    <w:rsid w:val="00645EFD"/>
    <w:rsid w:val="00645F0B"/>
    <w:rsid w:val="006467D4"/>
    <w:rsid w:val="00651516"/>
    <w:rsid w:val="00651E1A"/>
    <w:rsid w:val="00653C88"/>
    <w:rsid w:val="006548DD"/>
    <w:rsid w:val="00655013"/>
    <w:rsid w:val="00656CBC"/>
    <w:rsid w:val="00656F11"/>
    <w:rsid w:val="00657CAA"/>
    <w:rsid w:val="00661611"/>
    <w:rsid w:val="00661BF0"/>
    <w:rsid w:val="00664021"/>
    <w:rsid w:val="0066454A"/>
    <w:rsid w:val="00665951"/>
    <w:rsid w:val="006668DF"/>
    <w:rsid w:val="0066779F"/>
    <w:rsid w:val="00670CDA"/>
    <w:rsid w:val="00671CC9"/>
    <w:rsid w:val="00672AB1"/>
    <w:rsid w:val="006745F4"/>
    <w:rsid w:val="00674CC2"/>
    <w:rsid w:val="0067506F"/>
    <w:rsid w:val="00675746"/>
    <w:rsid w:val="00675ADE"/>
    <w:rsid w:val="00675D15"/>
    <w:rsid w:val="006760DD"/>
    <w:rsid w:val="00676AA9"/>
    <w:rsid w:val="00676B01"/>
    <w:rsid w:val="00676B50"/>
    <w:rsid w:val="006818FE"/>
    <w:rsid w:val="0068267C"/>
    <w:rsid w:val="00684387"/>
    <w:rsid w:val="00684AFE"/>
    <w:rsid w:val="00686436"/>
    <w:rsid w:val="00690831"/>
    <w:rsid w:val="006908A1"/>
    <w:rsid w:val="006916E0"/>
    <w:rsid w:val="00691C7F"/>
    <w:rsid w:val="00692E5B"/>
    <w:rsid w:val="00693C91"/>
    <w:rsid w:val="006942E6"/>
    <w:rsid w:val="0069496F"/>
    <w:rsid w:val="00694C32"/>
    <w:rsid w:val="006953BE"/>
    <w:rsid w:val="00696DD0"/>
    <w:rsid w:val="00697AF0"/>
    <w:rsid w:val="006A0A8D"/>
    <w:rsid w:val="006A20DF"/>
    <w:rsid w:val="006A25AF"/>
    <w:rsid w:val="006A7926"/>
    <w:rsid w:val="006A7E0B"/>
    <w:rsid w:val="006B102E"/>
    <w:rsid w:val="006B2D56"/>
    <w:rsid w:val="006B48FA"/>
    <w:rsid w:val="006B4B10"/>
    <w:rsid w:val="006B5A1D"/>
    <w:rsid w:val="006B769B"/>
    <w:rsid w:val="006C0B61"/>
    <w:rsid w:val="006C2189"/>
    <w:rsid w:val="006C27CB"/>
    <w:rsid w:val="006C34DC"/>
    <w:rsid w:val="006C4B2A"/>
    <w:rsid w:val="006C56AF"/>
    <w:rsid w:val="006D00E0"/>
    <w:rsid w:val="006D0E91"/>
    <w:rsid w:val="006D161E"/>
    <w:rsid w:val="006D1FA4"/>
    <w:rsid w:val="006D26E6"/>
    <w:rsid w:val="006D3271"/>
    <w:rsid w:val="006D3A3E"/>
    <w:rsid w:val="006D3BFB"/>
    <w:rsid w:val="006D56AA"/>
    <w:rsid w:val="006D674A"/>
    <w:rsid w:val="006D6771"/>
    <w:rsid w:val="006E2932"/>
    <w:rsid w:val="006E2EDD"/>
    <w:rsid w:val="006E35C3"/>
    <w:rsid w:val="006E727A"/>
    <w:rsid w:val="006F1066"/>
    <w:rsid w:val="006F2EAE"/>
    <w:rsid w:val="006F3CE3"/>
    <w:rsid w:val="006F4AE8"/>
    <w:rsid w:val="006F5D1F"/>
    <w:rsid w:val="006F5D80"/>
    <w:rsid w:val="006F7CEE"/>
    <w:rsid w:val="0070052F"/>
    <w:rsid w:val="007006AB"/>
    <w:rsid w:val="00700F0B"/>
    <w:rsid w:val="00701529"/>
    <w:rsid w:val="007026B6"/>
    <w:rsid w:val="00702876"/>
    <w:rsid w:val="00703387"/>
    <w:rsid w:val="00703527"/>
    <w:rsid w:val="0070574F"/>
    <w:rsid w:val="00706328"/>
    <w:rsid w:val="007063AF"/>
    <w:rsid w:val="0070655B"/>
    <w:rsid w:val="00710833"/>
    <w:rsid w:val="0071200C"/>
    <w:rsid w:val="00714AA4"/>
    <w:rsid w:val="007152F3"/>
    <w:rsid w:val="007169B5"/>
    <w:rsid w:val="007174A0"/>
    <w:rsid w:val="00722BC3"/>
    <w:rsid w:val="00722BD4"/>
    <w:rsid w:val="00724497"/>
    <w:rsid w:val="00724715"/>
    <w:rsid w:val="00725F72"/>
    <w:rsid w:val="007264E0"/>
    <w:rsid w:val="00727BF7"/>
    <w:rsid w:val="00727F90"/>
    <w:rsid w:val="0073127D"/>
    <w:rsid w:val="00732BF5"/>
    <w:rsid w:val="00732F7D"/>
    <w:rsid w:val="007335B3"/>
    <w:rsid w:val="007339D6"/>
    <w:rsid w:val="007345D1"/>
    <w:rsid w:val="0073584E"/>
    <w:rsid w:val="007361F7"/>
    <w:rsid w:val="00736253"/>
    <w:rsid w:val="007400AB"/>
    <w:rsid w:val="0074059D"/>
    <w:rsid w:val="00740C57"/>
    <w:rsid w:val="0074223F"/>
    <w:rsid w:val="007428C7"/>
    <w:rsid w:val="00743B87"/>
    <w:rsid w:val="00745518"/>
    <w:rsid w:val="00747D71"/>
    <w:rsid w:val="00750782"/>
    <w:rsid w:val="007509F6"/>
    <w:rsid w:val="00751A6F"/>
    <w:rsid w:val="007526D4"/>
    <w:rsid w:val="00752C86"/>
    <w:rsid w:val="00753771"/>
    <w:rsid w:val="00753E32"/>
    <w:rsid w:val="0076077C"/>
    <w:rsid w:val="00760942"/>
    <w:rsid w:val="007609E2"/>
    <w:rsid w:val="00760F71"/>
    <w:rsid w:val="0076209C"/>
    <w:rsid w:val="007624D4"/>
    <w:rsid w:val="00763222"/>
    <w:rsid w:val="007639EA"/>
    <w:rsid w:val="007646AE"/>
    <w:rsid w:val="00764B05"/>
    <w:rsid w:val="00765C39"/>
    <w:rsid w:val="00774945"/>
    <w:rsid w:val="00775D78"/>
    <w:rsid w:val="0078176E"/>
    <w:rsid w:val="007827B3"/>
    <w:rsid w:val="00784744"/>
    <w:rsid w:val="00786637"/>
    <w:rsid w:val="007867BF"/>
    <w:rsid w:val="007869F7"/>
    <w:rsid w:val="0078759F"/>
    <w:rsid w:val="007877F4"/>
    <w:rsid w:val="00787FC0"/>
    <w:rsid w:val="0079025D"/>
    <w:rsid w:val="007907FF"/>
    <w:rsid w:val="00790C52"/>
    <w:rsid w:val="007911F6"/>
    <w:rsid w:val="00791259"/>
    <w:rsid w:val="00792E6A"/>
    <w:rsid w:val="007954FB"/>
    <w:rsid w:val="007972C4"/>
    <w:rsid w:val="007A034D"/>
    <w:rsid w:val="007A0486"/>
    <w:rsid w:val="007A0493"/>
    <w:rsid w:val="007A0D65"/>
    <w:rsid w:val="007A1F1E"/>
    <w:rsid w:val="007A2F77"/>
    <w:rsid w:val="007A3CEF"/>
    <w:rsid w:val="007A3F38"/>
    <w:rsid w:val="007A50CA"/>
    <w:rsid w:val="007A73AC"/>
    <w:rsid w:val="007A775D"/>
    <w:rsid w:val="007B1A94"/>
    <w:rsid w:val="007B28D2"/>
    <w:rsid w:val="007B2B41"/>
    <w:rsid w:val="007B2E59"/>
    <w:rsid w:val="007B4B57"/>
    <w:rsid w:val="007B5D91"/>
    <w:rsid w:val="007B603C"/>
    <w:rsid w:val="007B612D"/>
    <w:rsid w:val="007B666D"/>
    <w:rsid w:val="007B6D91"/>
    <w:rsid w:val="007B7694"/>
    <w:rsid w:val="007C0EAE"/>
    <w:rsid w:val="007C2DF3"/>
    <w:rsid w:val="007C4452"/>
    <w:rsid w:val="007C450D"/>
    <w:rsid w:val="007C4889"/>
    <w:rsid w:val="007C4933"/>
    <w:rsid w:val="007C4AB9"/>
    <w:rsid w:val="007C4C37"/>
    <w:rsid w:val="007C50EC"/>
    <w:rsid w:val="007C5474"/>
    <w:rsid w:val="007C7874"/>
    <w:rsid w:val="007C7985"/>
    <w:rsid w:val="007C7ECA"/>
    <w:rsid w:val="007D089E"/>
    <w:rsid w:val="007D0E24"/>
    <w:rsid w:val="007D1FC0"/>
    <w:rsid w:val="007D23E5"/>
    <w:rsid w:val="007D3048"/>
    <w:rsid w:val="007D333F"/>
    <w:rsid w:val="007D370B"/>
    <w:rsid w:val="007D4CB1"/>
    <w:rsid w:val="007D5DF2"/>
    <w:rsid w:val="007D670F"/>
    <w:rsid w:val="007E0E51"/>
    <w:rsid w:val="007E187F"/>
    <w:rsid w:val="007E18CB"/>
    <w:rsid w:val="007E1DEC"/>
    <w:rsid w:val="007E38AC"/>
    <w:rsid w:val="007E4C9E"/>
    <w:rsid w:val="007E6844"/>
    <w:rsid w:val="007F1006"/>
    <w:rsid w:val="007F1D2B"/>
    <w:rsid w:val="007F2422"/>
    <w:rsid w:val="007F2E62"/>
    <w:rsid w:val="007F403A"/>
    <w:rsid w:val="007F4055"/>
    <w:rsid w:val="007F4141"/>
    <w:rsid w:val="007F521C"/>
    <w:rsid w:val="007F634A"/>
    <w:rsid w:val="007F693F"/>
    <w:rsid w:val="007F7AC9"/>
    <w:rsid w:val="00800813"/>
    <w:rsid w:val="0080234B"/>
    <w:rsid w:val="0080377B"/>
    <w:rsid w:val="00803E34"/>
    <w:rsid w:val="00805B76"/>
    <w:rsid w:val="00805F33"/>
    <w:rsid w:val="008100CF"/>
    <w:rsid w:val="008107E5"/>
    <w:rsid w:val="00811007"/>
    <w:rsid w:val="0081193B"/>
    <w:rsid w:val="00811CC9"/>
    <w:rsid w:val="00812002"/>
    <w:rsid w:val="00812C39"/>
    <w:rsid w:val="00812DFF"/>
    <w:rsid w:val="00812E57"/>
    <w:rsid w:val="00813059"/>
    <w:rsid w:val="008138C4"/>
    <w:rsid w:val="00813BAA"/>
    <w:rsid w:val="00813EB0"/>
    <w:rsid w:val="0081433A"/>
    <w:rsid w:val="0081440C"/>
    <w:rsid w:val="0081457D"/>
    <w:rsid w:val="0081528F"/>
    <w:rsid w:val="00815527"/>
    <w:rsid w:val="00816DD3"/>
    <w:rsid w:val="00817FBE"/>
    <w:rsid w:val="00820046"/>
    <w:rsid w:val="008245EF"/>
    <w:rsid w:val="0082594C"/>
    <w:rsid w:val="00826023"/>
    <w:rsid w:val="008273A4"/>
    <w:rsid w:val="00827B11"/>
    <w:rsid w:val="008312BB"/>
    <w:rsid w:val="00833BCE"/>
    <w:rsid w:val="008340BA"/>
    <w:rsid w:val="00834A3D"/>
    <w:rsid w:val="00835309"/>
    <w:rsid w:val="00844A72"/>
    <w:rsid w:val="00845FC5"/>
    <w:rsid w:val="00846E46"/>
    <w:rsid w:val="00846F3E"/>
    <w:rsid w:val="008473B6"/>
    <w:rsid w:val="00850CA1"/>
    <w:rsid w:val="00851851"/>
    <w:rsid w:val="008525B5"/>
    <w:rsid w:val="0085262E"/>
    <w:rsid w:val="00853592"/>
    <w:rsid w:val="00855399"/>
    <w:rsid w:val="00855CCE"/>
    <w:rsid w:val="00856123"/>
    <w:rsid w:val="0085637F"/>
    <w:rsid w:val="00856A52"/>
    <w:rsid w:val="008578EB"/>
    <w:rsid w:val="00860483"/>
    <w:rsid w:val="0086091D"/>
    <w:rsid w:val="00860EF5"/>
    <w:rsid w:val="00861D29"/>
    <w:rsid w:val="008631BA"/>
    <w:rsid w:val="00863856"/>
    <w:rsid w:val="0086415A"/>
    <w:rsid w:val="00864DEE"/>
    <w:rsid w:val="00871454"/>
    <w:rsid w:val="00871484"/>
    <w:rsid w:val="008727F6"/>
    <w:rsid w:val="00873BED"/>
    <w:rsid w:val="008741C9"/>
    <w:rsid w:val="0087544E"/>
    <w:rsid w:val="00875A01"/>
    <w:rsid w:val="00875A8D"/>
    <w:rsid w:val="00876B4F"/>
    <w:rsid w:val="008800EE"/>
    <w:rsid w:val="00880DF1"/>
    <w:rsid w:val="00881138"/>
    <w:rsid w:val="00883D64"/>
    <w:rsid w:val="00884219"/>
    <w:rsid w:val="008861B4"/>
    <w:rsid w:val="00886AB1"/>
    <w:rsid w:val="00887445"/>
    <w:rsid w:val="0089006E"/>
    <w:rsid w:val="00893289"/>
    <w:rsid w:val="00894AF7"/>
    <w:rsid w:val="00895C7A"/>
    <w:rsid w:val="008966E1"/>
    <w:rsid w:val="00897BEC"/>
    <w:rsid w:val="008A128F"/>
    <w:rsid w:val="008A28C2"/>
    <w:rsid w:val="008A3D82"/>
    <w:rsid w:val="008A3E8F"/>
    <w:rsid w:val="008A49CE"/>
    <w:rsid w:val="008A4C30"/>
    <w:rsid w:val="008A6304"/>
    <w:rsid w:val="008A6B38"/>
    <w:rsid w:val="008A70E4"/>
    <w:rsid w:val="008A79F2"/>
    <w:rsid w:val="008B010B"/>
    <w:rsid w:val="008B14E9"/>
    <w:rsid w:val="008B155C"/>
    <w:rsid w:val="008B233E"/>
    <w:rsid w:val="008B6D6F"/>
    <w:rsid w:val="008B7A4A"/>
    <w:rsid w:val="008B7C9B"/>
    <w:rsid w:val="008C0452"/>
    <w:rsid w:val="008C14E7"/>
    <w:rsid w:val="008C2AB2"/>
    <w:rsid w:val="008C4E27"/>
    <w:rsid w:val="008C74C8"/>
    <w:rsid w:val="008C7E4A"/>
    <w:rsid w:val="008D149E"/>
    <w:rsid w:val="008D1605"/>
    <w:rsid w:val="008D1941"/>
    <w:rsid w:val="008D2A85"/>
    <w:rsid w:val="008D3530"/>
    <w:rsid w:val="008D3B3A"/>
    <w:rsid w:val="008D4FD7"/>
    <w:rsid w:val="008D5E62"/>
    <w:rsid w:val="008D6941"/>
    <w:rsid w:val="008D798E"/>
    <w:rsid w:val="008E316B"/>
    <w:rsid w:val="008E4547"/>
    <w:rsid w:val="008E486A"/>
    <w:rsid w:val="008E518B"/>
    <w:rsid w:val="008E7C0B"/>
    <w:rsid w:val="008F106E"/>
    <w:rsid w:val="008F13FA"/>
    <w:rsid w:val="008F1AA6"/>
    <w:rsid w:val="008F3E0F"/>
    <w:rsid w:val="008F5411"/>
    <w:rsid w:val="008F6BA7"/>
    <w:rsid w:val="008F7A59"/>
    <w:rsid w:val="008F7CCA"/>
    <w:rsid w:val="0090032E"/>
    <w:rsid w:val="00900DE0"/>
    <w:rsid w:val="00900EA6"/>
    <w:rsid w:val="00905AE4"/>
    <w:rsid w:val="00906734"/>
    <w:rsid w:val="00907604"/>
    <w:rsid w:val="00911550"/>
    <w:rsid w:val="00913353"/>
    <w:rsid w:val="009153B8"/>
    <w:rsid w:val="00917C72"/>
    <w:rsid w:val="00917C81"/>
    <w:rsid w:val="00920016"/>
    <w:rsid w:val="00922E6A"/>
    <w:rsid w:val="009252A8"/>
    <w:rsid w:val="00930C0F"/>
    <w:rsid w:val="009313E8"/>
    <w:rsid w:val="0093143F"/>
    <w:rsid w:val="00931D42"/>
    <w:rsid w:val="0093248A"/>
    <w:rsid w:val="00933994"/>
    <w:rsid w:val="00933B09"/>
    <w:rsid w:val="0093409C"/>
    <w:rsid w:val="009342AB"/>
    <w:rsid w:val="00934C31"/>
    <w:rsid w:val="00936A35"/>
    <w:rsid w:val="009372D0"/>
    <w:rsid w:val="00937EA5"/>
    <w:rsid w:val="00940514"/>
    <w:rsid w:val="00942E7F"/>
    <w:rsid w:val="009431D1"/>
    <w:rsid w:val="00944A62"/>
    <w:rsid w:val="00947912"/>
    <w:rsid w:val="009500EC"/>
    <w:rsid w:val="00950439"/>
    <w:rsid w:val="009510EA"/>
    <w:rsid w:val="00952848"/>
    <w:rsid w:val="00953AAB"/>
    <w:rsid w:val="009554CB"/>
    <w:rsid w:val="00955525"/>
    <w:rsid w:val="009555F2"/>
    <w:rsid w:val="009558A6"/>
    <w:rsid w:val="009564AA"/>
    <w:rsid w:val="00956F6A"/>
    <w:rsid w:val="009636FE"/>
    <w:rsid w:val="00963D1F"/>
    <w:rsid w:val="009641B3"/>
    <w:rsid w:val="0096523B"/>
    <w:rsid w:val="009667BB"/>
    <w:rsid w:val="009667F0"/>
    <w:rsid w:val="00966910"/>
    <w:rsid w:val="00966DC3"/>
    <w:rsid w:val="009672BB"/>
    <w:rsid w:val="009706E0"/>
    <w:rsid w:val="00970BE4"/>
    <w:rsid w:val="00970EF6"/>
    <w:rsid w:val="0097142C"/>
    <w:rsid w:val="00972167"/>
    <w:rsid w:val="009736E6"/>
    <w:rsid w:val="009747CB"/>
    <w:rsid w:val="00974BDB"/>
    <w:rsid w:val="00974C9B"/>
    <w:rsid w:val="00975493"/>
    <w:rsid w:val="00975ED7"/>
    <w:rsid w:val="009765FD"/>
    <w:rsid w:val="0097798B"/>
    <w:rsid w:val="00982735"/>
    <w:rsid w:val="00982892"/>
    <w:rsid w:val="0098461C"/>
    <w:rsid w:val="009848B1"/>
    <w:rsid w:val="009866DF"/>
    <w:rsid w:val="0098708D"/>
    <w:rsid w:val="00987982"/>
    <w:rsid w:val="00990186"/>
    <w:rsid w:val="00991129"/>
    <w:rsid w:val="0099175B"/>
    <w:rsid w:val="00992032"/>
    <w:rsid w:val="009923BB"/>
    <w:rsid w:val="00993F68"/>
    <w:rsid w:val="009949DC"/>
    <w:rsid w:val="00995FF7"/>
    <w:rsid w:val="00996E73"/>
    <w:rsid w:val="009972D1"/>
    <w:rsid w:val="00997421"/>
    <w:rsid w:val="009979DC"/>
    <w:rsid w:val="009A0E31"/>
    <w:rsid w:val="009A1DF6"/>
    <w:rsid w:val="009A2A5E"/>
    <w:rsid w:val="009A36EB"/>
    <w:rsid w:val="009A3AE1"/>
    <w:rsid w:val="009A4251"/>
    <w:rsid w:val="009A576C"/>
    <w:rsid w:val="009B42F3"/>
    <w:rsid w:val="009B58A2"/>
    <w:rsid w:val="009B5B57"/>
    <w:rsid w:val="009B5EEB"/>
    <w:rsid w:val="009B63CF"/>
    <w:rsid w:val="009B6E21"/>
    <w:rsid w:val="009C03BD"/>
    <w:rsid w:val="009C0C05"/>
    <w:rsid w:val="009C1138"/>
    <w:rsid w:val="009C1481"/>
    <w:rsid w:val="009C473F"/>
    <w:rsid w:val="009C4BA4"/>
    <w:rsid w:val="009C58B5"/>
    <w:rsid w:val="009C5992"/>
    <w:rsid w:val="009D04E4"/>
    <w:rsid w:val="009D1223"/>
    <w:rsid w:val="009D1695"/>
    <w:rsid w:val="009D1E59"/>
    <w:rsid w:val="009D31E6"/>
    <w:rsid w:val="009D4FF7"/>
    <w:rsid w:val="009D5D7F"/>
    <w:rsid w:val="009D7F3E"/>
    <w:rsid w:val="009E10B7"/>
    <w:rsid w:val="009E13E5"/>
    <w:rsid w:val="009E1A17"/>
    <w:rsid w:val="009E3630"/>
    <w:rsid w:val="009E67FB"/>
    <w:rsid w:val="009E6A72"/>
    <w:rsid w:val="009E6F5F"/>
    <w:rsid w:val="009E78A5"/>
    <w:rsid w:val="009F09B9"/>
    <w:rsid w:val="009F1078"/>
    <w:rsid w:val="009F1DB7"/>
    <w:rsid w:val="009F369C"/>
    <w:rsid w:val="009F4A43"/>
    <w:rsid w:val="009F6F02"/>
    <w:rsid w:val="009F71A2"/>
    <w:rsid w:val="009F78CD"/>
    <w:rsid w:val="00A00541"/>
    <w:rsid w:val="00A0071E"/>
    <w:rsid w:val="00A01108"/>
    <w:rsid w:val="00A0165C"/>
    <w:rsid w:val="00A0409D"/>
    <w:rsid w:val="00A04183"/>
    <w:rsid w:val="00A04964"/>
    <w:rsid w:val="00A0588F"/>
    <w:rsid w:val="00A05B8A"/>
    <w:rsid w:val="00A05F48"/>
    <w:rsid w:val="00A06644"/>
    <w:rsid w:val="00A06EA9"/>
    <w:rsid w:val="00A071D7"/>
    <w:rsid w:val="00A10CFE"/>
    <w:rsid w:val="00A1158D"/>
    <w:rsid w:val="00A119CA"/>
    <w:rsid w:val="00A13AC2"/>
    <w:rsid w:val="00A14D5D"/>
    <w:rsid w:val="00A15401"/>
    <w:rsid w:val="00A15490"/>
    <w:rsid w:val="00A160D3"/>
    <w:rsid w:val="00A17BC4"/>
    <w:rsid w:val="00A17DC3"/>
    <w:rsid w:val="00A17F2F"/>
    <w:rsid w:val="00A20A75"/>
    <w:rsid w:val="00A21DCB"/>
    <w:rsid w:val="00A233AB"/>
    <w:rsid w:val="00A23592"/>
    <w:rsid w:val="00A24124"/>
    <w:rsid w:val="00A24AA0"/>
    <w:rsid w:val="00A24AEB"/>
    <w:rsid w:val="00A2575F"/>
    <w:rsid w:val="00A25893"/>
    <w:rsid w:val="00A25F29"/>
    <w:rsid w:val="00A262F7"/>
    <w:rsid w:val="00A277AD"/>
    <w:rsid w:val="00A30213"/>
    <w:rsid w:val="00A3081C"/>
    <w:rsid w:val="00A30BD6"/>
    <w:rsid w:val="00A3182B"/>
    <w:rsid w:val="00A32454"/>
    <w:rsid w:val="00A33581"/>
    <w:rsid w:val="00A337A6"/>
    <w:rsid w:val="00A339D2"/>
    <w:rsid w:val="00A348CF"/>
    <w:rsid w:val="00A35670"/>
    <w:rsid w:val="00A37550"/>
    <w:rsid w:val="00A37BAC"/>
    <w:rsid w:val="00A407A5"/>
    <w:rsid w:val="00A40956"/>
    <w:rsid w:val="00A415BF"/>
    <w:rsid w:val="00A4202C"/>
    <w:rsid w:val="00A421D2"/>
    <w:rsid w:val="00A44958"/>
    <w:rsid w:val="00A50548"/>
    <w:rsid w:val="00A50D76"/>
    <w:rsid w:val="00A51034"/>
    <w:rsid w:val="00A529F2"/>
    <w:rsid w:val="00A531D7"/>
    <w:rsid w:val="00A54589"/>
    <w:rsid w:val="00A5477D"/>
    <w:rsid w:val="00A551E5"/>
    <w:rsid w:val="00A551FB"/>
    <w:rsid w:val="00A55A09"/>
    <w:rsid w:val="00A56289"/>
    <w:rsid w:val="00A56320"/>
    <w:rsid w:val="00A56495"/>
    <w:rsid w:val="00A567FC"/>
    <w:rsid w:val="00A57CA1"/>
    <w:rsid w:val="00A60A29"/>
    <w:rsid w:val="00A61445"/>
    <w:rsid w:val="00A633BF"/>
    <w:rsid w:val="00A6353A"/>
    <w:rsid w:val="00A6500E"/>
    <w:rsid w:val="00A65129"/>
    <w:rsid w:val="00A65316"/>
    <w:rsid w:val="00A65ED5"/>
    <w:rsid w:val="00A6625B"/>
    <w:rsid w:val="00A663E1"/>
    <w:rsid w:val="00A66F32"/>
    <w:rsid w:val="00A675E8"/>
    <w:rsid w:val="00A70952"/>
    <w:rsid w:val="00A711FA"/>
    <w:rsid w:val="00A73EF2"/>
    <w:rsid w:val="00A74EA5"/>
    <w:rsid w:val="00A75877"/>
    <w:rsid w:val="00A75CCD"/>
    <w:rsid w:val="00A76AFD"/>
    <w:rsid w:val="00A7722E"/>
    <w:rsid w:val="00A775A5"/>
    <w:rsid w:val="00A800E6"/>
    <w:rsid w:val="00A81A4B"/>
    <w:rsid w:val="00A83F62"/>
    <w:rsid w:val="00A846D9"/>
    <w:rsid w:val="00A85485"/>
    <w:rsid w:val="00A85AC8"/>
    <w:rsid w:val="00A85CA2"/>
    <w:rsid w:val="00A85D2F"/>
    <w:rsid w:val="00A85D5B"/>
    <w:rsid w:val="00A8612C"/>
    <w:rsid w:val="00A8671B"/>
    <w:rsid w:val="00A87994"/>
    <w:rsid w:val="00A90BAF"/>
    <w:rsid w:val="00A92197"/>
    <w:rsid w:val="00A94087"/>
    <w:rsid w:val="00A94BF3"/>
    <w:rsid w:val="00A95DC7"/>
    <w:rsid w:val="00A961A0"/>
    <w:rsid w:val="00A96A9E"/>
    <w:rsid w:val="00AA0CE9"/>
    <w:rsid w:val="00AA0F6C"/>
    <w:rsid w:val="00AA4213"/>
    <w:rsid w:val="00AA4C6B"/>
    <w:rsid w:val="00AA561D"/>
    <w:rsid w:val="00AA7F38"/>
    <w:rsid w:val="00AA7FCA"/>
    <w:rsid w:val="00AB008F"/>
    <w:rsid w:val="00AB0BFA"/>
    <w:rsid w:val="00AB1933"/>
    <w:rsid w:val="00AB1B57"/>
    <w:rsid w:val="00AB2908"/>
    <w:rsid w:val="00AB75D3"/>
    <w:rsid w:val="00AC09CC"/>
    <w:rsid w:val="00AC2DC3"/>
    <w:rsid w:val="00AC322D"/>
    <w:rsid w:val="00AC3F2C"/>
    <w:rsid w:val="00AC434B"/>
    <w:rsid w:val="00AC66C9"/>
    <w:rsid w:val="00AD148F"/>
    <w:rsid w:val="00AD15CB"/>
    <w:rsid w:val="00AD334D"/>
    <w:rsid w:val="00AD3E80"/>
    <w:rsid w:val="00AD52B0"/>
    <w:rsid w:val="00AD5857"/>
    <w:rsid w:val="00AD66C6"/>
    <w:rsid w:val="00AD6E96"/>
    <w:rsid w:val="00AD758C"/>
    <w:rsid w:val="00AE0B87"/>
    <w:rsid w:val="00AE0C9B"/>
    <w:rsid w:val="00AE22C0"/>
    <w:rsid w:val="00AE2484"/>
    <w:rsid w:val="00AE43A5"/>
    <w:rsid w:val="00AE50C2"/>
    <w:rsid w:val="00AF0A44"/>
    <w:rsid w:val="00AF13C7"/>
    <w:rsid w:val="00AF2E02"/>
    <w:rsid w:val="00AF500E"/>
    <w:rsid w:val="00AF519D"/>
    <w:rsid w:val="00AF59E2"/>
    <w:rsid w:val="00AF5BAA"/>
    <w:rsid w:val="00AF5BFF"/>
    <w:rsid w:val="00AF7B96"/>
    <w:rsid w:val="00B012A7"/>
    <w:rsid w:val="00B01D32"/>
    <w:rsid w:val="00B0384C"/>
    <w:rsid w:val="00B04A9C"/>
    <w:rsid w:val="00B05463"/>
    <w:rsid w:val="00B065C2"/>
    <w:rsid w:val="00B071B5"/>
    <w:rsid w:val="00B10E91"/>
    <w:rsid w:val="00B121E2"/>
    <w:rsid w:val="00B128F5"/>
    <w:rsid w:val="00B12FDA"/>
    <w:rsid w:val="00B13FA0"/>
    <w:rsid w:val="00B14979"/>
    <w:rsid w:val="00B206DE"/>
    <w:rsid w:val="00B2138B"/>
    <w:rsid w:val="00B220C0"/>
    <w:rsid w:val="00B2234F"/>
    <w:rsid w:val="00B239FB"/>
    <w:rsid w:val="00B24811"/>
    <w:rsid w:val="00B274A9"/>
    <w:rsid w:val="00B27F30"/>
    <w:rsid w:val="00B34AD2"/>
    <w:rsid w:val="00B34CB1"/>
    <w:rsid w:val="00B351D2"/>
    <w:rsid w:val="00B35E59"/>
    <w:rsid w:val="00B36A35"/>
    <w:rsid w:val="00B37771"/>
    <w:rsid w:val="00B378D3"/>
    <w:rsid w:val="00B4165D"/>
    <w:rsid w:val="00B422BB"/>
    <w:rsid w:val="00B4375E"/>
    <w:rsid w:val="00B45383"/>
    <w:rsid w:val="00B45F2D"/>
    <w:rsid w:val="00B4666B"/>
    <w:rsid w:val="00B46FB5"/>
    <w:rsid w:val="00B476E2"/>
    <w:rsid w:val="00B513A5"/>
    <w:rsid w:val="00B51B47"/>
    <w:rsid w:val="00B5204C"/>
    <w:rsid w:val="00B529C4"/>
    <w:rsid w:val="00B52F1E"/>
    <w:rsid w:val="00B546BE"/>
    <w:rsid w:val="00B56475"/>
    <w:rsid w:val="00B5678F"/>
    <w:rsid w:val="00B567A2"/>
    <w:rsid w:val="00B6222C"/>
    <w:rsid w:val="00B62EFC"/>
    <w:rsid w:val="00B640E9"/>
    <w:rsid w:val="00B646D4"/>
    <w:rsid w:val="00B664A6"/>
    <w:rsid w:val="00B664E1"/>
    <w:rsid w:val="00B70552"/>
    <w:rsid w:val="00B7279C"/>
    <w:rsid w:val="00B730FD"/>
    <w:rsid w:val="00B735BD"/>
    <w:rsid w:val="00B764CB"/>
    <w:rsid w:val="00B769D1"/>
    <w:rsid w:val="00B76C97"/>
    <w:rsid w:val="00B7797F"/>
    <w:rsid w:val="00B77EAC"/>
    <w:rsid w:val="00B814C9"/>
    <w:rsid w:val="00B8455A"/>
    <w:rsid w:val="00B85889"/>
    <w:rsid w:val="00B86C7C"/>
    <w:rsid w:val="00B9093A"/>
    <w:rsid w:val="00B921B0"/>
    <w:rsid w:val="00B93B76"/>
    <w:rsid w:val="00B94558"/>
    <w:rsid w:val="00B946DE"/>
    <w:rsid w:val="00B960DC"/>
    <w:rsid w:val="00B9667C"/>
    <w:rsid w:val="00B96CFA"/>
    <w:rsid w:val="00BA1ADB"/>
    <w:rsid w:val="00BA1DA5"/>
    <w:rsid w:val="00BA300B"/>
    <w:rsid w:val="00BA3419"/>
    <w:rsid w:val="00BA34F5"/>
    <w:rsid w:val="00BA4846"/>
    <w:rsid w:val="00BA4F69"/>
    <w:rsid w:val="00BA63C7"/>
    <w:rsid w:val="00BA6B97"/>
    <w:rsid w:val="00BA778C"/>
    <w:rsid w:val="00BB1DD0"/>
    <w:rsid w:val="00BB29E0"/>
    <w:rsid w:val="00BB2EA3"/>
    <w:rsid w:val="00BB30F8"/>
    <w:rsid w:val="00BB4065"/>
    <w:rsid w:val="00BB6817"/>
    <w:rsid w:val="00BB70B9"/>
    <w:rsid w:val="00BB770F"/>
    <w:rsid w:val="00BC00AC"/>
    <w:rsid w:val="00BC310E"/>
    <w:rsid w:val="00BC3E17"/>
    <w:rsid w:val="00BC6E19"/>
    <w:rsid w:val="00BD089B"/>
    <w:rsid w:val="00BD0F8F"/>
    <w:rsid w:val="00BD2232"/>
    <w:rsid w:val="00BD226F"/>
    <w:rsid w:val="00BD350A"/>
    <w:rsid w:val="00BD4E62"/>
    <w:rsid w:val="00BD4E74"/>
    <w:rsid w:val="00BE04A5"/>
    <w:rsid w:val="00BE1348"/>
    <w:rsid w:val="00BE14A8"/>
    <w:rsid w:val="00BE1E26"/>
    <w:rsid w:val="00BE28D6"/>
    <w:rsid w:val="00BE3319"/>
    <w:rsid w:val="00BE4998"/>
    <w:rsid w:val="00BE4B5B"/>
    <w:rsid w:val="00BE4FF8"/>
    <w:rsid w:val="00BE6089"/>
    <w:rsid w:val="00BF092C"/>
    <w:rsid w:val="00BF0B7F"/>
    <w:rsid w:val="00BF1BDA"/>
    <w:rsid w:val="00BF322D"/>
    <w:rsid w:val="00BF3CDB"/>
    <w:rsid w:val="00BF5182"/>
    <w:rsid w:val="00BF7851"/>
    <w:rsid w:val="00C00C00"/>
    <w:rsid w:val="00C02050"/>
    <w:rsid w:val="00C038AA"/>
    <w:rsid w:val="00C0764A"/>
    <w:rsid w:val="00C1076E"/>
    <w:rsid w:val="00C10DF5"/>
    <w:rsid w:val="00C11250"/>
    <w:rsid w:val="00C1267A"/>
    <w:rsid w:val="00C131EA"/>
    <w:rsid w:val="00C13E8B"/>
    <w:rsid w:val="00C14BC1"/>
    <w:rsid w:val="00C14C75"/>
    <w:rsid w:val="00C151AF"/>
    <w:rsid w:val="00C169C8"/>
    <w:rsid w:val="00C16B82"/>
    <w:rsid w:val="00C22462"/>
    <w:rsid w:val="00C231D6"/>
    <w:rsid w:val="00C2377B"/>
    <w:rsid w:val="00C244EE"/>
    <w:rsid w:val="00C24890"/>
    <w:rsid w:val="00C24DC4"/>
    <w:rsid w:val="00C24DEE"/>
    <w:rsid w:val="00C25171"/>
    <w:rsid w:val="00C26460"/>
    <w:rsid w:val="00C26F63"/>
    <w:rsid w:val="00C27A1D"/>
    <w:rsid w:val="00C35785"/>
    <w:rsid w:val="00C362C9"/>
    <w:rsid w:val="00C3758D"/>
    <w:rsid w:val="00C37F85"/>
    <w:rsid w:val="00C43685"/>
    <w:rsid w:val="00C43989"/>
    <w:rsid w:val="00C43ACE"/>
    <w:rsid w:val="00C44050"/>
    <w:rsid w:val="00C445FE"/>
    <w:rsid w:val="00C44B99"/>
    <w:rsid w:val="00C454AA"/>
    <w:rsid w:val="00C46610"/>
    <w:rsid w:val="00C46741"/>
    <w:rsid w:val="00C46819"/>
    <w:rsid w:val="00C50056"/>
    <w:rsid w:val="00C505B7"/>
    <w:rsid w:val="00C524E0"/>
    <w:rsid w:val="00C53624"/>
    <w:rsid w:val="00C53786"/>
    <w:rsid w:val="00C55059"/>
    <w:rsid w:val="00C55DBD"/>
    <w:rsid w:val="00C60397"/>
    <w:rsid w:val="00C60A08"/>
    <w:rsid w:val="00C60FC2"/>
    <w:rsid w:val="00C61709"/>
    <w:rsid w:val="00C61923"/>
    <w:rsid w:val="00C61D62"/>
    <w:rsid w:val="00C62134"/>
    <w:rsid w:val="00C62AEE"/>
    <w:rsid w:val="00C64456"/>
    <w:rsid w:val="00C6727E"/>
    <w:rsid w:val="00C73232"/>
    <w:rsid w:val="00C73ACD"/>
    <w:rsid w:val="00C74D35"/>
    <w:rsid w:val="00C74E91"/>
    <w:rsid w:val="00C7667C"/>
    <w:rsid w:val="00C772BC"/>
    <w:rsid w:val="00C77546"/>
    <w:rsid w:val="00C80050"/>
    <w:rsid w:val="00C812C8"/>
    <w:rsid w:val="00C840BE"/>
    <w:rsid w:val="00C8527A"/>
    <w:rsid w:val="00C85F1A"/>
    <w:rsid w:val="00C9025B"/>
    <w:rsid w:val="00C9060A"/>
    <w:rsid w:val="00C91AE3"/>
    <w:rsid w:val="00C91BBF"/>
    <w:rsid w:val="00C93343"/>
    <w:rsid w:val="00C93D7D"/>
    <w:rsid w:val="00C9651A"/>
    <w:rsid w:val="00C96797"/>
    <w:rsid w:val="00CA0A52"/>
    <w:rsid w:val="00CA1D22"/>
    <w:rsid w:val="00CA24B9"/>
    <w:rsid w:val="00CA2577"/>
    <w:rsid w:val="00CA27C9"/>
    <w:rsid w:val="00CA3A19"/>
    <w:rsid w:val="00CA5A06"/>
    <w:rsid w:val="00CA672E"/>
    <w:rsid w:val="00CA701B"/>
    <w:rsid w:val="00CA7694"/>
    <w:rsid w:val="00CB0D2C"/>
    <w:rsid w:val="00CB2375"/>
    <w:rsid w:val="00CB2C05"/>
    <w:rsid w:val="00CB489F"/>
    <w:rsid w:val="00CB4976"/>
    <w:rsid w:val="00CB4F00"/>
    <w:rsid w:val="00CB5417"/>
    <w:rsid w:val="00CB5710"/>
    <w:rsid w:val="00CB5897"/>
    <w:rsid w:val="00CB5F9D"/>
    <w:rsid w:val="00CB636F"/>
    <w:rsid w:val="00CB7806"/>
    <w:rsid w:val="00CB7F1E"/>
    <w:rsid w:val="00CC0990"/>
    <w:rsid w:val="00CC1C58"/>
    <w:rsid w:val="00CD0583"/>
    <w:rsid w:val="00CD0A76"/>
    <w:rsid w:val="00CD1415"/>
    <w:rsid w:val="00CD1742"/>
    <w:rsid w:val="00CD19A6"/>
    <w:rsid w:val="00CD275F"/>
    <w:rsid w:val="00CD40A2"/>
    <w:rsid w:val="00CD4F82"/>
    <w:rsid w:val="00CD5EC9"/>
    <w:rsid w:val="00CD7D1E"/>
    <w:rsid w:val="00CE16BB"/>
    <w:rsid w:val="00CE18EA"/>
    <w:rsid w:val="00CE1B22"/>
    <w:rsid w:val="00CE1D8D"/>
    <w:rsid w:val="00CE20F4"/>
    <w:rsid w:val="00CE4C17"/>
    <w:rsid w:val="00CE5987"/>
    <w:rsid w:val="00CE5D15"/>
    <w:rsid w:val="00CE6B08"/>
    <w:rsid w:val="00CE77AD"/>
    <w:rsid w:val="00CF0388"/>
    <w:rsid w:val="00CF10F4"/>
    <w:rsid w:val="00CF262F"/>
    <w:rsid w:val="00CF482C"/>
    <w:rsid w:val="00CF4EEB"/>
    <w:rsid w:val="00CF5ECC"/>
    <w:rsid w:val="00CF6D67"/>
    <w:rsid w:val="00D0020E"/>
    <w:rsid w:val="00D0143B"/>
    <w:rsid w:val="00D017A4"/>
    <w:rsid w:val="00D01B15"/>
    <w:rsid w:val="00D02DDC"/>
    <w:rsid w:val="00D10BF8"/>
    <w:rsid w:val="00D11057"/>
    <w:rsid w:val="00D11C2B"/>
    <w:rsid w:val="00D136A4"/>
    <w:rsid w:val="00D16B77"/>
    <w:rsid w:val="00D172F6"/>
    <w:rsid w:val="00D1764E"/>
    <w:rsid w:val="00D17847"/>
    <w:rsid w:val="00D20829"/>
    <w:rsid w:val="00D2121D"/>
    <w:rsid w:val="00D2190F"/>
    <w:rsid w:val="00D21FFA"/>
    <w:rsid w:val="00D2312D"/>
    <w:rsid w:val="00D2330C"/>
    <w:rsid w:val="00D2333A"/>
    <w:rsid w:val="00D25994"/>
    <w:rsid w:val="00D30CB6"/>
    <w:rsid w:val="00D30F51"/>
    <w:rsid w:val="00D3145A"/>
    <w:rsid w:val="00D31476"/>
    <w:rsid w:val="00D31B85"/>
    <w:rsid w:val="00D32499"/>
    <w:rsid w:val="00D3594C"/>
    <w:rsid w:val="00D36A31"/>
    <w:rsid w:val="00D36B79"/>
    <w:rsid w:val="00D40ADB"/>
    <w:rsid w:val="00D42CFC"/>
    <w:rsid w:val="00D42F5E"/>
    <w:rsid w:val="00D44C8C"/>
    <w:rsid w:val="00D45831"/>
    <w:rsid w:val="00D45FF5"/>
    <w:rsid w:val="00D47215"/>
    <w:rsid w:val="00D479B0"/>
    <w:rsid w:val="00D47E00"/>
    <w:rsid w:val="00D50A65"/>
    <w:rsid w:val="00D556A0"/>
    <w:rsid w:val="00D57584"/>
    <w:rsid w:val="00D5765E"/>
    <w:rsid w:val="00D6019F"/>
    <w:rsid w:val="00D601CD"/>
    <w:rsid w:val="00D61659"/>
    <w:rsid w:val="00D61A0D"/>
    <w:rsid w:val="00D6334B"/>
    <w:rsid w:val="00D651AC"/>
    <w:rsid w:val="00D6678F"/>
    <w:rsid w:val="00D671F4"/>
    <w:rsid w:val="00D67AAB"/>
    <w:rsid w:val="00D71248"/>
    <w:rsid w:val="00D71609"/>
    <w:rsid w:val="00D721D9"/>
    <w:rsid w:val="00D72B1A"/>
    <w:rsid w:val="00D75E65"/>
    <w:rsid w:val="00D75EA5"/>
    <w:rsid w:val="00D76F2D"/>
    <w:rsid w:val="00D80EE2"/>
    <w:rsid w:val="00D83A4F"/>
    <w:rsid w:val="00D83EA2"/>
    <w:rsid w:val="00D85305"/>
    <w:rsid w:val="00D85A35"/>
    <w:rsid w:val="00D8604D"/>
    <w:rsid w:val="00D86D76"/>
    <w:rsid w:val="00D90393"/>
    <w:rsid w:val="00D90958"/>
    <w:rsid w:val="00D90F9A"/>
    <w:rsid w:val="00D91938"/>
    <w:rsid w:val="00D92287"/>
    <w:rsid w:val="00D94D41"/>
    <w:rsid w:val="00D95B4B"/>
    <w:rsid w:val="00D96BBD"/>
    <w:rsid w:val="00D9704C"/>
    <w:rsid w:val="00DA1183"/>
    <w:rsid w:val="00DA2F52"/>
    <w:rsid w:val="00DA31BC"/>
    <w:rsid w:val="00DA360E"/>
    <w:rsid w:val="00DA3B1A"/>
    <w:rsid w:val="00DA568D"/>
    <w:rsid w:val="00DA6D6F"/>
    <w:rsid w:val="00DA70F4"/>
    <w:rsid w:val="00DA713F"/>
    <w:rsid w:val="00DB1650"/>
    <w:rsid w:val="00DB26A1"/>
    <w:rsid w:val="00DB334D"/>
    <w:rsid w:val="00DB37FB"/>
    <w:rsid w:val="00DB3933"/>
    <w:rsid w:val="00DB5552"/>
    <w:rsid w:val="00DB5BEC"/>
    <w:rsid w:val="00DB5EEA"/>
    <w:rsid w:val="00DB6E5B"/>
    <w:rsid w:val="00DB7E20"/>
    <w:rsid w:val="00DC1549"/>
    <w:rsid w:val="00DC3371"/>
    <w:rsid w:val="00DC3D23"/>
    <w:rsid w:val="00DC45F1"/>
    <w:rsid w:val="00DC4BA4"/>
    <w:rsid w:val="00DC5471"/>
    <w:rsid w:val="00DC6A8C"/>
    <w:rsid w:val="00DC73B5"/>
    <w:rsid w:val="00DC7C55"/>
    <w:rsid w:val="00DD0330"/>
    <w:rsid w:val="00DD11C0"/>
    <w:rsid w:val="00DD1A6E"/>
    <w:rsid w:val="00DD2326"/>
    <w:rsid w:val="00DD2C11"/>
    <w:rsid w:val="00DD375E"/>
    <w:rsid w:val="00DD418D"/>
    <w:rsid w:val="00DD4C75"/>
    <w:rsid w:val="00DD59CB"/>
    <w:rsid w:val="00DD5C43"/>
    <w:rsid w:val="00DE1708"/>
    <w:rsid w:val="00DE29A3"/>
    <w:rsid w:val="00DE328D"/>
    <w:rsid w:val="00DE35A0"/>
    <w:rsid w:val="00DE410B"/>
    <w:rsid w:val="00DE4E41"/>
    <w:rsid w:val="00DE4F4B"/>
    <w:rsid w:val="00DE6161"/>
    <w:rsid w:val="00DE6685"/>
    <w:rsid w:val="00DE7416"/>
    <w:rsid w:val="00DE74E9"/>
    <w:rsid w:val="00DE7DB3"/>
    <w:rsid w:val="00DF13E3"/>
    <w:rsid w:val="00DF383F"/>
    <w:rsid w:val="00DF3B43"/>
    <w:rsid w:val="00DF44C9"/>
    <w:rsid w:val="00DF4644"/>
    <w:rsid w:val="00DF792C"/>
    <w:rsid w:val="00E000FA"/>
    <w:rsid w:val="00E0027D"/>
    <w:rsid w:val="00E010D9"/>
    <w:rsid w:val="00E02DEC"/>
    <w:rsid w:val="00E03B9A"/>
    <w:rsid w:val="00E0581B"/>
    <w:rsid w:val="00E05893"/>
    <w:rsid w:val="00E077DF"/>
    <w:rsid w:val="00E111CA"/>
    <w:rsid w:val="00E11DD6"/>
    <w:rsid w:val="00E13321"/>
    <w:rsid w:val="00E13A85"/>
    <w:rsid w:val="00E1410F"/>
    <w:rsid w:val="00E141E8"/>
    <w:rsid w:val="00E153FC"/>
    <w:rsid w:val="00E20965"/>
    <w:rsid w:val="00E2228B"/>
    <w:rsid w:val="00E2538D"/>
    <w:rsid w:val="00E25A59"/>
    <w:rsid w:val="00E25B37"/>
    <w:rsid w:val="00E26273"/>
    <w:rsid w:val="00E26730"/>
    <w:rsid w:val="00E269E5"/>
    <w:rsid w:val="00E27C8A"/>
    <w:rsid w:val="00E32DC6"/>
    <w:rsid w:val="00E32EE3"/>
    <w:rsid w:val="00E337AB"/>
    <w:rsid w:val="00E33EF0"/>
    <w:rsid w:val="00E343C1"/>
    <w:rsid w:val="00E345ED"/>
    <w:rsid w:val="00E34BF5"/>
    <w:rsid w:val="00E35479"/>
    <w:rsid w:val="00E3795A"/>
    <w:rsid w:val="00E40CD4"/>
    <w:rsid w:val="00E415FA"/>
    <w:rsid w:val="00E41738"/>
    <w:rsid w:val="00E41FE3"/>
    <w:rsid w:val="00E4360C"/>
    <w:rsid w:val="00E43F4B"/>
    <w:rsid w:val="00E44E25"/>
    <w:rsid w:val="00E44E85"/>
    <w:rsid w:val="00E45F97"/>
    <w:rsid w:val="00E46FE7"/>
    <w:rsid w:val="00E50908"/>
    <w:rsid w:val="00E510F0"/>
    <w:rsid w:val="00E51E31"/>
    <w:rsid w:val="00E53447"/>
    <w:rsid w:val="00E53FB3"/>
    <w:rsid w:val="00E54E32"/>
    <w:rsid w:val="00E55499"/>
    <w:rsid w:val="00E55812"/>
    <w:rsid w:val="00E56C1D"/>
    <w:rsid w:val="00E56E52"/>
    <w:rsid w:val="00E62312"/>
    <w:rsid w:val="00E6289D"/>
    <w:rsid w:val="00E63065"/>
    <w:rsid w:val="00E651C9"/>
    <w:rsid w:val="00E67669"/>
    <w:rsid w:val="00E67AE8"/>
    <w:rsid w:val="00E72050"/>
    <w:rsid w:val="00E72F87"/>
    <w:rsid w:val="00E73DBA"/>
    <w:rsid w:val="00E73F99"/>
    <w:rsid w:val="00E7581C"/>
    <w:rsid w:val="00E77676"/>
    <w:rsid w:val="00E8113B"/>
    <w:rsid w:val="00E82A75"/>
    <w:rsid w:val="00E83E2D"/>
    <w:rsid w:val="00E9110E"/>
    <w:rsid w:val="00E93E56"/>
    <w:rsid w:val="00E94EC4"/>
    <w:rsid w:val="00E95166"/>
    <w:rsid w:val="00EA071F"/>
    <w:rsid w:val="00EA0962"/>
    <w:rsid w:val="00EA0CB2"/>
    <w:rsid w:val="00EA0F8A"/>
    <w:rsid w:val="00EA12BD"/>
    <w:rsid w:val="00EA1581"/>
    <w:rsid w:val="00EA1BFC"/>
    <w:rsid w:val="00EA37C9"/>
    <w:rsid w:val="00EA3978"/>
    <w:rsid w:val="00EA3C0C"/>
    <w:rsid w:val="00EA4927"/>
    <w:rsid w:val="00EA6B5A"/>
    <w:rsid w:val="00EB31F7"/>
    <w:rsid w:val="00EB54BE"/>
    <w:rsid w:val="00EB5671"/>
    <w:rsid w:val="00EB5C5E"/>
    <w:rsid w:val="00EB78C5"/>
    <w:rsid w:val="00EC02BC"/>
    <w:rsid w:val="00EC0D59"/>
    <w:rsid w:val="00EC2C33"/>
    <w:rsid w:val="00EC2D47"/>
    <w:rsid w:val="00EC56B9"/>
    <w:rsid w:val="00EC58F8"/>
    <w:rsid w:val="00EC59DD"/>
    <w:rsid w:val="00EC5AFB"/>
    <w:rsid w:val="00EC5F9D"/>
    <w:rsid w:val="00EC6143"/>
    <w:rsid w:val="00EC6743"/>
    <w:rsid w:val="00EC7AB2"/>
    <w:rsid w:val="00ED0B94"/>
    <w:rsid w:val="00ED0F53"/>
    <w:rsid w:val="00ED3BFF"/>
    <w:rsid w:val="00ED52D0"/>
    <w:rsid w:val="00ED6835"/>
    <w:rsid w:val="00ED6C70"/>
    <w:rsid w:val="00ED6FE9"/>
    <w:rsid w:val="00ED729D"/>
    <w:rsid w:val="00ED7A91"/>
    <w:rsid w:val="00EE0221"/>
    <w:rsid w:val="00EE0D7B"/>
    <w:rsid w:val="00EE22A3"/>
    <w:rsid w:val="00EE2A6B"/>
    <w:rsid w:val="00EE2D6B"/>
    <w:rsid w:val="00EE31F8"/>
    <w:rsid w:val="00EE39E5"/>
    <w:rsid w:val="00EF174E"/>
    <w:rsid w:val="00EF3635"/>
    <w:rsid w:val="00EF3B21"/>
    <w:rsid w:val="00EF4999"/>
    <w:rsid w:val="00EF4AA3"/>
    <w:rsid w:val="00EF5F82"/>
    <w:rsid w:val="00F00468"/>
    <w:rsid w:val="00F04F1B"/>
    <w:rsid w:val="00F05C77"/>
    <w:rsid w:val="00F106DB"/>
    <w:rsid w:val="00F14FF1"/>
    <w:rsid w:val="00F15E86"/>
    <w:rsid w:val="00F2061E"/>
    <w:rsid w:val="00F2103C"/>
    <w:rsid w:val="00F2125E"/>
    <w:rsid w:val="00F225E0"/>
    <w:rsid w:val="00F2422A"/>
    <w:rsid w:val="00F244FB"/>
    <w:rsid w:val="00F25552"/>
    <w:rsid w:val="00F256DB"/>
    <w:rsid w:val="00F25C7F"/>
    <w:rsid w:val="00F26806"/>
    <w:rsid w:val="00F26C3E"/>
    <w:rsid w:val="00F2761D"/>
    <w:rsid w:val="00F27B90"/>
    <w:rsid w:val="00F27F2F"/>
    <w:rsid w:val="00F3029E"/>
    <w:rsid w:val="00F30362"/>
    <w:rsid w:val="00F336EF"/>
    <w:rsid w:val="00F35C4B"/>
    <w:rsid w:val="00F36EBD"/>
    <w:rsid w:val="00F415F4"/>
    <w:rsid w:val="00F4374F"/>
    <w:rsid w:val="00F43833"/>
    <w:rsid w:val="00F43E12"/>
    <w:rsid w:val="00F47383"/>
    <w:rsid w:val="00F50469"/>
    <w:rsid w:val="00F50639"/>
    <w:rsid w:val="00F52C7B"/>
    <w:rsid w:val="00F53FEE"/>
    <w:rsid w:val="00F541EC"/>
    <w:rsid w:val="00F54CA2"/>
    <w:rsid w:val="00F5531D"/>
    <w:rsid w:val="00F5755D"/>
    <w:rsid w:val="00F602D2"/>
    <w:rsid w:val="00F6136E"/>
    <w:rsid w:val="00F61869"/>
    <w:rsid w:val="00F62670"/>
    <w:rsid w:val="00F63840"/>
    <w:rsid w:val="00F63DC8"/>
    <w:rsid w:val="00F6484A"/>
    <w:rsid w:val="00F657F8"/>
    <w:rsid w:val="00F675A5"/>
    <w:rsid w:val="00F67F00"/>
    <w:rsid w:val="00F70B59"/>
    <w:rsid w:val="00F70CA4"/>
    <w:rsid w:val="00F70E33"/>
    <w:rsid w:val="00F70F3F"/>
    <w:rsid w:val="00F71633"/>
    <w:rsid w:val="00F7288F"/>
    <w:rsid w:val="00F72F36"/>
    <w:rsid w:val="00F739F1"/>
    <w:rsid w:val="00F742E9"/>
    <w:rsid w:val="00F75BAB"/>
    <w:rsid w:val="00F80C21"/>
    <w:rsid w:val="00F80CB8"/>
    <w:rsid w:val="00F80D8E"/>
    <w:rsid w:val="00F80EF1"/>
    <w:rsid w:val="00F82157"/>
    <w:rsid w:val="00F830EE"/>
    <w:rsid w:val="00F83F6E"/>
    <w:rsid w:val="00F8470E"/>
    <w:rsid w:val="00F85100"/>
    <w:rsid w:val="00F85E2F"/>
    <w:rsid w:val="00F908FD"/>
    <w:rsid w:val="00F90AC0"/>
    <w:rsid w:val="00F9476B"/>
    <w:rsid w:val="00F94B19"/>
    <w:rsid w:val="00F94E34"/>
    <w:rsid w:val="00F953E8"/>
    <w:rsid w:val="00F9640C"/>
    <w:rsid w:val="00F97FBC"/>
    <w:rsid w:val="00FA0B83"/>
    <w:rsid w:val="00FA16CB"/>
    <w:rsid w:val="00FA1F97"/>
    <w:rsid w:val="00FA3A4D"/>
    <w:rsid w:val="00FA3FDD"/>
    <w:rsid w:val="00FB0F8C"/>
    <w:rsid w:val="00FB17B6"/>
    <w:rsid w:val="00FB1A06"/>
    <w:rsid w:val="00FB3CB1"/>
    <w:rsid w:val="00FB437E"/>
    <w:rsid w:val="00FB48A3"/>
    <w:rsid w:val="00FB6050"/>
    <w:rsid w:val="00FB772D"/>
    <w:rsid w:val="00FB7844"/>
    <w:rsid w:val="00FB7ED1"/>
    <w:rsid w:val="00FC1A5F"/>
    <w:rsid w:val="00FC2027"/>
    <w:rsid w:val="00FC335C"/>
    <w:rsid w:val="00FC5B3C"/>
    <w:rsid w:val="00FD35D4"/>
    <w:rsid w:val="00FD5071"/>
    <w:rsid w:val="00FD658D"/>
    <w:rsid w:val="00FD6F6F"/>
    <w:rsid w:val="00FD73CB"/>
    <w:rsid w:val="00FD7EB1"/>
    <w:rsid w:val="00FE0189"/>
    <w:rsid w:val="00FE0275"/>
    <w:rsid w:val="00FE1FE8"/>
    <w:rsid w:val="00FE3F5E"/>
    <w:rsid w:val="00FE480A"/>
    <w:rsid w:val="00FE53B5"/>
    <w:rsid w:val="00FE5EA9"/>
    <w:rsid w:val="00FE65E1"/>
    <w:rsid w:val="00FE690B"/>
    <w:rsid w:val="00FE6CEB"/>
    <w:rsid w:val="00FE6EA6"/>
    <w:rsid w:val="00FE721C"/>
    <w:rsid w:val="00FE7FD0"/>
    <w:rsid w:val="00FF12CB"/>
    <w:rsid w:val="00FF26F2"/>
    <w:rsid w:val="00FF384B"/>
    <w:rsid w:val="00FF4DEC"/>
    <w:rsid w:val="00FF5A78"/>
    <w:rsid w:val="00FF6063"/>
    <w:rsid w:val="00FF6175"/>
    <w:rsid w:val="00FF657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00A8138"/>
  <w14:defaultImageDpi w14:val="32767"/>
  <w15:docId w15:val="{8EBB1708-B94E-4B17-BE48-F4B44FF76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6">
    <w:lsdException w:name="Normal" w:qFormat="1"/>
    <w:lsdException w:name="heading 1" w:uiPriority="9" w:qFormat="1"/>
    <w:lsdException w:name="heading 2" w:semiHidden="1" w:uiPriority="0" w:unhideWhenUsed="1"/>
    <w:lsdException w:name="heading 3" w:semiHidden="1" w:uiPriority="4"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14766B"/>
    <w:pPr>
      <w:spacing w:before="180" w:after="180"/>
    </w:pPr>
    <w:rPr>
      <w:rFonts w:asciiTheme="minorHAnsi" w:hAnsiTheme="minorHAnsi"/>
    </w:rPr>
  </w:style>
  <w:style w:type="paragraph" w:styleId="Heading1">
    <w:name w:val="heading 1"/>
    <w:aliases w:val="Section Heading"/>
    <w:next w:val="Normal"/>
    <w:link w:val="Heading1Char"/>
    <w:uiPriority w:val="9"/>
    <w:qFormat/>
    <w:rsid w:val="00BD350A"/>
    <w:pPr>
      <w:keepNext/>
      <w:pageBreakBefore/>
      <w:spacing w:after="240" w:line="600" w:lineRule="exact"/>
      <w:outlineLvl w:val="0"/>
    </w:pPr>
    <w:rPr>
      <w:rFonts w:ascii="Segoe UI Semibold" w:eastAsiaTheme="majorEastAsia" w:hAnsi="Segoe UI Semibold" w:cstheme="majorBidi"/>
      <w:sz w:val="54"/>
      <w:szCs w:val="20"/>
    </w:rPr>
  </w:style>
  <w:style w:type="paragraph" w:styleId="Heading2">
    <w:name w:val="heading 2"/>
    <w:basedOn w:val="Heading1"/>
    <w:link w:val="Heading2Char"/>
    <w:rsid w:val="004C26BF"/>
    <w:pPr>
      <w:spacing w:line="240" w:lineRule="auto"/>
      <w:outlineLvl w:val="1"/>
    </w:pPr>
    <w:rPr>
      <w:sz w:val="36"/>
    </w:rPr>
  </w:style>
  <w:style w:type="paragraph" w:styleId="Heading3">
    <w:name w:val="heading 3"/>
    <w:aliases w:val="Task Heading"/>
    <w:basedOn w:val="Normal"/>
    <w:next w:val="Normal"/>
    <w:link w:val="Heading3Char"/>
    <w:uiPriority w:val="4"/>
    <w:qFormat/>
    <w:rsid w:val="001A1852"/>
    <w:pPr>
      <w:keepNext/>
      <w:spacing w:before="360"/>
      <w:outlineLvl w:val="2"/>
    </w:pPr>
    <w:rPr>
      <w:rFonts w:eastAsiaTheme="majorEastAsia" w:cstheme="majorBidi"/>
      <w:b/>
      <w:szCs w:val="20"/>
    </w:rPr>
  </w:style>
  <w:style w:type="paragraph" w:styleId="Heading4">
    <w:name w:val="heading 4"/>
    <w:basedOn w:val="Normal"/>
    <w:next w:val="Normal"/>
    <w:link w:val="Heading4Char"/>
    <w:uiPriority w:val="9"/>
    <w:semiHidden/>
    <w:unhideWhenUsed/>
    <w:qFormat/>
    <w:rsid w:val="004C26BF"/>
    <w:pPr>
      <w:keepNext/>
      <w:keepLines/>
      <w:spacing w:before="40"/>
      <w:outlineLvl w:val="3"/>
    </w:pPr>
    <w:rPr>
      <w:rFonts w:asciiTheme="majorHAnsi" w:eastAsiaTheme="majorEastAsia" w:hAnsiTheme="majorHAnsi" w:cstheme="majorBidi"/>
      <w:i/>
      <w:iCs/>
      <w:color w:val="00548C"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25D"/>
    <w:rPr>
      <w:rFonts w:ascii="Tahoma" w:hAnsi="Tahoma" w:cs="Tahoma"/>
      <w:sz w:val="16"/>
      <w:szCs w:val="16"/>
    </w:rPr>
  </w:style>
  <w:style w:type="character" w:customStyle="1" w:styleId="BalloonTextChar">
    <w:name w:val="Balloon Text Char"/>
    <w:basedOn w:val="DefaultParagraphFont"/>
    <w:link w:val="BalloonText"/>
    <w:uiPriority w:val="99"/>
    <w:semiHidden/>
    <w:rsid w:val="0079025D"/>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BD350A"/>
    <w:rPr>
      <w:rFonts w:ascii="Segoe UI Semibold" w:eastAsiaTheme="majorEastAsia" w:hAnsi="Segoe UI Semibold" w:cstheme="majorBidi"/>
      <w:sz w:val="54"/>
      <w:szCs w:val="20"/>
    </w:rPr>
  </w:style>
  <w:style w:type="paragraph" w:customStyle="1" w:styleId="ecxmsonormal">
    <w:name w:val="ecxmsonormal"/>
    <w:basedOn w:val="Normal"/>
    <w:uiPriority w:val="99"/>
    <w:semiHidden/>
    <w:rsid w:val="0079025D"/>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qFormat/>
    <w:rsid w:val="004C26BF"/>
    <w:rPr>
      <w:color w:val="0000FF"/>
      <w:u w:val="single"/>
    </w:rPr>
  </w:style>
  <w:style w:type="numbering" w:customStyle="1" w:styleId="Bullet">
    <w:name w:val="Bullet"/>
    <w:basedOn w:val="NoList"/>
    <w:rsid w:val="004C258B"/>
    <w:pPr>
      <w:numPr>
        <w:numId w:val="6"/>
      </w:numPr>
    </w:pPr>
  </w:style>
  <w:style w:type="numbering" w:customStyle="1" w:styleId="BulletList">
    <w:name w:val="Bullet List"/>
    <w:basedOn w:val="NoList"/>
    <w:rsid w:val="00BA300B"/>
    <w:pPr>
      <w:numPr>
        <w:numId w:val="8"/>
      </w:numPr>
    </w:pPr>
  </w:style>
  <w:style w:type="numbering" w:customStyle="1" w:styleId="PETER">
    <w:name w:val="PETER"/>
    <w:basedOn w:val="NoList"/>
    <w:rsid w:val="00BA300B"/>
    <w:pPr>
      <w:numPr>
        <w:numId w:val="9"/>
      </w:numPr>
    </w:pPr>
  </w:style>
  <w:style w:type="character" w:customStyle="1" w:styleId="EmphasizeText">
    <w:name w:val="Emphasize Text"/>
    <w:basedOn w:val="DefaultParagraphFont"/>
    <w:qFormat/>
    <w:rsid w:val="00BA300B"/>
    <w:rPr>
      <w:b/>
      <w:bCs/>
    </w:rPr>
  </w:style>
  <w:style w:type="paragraph" w:customStyle="1" w:styleId="BulletItem">
    <w:name w:val="Bullet Item"/>
    <w:basedOn w:val="Normal"/>
    <w:uiPriority w:val="99"/>
    <w:rsid w:val="00760F71"/>
    <w:pPr>
      <w:numPr>
        <w:numId w:val="7"/>
      </w:numPr>
      <w:ind w:left="511" w:hanging="284"/>
    </w:pPr>
  </w:style>
  <w:style w:type="paragraph" w:customStyle="1" w:styleId="Image">
    <w:name w:val="Image"/>
    <w:basedOn w:val="Normal"/>
    <w:next w:val="Step"/>
    <w:rsid w:val="00763222"/>
    <w:pPr>
      <w:spacing w:before="240" w:after="240"/>
    </w:pPr>
    <w:rPr>
      <w:rFonts w:eastAsia="Times New Roman" w:cs="Times New Roman"/>
      <w:szCs w:val="20"/>
    </w:rPr>
  </w:style>
  <w:style w:type="paragraph" w:customStyle="1" w:styleId="Step">
    <w:name w:val="Step"/>
    <w:basedOn w:val="Normal"/>
    <w:uiPriority w:val="99"/>
    <w:rsid w:val="00E93E56"/>
    <w:pPr>
      <w:numPr>
        <w:numId w:val="10"/>
      </w:numPr>
    </w:pPr>
  </w:style>
  <w:style w:type="paragraph" w:customStyle="1" w:styleId="CommentaryImportant">
    <w:name w:val="Commentary Important"/>
    <w:basedOn w:val="Commentary"/>
    <w:next w:val="Step"/>
    <w:rsid w:val="001A1852"/>
    <w:rPr>
      <w:iCs/>
      <w:color w:val="BB141A" w:themeColor="accent2"/>
    </w:rPr>
  </w:style>
  <w:style w:type="character" w:customStyle="1" w:styleId="LabTitle">
    <w:name w:val="Lab Title"/>
    <w:basedOn w:val="DefaultParagraphFont"/>
    <w:rsid w:val="00FB1A06"/>
    <w:rPr>
      <w:rFonts w:asciiTheme="majorHAnsi" w:hAnsiTheme="majorHAnsi"/>
      <w:color w:val="auto"/>
      <w:sz w:val="72"/>
    </w:rPr>
  </w:style>
  <w:style w:type="paragraph" w:styleId="TOC3">
    <w:name w:val="toc 3"/>
    <w:basedOn w:val="Normal"/>
    <w:next w:val="Normal"/>
    <w:autoRedefine/>
    <w:uiPriority w:val="39"/>
    <w:unhideWhenUsed/>
    <w:rsid w:val="006668DF"/>
    <w:pPr>
      <w:spacing w:after="100"/>
      <w:ind w:left="440"/>
    </w:pPr>
  </w:style>
  <w:style w:type="paragraph" w:customStyle="1" w:styleId="LabDuration">
    <w:name w:val="Lab Duration"/>
    <w:basedOn w:val="Normal"/>
    <w:next w:val="Normal"/>
    <w:link w:val="LabDurationChar"/>
    <w:uiPriority w:val="99"/>
    <w:rsid w:val="00BD350A"/>
    <w:rPr>
      <w:b/>
    </w:rPr>
  </w:style>
  <w:style w:type="paragraph" w:styleId="TOC2">
    <w:name w:val="toc 2"/>
    <w:basedOn w:val="Normal"/>
    <w:next w:val="Normal"/>
    <w:autoRedefine/>
    <w:uiPriority w:val="39"/>
    <w:unhideWhenUsed/>
    <w:rsid w:val="004B2C49"/>
    <w:pPr>
      <w:spacing w:after="100"/>
      <w:ind w:left="220"/>
    </w:pPr>
  </w:style>
  <w:style w:type="table" w:customStyle="1" w:styleId="ListTable4-Accent11">
    <w:name w:val="List Table 4 - Accent 11"/>
    <w:basedOn w:val="TableNormal"/>
    <w:next w:val="ListTable4-Accent1"/>
    <w:uiPriority w:val="49"/>
    <w:rsid w:val="00C840BE"/>
    <w:rPr>
      <w:rFonts w:ascii="Calibri" w:hAnsi="Calibri"/>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tcBorders>
        <w:shd w:val="clear" w:color="auto" w:fill="4F81BD"/>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TableGrid">
    <w:name w:val="Table Grid"/>
    <w:basedOn w:val="TableNormal"/>
    <w:uiPriority w:val="39"/>
    <w:rsid w:val="00D76F2D"/>
    <w:rPr>
      <w:sz w:val="20"/>
    </w:rPr>
    <w:tblPr>
      <w:tblCellMar>
        <w:left w:w="0" w:type="dxa"/>
        <w:right w:w="0" w:type="dxa"/>
      </w:tblCellMar>
    </w:tblPr>
    <w:trPr>
      <w:cantSplit/>
    </w:trPr>
  </w:style>
  <w:style w:type="character" w:customStyle="1" w:styleId="LabDurationChar">
    <w:name w:val="Lab Duration Char"/>
    <w:basedOn w:val="DefaultParagraphFont"/>
    <w:link w:val="LabDuration"/>
    <w:uiPriority w:val="99"/>
    <w:rsid w:val="00BD350A"/>
    <w:rPr>
      <w:rFonts w:asciiTheme="minorHAnsi" w:hAnsiTheme="minorHAnsi"/>
      <w:b/>
    </w:rPr>
  </w:style>
  <w:style w:type="table" w:styleId="ListTable4-Accent1">
    <w:name w:val="List Table 4 Accent 1"/>
    <w:basedOn w:val="TableNormal"/>
    <w:uiPriority w:val="49"/>
    <w:rsid w:val="00C840BE"/>
    <w:tblPr>
      <w:tblStyleRowBandSize w:val="1"/>
      <w:tblStyleColBandSize w:val="1"/>
      <w:tblBorders>
        <w:top w:val="single" w:sz="4" w:space="0" w:color="3DB2FF" w:themeColor="accent1" w:themeTint="99"/>
        <w:left w:val="single" w:sz="4" w:space="0" w:color="3DB2FF" w:themeColor="accent1" w:themeTint="99"/>
        <w:bottom w:val="single" w:sz="4" w:space="0" w:color="3DB2FF" w:themeColor="accent1" w:themeTint="99"/>
        <w:right w:val="single" w:sz="4" w:space="0" w:color="3DB2FF" w:themeColor="accent1" w:themeTint="99"/>
        <w:insideH w:val="single" w:sz="4" w:space="0" w:color="3DB2FF" w:themeColor="accent1" w:themeTint="99"/>
      </w:tblBorders>
    </w:tblPr>
    <w:tblStylePr w:type="firstRow">
      <w:rPr>
        <w:b/>
        <w:bCs/>
        <w:color w:val="FFFFFF" w:themeColor="background1"/>
      </w:rPr>
      <w:tblPr/>
      <w:tcPr>
        <w:tcBorders>
          <w:top w:val="single" w:sz="4" w:space="0" w:color="0072BC" w:themeColor="accent1"/>
          <w:left w:val="single" w:sz="4" w:space="0" w:color="0072BC" w:themeColor="accent1"/>
          <w:bottom w:val="single" w:sz="4" w:space="0" w:color="0072BC" w:themeColor="accent1"/>
          <w:right w:val="single" w:sz="4" w:space="0" w:color="0072BC" w:themeColor="accent1"/>
          <w:insideH w:val="nil"/>
        </w:tcBorders>
        <w:shd w:val="clear" w:color="auto" w:fill="0072BC" w:themeFill="accent1"/>
      </w:tcPr>
    </w:tblStylePr>
    <w:tblStylePr w:type="lastRow">
      <w:rPr>
        <w:b/>
        <w:bCs/>
      </w:rPr>
      <w:tblPr/>
      <w:tcPr>
        <w:tcBorders>
          <w:top w:val="double" w:sz="4" w:space="0" w:color="3DB2FF" w:themeColor="accent1" w:themeTint="99"/>
        </w:tcBorders>
      </w:tcPr>
    </w:tblStylePr>
    <w:tblStylePr w:type="firstCol">
      <w:rPr>
        <w:b/>
        <w:bCs/>
      </w:rPr>
    </w:tblStylePr>
    <w:tblStylePr w:type="lastCol">
      <w:rPr>
        <w:b/>
        <w:bCs/>
      </w:rPr>
    </w:tblStylePr>
    <w:tblStylePr w:type="band1Vert">
      <w:tblPr/>
      <w:tcPr>
        <w:shd w:val="clear" w:color="auto" w:fill="BEE5FF" w:themeFill="accent1" w:themeFillTint="33"/>
      </w:tcPr>
    </w:tblStylePr>
    <w:tblStylePr w:type="band1Horz">
      <w:tblPr/>
      <w:tcPr>
        <w:shd w:val="clear" w:color="auto" w:fill="BEE5FF" w:themeFill="accent1" w:themeFillTint="33"/>
      </w:tcPr>
    </w:tblStylePr>
  </w:style>
  <w:style w:type="table" w:styleId="GridTable4">
    <w:name w:val="Grid Table 4"/>
    <w:basedOn w:val="TableNormal"/>
    <w:uiPriority w:val="49"/>
    <w:rsid w:val="00ED6C70"/>
    <w:tblPr>
      <w:tblStyleRowBandSize w:val="1"/>
      <w:tblStyleColBandSize w:val="1"/>
      <w:tblBorders>
        <w:top w:val="single" w:sz="4" w:space="0" w:color="969696" w:themeColor="text1" w:themeTint="99"/>
        <w:left w:val="single" w:sz="4" w:space="0" w:color="969696" w:themeColor="text1" w:themeTint="99"/>
        <w:bottom w:val="single" w:sz="4" w:space="0" w:color="969696" w:themeColor="text1" w:themeTint="99"/>
        <w:right w:val="single" w:sz="4" w:space="0" w:color="969696" w:themeColor="text1" w:themeTint="99"/>
        <w:insideH w:val="single" w:sz="4" w:space="0" w:color="969696" w:themeColor="text1" w:themeTint="99"/>
        <w:insideV w:val="single" w:sz="4" w:space="0" w:color="969696" w:themeColor="text1" w:themeTint="99"/>
      </w:tblBorders>
    </w:tblPr>
    <w:tblStylePr w:type="firstRow">
      <w:rPr>
        <w:b/>
        <w:bCs/>
        <w:color w:val="FFFFFF" w:themeColor="background1"/>
      </w:rPr>
      <w:tblPr/>
      <w:tcPr>
        <w:tcBorders>
          <w:top w:val="single" w:sz="4" w:space="0" w:color="505050" w:themeColor="text1"/>
          <w:left w:val="single" w:sz="4" w:space="0" w:color="505050" w:themeColor="text1"/>
          <w:bottom w:val="single" w:sz="4" w:space="0" w:color="505050" w:themeColor="text1"/>
          <w:right w:val="single" w:sz="4" w:space="0" w:color="505050" w:themeColor="text1"/>
          <w:insideH w:val="nil"/>
          <w:insideV w:val="nil"/>
        </w:tcBorders>
        <w:shd w:val="clear" w:color="auto" w:fill="505050" w:themeFill="text1"/>
      </w:tcPr>
    </w:tblStylePr>
    <w:tblStylePr w:type="lastRow">
      <w:rPr>
        <w:b/>
        <w:bCs/>
      </w:rPr>
      <w:tblPr/>
      <w:tcPr>
        <w:tcBorders>
          <w:top w:val="double" w:sz="4" w:space="0" w:color="505050" w:themeColor="text1"/>
        </w:tcBorders>
      </w:tcPr>
    </w:tblStylePr>
    <w:tblStylePr w:type="firstCol">
      <w:rPr>
        <w:b/>
        <w:bCs/>
      </w:rPr>
    </w:tblStylePr>
    <w:tblStylePr w:type="lastCol">
      <w:rPr>
        <w:b/>
        <w:bCs/>
      </w:rPr>
    </w:tblStylePr>
    <w:tblStylePr w:type="band1Vert">
      <w:tblPr/>
      <w:tcPr>
        <w:shd w:val="clear" w:color="auto" w:fill="DCDCDC" w:themeFill="text1" w:themeFillTint="33"/>
      </w:tcPr>
    </w:tblStylePr>
    <w:tblStylePr w:type="band1Horz">
      <w:tblPr/>
      <w:tcPr>
        <w:shd w:val="clear" w:color="auto" w:fill="DCDCDC" w:themeFill="text1" w:themeFillTint="33"/>
      </w:tcPr>
    </w:tblStylePr>
  </w:style>
  <w:style w:type="paragraph" w:styleId="Caption">
    <w:name w:val="caption"/>
    <w:aliases w:val="Caption full column"/>
    <w:next w:val="Normal"/>
    <w:uiPriority w:val="35"/>
    <w:semiHidden/>
    <w:unhideWhenUsed/>
    <w:rsid w:val="00933994"/>
    <w:pPr>
      <w:spacing w:after="200"/>
    </w:pPr>
    <w:rPr>
      <w:i/>
      <w:iCs/>
      <w:color w:val="002050" w:themeColor="text2"/>
      <w:sz w:val="18"/>
      <w:szCs w:val="18"/>
    </w:rPr>
  </w:style>
  <w:style w:type="paragraph" w:styleId="TOC1">
    <w:name w:val="toc 1"/>
    <w:aliases w:val="TOC Item"/>
    <w:basedOn w:val="Normal"/>
    <w:link w:val="TOC1Char"/>
    <w:uiPriority w:val="39"/>
    <w:rsid w:val="006668DF"/>
    <w:pPr>
      <w:spacing w:line="480" w:lineRule="exact"/>
    </w:pPr>
    <w:rPr>
      <w:rFonts w:asciiTheme="majorHAnsi" w:eastAsia="Times New Roman" w:hAnsiTheme="majorHAnsi" w:cs="Times New Roman"/>
      <w:sz w:val="32"/>
      <w:szCs w:val="20"/>
    </w:rPr>
  </w:style>
  <w:style w:type="character" w:customStyle="1" w:styleId="Heading2Char">
    <w:name w:val="Heading 2 Char"/>
    <w:basedOn w:val="DefaultParagraphFont"/>
    <w:link w:val="Heading2"/>
    <w:uiPriority w:val="9"/>
    <w:rsid w:val="004C26BF"/>
    <w:rPr>
      <w:rFonts w:asciiTheme="majorHAnsi" w:eastAsiaTheme="majorEastAsia" w:hAnsiTheme="majorHAnsi" w:cstheme="majorBidi"/>
      <w:color w:val="505050" w:themeColor="text1"/>
      <w:sz w:val="36"/>
      <w:szCs w:val="20"/>
    </w:rPr>
  </w:style>
  <w:style w:type="character" w:customStyle="1" w:styleId="Heading3Char">
    <w:name w:val="Heading 3 Char"/>
    <w:aliases w:val="Task Heading Char"/>
    <w:basedOn w:val="DefaultParagraphFont"/>
    <w:link w:val="Heading3"/>
    <w:uiPriority w:val="4"/>
    <w:rsid w:val="001A1852"/>
    <w:rPr>
      <w:rFonts w:ascii="Segoe Pro" w:eastAsiaTheme="majorEastAsia" w:hAnsi="Segoe Pro" w:cstheme="majorBidi"/>
      <w:b/>
      <w:szCs w:val="20"/>
    </w:rPr>
  </w:style>
  <w:style w:type="numbering" w:customStyle="1" w:styleId="XXXXXXXX">
    <w:name w:val="XXXXXXXX"/>
    <w:uiPriority w:val="99"/>
    <w:rsid w:val="00F2422A"/>
    <w:pPr>
      <w:numPr>
        <w:numId w:val="1"/>
      </w:numPr>
    </w:pPr>
  </w:style>
  <w:style w:type="character" w:styleId="FollowedHyperlink">
    <w:name w:val="FollowedHyperlink"/>
    <w:basedOn w:val="DefaultParagraphFont"/>
    <w:uiPriority w:val="99"/>
    <w:semiHidden/>
    <w:unhideWhenUsed/>
    <w:rsid w:val="00886AB1"/>
    <w:rPr>
      <w:color w:val="505050" w:themeColor="text1"/>
      <w:u w:val="single"/>
    </w:rPr>
  </w:style>
  <w:style w:type="paragraph" w:customStyle="1" w:styleId="StepCodeHeader">
    <w:name w:val="Step Code Header"/>
    <w:basedOn w:val="Normal"/>
    <w:next w:val="Normal"/>
    <w:qFormat/>
    <w:rsid w:val="00E93E56"/>
    <w:pPr>
      <w:numPr>
        <w:ilvl w:val="1"/>
        <w:numId w:val="11"/>
      </w:numPr>
      <w:pBdr>
        <w:bottom w:val="single" w:sz="2" w:space="1" w:color="C8CDDE"/>
      </w:pBdr>
      <w:shd w:val="clear" w:color="auto" w:fill="EFEFF7"/>
      <w:spacing w:before="120" w:after="0" w:line="276" w:lineRule="auto"/>
      <w:ind w:left="397"/>
    </w:pPr>
    <w:rPr>
      <w:rFonts w:asciiTheme="majorHAnsi" w:eastAsiaTheme="minorEastAsia" w:hAnsiTheme="majorHAnsi"/>
      <w:b/>
      <w:color w:val="3B3B3B" w:themeColor="text1" w:themeShade="BF"/>
      <w:lang w:bidi="en-US"/>
    </w:rPr>
  </w:style>
  <w:style w:type="table" w:customStyle="1" w:styleId="WhitePaperTableStyle">
    <w:name w:val="White Paper Table Style"/>
    <w:basedOn w:val="TableNormal"/>
    <w:uiPriority w:val="99"/>
    <w:qFormat/>
    <w:rsid w:val="005E0B3B"/>
    <w:rPr>
      <w:rFonts w:asciiTheme="minorHAnsi" w:hAnsiTheme="minorHAnsi"/>
      <w:color w:val="505050" w:themeColor="text1"/>
      <w:sz w:val="16"/>
    </w:rPr>
    <w:tblPr>
      <w:tblInd w:w="115" w:type="dxa"/>
      <w:tblBorders>
        <w:top w:val="single" w:sz="12" w:space="0" w:color="FFFFFF" w:themeColor="background1"/>
        <w:bottom w:val="single" w:sz="4" w:space="0" w:color="505050" w:themeColor="text1"/>
        <w:insideH w:val="single" w:sz="4" w:space="0" w:color="50505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BB141A" w:themeFill="background2"/>
      </w:tcPr>
    </w:tblStylePr>
  </w:style>
  <w:style w:type="numbering" w:customStyle="1" w:styleId="Tablebullet">
    <w:name w:val="Table bullet"/>
    <w:basedOn w:val="NoList"/>
    <w:rsid w:val="00F953E8"/>
    <w:pPr>
      <w:numPr>
        <w:numId w:val="2"/>
      </w:numPr>
    </w:pPr>
  </w:style>
  <w:style w:type="numbering" w:customStyle="1" w:styleId="Tablebullets">
    <w:name w:val="Table bullets"/>
    <w:basedOn w:val="NoList"/>
    <w:rsid w:val="00F953E8"/>
    <w:pPr>
      <w:numPr>
        <w:numId w:val="3"/>
      </w:numPr>
    </w:pPr>
  </w:style>
  <w:style w:type="numbering" w:customStyle="1" w:styleId="StyleTablebulletOutlinenumberedBody">
    <w:name w:val="Style Table bullet + Outline numbered +Body"/>
    <w:basedOn w:val="NoList"/>
    <w:rsid w:val="00F953E8"/>
    <w:pPr>
      <w:numPr>
        <w:numId w:val="4"/>
      </w:numPr>
    </w:pPr>
  </w:style>
  <w:style w:type="numbering" w:customStyle="1" w:styleId="StyleTablebulletOutlinenumberedBody1">
    <w:name w:val="Style Table bullet + Outline numbered +Body1"/>
    <w:basedOn w:val="NoList"/>
    <w:rsid w:val="00F953E8"/>
    <w:pPr>
      <w:numPr>
        <w:numId w:val="5"/>
      </w:numPr>
    </w:pPr>
  </w:style>
  <w:style w:type="paragraph" w:customStyle="1" w:styleId="StepCodeText">
    <w:name w:val="Step Code Text"/>
    <w:next w:val="Step"/>
    <w:qFormat/>
    <w:rsid w:val="00C37F85"/>
    <w:pPr>
      <w:numPr>
        <w:ilvl w:val="1"/>
        <w:numId w:val="12"/>
      </w:numPr>
      <w:pBdr>
        <w:top w:val="single" w:sz="2" w:space="1" w:color="FFFFFF"/>
        <w:bottom w:val="single" w:sz="2" w:space="1" w:color="D5D5D3"/>
      </w:pBdr>
      <w:shd w:val="clear" w:color="auto" w:fill="F7F7FF"/>
      <w:autoSpaceDE w:val="0"/>
      <w:autoSpaceDN w:val="0"/>
      <w:adjustRightInd w:val="0"/>
      <w:spacing w:line="260" w:lineRule="atLeast"/>
      <w:ind w:left="397"/>
      <w:contextualSpacing/>
    </w:pPr>
    <w:rPr>
      <w:rFonts w:ascii="Consolas" w:eastAsia="Times New Roman" w:hAnsi="Consolas"/>
      <w:sz w:val="20"/>
      <w:lang w:bidi="en-US"/>
    </w:rPr>
  </w:style>
  <w:style w:type="character" w:customStyle="1" w:styleId="Heading4Char">
    <w:name w:val="Heading 4 Char"/>
    <w:basedOn w:val="DefaultParagraphFont"/>
    <w:link w:val="Heading4"/>
    <w:uiPriority w:val="9"/>
    <w:semiHidden/>
    <w:rsid w:val="004C26BF"/>
    <w:rPr>
      <w:rFonts w:asciiTheme="majorHAnsi" w:eastAsiaTheme="majorEastAsia" w:hAnsiTheme="majorHAnsi" w:cstheme="majorBidi"/>
      <w:i/>
      <w:iCs/>
      <w:color w:val="00548C" w:themeColor="accent1" w:themeShade="BF"/>
    </w:rPr>
  </w:style>
  <w:style w:type="paragraph" w:styleId="Revision">
    <w:name w:val="Revision"/>
    <w:hidden/>
    <w:uiPriority w:val="99"/>
    <w:semiHidden/>
    <w:rsid w:val="00B128F5"/>
  </w:style>
  <w:style w:type="paragraph" w:styleId="TOCHeading">
    <w:name w:val="TOC Heading"/>
    <w:basedOn w:val="Normal"/>
    <w:next w:val="Normal"/>
    <w:uiPriority w:val="39"/>
    <w:unhideWhenUsed/>
    <w:qFormat/>
    <w:rsid w:val="004B2C49"/>
    <w:pPr>
      <w:keepNext/>
      <w:keepLines/>
      <w:spacing w:before="240" w:after="0"/>
    </w:pPr>
    <w:rPr>
      <w:rFonts w:asciiTheme="majorHAnsi" w:eastAsiaTheme="majorEastAsia" w:hAnsiTheme="majorHAnsi" w:cstheme="majorBidi"/>
      <w:color w:val="00548C" w:themeColor="accent1" w:themeShade="BF"/>
      <w:sz w:val="32"/>
      <w:szCs w:val="32"/>
    </w:rPr>
  </w:style>
  <w:style w:type="character" w:styleId="PlaceholderText">
    <w:name w:val="Placeholder Text"/>
    <w:basedOn w:val="DefaultParagraphFont"/>
    <w:uiPriority w:val="99"/>
    <w:semiHidden/>
    <w:rsid w:val="005069AA"/>
    <w:rPr>
      <w:color w:val="808080"/>
    </w:rPr>
  </w:style>
  <w:style w:type="table" w:customStyle="1" w:styleId="Lesson">
    <w:name w:val="Lesson"/>
    <w:basedOn w:val="TableProfessional"/>
    <w:uiPriority w:val="99"/>
    <w:qFormat/>
    <w:rsid w:val="001C39EC"/>
    <w:rPr>
      <w:rFonts w:ascii="Calibri" w:hAnsi="Calibri"/>
      <w:sz w:val="21"/>
      <w:szCs w:val="20"/>
      <w:lang w:val="en-CA" w:eastAsia="en-CA" w:bidi="he-IL"/>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ambria" w:eastAsia="Times New Roman" w:hAnsi="Cambria"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table" w:styleId="TableProfessional">
    <w:name w:val="Table Professional"/>
    <w:basedOn w:val="TableNormal"/>
    <w:uiPriority w:val="99"/>
    <w:semiHidden/>
    <w:unhideWhenUsed/>
    <w:rsid w:val="001C39E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D5C43"/>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ambria" w:eastAsia="Times New Roman" w:hAnsi="Cambria"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TOC1Char">
    <w:name w:val="TOC 1 Char"/>
    <w:aliases w:val="TOC Item Char"/>
    <w:basedOn w:val="DefaultParagraphFont"/>
    <w:link w:val="TOC1"/>
    <w:uiPriority w:val="39"/>
    <w:rsid w:val="006668DF"/>
    <w:rPr>
      <w:rFonts w:asciiTheme="majorHAnsi" w:eastAsia="Times New Roman" w:hAnsiTheme="majorHAnsi" w:cs="Times New Roman"/>
      <w:sz w:val="32"/>
      <w:szCs w:val="20"/>
    </w:rPr>
  </w:style>
  <w:style w:type="paragraph" w:customStyle="1" w:styleId="Commentary">
    <w:name w:val="Commentary"/>
    <w:basedOn w:val="Normal"/>
    <w:qFormat/>
    <w:rsid w:val="00E93E56"/>
    <w:pPr>
      <w:spacing w:before="120" w:after="240"/>
    </w:pPr>
    <w:rPr>
      <w:rFonts w:eastAsia="Times New Roman" w:cs="Times New Roman"/>
      <w:i/>
      <w:szCs w:val="20"/>
    </w:rPr>
  </w:style>
  <w:style w:type="paragraph" w:styleId="HTMLPreformatted">
    <w:name w:val="HTML Preformatted"/>
    <w:basedOn w:val="Normal"/>
    <w:link w:val="HTMLPreformattedChar"/>
    <w:uiPriority w:val="99"/>
    <w:semiHidden/>
    <w:unhideWhenUsed/>
    <w:rsid w:val="00FD7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D7EB1"/>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FD7EB1"/>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740C57"/>
    <w:rPr>
      <w:sz w:val="16"/>
      <w:szCs w:val="16"/>
    </w:rPr>
  </w:style>
  <w:style w:type="paragraph" w:styleId="CommentText">
    <w:name w:val="annotation text"/>
    <w:basedOn w:val="Normal"/>
    <w:link w:val="CommentTextChar"/>
    <w:uiPriority w:val="99"/>
    <w:semiHidden/>
    <w:unhideWhenUsed/>
    <w:rsid w:val="00740C57"/>
    <w:rPr>
      <w:sz w:val="20"/>
      <w:szCs w:val="20"/>
    </w:rPr>
  </w:style>
  <w:style w:type="character" w:customStyle="1" w:styleId="CommentTextChar">
    <w:name w:val="Comment Text Char"/>
    <w:basedOn w:val="DefaultParagraphFont"/>
    <w:link w:val="CommentText"/>
    <w:uiPriority w:val="99"/>
    <w:semiHidden/>
    <w:rsid w:val="00740C57"/>
    <w:rPr>
      <w:sz w:val="20"/>
      <w:szCs w:val="20"/>
    </w:rPr>
  </w:style>
  <w:style w:type="paragraph" w:styleId="CommentSubject">
    <w:name w:val="annotation subject"/>
    <w:basedOn w:val="CommentText"/>
    <w:next w:val="CommentText"/>
    <w:link w:val="CommentSubjectChar"/>
    <w:uiPriority w:val="99"/>
    <w:semiHidden/>
    <w:unhideWhenUsed/>
    <w:rsid w:val="00740C57"/>
    <w:rPr>
      <w:b/>
      <w:bCs/>
    </w:rPr>
  </w:style>
  <w:style w:type="character" w:customStyle="1" w:styleId="CommentSubjectChar">
    <w:name w:val="Comment Subject Char"/>
    <w:basedOn w:val="CommentTextChar"/>
    <w:link w:val="CommentSubject"/>
    <w:uiPriority w:val="99"/>
    <w:semiHidden/>
    <w:rsid w:val="00740C57"/>
    <w:rPr>
      <w:b/>
      <w:bCs/>
      <w:sz w:val="20"/>
      <w:szCs w:val="20"/>
    </w:rPr>
  </w:style>
  <w:style w:type="table" w:customStyle="1" w:styleId="ppTableGrid">
    <w:name w:val="pp Table Grid"/>
    <w:basedOn w:val="TableNormal"/>
    <w:rsid w:val="001C52BE"/>
    <w:pPr>
      <w:spacing w:before="340"/>
    </w:pPr>
    <w:rPr>
      <w:rFonts w:eastAsia="Times New Roman" w:cs="Times New Roman"/>
      <w:sz w:val="20"/>
      <w:szCs w:val="20"/>
    </w:rPr>
    <w:tblPr>
      <w:tblStyleRowBandSize w:val="1"/>
      <w:tblStyleColBandSize w:val="1"/>
      <w:tblInd w:w="864" w:type="dxa"/>
      <w:tblBorders>
        <w:left w:val="single" w:sz="12" w:space="0" w:color="999999"/>
        <w:right w:val="single" w:sz="12" w:space="0" w:color="999999"/>
        <w:insideV w:val="single" w:sz="12" w:space="0" w:color="999999"/>
      </w:tblBorders>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paragraph" w:customStyle="1" w:styleId="TableText">
    <w:name w:val="Table Text"/>
    <w:basedOn w:val="Normal"/>
    <w:rsid w:val="001C52BE"/>
    <w:pPr>
      <w:autoSpaceDE w:val="0"/>
      <w:autoSpaceDN w:val="0"/>
      <w:adjustRightInd w:val="0"/>
      <w:spacing w:before="60" w:after="60" w:line="260" w:lineRule="atLeast"/>
    </w:pPr>
    <w:rPr>
      <w:rFonts w:eastAsia="Times New Roman" w:cs="Times New Roman"/>
      <w:szCs w:val="20"/>
    </w:rPr>
  </w:style>
  <w:style w:type="paragraph" w:customStyle="1" w:styleId="TableHeader">
    <w:name w:val="Table Header"/>
    <w:basedOn w:val="Normal"/>
    <w:next w:val="TableText"/>
    <w:rsid w:val="001C52BE"/>
    <w:pPr>
      <w:spacing w:before="40" w:after="40"/>
    </w:pPr>
    <w:rPr>
      <w:rFonts w:eastAsia="Times New Roman" w:cs="Times New Roman"/>
      <w:b/>
      <w:bCs/>
      <w:color w:val="282828" w:themeColor="text1" w:themeShade="80"/>
    </w:rPr>
  </w:style>
  <w:style w:type="paragraph" w:customStyle="1" w:styleId="StepImage">
    <w:name w:val="Step Image"/>
    <w:basedOn w:val="Image"/>
    <w:next w:val="Step"/>
    <w:qFormat/>
    <w:rsid w:val="00763222"/>
    <w:pPr>
      <w:ind w:left="397"/>
    </w:pPr>
  </w:style>
  <w:style w:type="paragraph" w:customStyle="1" w:styleId="StepCommentary">
    <w:name w:val="Step Commentary"/>
    <w:basedOn w:val="Commentary"/>
    <w:next w:val="Step"/>
    <w:rsid w:val="00E93E56"/>
    <w:pPr>
      <w:ind w:left="397"/>
    </w:pPr>
    <w:rPr>
      <w:iCs/>
    </w:rPr>
  </w:style>
  <w:style w:type="paragraph" w:customStyle="1" w:styleId="StepCommentaryImportant">
    <w:name w:val="Step Commentary Important"/>
    <w:basedOn w:val="CommentaryImportant"/>
    <w:next w:val="Step"/>
    <w:rsid w:val="00E93E56"/>
    <w:pPr>
      <w:ind w:left="397"/>
    </w:pPr>
  </w:style>
  <w:style w:type="paragraph" w:customStyle="1" w:styleId="VersionText">
    <w:name w:val="Version Text"/>
    <w:basedOn w:val="Normal"/>
    <w:rsid w:val="00724497"/>
    <w:pPr>
      <w:spacing w:before="120" w:after="120"/>
    </w:pPr>
    <w:rPr>
      <w:rFonts w:eastAsia="Times New Roman" w:cs="Times New Roman"/>
      <w:sz w:val="18"/>
      <w:szCs w:val="20"/>
    </w:rPr>
  </w:style>
  <w:style w:type="paragraph" w:customStyle="1" w:styleId="StepBullet">
    <w:name w:val="Step Bullet"/>
    <w:basedOn w:val="Step"/>
    <w:uiPriority w:val="99"/>
    <w:rsid w:val="00760F71"/>
    <w:pPr>
      <w:numPr>
        <w:numId w:val="13"/>
      </w:numPr>
      <w:ind w:left="681" w:hanging="284"/>
    </w:pPr>
  </w:style>
  <w:style w:type="character" w:customStyle="1" w:styleId="EmphasizeUnderlineText">
    <w:name w:val="Emphasize Underline Text"/>
    <w:basedOn w:val="EmphasizeText"/>
    <w:rsid w:val="000E07DE"/>
    <w:rPr>
      <w:b/>
      <w:bCs/>
      <w:u w:val="single"/>
    </w:rPr>
  </w:style>
  <w:style w:type="paragraph" w:styleId="Header">
    <w:name w:val="header"/>
    <w:basedOn w:val="Normal"/>
    <w:link w:val="HeaderChar"/>
    <w:uiPriority w:val="99"/>
    <w:unhideWhenUsed/>
    <w:rsid w:val="00D85305"/>
    <w:pPr>
      <w:tabs>
        <w:tab w:val="center" w:pos="4680"/>
        <w:tab w:val="right" w:pos="9360"/>
      </w:tabs>
      <w:spacing w:before="0" w:after="0"/>
    </w:pPr>
  </w:style>
  <w:style w:type="character" w:customStyle="1" w:styleId="HeaderChar">
    <w:name w:val="Header Char"/>
    <w:basedOn w:val="DefaultParagraphFont"/>
    <w:link w:val="Header"/>
    <w:uiPriority w:val="99"/>
    <w:rsid w:val="00D85305"/>
    <w:rPr>
      <w:rFonts w:ascii="Segoe Pro" w:hAnsi="Segoe Pro"/>
    </w:rPr>
  </w:style>
  <w:style w:type="paragraph" w:styleId="Footer">
    <w:name w:val="footer"/>
    <w:basedOn w:val="Normal"/>
    <w:link w:val="FooterChar"/>
    <w:uiPriority w:val="99"/>
    <w:unhideWhenUsed/>
    <w:rsid w:val="00D85305"/>
    <w:pPr>
      <w:tabs>
        <w:tab w:val="center" w:pos="4680"/>
        <w:tab w:val="right" w:pos="9360"/>
      </w:tabs>
      <w:spacing w:before="0" w:after="0"/>
    </w:pPr>
  </w:style>
  <w:style w:type="character" w:customStyle="1" w:styleId="FooterChar">
    <w:name w:val="Footer Char"/>
    <w:basedOn w:val="DefaultParagraphFont"/>
    <w:link w:val="Footer"/>
    <w:uiPriority w:val="99"/>
    <w:rsid w:val="00D85305"/>
    <w:rPr>
      <w:rFonts w:ascii="Segoe Pro" w:hAnsi="Segoe Pro"/>
    </w:rPr>
  </w:style>
  <w:style w:type="character" w:customStyle="1" w:styleId="LabID">
    <w:name w:val="Lab ID"/>
    <w:basedOn w:val="DefaultParagraphFont"/>
    <w:rsid w:val="00A73EF2"/>
    <w:rPr>
      <w:sz w:val="40"/>
    </w:rPr>
  </w:style>
  <w:style w:type="character" w:styleId="UnresolvedMention">
    <w:name w:val="Unresolved Mention"/>
    <w:basedOn w:val="DefaultParagraphFont"/>
    <w:uiPriority w:val="99"/>
    <w:semiHidden/>
    <w:unhideWhenUsed/>
    <w:rsid w:val="00460F15"/>
    <w:rPr>
      <w:color w:val="808080"/>
      <w:shd w:val="clear" w:color="auto" w:fill="E6E6E6"/>
    </w:rPr>
  </w:style>
  <w:style w:type="paragraph" w:styleId="NormalWeb">
    <w:name w:val="Normal (Web)"/>
    <w:basedOn w:val="Normal"/>
    <w:uiPriority w:val="99"/>
    <w:semiHidden/>
    <w:unhideWhenUsed/>
    <w:rsid w:val="00A14D5D"/>
    <w:pPr>
      <w:spacing w:before="100" w:beforeAutospacing="1" w:after="100" w:afterAutospacing="1"/>
    </w:pPr>
    <w:rPr>
      <w:rFonts w:ascii="Times New Roman" w:eastAsia="Times New Roman" w:hAnsi="Times New Roman" w:cs="Times New Roman"/>
      <w:sz w:val="24"/>
      <w:szCs w:val="24"/>
      <w:lang w:val="en-AU" w:eastAsia="en-AU"/>
    </w:rPr>
  </w:style>
  <w:style w:type="paragraph" w:customStyle="1" w:styleId="StepNumber">
    <w:name w:val="Step Number"/>
    <w:basedOn w:val="Normal"/>
    <w:qFormat/>
    <w:rsid w:val="00B640E9"/>
    <w:pPr>
      <w:numPr>
        <w:numId w:val="40"/>
      </w:numPr>
      <w:spacing w:before="0" w:after="120"/>
    </w:pPr>
    <w:rPr>
      <w:lang w:val="en-AU"/>
    </w:rPr>
  </w:style>
  <w:style w:type="paragraph" w:customStyle="1" w:styleId="StepMessage">
    <w:name w:val="Step Message"/>
    <w:basedOn w:val="Normal"/>
    <w:next w:val="StepNumber"/>
    <w:qFormat/>
    <w:rsid w:val="00B640E9"/>
    <w:pPr>
      <w:pBdr>
        <w:top w:val="single" w:sz="4" w:space="2" w:color="D9D9D9" w:themeColor="background1" w:themeShade="D9"/>
        <w:left w:val="single" w:sz="4" w:space="2" w:color="D9D9D9" w:themeColor="background1" w:themeShade="D9"/>
        <w:bottom w:val="single" w:sz="4" w:space="2" w:color="D9D9D9" w:themeColor="background1" w:themeShade="D9"/>
        <w:right w:val="single" w:sz="4" w:space="2" w:color="D9D9D9" w:themeColor="background1" w:themeShade="D9"/>
      </w:pBdr>
      <w:shd w:val="pct15" w:color="auto" w:fill="auto"/>
      <w:spacing w:before="0" w:after="240"/>
      <w:ind w:left="1758"/>
    </w:pPr>
    <w:rPr>
      <w:lang w:val="en-AU"/>
    </w:rPr>
  </w:style>
  <w:style w:type="paragraph" w:styleId="ListParagraph">
    <w:name w:val="List Paragraph"/>
    <w:basedOn w:val="Normal"/>
    <w:uiPriority w:val="34"/>
    <w:qFormat/>
    <w:rsid w:val="00617CB9"/>
    <w:pPr>
      <w:spacing w:before="0" w:after="160" w:line="259"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9402460">
      <w:bodyDiv w:val="1"/>
      <w:marLeft w:val="0"/>
      <w:marRight w:val="0"/>
      <w:marTop w:val="0"/>
      <w:marBottom w:val="0"/>
      <w:divBdr>
        <w:top w:val="none" w:sz="0" w:space="0" w:color="auto"/>
        <w:left w:val="none" w:sz="0" w:space="0" w:color="auto"/>
        <w:bottom w:val="none" w:sz="0" w:space="0" w:color="auto"/>
        <w:right w:val="none" w:sz="0" w:space="0" w:color="auto"/>
      </w:divBdr>
    </w:div>
    <w:div w:id="133718960">
      <w:bodyDiv w:val="1"/>
      <w:marLeft w:val="0"/>
      <w:marRight w:val="0"/>
      <w:marTop w:val="0"/>
      <w:marBottom w:val="0"/>
      <w:divBdr>
        <w:top w:val="none" w:sz="0" w:space="0" w:color="auto"/>
        <w:left w:val="none" w:sz="0" w:space="0" w:color="auto"/>
        <w:bottom w:val="none" w:sz="0" w:space="0" w:color="auto"/>
        <w:right w:val="none" w:sz="0" w:space="0" w:color="auto"/>
      </w:divBdr>
    </w:div>
    <w:div w:id="138692362">
      <w:bodyDiv w:val="1"/>
      <w:marLeft w:val="0"/>
      <w:marRight w:val="0"/>
      <w:marTop w:val="0"/>
      <w:marBottom w:val="0"/>
      <w:divBdr>
        <w:top w:val="none" w:sz="0" w:space="0" w:color="auto"/>
        <w:left w:val="none" w:sz="0" w:space="0" w:color="auto"/>
        <w:bottom w:val="none" w:sz="0" w:space="0" w:color="auto"/>
        <w:right w:val="none" w:sz="0" w:space="0" w:color="auto"/>
      </w:divBdr>
    </w:div>
    <w:div w:id="203717688">
      <w:bodyDiv w:val="1"/>
      <w:marLeft w:val="0"/>
      <w:marRight w:val="0"/>
      <w:marTop w:val="0"/>
      <w:marBottom w:val="0"/>
      <w:divBdr>
        <w:top w:val="none" w:sz="0" w:space="0" w:color="auto"/>
        <w:left w:val="none" w:sz="0" w:space="0" w:color="auto"/>
        <w:bottom w:val="none" w:sz="0" w:space="0" w:color="auto"/>
        <w:right w:val="none" w:sz="0" w:space="0" w:color="auto"/>
      </w:divBdr>
    </w:div>
    <w:div w:id="236138402">
      <w:bodyDiv w:val="1"/>
      <w:marLeft w:val="0"/>
      <w:marRight w:val="0"/>
      <w:marTop w:val="0"/>
      <w:marBottom w:val="0"/>
      <w:divBdr>
        <w:top w:val="none" w:sz="0" w:space="0" w:color="auto"/>
        <w:left w:val="none" w:sz="0" w:space="0" w:color="auto"/>
        <w:bottom w:val="none" w:sz="0" w:space="0" w:color="auto"/>
        <w:right w:val="none" w:sz="0" w:space="0" w:color="auto"/>
      </w:divBdr>
    </w:div>
    <w:div w:id="477309045">
      <w:bodyDiv w:val="1"/>
      <w:marLeft w:val="0"/>
      <w:marRight w:val="0"/>
      <w:marTop w:val="0"/>
      <w:marBottom w:val="0"/>
      <w:divBdr>
        <w:top w:val="none" w:sz="0" w:space="0" w:color="auto"/>
        <w:left w:val="none" w:sz="0" w:space="0" w:color="auto"/>
        <w:bottom w:val="none" w:sz="0" w:space="0" w:color="auto"/>
        <w:right w:val="none" w:sz="0" w:space="0" w:color="auto"/>
      </w:divBdr>
    </w:div>
    <w:div w:id="582686318">
      <w:bodyDiv w:val="1"/>
      <w:marLeft w:val="0"/>
      <w:marRight w:val="0"/>
      <w:marTop w:val="0"/>
      <w:marBottom w:val="0"/>
      <w:divBdr>
        <w:top w:val="none" w:sz="0" w:space="0" w:color="auto"/>
        <w:left w:val="none" w:sz="0" w:space="0" w:color="auto"/>
        <w:bottom w:val="none" w:sz="0" w:space="0" w:color="auto"/>
        <w:right w:val="none" w:sz="0" w:space="0" w:color="auto"/>
      </w:divBdr>
    </w:div>
    <w:div w:id="592591966">
      <w:bodyDiv w:val="1"/>
      <w:marLeft w:val="0"/>
      <w:marRight w:val="0"/>
      <w:marTop w:val="0"/>
      <w:marBottom w:val="0"/>
      <w:divBdr>
        <w:top w:val="none" w:sz="0" w:space="0" w:color="auto"/>
        <w:left w:val="none" w:sz="0" w:space="0" w:color="auto"/>
        <w:bottom w:val="none" w:sz="0" w:space="0" w:color="auto"/>
        <w:right w:val="none" w:sz="0" w:space="0" w:color="auto"/>
      </w:divBdr>
      <w:divsChild>
        <w:div w:id="1576670687">
          <w:marLeft w:val="0"/>
          <w:marRight w:val="0"/>
          <w:marTop w:val="0"/>
          <w:marBottom w:val="0"/>
          <w:divBdr>
            <w:top w:val="none" w:sz="0" w:space="0" w:color="auto"/>
            <w:left w:val="none" w:sz="0" w:space="0" w:color="auto"/>
            <w:bottom w:val="none" w:sz="0" w:space="0" w:color="auto"/>
            <w:right w:val="none" w:sz="0" w:space="0" w:color="auto"/>
          </w:divBdr>
          <w:divsChild>
            <w:div w:id="1114131891">
              <w:marLeft w:val="4"/>
              <w:marRight w:val="4"/>
              <w:marTop w:val="0"/>
              <w:marBottom w:val="0"/>
              <w:divBdr>
                <w:top w:val="none" w:sz="0" w:space="0" w:color="auto"/>
                <w:left w:val="none" w:sz="0" w:space="0" w:color="auto"/>
                <w:bottom w:val="none" w:sz="0" w:space="0" w:color="auto"/>
                <w:right w:val="none" w:sz="0" w:space="0" w:color="auto"/>
              </w:divBdr>
              <w:divsChild>
                <w:div w:id="832723466">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639269396">
      <w:bodyDiv w:val="1"/>
      <w:marLeft w:val="0"/>
      <w:marRight w:val="0"/>
      <w:marTop w:val="0"/>
      <w:marBottom w:val="0"/>
      <w:divBdr>
        <w:top w:val="none" w:sz="0" w:space="0" w:color="auto"/>
        <w:left w:val="none" w:sz="0" w:space="0" w:color="auto"/>
        <w:bottom w:val="none" w:sz="0" w:space="0" w:color="auto"/>
        <w:right w:val="none" w:sz="0" w:space="0" w:color="auto"/>
      </w:divBdr>
      <w:divsChild>
        <w:div w:id="469596169">
          <w:marLeft w:val="0"/>
          <w:marRight w:val="0"/>
          <w:marTop w:val="0"/>
          <w:marBottom w:val="0"/>
          <w:divBdr>
            <w:top w:val="none" w:sz="0" w:space="0" w:color="auto"/>
            <w:left w:val="none" w:sz="0" w:space="0" w:color="auto"/>
            <w:bottom w:val="none" w:sz="0" w:space="0" w:color="auto"/>
            <w:right w:val="none" w:sz="0" w:space="0" w:color="auto"/>
          </w:divBdr>
          <w:divsChild>
            <w:div w:id="84443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47769">
      <w:bodyDiv w:val="1"/>
      <w:marLeft w:val="0"/>
      <w:marRight w:val="0"/>
      <w:marTop w:val="0"/>
      <w:marBottom w:val="0"/>
      <w:divBdr>
        <w:top w:val="none" w:sz="0" w:space="0" w:color="auto"/>
        <w:left w:val="none" w:sz="0" w:space="0" w:color="auto"/>
        <w:bottom w:val="none" w:sz="0" w:space="0" w:color="auto"/>
        <w:right w:val="none" w:sz="0" w:space="0" w:color="auto"/>
      </w:divBdr>
    </w:div>
    <w:div w:id="710039345">
      <w:bodyDiv w:val="1"/>
      <w:marLeft w:val="0"/>
      <w:marRight w:val="0"/>
      <w:marTop w:val="0"/>
      <w:marBottom w:val="0"/>
      <w:divBdr>
        <w:top w:val="none" w:sz="0" w:space="0" w:color="auto"/>
        <w:left w:val="none" w:sz="0" w:space="0" w:color="auto"/>
        <w:bottom w:val="none" w:sz="0" w:space="0" w:color="auto"/>
        <w:right w:val="none" w:sz="0" w:space="0" w:color="auto"/>
      </w:divBdr>
    </w:div>
    <w:div w:id="726807557">
      <w:bodyDiv w:val="1"/>
      <w:marLeft w:val="0"/>
      <w:marRight w:val="0"/>
      <w:marTop w:val="0"/>
      <w:marBottom w:val="0"/>
      <w:divBdr>
        <w:top w:val="none" w:sz="0" w:space="0" w:color="auto"/>
        <w:left w:val="none" w:sz="0" w:space="0" w:color="auto"/>
        <w:bottom w:val="none" w:sz="0" w:space="0" w:color="auto"/>
        <w:right w:val="none" w:sz="0" w:space="0" w:color="auto"/>
      </w:divBdr>
    </w:div>
    <w:div w:id="778986567">
      <w:bodyDiv w:val="1"/>
      <w:marLeft w:val="0"/>
      <w:marRight w:val="0"/>
      <w:marTop w:val="0"/>
      <w:marBottom w:val="0"/>
      <w:divBdr>
        <w:top w:val="none" w:sz="0" w:space="0" w:color="auto"/>
        <w:left w:val="none" w:sz="0" w:space="0" w:color="auto"/>
        <w:bottom w:val="none" w:sz="0" w:space="0" w:color="auto"/>
        <w:right w:val="none" w:sz="0" w:space="0" w:color="auto"/>
      </w:divBdr>
      <w:divsChild>
        <w:div w:id="32660234">
          <w:marLeft w:val="0"/>
          <w:marRight w:val="0"/>
          <w:marTop w:val="0"/>
          <w:marBottom w:val="0"/>
          <w:divBdr>
            <w:top w:val="none" w:sz="0" w:space="0" w:color="auto"/>
            <w:left w:val="none" w:sz="0" w:space="0" w:color="auto"/>
            <w:bottom w:val="none" w:sz="0" w:space="0" w:color="auto"/>
            <w:right w:val="none" w:sz="0" w:space="0" w:color="auto"/>
          </w:divBdr>
          <w:divsChild>
            <w:div w:id="9328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14157">
      <w:bodyDiv w:val="1"/>
      <w:marLeft w:val="0"/>
      <w:marRight w:val="0"/>
      <w:marTop w:val="0"/>
      <w:marBottom w:val="0"/>
      <w:divBdr>
        <w:top w:val="none" w:sz="0" w:space="0" w:color="auto"/>
        <w:left w:val="none" w:sz="0" w:space="0" w:color="auto"/>
        <w:bottom w:val="none" w:sz="0" w:space="0" w:color="auto"/>
        <w:right w:val="none" w:sz="0" w:space="0" w:color="auto"/>
      </w:divBdr>
      <w:divsChild>
        <w:div w:id="1847402359">
          <w:marLeft w:val="0"/>
          <w:marRight w:val="0"/>
          <w:marTop w:val="0"/>
          <w:marBottom w:val="0"/>
          <w:divBdr>
            <w:top w:val="none" w:sz="0" w:space="0" w:color="auto"/>
            <w:left w:val="none" w:sz="0" w:space="0" w:color="auto"/>
            <w:bottom w:val="none" w:sz="0" w:space="0" w:color="auto"/>
            <w:right w:val="none" w:sz="0" w:space="0" w:color="auto"/>
          </w:divBdr>
        </w:div>
      </w:divsChild>
    </w:div>
    <w:div w:id="813987085">
      <w:bodyDiv w:val="1"/>
      <w:marLeft w:val="0"/>
      <w:marRight w:val="0"/>
      <w:marTop w:val="0"/>
      <w:marBottom w:val="0"/>
      <w:divBdr>
        <w:top w:val="none" w:sz="0" w:space="0" w:color="auto"/>
        <w:left w:val="none" w:sz="0" w:space="0" w:color="auto"/>
        <w:bottom w:val="none" w:sz="0" w:space="0" w:color="auto"/>
        <w:right w:val="none" w:sz="0" w:space="0" w:color="auto"/>
      </w:divBdr>
      <w:divsChild>
        <w:div w:id="244648819">
          <w:marLeft w:val="547"/>
          <w:marRight w:val="0"/>
          <w:marTop w:val="120"/>
          <w:marBottom w:val="0"/>
          <w:divBdr>
            <w:top w:val="none" w:sz="0" w:space="0" w:color="auto"/>
            <w:left w:val="none" w:sz="0" w:space="0" w:color="auto"/>
            <w:bottom w:val="none" w:sz="0" w:space="0" w:color="auto"/>
            <w:right w:val="none" w:sz="0" w:space="0" w:color="auto"/>
          </w:divBdr>
        </w:div>
        <w:div w:id="642471168">
          <w:marLeft w:val="547"/>
          <w:marRight w:val="0"/>
          <w:marTop w:val="120"/>
          <w:marBottom w:val="0"/>
          <w:divBdr>
            <w:top w:val="none" w:sz="0" w:space="0" w:color="auto"/>
            <w:left w:val="none" w:sz="0" w:space="0" w:color="auto"/>
            <w:bottom w:val="none" w:sz="0" w:space="0" w:color="auto"/>
            <w:right w:val="none" w:sz="0" w:space="0" w:color="auto"/>
          </w:divBdr>
        </w:div>
        <w:div w:id="842622850">
          <w:marLeft w:val="547"/>
          <w:marRight w:val="0"/>
          <w:marTop w:val="120"/>
          <w:marBottom w:val="0"/>
          <w:divBdr>
            <w:top w:val="none" w:sz="0" w:space="0" w:color="auto"/>
            <w:left w:val="none" w:sz="0" w:space="0" w:color="auto"/>
            <w:bottom w:val="none" w:sz="0" w:space="0" w:color="auto"/>
            <w:right w:val="none" w:sz="0" w:space="0" w:color="auto"/>
          </w:divBdr>
        </w:div>
        <w:div w:id="1583489575">
          <w:marLeft w:val="547"/>
          <w:marRight w:val="0"/>
          <w:marTop w:val="120"/>
          <w:marBottom w:val="0"/>
          <w:divBdr>
            <w:top w:val="none" w:sz="0" w:space="0" w:color="auto"/>
            <w:left w:val="none" w:sz="0" w:space="0" w:color="auto"/>
            <w:bottom w:val="none" w:sz="0" w:space="0" w:color="auto"/>
            <w:right w:val="none" w:sz="0" w:space="0" w:color="auto"/>
          </w:divBdr>
        </w:div>
        <w:div w:id="1095127304">
          <w:marLeft w:val="547"/>
          <w:marRight w:val="0"/>
          <w:marTop w:val="120"/>
          <w:marBottom w:val="0"/>
          <w:divBdr>
            <w:top w:val="none" w:sz="0" w:space="0" w:color="auto"/>
            <w:left w:val="none" w:sz="0" w:space="0" w:color="auto"/>
            <w:bottom w:val="none" w:sz="0" w:space="0" w:color="auto"/>
            <w:right w:val="none" w:sz="0" w:space="0" w:color="auto"/>
          </w:divBdr>
        </w:div>
      </w:divsChild>
    </w:div>
    <w:div w:id="829325194">
      <w:bodyDiv w:val="1"/>
      <w:marLeft w:val="0"/>
      <w:marRight w:val="0"/>
      <w:marTop w:val="0"/>
      <w:marBottom w:val="0"/>
      <w:divBdr>
        <w:top w:val="none" w:sz="0" w:space="0" w:color="auto"/>
        <w:left w:val="none" w:sz="0" w:space="0" w:color="auto"/>
        <w:bottom w:val="none" w:sz="0" w:space="0" w:color="auto"/>
        <w:right w:val="none" w:sz="0" w:space="0" w:color="auto"/>
      </w:divBdr>
    </w:div>
    <w:div w:id="970018984">
      <w:bodyDiv w:val="1"/>
      <w:marLeft w:val="0"/>
      <w:marRight w:val="0"/>
      <w:marTop w:val="0"/>
      <w:marBottom w:val="0"/>
      <w:divBdr>
        <w:top w:val="none" w:sz="0" w:space="0" w:color="auto"/>
        <w:left w:val="none" w:sz="0" w:space="0" w:color="auto"/>
        <w:bottom w:val="none" w:sz="0" w:space="0" w:color="auto"/>
        <w:right w:val="none" w:sz="0" w:space="0" w:color="auto"/>
      </w:divBdr>
    </w:div>
    <w:div w:id="980184858">
      <w:bodyDiv w:val="1"/>
      <w:marLeft w:val="0"/>
      <w:marRight w:val="0"/>
      <w:marTop w:val="0"/>
      <w:marBottom w:val="0"/>
      <w:divBdr>
        <w:top w:val="none" w:sz="0" w:space="0" w:color="auto"/>
        <w:left w:val="none" w:sz="0" w:space="0" w:color="auto"/>
        <w:bottom w:val="none" w:sz="0" w:space="0" w:color="auto"/>
        <w:right w:val="none" w:sz="0" w:space="0" w:color="auto"/>
      </w:divBdr>
    </w:div>
    <w:div w:id="990862672">
      <w:bodyDiv w:val="1"/>
      <w:marLeft w:val="0"/>
      <w:marRight w:val="0"/>
      <w:marTop w:val="0"/>
      <w:marBottom w:val="0"/>
      <w:divBdr>
        <w:top w:val="none" w:sz="0" w:space="0" w:color="auto"/>
        <w:left w:val="none" w:sz="0" w:space="0" w:color="auto"/>
        <w:bottom w:val="none" w:sz="0" w:space="0" w:color="auto"/>
        <w:right w:val="none" w:sz="0" w:space="0" w:color="auto"/>
      </w:divBdr>
      <w:divsChild>
        <w:div w:id="105470867">
          <w:marLeft w:val="0"/>
          <w:marRight w:val="0"/>
          <w:marTop w:val="0"/>
          <w:marBottom w:val="0"/>
          <w:divBdr>
            <w:top w:val="none" w:sz="0" w:space="0" w:color="auto"/>
            <w:left w:val="none" w:sz="0" w:space="0" w:color="auto"/>
            <w:bottom w:val="none" w:sz="0" w:space="0" w:color="auto"/>
            <w:right w:val="none" w:sz="0" w:space="0" w:color="auto"/>
          </w:divBdr>
          <w:divsChild>
            <w:div w:id="90040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87655">
      <w:bodyDiv w:val="1"/>
      <w:marLeft w:val="0"/>
      <w:marRight w:val="0"/>
      <w:marTop w:val="0"/>
      <w:marBottom w:val="0"/>
      <w:divBdr>
        <w:top w:val="none" w:sz="0" w:space="0" w:color="auto"/>
        <w:left w:val="none" w:sz="0" w:space="0" w:color="auto"/>
        <w:bottom w:val="none" w:sz="0" w:space="0" w:color="auto"/>
        <w:right w:val="none" w:sz="0" w:space="0" w:color="auto"/>
      </w:divBdr>
      <w:divsChild>
        <w:div w:id="784426833">
          <w:marLeft w:val="0"/>
          <w:marRight w:val="0"/>
          <w:marTop w:val="0"/>
          <w:marBottom w:val="0"/>
          <w:divBdr>
            <w:top w:val="none" w:sz="0" w:space="0" w:color="auto"/>
            <w:left w:val="none" w:sz="0" w:space="0" w:color="auto"/>
            <w:bottom w:val="none" w:sz="0" w:space="0" w:color="auto"/>
            <w:right w:val="none" w:sz="0" w:space="0" w:color="auto"/>
          </w:divBdr>
          <w:divsChild>
            <w:div w:id="4467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932">
      <w:bodyDiv w:val="1"/>
      <w:marLeft w:val="0"/>
      <w:marRight w:val="0"/>
      <w:marTop w:val="0"/>
      <w:marBottom w:val="0"/>
      <w:divBdr>
        <w:top w:val="none" w:sz="0" w:space="0" w:color="auto"/>
        <w:left w:val="none" w:sz="0" w:space="0" w:color="auto"/>
        <w:bottom w:val="none" w:sz="0" w:space="0" w:color="auto"/>
        <w:right w:val="none" w:sz="0" w:space="0" w:color="auto"/>
      </w:divBdr>
    </w:div>
    <w:div w:id="1109200162">
      <w:bodyDiv w:val="1"/>
      <w:marLeft w:val="0"/>
      <w:marRight w:val="0"/>
      <w:marTop w:val="0"/>
      <w:marBottom w:val="0"/>
      <w:divBdr>
        <w:top w:val="none" w:sz="0" w:space="0" w:color="auto"/>
        <w:left w:val="none" w:sz="0" w:space="0" w:color="auto"/>
        <w:bottom w:val="none" w:sz="0" w:space="0" w:color="auto"/>
        <w:right w:val="none" w:sz="0" w:space="0" w:color="auto"/>
      </w:divBdr>
      <w:divsChild>
        <w:div w:id="938491882">
          <w:marLeft w:val="547"/>
          <w:marRight w:val="0"/>
          <w:marTop w:val="120"/>
          <w:marBottom w:val="0"/>
          <w:divBdr>
            <w:top w:val="none" w:sz="0" w:space="0" w:color="auto"/>
            <w:left w:val="none" w:sz="0" w:space="0" w:color="auto"/>
            <w:bottom w:val="none" w:sz="0" w:space="0" w:color="auto"/>
            <w:right w:val="none" w:sz="0" w:space="0" w:color="auto"/>
          </w:divBdr>
        </w:div>
        <w:div w:id="1010065428">
          <w:marLeft w:val="547"/>
          <w:marRight w:val="0"/>
          <w:marTop w:val="120"/>
          <w:marBottom w:val="0"/>
          <w:divBdr>
            <w:top w:val="none" w:sz="0" w:space="0" w:color="auto"/>
            <w:left w:val="none" w:sz="0" w:space="0" w:color="auto"/>
            <w:bottom w:val="none" w:sz="0" w:space="0" w:color="auto"/>
            <w:right w:val="none" w:sz="0" w:space="0" w:color="auto"/>
          </w:divBdr>
        </w:div>
        <w:div w:id="919367295">
          <w:marLeft w:val="547"/>
          <w:marRight w:val="0"/>
          <w:marTop w:val="120"/>
          <w:marBottom w:val="0"/>
          <w:divBdr>
            <w:top w:val="none" w:sz="0" w:space="0" w:color="auto"/>
            <w:left w:val="none" w:sz="0" w:space="0" w:color="auto"/>
            <w:bottom w:val="none" w:sz="0" w:space="0" w:color="auto"/>
            <w:right w:val="none" w:sz="0" w:space="0" w:color="auto"/>
          </w:divBdr>
        </w:div>
        <w:div w:id="1319308271">
          <w:marLeft w:val="547"/>
          <w:marRight w:val="0"/>
          <w:marTop w:val="120"/>
          <w:marBottom w:val="0"/>
          <w:divBdr>
            <w:top w:val="none" w:sz="0" w:space="0" w:color="auto"/>
            <w:left w:val="none" w:sz="0" w:space="0" w:color="auto"/>
            <w:bottom w:val="none" w:sz="0" w:space="0" w:color="auto"/>
            <w:right w:val="none" w:sz="0" w:space="0" w:color="auto"/>
          </w:divBdr>
        </w:div>
        <w:div w:id="1072040502">
          <w:marLeft w:val="547"/>
          <w:marRight w:val="0"/>
          <w:marTop w:val="120"/>
          <w:marBottom w:val="0"/>
          <w:divBdr>
            <w:top w:val="none" w:sz="0" w:space="0" w:color="auto"/>
            <w:left w:val="none" w:sz="0" w:space="0" w:color="auto"/>
            <w:bottom w:val="none" w:sz="0" w:space="0" w:color="auto"/>
            <w:right w:val="none" w:sz="0" w:space="0" w:color="auto"/>
          </w:divBdr>
        </w:div>
      </w:divsChild>
    </w:div>
    <w:div w:id="1110853671">
      <w:bodyDiv w:val="1"/>
      <w:marLeft w:val="0"/>
      <w:marRight w:val="0"/>
      <w:marTop w:val="0"/>
      <w:marBottom w:val="0"/>
      <w:divBdr>
        <w:top w:val="none" w:sz="0" w:space="0" w:color="auto"/>
        <w:left w:val="none" w:sz="0" w:space="0" w:color="auto"/>
        <w:bottom w:val="none" w:sz="0" w:space="0" w:color="auto"/>
        <w:right w:val="none" w:sz="0" w:space="0" w:color="auto"/>
      </w:divBdr>
    </w:div>
    <w:div w:id="1122335495">
      <w:bodyDiv w:val="1"/>
      <w:marLeft w:val="0"/>
      <w:marRight w:val="0"/>
      <w:marTop w:val="0"/>
      <w:marBottom w:val="0"/>
      <w:divBdr>
        <w:top w:val="none" w:sz="0" w:space="0" w:color="auto"/>
        <w:left w:val="none" w:sz="0" w:space="0" w:color="auto"/>
        <w:bottom w:val="none" w:sz="0" w:space="0" w:color="auto"/>
        <w:right w:val="none" w:sz="0" w:space="0" w:color="auto"/>
      </w:divBdr>
      <w:divsChild>
        <w:div w:id="782578315">
          <w:marLeft w:val="446"/>
          <w:marRight w:val="0"/>
          <w:marTop w:val="120"/>
          <w:marBottom w:val="0"/>
          <w:divBdr>
            <w:top w:val="none" w:sz="0" w:space="0" w:color="auto"/>
            <w:left w:val="none" w:sz="0" w:space="0" w:color="auto"/>
            <w:bottom w:val="none" w:sz="0" w:space="0" w:color="auto"/>
            <w:right w:val="none" w:sz="0" w:space="0" w:color="auto"/>
          </w:divBdr>
        </w:div>
        <w:div w:id="478039977">
          <w:marLeft w:val="446"/>
          <w:marRight w:val="0"/>
          <w:marTop w:val="120"/>
          <w:marBottom w:val="0"/>
          <w:divBdr>
            <w:top w:val="none" w:sz="0" w:space="0" w:color="auto"/>
            <w:left w:val="none" w:sz="0" w:space="0" w:color="auto"/>
            <w:bottom w:val="none" w:sz="0" w:space="0" w:color="auto"/>
            <w:right w:val="none" w:sz="0" w:space="0" w:color="auto"/>
          </w:divBdr>
        </w:div>
        <w:div w:id="1969122845">
          <w:marLeft w:val="446"/>
          <w:marRight w:val="0"/>
          <w:marTop w:val="120"/>
          <w:marBottom w:val="0"/>
          <w:divBdr>
            <w:top w:val="none" w:sz="0" w:space="0" w:color="auto"/>
            <w:left w:val="none" w:sz="0" w:space="0" w:color="auto"/>
            <w:bottom w:val="none" w:sz="0" w:space="0" w:color="auto"/>
            <w:right w:val="none" w:sz="0" w:space="0" w:color="auto"/>
          </w:divBdr>
        </w:div>
        <w:div w:id="2137719628">
          <w:marLeft w:val="446"/>
          <w:marRight w:val="0"/>
          <w:marTop w:val="120"/>
          <w:marBottom w:val="0"/>
          <w:divBdr>
            <w:top w:val="none" w:sz="0" w:space="0" w:color="auto"/>
            <w:left w:val="none" w:sz="0" w:space="0" w:color="auto"/>
            <w:bottom w:val="none" w:sz="0" w:space="0" w:color="auto"/>
            <w:right w:val="none" w:sz="0" w:space="0" w:color="auto"/>
          </w:divBdr>
        </w:div>
        <w:div w:id="1401174021">
          <w:marLeft w:val="446"/>
          <w:marRight w:val="0"/>
          <w:marTop w:val="120"/>
          <w:marBottom w:val="0"/>
          <w:divBdr>
            <w:top w:val="none" w:sz="0" w:space="0" w:color="auto"/>
            <w:left w:val="none" w:sz="0" w:space="0" w:color="auto"/>
            <w:bottom w:val="none" w:sz="0" w:space="0" w:color="auto"/>
            <w:right w:val="none" w:sz="0" w:space="0" w:color="auto"/>
          </w:divBdr>
        </w:div>
      </w:divsChild>
    </w:div>
    <w:div w:id="1363288267">
      <w:bodyDiv w:val="1"/>
      <w:marLeft w:val="0"/>
      <w:marRight w:val="0"/>
      <w:marTop w:val="0"/>
      <w:marBottom w:val="0"/>
      <w:divBdr>
        <w:top w:val="none" w:sz="0" w:space="0" w:color="auto"/>
        <w:left w:val="none" w:sz="0" w:space="0" w:color="auto"/>
        <w:bottom w:val="none" w:sz="0" w:space="0" w:color="auto"/>
        <w:right w:val="none" w:sz="0" w:space="0" w:color="auto"/>
      </w:divBdr>
    </w:div>
    <w:div w:id="1377319713">
      <w:bodyDiv w:val="1"/>
      <w:marLeft w:val="0"/>
      <w:marRight w:val="0"/>
      <w:marTop w:val="0"/>
      <w:marBottom w:val="0"/>
      <w:divBdr>
        <w:top w:val="none" w:sz="0" w:space="0" w:color="auto"/>
        <w:left w:val="none" w:sz="0" w:space="0" w:color="auto"/>
        <w:bottom w:val="none" w:sz="0" w:space="0" w:color="auto"/>
        <w:right w:val="none" w:sz="0" w:space="0" w:color="auto"/>
      </w:divBdr>
    </w:div>
    <w:div w:id="1423645229">
      <w:bodyDiv w:val="1"/>
      <w:marLeft w:val="0"/>
      <w:marRight w:val="0"/>
      <w:marTop w:val="0"/>
      <w:marBottom w:val="0"/>
      <w:divBdr>
        <w:top w:val="none" w:sz="0" w:space="0" w:color="auto"/>
        <w:left w:val="none" w:sz="0" w:space="0" w:color="auto"/>
        <w:bottom w:val="none" w:sz="0" w:space="0" w:color="auto"/>
        <w:right w:val="none" w:sz="0" w:space="0" w:color="auto"/>
      </w:divBdr>
    </w:div>
    <w:div w:id="1443308647">
      <w:bodyDiv w:val="1"/>
      <w:marLeft w:val="0"/>
      <w:marRight w:val="0"/>
      <w:marTop w:val="0"/>
      <w:marBottom w:val="0"/>
      <w:divBdr>
        <w:top w:val="none" w:sz="0" w:space="0" w:color="auto"/>
        <w:left w:val="none" w:sz="0" w:space="0" w:color="auto"/>
        <w:bottom w:val="none" w:sz="0" w:space="0" w:color="auto"/>
        <w:right w:val="none" w:sz="0" w:space="0" w:color="auto"/>
      </w:divBdr>
    </w:div>
    <w:div w:id="1464470518">
      <w:bodyDiv w:val="1"/>
      <w:marLeft w:val="0"/>
      <w:marRight w:val="0"/>
      <w:marTop w:val="0"/>
      <w:marBottom w:val="0"/>
      <w:divBdr>
        <w:top w:val="none" w:sz="0" w:space="0" w:color="auto"/>
        <w:left w:val="none" w:sz="0" w:space="0" w:color="auto"/>
        <w:bottom w:val="none" w:sz="0" w:space="0" w:color="auto"/>
        <w:right w:val="none" w:sz="0" w:space="0" w:color="auto"/>
      </w:divBdr>
    </w:div>
    <w:div w:id="1526360986">
      <w:bodyDiv w:val="1"/>
      <w:marLeft w:val="0"/>
      <w:marRight w:val="0"/>
      <w:marTop w:val="0"/>
      <w:marBottom w:val="0"/>
      <w:divBdr>
        <w:top w:val="none" w:sz="0" w:space="0" w:color="auto"/>
        <w:left w:val="none" w:sz="0" w:space="0" w:color="auto"/>
        <w:bottom w:val="none" w:sz="0" w:space="0" w:color="auto"/>
        <w:right w:val="none" w:sz="0" w:space="0" w:color="auto"/>
      </w:divBdr>
    </w:div>
    <w:div w:id="1556627922">
      <w:bodyDiv w:val="1"/>
      <w:marLeft w:val="0"/>
      <w:marRight w:val="0"/>
      <w:marTop w:val="0"/>
      <w:marBottom w:val="0"/>
      <w:divBdr>
        <w:top w:val="none" w:sz="0" w:space="0" w:color="auto"/>
        <w:left w:val="none" w:sz="0" w:space="0" w:color="auto"/>
        <w:bottom w:val="none" w:sz="0" w:space="0" w:color="auto"/>
        <w:right w:val="none" w:sz="0" w:space="0" w:color="auto"/>
      </w:divBdr>
    </w:div>
    <w:div w:id="1600487128">
      <w:bodyDiv w:val="1"/>
      <w:marLeft w:val="0"/>
      <w:marRight w:val="0"/>
      <w:marTop w:val="0"/>
      <w:marBottom w:val="0"/>
      <w:divBdr>
        <w:top w:val="none" w:sz="0" w:space="0" w:color="auto"/>
        <w:left w:val="none" w:sz="0" w:space="0" w:color="auto"/>
        <w:bottom w:val="none" w:sz="0" w:space="0" w:color="auto"/>
        <w:right w:val="none" w:sz="0" w:space="0" w:color="auto"/>
      </w:divBdr>
    </w:div>
    <w:div w:id="1922911900">
      <w:bodyDiv w:val="1"/>
      <w:marLeft w:val="0"/>
      <w:marRight w:val="0"/>
      <w:marTop w:val="0"/>
      <w:marBottom w:val="0"/>
      <w:divBdr>
        <w:top w:val="none" w:sz="0" w:space="0" w:color="auto"/>
        <w:left w:val="none" w:sz="0" w:space="0" w:color="auto"/>
        <w:bottom w:val="none" w:sz="0" w:space="0" w:color="auto"/>
        <w:right w:val="none" w:sz="0" w:space="0" w:color="auto"/>
      </w:divBdr>
    </w:div>
    <w:div w:id="1977565288">
      <w:bodyDiv w:val="1"/>
      <w:marLeft w:val="0"/>
      <w:marRight w:val="0"/>
      <w:marTop w:val="0"/>
      <w:marBottom w:val="0"/>
      <w:divBdr>
        <w:top w:val="none" w:sz="0" w:space="0" w:color="auto"/>
        <w:left w:val="none" w:sz="0" w:space="0" w:color="auto"/>
        <w:bottom w:val="none" w:sz="0" w:space="0" w:color="auto"/>
        <w:right w:val="none" w:sz="0" w:space="0" w:color="auto"/>
      </w:divBdr>
    </w:div>
    <w:div w:id="1996373498">
      <w:bodyDiv w:val="1"/>
      <w:marLeft w:val="0"/>
      <w:marRight w:val="0"/>
      <w:marTop w:val="0"/>
      <w:marBottom w:val="0"/>
      <w:divBdr>
        <w:top w:val="none" w:sz="0" w:space="0" w:color="auto"/>
        <w:left w:val="none" w:sz="0" w:space="0" w:color="auto"/>
        <w:bottom w:val="none" w:sz="0" w:space="0" w:color="auto"/>
        <w:right w:val="none" w:sz="0" w:space="0" w:color="auto"/>
      </w:divBdr>
    </w:div>
    <w:div w:id="2084328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3.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https://p3adaptive.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adal.bordia\Downloads\FY16%20TechNet%20and%20PPE%20HOL%20template.dotx" TargetMode="External"/></Relationships>
</file>

<file path=word/theme/theme1.xml><?xml version="1.0" encoding="utf-8"?>
<a:theme xmlns:a="http://schemas.openxmlformats.org/drawingml/2006/main" name="Office Theme">
  <a:themeElements>
    <a:clrScheme name="Custom 4">
      <a:dk1>
        <a:srgbClr val="505050"/>
      </a:dk1>
      <a:lt1>
        <a:srgbClr val="FFFFFF"/>
      </a:lt1>
      <a:dk2>
        <a:srgbClr val="002050"/>
      </a:dk2>
      <a:lt2>
        <a:srgbClr val="BB141A"/>
      </a:lt2>
      <a:accent1>
        <a:srgbClr val="0072BC"/>
      </a:accent1>
      <a:accent2>
        <a:srgbClr val="BB141A"/>
      </a:accent2>
      <a:accent3>
        <a:srgbClr val="00887E"/>
      </a:accent3>
      <a:accent4>
        <a:srgbClr val="0054A6"/>
      </a:accent4>
      <a:accent5>
        <a:srgbClr val="F26522"/>
      </a:accent5>
      <a:accent6>
        <a:srgbClr val="662D91"/>
      </a:accent6>
      <a:hlink>
        <a:srgbClr val="277DFF"/>
      </a:hlink>
      <a:folHlink>
        <a:srgbClr val="277DFF"/>
      </a:folHlink>
    </a:clrScheme>
    <a:fontScheme name="Custom 1">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9361d37d-0c6b-47a8-9eff-3f07b00b2c7d">
      <Terms xmlns="http://schemas.microsoft.com/office/infopath/2007/PartnerControls"/>
    </lcf76f155ced4ddcb4097134ff3c332f>
    <TaxCatchAll xmlns="230e9df3-be65-4c73-a93b-d1236ebd677e"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94154AA148E0C4784FC2EE20928B203" ma:contentTypeVersion="15" ma:contentTypeDescription="Create a new document." ma:contentTypeScope="" ma:versionID="1347a33daaf34708c5cd3bc1d3bc94d4">
  <xsd:schema xmlns:xsd="http://www.w3.org/2001/XMLSchema" xmlns:xs="http://www.w3.org/2001/XMLSchema" xmlns:p="http://schemas.microsoft.com/office/2006/metadata/properties" xmlns:ns2="9361d37d-0c6b-47a8-9eff-3f07b00b2c7d" xmlns:ns3="b1f2dcaf-5d3e-4fc8-a4ef-ff4aa4b4c542" xmlns:ns4="230e9df3-be65-4c73-a93b-d1236ebd677e" targetNamespace="http://schemas.microsoft.com/office/2006/metadata/properties" ma:root="true" ma:fieldsID="14dbab1fc1cadc37819d1d66afc06e05" ns2:_="" ns3:_="" ns4:_="">
    <xsd:import namespace="9361d37d-0c6b-47a8-9eff-3f07b00b2c7d"/>
    <xsd:import namespace="b1f2dcaf-5d3e-4fc8-a4ef-ff4aa4b4c542"/>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LengthInSeconds" minOccurs="0"/>
                <xsd:element ref="ns2:MediaServiceGenerationTime" minOccurs="0"/>
                <xsd:element ref="ns2:MediaServiceEventHashCode" minOccurs="0"/>
                <xsd:element ref="ns2:MediaServiceOCR"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61d37d-0c6b-47a8-9eff-3f07b00b2c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b1f2dcaf-5d3e-4fc8-a4ef-ff4aa4b4c54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1" nillable="true" ma:displayName="Taxonomy Catch All Column" ma:hidden="true" ma:list="{e7fc0f0f-fc62-4036-8b17-0f638db7286e}" ma:internalName="TaxCatchAll" ma:showField="CatchAllData" ma:web="b1f2dcaf-5d3e-4fc8-a4ef-ff4aa4b4c54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A7A5871-E793-47A4-86C6-87E4000C7141}">
  <ds:schemaRefs>
    <ds:schemaRef ds:uri="http://schemas.openxmlformats.org/officeDocument/2006/bibliography"/>
  </ds:schemaRefs>
</ds:datastoreItem>
</file>

<file path=customXml/itemProps2.xml><?xml version="1.0" encoding="utf-8"?>
<ds:datastoreItem xmlns:ds="http://schemas.openxmlformats.org/officeDocument/2006/customXml" ds:itemID="{12EF53E0-C7E5-4275-AD55-D9233638AB22}">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008DD9A8-8606-42D8-9D39-D8C572BBD342}"/>
</file>

<file path=customXml/itemProps4.xml><?xml version="1.0" encoding="utf-8"?>
<ds:datastoreItem xmlns:ds="http://schemas.openxmlformats.org/officeDocument/2006/customXml" ds:itemID="{4F225FBF-B14C-46FE-BD87-1442D247CB0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FY16 TechNet and PPE HOL template.dotx</Template>
  <TotalTime>3651</TotalTime>
  <Pages>38</Pages>
  <Words>3275</Words>
  <Characters>18673</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Manager>Matt Goswell &lt;matgos@microsoft.com&gt;</Manager>
  <Company/>
  <LinksUpToDate>false</LinksUpToDate>
  <CharactersWithSpaces>21905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Myers &lt;peter.myers@bitwisesolutions.com.au&gt;</dc:creator>
  <cp:keywords/>
  <dc:description/>
  <cp:lastModifiedBy>Kristine Dyess</cp:lastModifiedBy>
  <cp:revision>87</cp:revision>
  <cp:lastPrinted>2020-12-30T00:06:00Z</cp:lastPrinted>
  <dcterms:created xsi:type="dcterms:W3CDTF">2020-06-19T17:31:00Z</dcterms:created>
  <dcterms:modified xsi:type="dcterms:W3CDTF">2021-05-20T00:58:00Z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0x010100094154AA148E0C4784FC2EE20928B203</vt:lpwstr>
  </property>
  <property fmtid="{D5CDD505-2E9C-101B-9397-08002B2CF9AE}" pid="3" name="MSIP_Label_f42aa342-8706-4288-bd11-ebb85995028c_Enabled">
    <vt:lpwstr>true</vt:lpwstr>
  </property>
  <property fmtid="{D5CDD505-2E9C-101B-9397-08002B2CF9AE}" pid="4" name="MSIP_Label_f42aa342-8706-4288-bd11-ebb85995028c_SetDate">
    <vt:lpwstr>2020-06-11T23:51:42Z</vt:lpwstr>
  </property>
  <property fmtid="{D5CDD505-2E9C-101B-9397-08002B2CF9AE}" pid="5" name="MSIP_Label_f42aa342-8706-4288-bd11-ebb85995028c_Method">
    <vt:lpwstr>Standard</vt:lpwstr>
  </property>
  <property fmtid="{D5CDD505-2E9C-101B-9397-08002B2CF9AE}" pid="6" name="MSIP_Label_f42aa342-8706-4288-bd11-ebb85995028c_Name">
    <vt:lpwstr>Internal</vt:lpwstr>
  </property>
  <property fmtid="{D5CDD505-2E9C-101B-9397-08002B2CF9AE}" pid="7" name="MSIP_Label_f42aa342-8706-4288-bd11-ebb85995028c_SiteId">
    <vt:lpwstr>72f988bf-86f1-41af-91ab-2d7cd011db47</vt:lpwstr>
  </property>
  <property fmtid="{D5CDD505-2E9C-101B-9397-08002B2CF9AE}" pid="8" name="MSIP_Label_f42aa342-8706-4288-bd11-ebb85995028c_ActionId">
    <vt:lpwstr>10558783-7d2d-42c1-95fe-378e4e8b6ee9</vt:lpwstr>
  </property>
  <property fmtid="{D5CDD505-2E9C-101B-9397-08002B2CF9AE}" pid="9" name="MSIP_Label_f42aa342-8706-4288-bd11-ebb85995028c_ContentBits">
    <vt:lpwstr>0</vt:lpwstr>
  </property>
</Properties>
</file>